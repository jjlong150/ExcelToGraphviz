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998"/>
            <w:gridCol w:w="8082"/>
          </w:tblGrid>
          <w:tr w:rsidR="00FB5F63" w14:paraId="547EB72B" w14:textId="77777777" w:rsidTr="00FB5F63">
            <w:trPr>
              <w:trHeight w:val="3960"/>
              <w:jc w:val="center"/>
            </w:trPr>
            <w:tc>
              <w:tcPr>
                <w:tcW w:w="1450" w:type="pct"/>
                <w:tcBorders>
                  <w:top w:val="nil"/>
                  <w:left w:val="nil"/>
                  <w:bottom w:val="nil"/>
                  <w:right w:val="nil"/>
                </w:tcBorders>
                <w:shd w:val="clear" w:color="auto" w:fill="auto"/>
              </w:tcPr>
              <w:p w14:paraId="69B347CF" w14:textId="77777777" w:rsidR="00C272B7" w:rsidRDefault="00C272B7">
                <w:pPr>
                  <w:pStyle w:val="NoSpacing"/>
                </w:pPr>
              </w:p>
            </w:tc>
            <w:tc>
              <w:tcPr>
                <w:tcW w:w="3550" w:type="pct"/>
                <w:tcBorders>
                  <w:top w:val="nil"/>
                  <w:left w:val="nil"/>
                  <w:bottom w:val="nil"/>
                  <w:right w:val="nil"/>
                </w:tcBorders>
                <w:shd w:val="clear" w:color="auto" w:fill="auto"/>
                <w:tcMar>
                  <w:left w:w="115" w:type="dxa"/>
                  <w:bottom w:w="115" w:type="dxa"/>
                </w:tcMar>
                <w:vAlign w:val="bottom"/>
              </w:tcPr>
              <w:p w14:paraId="1DD6CCE2" w14:textId="5A25D459" w:rsidR="00C272B7" w:rsidRDefault="00E343C8" w:rsidP="00831E79">
                <w:pPr>
                  <w:pStyle w:val="NoSpacing"/>
                  <w:rPr>
                    <w:rFonts w:asciiTheme="majorHAnsi" w:eastAsiaTheme="majorEastAsia" w:hAnsiTheme="majorHAnsi" w:cstheme="majorBidi"/>
                    <w:color w:val="696464" w:themeColor="text2"/>
                    <w:sz w:val="120"/>
                    <w:szCs w:val="120"/>
                  </w:rPr>
                </w:pPr>
                <w:sdt>
                  <w:sdtPr>
                    <w:rPr>
                      <w:rFonts w:asciiTheme="majorHAnsi" w:eastAsiaTheme="majorEastAsia" w:hAnsiTheme="majorHAnsi" w:cstheme="majorBidi"/>
                      <w:caps/>
                      <w:color w:val="696464" w:themeColor="text2"/>
                      <w:sz w:val="80"/>
                      <w:szCs w:val="80"/>
                    </w:rPr>
                    <w:alias w:val="Title"/>
                    <w:id w:val="541102321"/>
                    <w:placeholder>
                      <w:docPart w:val="E287972F3D264853AD80339E77DD8EB2"/>
                    </w:placeholder>
                    <w:dataBinding w:prefixMappings="xmlns:ns0='http://schemas.openxmlformats.org/package/2006/metadata/core-properties' xmlns:ns1='http://purl.org/dc/elements/1.1/'" w:xpath="/ns0:coreProperties[1]/ns1:title[1]" w:storeItemID="{6C3C8BC8-F283-45AE-878A-BAB7291924A1}"/>
                    <w:text/>
                  </w:sdtPr>
                  <w:sdtEndPr/>
                  <w:sdtContent>
                    <w:r w:rsidR="00A36E0C">
                      <w:rPr>
                        <w:rFonts w:asciiTheme="majorHAnsi" w:eastAsiaTheme="majorEastAsia" w:hAnsiTheme="majorHAnsi" w:cstheme="majorBidi"/>
                        <w:caps/>
                        <w:color w:val="696464" w:themeColor="text2"/>
                        <w:sz w:val="80"/>
                        <w:szCs w:val="80"/>
                      </w:rPr>
                      <w:t>Excel to Graphviz</w:t>
                    </w:r>
                    <w:r w:rsidR="00A118AF">
                      <w:rPr>
                        <w:rFonts w:asciiTheme="majorHAnsi" w:eastAsiaTheme="majorEastAsia" w:hAnsiTheme="majorHAnsi" w:cstheme="majorBidi"/>
                        <w:caps/>
                        <w:color w:val="696464" w:themeColor="text2"/>
                        <w:sz w:val="80"/>
                        <w:szCs w:val="80"/>
                      </w:rPr>
                      <w:t xml:space="preserve"> </w:t>
                    </w:r>
                    <w:r w:rsidR="00831E79">
                      <w:rPr>
                        <w:rFonts w:asciiTheme="majorHAnsi" w:eastAsiaTheme="majorEastAsia" w:hAnsiTheme="majorHAnsi" w:cstheme="majorBidi"/>
                        <w:caps/>
                        <w:color w:val="696464" w:themeColor="text2"/>
                        <w:sz w:val="80"/>
                        <w:szCs w:val="80"/>
                      </w:rPr>
                      <w:t>for</w:t>
                    </w:r>
                    <w:r w:rsidR="00A118AF">
                      <w:rPr>
                        <w:rFonts w:asciiTheme="majorHAnsi" w:eastAsiaTheme="majorEastAsia" w:hAnsiTheme="majorHAnsi" w:cstheme="majorBidi"/>
                        <w:caps/>
                        <w:color w:val="696464" w:themeColor="text2"/>
                        <w:sz w:val="80"/>
                        <w:szCs w:val="80"/>
                      </w:rPr>
                      <w:t xml:space="preserve"> </w:t>
                    </w:r>
                    <w:r w:rsidR="00831E79">
                      <w:rPr>
                        <w:rFonts w:asciiTheme="majorHAnsi" w:eastAsiaTheme="majorEastAsia" w:hAnsiTheme="majorHAnsi" w:cstheme="majorBidi"/>
                        <w:caps/>
                        <w:color w:val="696464" w:themeColor="text2"/>
                        <w:sz w:val="80"/>
                        <w:szCs w:val="80"/>
                      </w:rPr>
                      <w:t>Win</w:t>
                    </w:r>
                    <w:r w:rsidR="00FB5F63">
                      <w:rPr>
                        <w:rFonts w:asciiTheme="majorHAnsi" w:eastAsiaTheme="majorEastAsia" w:hAnsiTheme="majorHAnsi" w:cstheme="majorBidi"/>
                        <w:caps/>
                        <w:color w:val="696464" w:themeColor="text2"/>
                        <w:sz w:val="80"/>
                        <w:szCs w:val="80"/>
                      </w:rPr>
                      <w:t xml:space="preserve"> OS</w:t>
                    </w:r>
                  </w:sdtContent>
                </w:sdt>
              </w:p>
            </w:tc>
          </w:tr>
          <w:tr w:rsidR="00FB5F63" w14:paraId="1B665973" w14:textId="77777777" w:rsidTr="00FB5F63">
            <w:trPr>
              <w:jc w:val="center"/>
            </w:trPr>
            <w:tc>
              <w:tcPr>
                <w:tcW w:w="1450" w:type="pct"/>
                <w:tcBorders>
                  <w:top w:val="nil"/>
                  <w:left w:val="nil"/>
                  <w:bottom w:val="nil"/>
                  <w:right w:val="nil"/>
                </w:tcBorders>
                <w:shd w:val="clear" w:color="auto" w:fill="auto"/>
              </w:tcPr>
              <w:p w14:paraId="1C45C7E3" w14:textId="77777777" w:rsidR="00C272B7" w:rsidRDefault="00C272B7">
                <w:pPr>
                  <w:pStyle w:val="NoSpacing"/>
                  <w:rPr>
                    <w:color w:val="E9E5DC" w:themeColor="background2"/>
                  </w:rPr>
                </w:pPr>
              </w:p>
            </w:tc>
            <w:tc>
              <w:tcPr>
                <w:tcW w:w="3550" w:type="pct"/>
                <w:tcBorders>
                  <w:top w:val="nil"/>
                  <w:left w:val="nil"/>
                  <w:bottom w:val="nil"/>
                  <w:right w:val="nil"/>
                </w:tcBorders>
                <w:shd w:val="clear" w:color="auto" w:fill="auto"/>
                <w:tcMar>
                  <w:left w:w="72" w:type="dxa"/>
                  <w:bottom w:w="216" w:type="dxa"/>
                  <w:right w:w="0" w:type="dxa"/>
                </w:tcMar>
                <w:vAlign w:val="bottom"/>
              </w:tcPr>
              <w:p w14:paraId="13ED2859" w14:textId="77777777" w:rsidR="00FB5F63" w:rsidRDefault="00FB5F63"/>
              <w:p w14:paraId="01A78920" w14:textId="032F7E9D" w:rsidR="00C272B7" w:rsidRDefault="009B5F7A">
                <w:r>
                  <w:rPr>
                    <w:noProof/>
                    <w:lang w:eastAsia="en-US"/>
                  </w:rPr>
                  <w:drawing>
                    <wp:inline distT="0" distB="0" distL="0" distR="0" wp14:anchorId="5018F39F" wp14:editId="46D8AB96">
                      <wp:extent cx="4928616" cy="2770632"/>
                      <wp:effectExtent l="57150" t="57150" r="100965" b="869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616" cy="277063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120C15" w14:textId="6C367EB3" w:rsidR="00FB5F63" w:rsidRDefault="00FB5F63"/>
            </w:tc>
          </w:tr>
          <w:tr w:rsidR="00FB5F63" w14:paraId="017E4F79" w14:textId="77777777" w:rsidTr="00FB5F63">
            <w:trPr>
              <w:trHeight w:val="864"/>
              <w:jc w:val="center"/>
            </w:trPr>
            <w:tc>
              <w:tcPr>
                <w:tcW w:w="1450" w:type="pct"/>
                <w:tcBorders>
                  <w:top w:val="nil"/>
                  <w:left w:val="nil"/>
                  <w:bottom w:val="nil"/>
                </w:tcBorders>
                <w:shd w:val="clear" w:color="auto" w:fill="9B2D1F" w:themeFill="accent2"/>
                <w:vAlign w:val="center"/>
              </w:tcPr>
              <w:p w14:paraId="40823FC2" w14:textId="491BB504" w:rsidR="00C272B7" w:rsidRDefault="00E343C8" w:rsidP="004A259D">
                <w:pPr>
                  <w:pStyle w:val="NoSpacing"/>
                  <w:jc w:val="center"/>
                  <w:rPr>
                    <w:color w:val="FFFFFF" w:themeColor="background1"/>
                    <w:sz w:val="32"/>
                    <w:szCs w:val="32"/>
                  </w:rPr>
                </w:pPr>
                <w:sdt>
                  <w:sdtPr>
                    <w:rPr>
                      <w:color w:val="FFFFFF" w:themeColor="background1"/>
                      <w:sz w:val="32"/>
                      <w:szCs w:val="32"/>
                    </w:rPr>
                    <w:alias w:val="Date"/>
                    <w:id w:val="541102334"/>
                    <w:placeholder>
                      <w:docPart w:val="5238D50955894B70AD8EC8811D15C1FE"/>
                    </w:placeholder>
                    <w:dataBinding w:prefixMappings="xmlns:ns0='http://schemas.microsoft.com/office/2006/coverPageProps'" w:xpath="/ns0:CoverPageProperties[1]/ns0:PublishDate[1]" w:storeItemID="{55AF091B-3C7A-41E3-B477-F2FDAA23CFDA}"/>
                    <w:date w:fullDate="2022-04-10T00:00:00Z">
                      <w:dateFormat w:val="M/d/yyyy"/>
                      <w:lid w:val="en-US"/>
                      <w:storeMappedDataAs w:val="dateTime"/>
                      <w:calendar w:val="gregorian"/>
                    </w:date>
                  </w:sdtPr>
                  <w:sdtEndPr/>
                  <w:sdtContent>
                    <w:r w:rsidR="00F35D99">
                      <w:rPr>
                        <w:color w:val="FFFFFF" w:themeColor="background1"/>
                        <w:sz w:val="32"/>
                        <w:szCs w:val="32"/>
                      </w:rPr>
                      <w:t>4/</w:t>
                    </w:r>
                    <w:r w:rsidR="00DC1B20">
                      <w:rPr>
                        <w:color w:val="FFFFFF" w:themeColor="background1"/>
                        <w:sz w:val="32"/>
                        <w:szCs w:val="32"/>
                      </w:rPr>
                      <w:t>10</w:t>
                    </w:r>
                    <w:r w:rsidR="00F35D99">
                      <w:rPr>
                        <w:color w:val="FFFFFF" w:themeColor="background1"/>
                        <w:sz w:val="32"/>
                        <w:szCs w:val="32"/>
                      </w:rPr>
                      <w:t>/2022</w:t>
                    </w:r>
                  </w:sdtContent>
                </w:sdt>
              </w:p>
            </w:tc>
            <w:tc>
              <w:tcPr>
                <w:tcW w:w="3550" w:type="pct"/>
                <w:tcBorders>
                  <w:top w:val="nil"/>
                  <w:bottom w:val="nil"/>
                  <w:right w:val="nil"/>
                </w:tcBorders>
                <w:shd w:val="clear" w:color="auto" w:fill="D34817" w:themeFill="accent1"/>
                <w:tcMar>
                  <w:left w:w="216" w:type="dxa"/>
                </w:tcMar>
                <w:vAlign w:val="center"/>
              </w:tcPr>
              <w:p w14:paraId="5FD4CB0B" w14:textId="77777777" w:rsidR="00C272B7" w:rsidRDefault="00E343C8" w:rsidP="00F003F6">
                <w:pPr>
                  <w:pStyle w:val="NoSpacing"/>
                  <w:rPr>
                    <w:color w:val="FFFFFF" w:themeColor="background1"/>
                    <w:sz w:val="40"/>
                    <w:szCs w:val="40"/>
                  </w:rPr>
                </w:pPr>
                <w:sdt>
                  <w:sdtPr>
                    <w:rPr>
                      <w:color w:val="FFFFFF" w:themeColor="background1"/>
                      <w:sz w:val="40"/>
                      <w:szCs w:val="40"/>
                    </w:rPr>
                    <w:alias w:val="Subtitle"/>
                    <w:id w:val="541102329"/>
                    <w:placeholder>
                      <w:docPart w:val="0DC9C652A635471A81580FFBB8BC346E"/>
                    </w:placeholder>
                    <w:dataBinding w:prefixMappings="xmlns:ns0='http://schemas.openxmlformats.org/package/2006/metadata/core-properties' xmlns:ns1='http://purl.org/dc/elements/1.1/'" w:xpath="/ns0:coreProperties[1]/ns1:subject[1]" w:storeItemID="{6C3C8BC8-F283-45AE-878A-BAB7291924A1}"/>
                    <w:text/>
                  </w:sdtPr>
                  <w:sdtEndPr/>
                  <w:sdtContent>
                    <w:r w:rsidR="00280947">
                      <w:rPr>
                        <w:color w:val="FFFFFF" w:themeColor="background1"/>
                        <w:sz w:val="40"/>
                        <w:szCs w:val="40"/>
                      </w:rPr>
                      <w:t>See the connections</w:t>
                    </w:r>
                  </w:sdtContent>
                </w:sdt>
              </w:p>
            </w:tc>
          </w:tr>
          <w:tr w:rsidR="00FB5F63" w14:paraId="2D4B3E42" w14:textId="77777777" w:rsidTr="00FB5F63">
            <w:trPr>
              <w:jc w:val="center"/>
            </w:trPr>
            <w:tc>
              <w:tcPr>
                <w:tcW w:w="1450" w:type="pct"/>
                <w:tcBorders>
                  <w:top w:val="nil"/>
                  <w:left w:val="nil"/>
                  <w:bottom w:val="nil"/>
                  <w:right w:val="nil"/>
                </w:tcBorders>
                <w:shd w:val="clear" w:color="auto" w:fill="auto"/>
                <w:vAlign w:val="center"/>
              </w:tcPr>
              <w:p w14:paraId="65BB8CB4" w14:textId="77777777" w:rsidR="00C272B7" w:rsidRDefault="00C272B7">
                <w:pPr>
                  <w:pStyle w:val="NoSpacing"/>
                  <w:rPr>
                    <w:color w:val="FFFFFF" w:themeColor="background1"/>
                    <w:sz w:val="36"/>
                    <w:szCs w:val="36"/>
                  </w:rPr>
                </w:pPr>
              </w:p>
            </w:tc>
            <w:tc>
              <w:tcPr>
                <w:tcW w:w="3550" w:type="pct"/>
                <w:tcBorders>
                  <w:top w:val="nil"/>
                  <w:left w:val="nil"/>
                  <w:bottom w:val="nil"/>
                  <w:right w:val="nil"/>
                </w:tcBorders>
                <w:shd w:val="clear" w:color="auto" w:fill="auto"/>
                <w:tcMar>
                  <w:top w:w="432" w:type="dxa"/>
                  <w:left w:w="216" w:type="dxa"/>
                  <w:right w:w="432" w:type="dxa"/>
                </w:tcMar>
              </w:tcPr>
              <w:p w14:paraId="6711B4A0" w14:textId="3173C22F" w:rsidR="00C272B7" w:rsidRPr="0073407E" w:rsidRDefault="00EC6347" w:rsidP="00D44A7E">
                <w:pPr>
                  <w:pStyle w:val="NoSpacing"/>
                  <w:spacing w:line="360" w:lineRule="auto"/>
                  <w:rPr>
                    <w:rFonts w:asciiTheme="majorHAnsi" w:eastAsiaTheme="majorEastAsia" w:hAnsiTheme="majorHAnsi" w:cstheme="majorBidi"/>
                    <w:sz w:val="26"/>
                    <w:szCs w:val="26"/>
                  </w:rPr>
                </w:pPr>
                <w:r>
                  <w:t xml:space="preserve">The </w:t>
                </w:r>
                <w:r w:rsidR="00DD6DDF">
                  <w:rPr>
                    <w:b/>
                  </w:rPr>
                  <w:t xml:space="preserve">Excel </w:t>
                </w:r>
                <w:r w:rsidR="00D44A7E">
                  <w:rPr>
                    <w:b/>
                  </w:rPr>
                  <w:t xml:space="preserve">to </w:t>
                </w:r>
                <w:r w:rsidR="00DD6DDF">
                  <w:rPr>
                    <w:b/>
                  </w:rPr>
                  <w:t>Graphviz Relationship</w:t>
                </w:r>
                <w:r w:rsidRPr="00346EFC">
                  <w:rPr>
                    <w:b/>
                  </w:rPr>
                  <w:t xml:space="preserve"> Visualizer</w:t>
                </w:r>
                <w:r w:rsidR="00142063">
                  <w:t xml:space="preserve"> </w:t>
                </w:r>
                <w:r w:rsidR="00FD6885">
                  <w:t>makes it easy for</w:t>
                </w:r>
                <w:r>
                  <w:t xml:space="preserve"> you to </w:t>
                </w:r>
                <w:r w:rsidR="00280947">
                  <w:t xml:space="preserve">collect </w:t>
                </w:r>
                <w:r w:rsidR="0018607B">
                  <w:t>pairs of data</w:t>
                </w:r>
                <w:r w:rsidR="00FD6885">
                  <w:t xml:space="preserve"> in </w:t>
                </w:r>
                <w:r w:rsidR="0041740C">
                  <w:t>Excel and</w:t>
                </w:r>
                <w:r>
                  <w:t xml:space="preserve"> send the data through </w:t>
                </w:r>
                <w:r w:rsidR="00F003F6">
                  <w:t xml:space="preserve">the </w:t>
                </w:r>
                <w:r w:rsidR="00280947">
                  <w:t xml:space="preserve">open source </w:t>
                </w:r>
                <w:r w:rsidR="00F003F6">
                  <w:t>Graphviz graphing</w:t>
                </w:r>
                <w:r>
                  <w:t xml:space="preserve"> engine </w:t>
                </w:r>
                <w:r w:rsidR="00F003F6">
                  <w:t>to draw the data connections</w:t>
                </w:r>
                <w:r>
                  <w:t>.</w:t>
                </w:r>
                <w:r w:rsidR="0073407E">
                  <w:t xml:space="preserve"> </w:t>
                </w:r>
                <w:r w:rsidR="00FD6885">
                  <w:t>The combination of these tools makes</w:t>
                </w:r>
                <w:r w:rsidR="00280947">
                  <w:t xml:space="preserve"> it </w:t>
                </w:r>
                <w:r w:rsidR="00D44A7E">
                  <w:t xml:space="preserve">quick and </w:t>
                </w:r>
                <w:r w:rsidR="00280947">
                  <w:t>easy to draw complex data relationships.</w:t>
                </w:r>
              </w:p>
            </w:tc>
          </w:tr>
        </w:tbl>
        <w:p w14:paraId="3AA0458A" w14:textId="77777777" w:rsidR="00C272B7" w:rsidRDefault="005D403D">
          <w:pPr>
            <w:spacing w:after="200" w:line="276" w:lineRule="auto"/>
          </w:pPr>
          <w:r>
            <w:br w:type="page"/>
          </w:r>
        </w:p>
      </w:sdtContent>
    </w:sdt>
    <w:p w14:paraId="319897A0" w14:textId="618CD404" w:rsidR="00C272B7" w:rsidRDefault="00E343C8">
      <w:pPr>
        <w:pStyle w:val="Title"/>
      </w:pPr>
      <w:sdt>
        <w:sdtPr>
          <w:alias w:val="Title"/>
          <w:id w:val="-1055697181"/>
          <w:placeholder>
            <w:docPart w:val="319A8C55129E475CB874994C8D6BD272"/>
          </w:placeholder>
          <w:dataBinding w:prefixMappings="xmlns:ns0='http://schemas.openxmlformats.org/package/2006/metadata/core-properties' xmlns:ns1='http://purl.org/dc/elements/1.1/'" w:xpath="/ns0:coreProperties[1]/ns1:title[1]" w:storeItemID="{6C3C8BC8-F283-45AE-878A-BAB7291924A1}"/>
          <w:text/>
        </w:sdtPr>
        <w:sdtEndPr/>
        <w:sdtContent>
          <w:r w:rsidR="00831E79">
            <w:t>Excel to Graphviz for Win OS</w:t>
          </w:r>
        </w:sdtContent>
      </w:sdt>
    </w:p>
    <w:p w14:paraId="45FD9C75" w14:textId="77777777" w:rsidR="00C272B7" w:rsidRDefault="00C272B7">
      <w:pPr>
        <w:pStyle w:val="Title"/>
        <w:rPr>
          <w:rFonts w:asciiTheme="majorHAnsi" w:eastAsiaTheme="majorEastAsia" w:hAnsiTheme="majorHAnsi" w:cstheme="majorBidi"/>
          <w:b/>
          <w:bCs/>
          <w:caps/>
          <w:color w:val="9B2D1F" w:themeColor="accent2"/>
          <w:spacing w:val="50"/>
          <w:sz w:val="24"/>
          <w:szCs w:val="22"/>
        </w:rPr>
      </w:pPr>
    </w:p>
    <w:sdt>
      <w:sdtPr>
        <w:id w:val="219697527"/>
        <w:placeholder>
          <w:docPart w:val="D8AF970AB0BB4E208D9BBE7CCC899017"/>
        </w:placeholder>
        <w:dataBinding w:prefixMappings="xmlns:ns0='http://schemas.openxmlformats.org/package/2006/metadata/core-properties' xmlns:ns1='http://purl.org/dc/elements/1.1/'" w:xpath="/ns0:coreProperties[1]/ns1:subject[1]" w:storeItemID="{6C3C8BC8-F283-45AE-878A-BAB7291924A1}"/>
        <w:text/>
      </w:sdtPr>
      <w:sdtEndPr/>
      <w:sdtContent>
        <w:p w14:paraId="2D680B59" w14:textId="77777777" w:rsidR="00C272B7" w:rsidRDefault="00F003F6">
          <w:pPr>
            <w:pStyle w:val="Subtitle"/>
          </w:pPr>
          <w:r>
            <w:t>See the connections</w:t>
          </w:r>
        </w:p>
      </w:sdtContent>
    </w:sdt>
    <w:p w14:paraId="0B881CD1" w14:textId="77777777" w:rsidR="00EC6347" w:rsidRDefault="00EC6347" w:rsidP="00EC6347">
      <w:pPr>
        <w:sectPr w:rsidR="00EC6347">
          <w:headerReference w:type="even" r:id="rId12"/>
          <w:headerReference w:type="default" r:id="rId13"/>
          <w:footerReference w:type="even" r:id="rId14"/>
          <w:footerReference w:type="default" r:id="rId15"/>
          <w:headerReference w:type="first" r:id="rId16"/>
          <w:pgSz w:w="12240" w:h="15840"/>
          <w:pgMar w:top="1080" w:right="1080" w:bottom="1080" w:left="1080" w:header="720" w:footer="720" w:gutter="0"/>
          <w:pgNumType w:start="0"/>
          <w:cols w:space="720"/>
          <w:titlePg/>
          <w:docGrid w:linePitch="360"/>
        </w:sectPr>
      </w:pPr>
    </w:p>
    <w:p w14:paraId="7FC63C56" w14:textId="77777777" w:rsidR="002E5FFE" w:rsidRDefault="00DD6DDF" w:rsidP="00BE02D9">
      <w:pPr>
        <w:rPr>
          <w:b/>
        </w:rPr>
      </w:pPr>
      <w:bookmarkStart w:id="0" w:name="_Hlk100492646"/>
      <w:r>
        <w:rPr>
          <w:b/>
        </w:rPr>
        <w:t xml:space="preserve">Excel </w:t>
      </w:r>
      <w:r w:rsidR="00A36E0C">
        <w:rPr>
          <w:b/>
        </w:rPr>
        <w:t xml:space="preserve">to </w:t>
      </w:r>
      <w:r>
        <w:rPr>
          <w:b/>
        </w:rPr>
        <w:t xml:space="preserve">Graphviz </w:t>
      </w:r>
      <w:r w:rsidR="002E5FFE" w:rsidRPr="00BE02D9">
        <w:rPr>
          <w:b/>
        </w:rPr>
        <w:t>R</w:t>
      </w:r>
      <w:r>
        <w:rPr>
          <w:b/>
        </w:rPr>
        <w:t>elationship Visualizer</w:t>
      </w:r>
    </w:p>
    <w:p w14:paraId="7305BB35" w14:textId="70ED5FDA" w:rsidR="009B081B" w:rsidRDefault="009B081B" w:rsidP="009B081B">
      <w:r>
        <w:t xml:space="preserve">Copyright </w:t>
      </w:r>
      <w:r w:rsidRPr="00BE02D9">
        <w:t xml:space="preserve">© </w:t>
      </w:r>
      <w:r w:rsidR="006E7AEC">
        <w:t>2015</w:t>
      </w:r>
      <w:r w:rsidR="007F0D86">
        <w:t>-20</w:t>
      </w:r>
      <w:r w:rsidR="004A259D">
        <w:t>2</w:t>
      </w:r>
      <w:r w:rsidR="00822C34">
        <w:t>2</w:t>
      </w:r>
      <w:r w:rsidR="006E7AEC">
        <w:t xml:space="preserve">, </w:t>
      </w:r>
      <w:r w:rsidRPr="00BE02D9">
        <w:t>Jeffrey J. L</w:t>
      </w:r>
      <w:r w:rsidR="006E7AEC">
        <w:t>ong</w:t>
      </w:r>
      <w:r w:rsidRPr="00BE02D9">
        <w:t>. All rights reserved.</w:t>
      </w:r>
    </w:p>
    <w:p w14:paraId="3DEBC5C8" w14:textId="77777777" w:rsidR="00BE02D9" w:rsidRPr="00BE02D9" w:rsidRDefault="00B61CED" w:rsidP="00DD6DDF">
      <w:pPr>
        <w:spacing w:after="0"/>
      </w:pPr>
      <w:r>
        <w:t>Written and p</w:t>
      </w:r>
      <w:r w:rsidR="00BE02D9" w:rsidRPr="00BE02D9">
        <w:t>ublished by Jeffrey J. Long</w:t>
      </w:r>
      <w:r w:rsidR="00DD6DDF">
        <w:t xml:space="preserve"> </w:t>
      </w:r>
    </w:p>
    <w:p w14:paraId="190F684B" w14:textId="3B1FE629" w:rsidR="00BE02D9" w:rsidRDefault="00DD6DDF" w:rsidP="009B081B">
      <w:pPr>
        <w:spacing w:after="0"/>
      </w:pPr>
      <w:r>
        <w:t xml:space="preserve">Published at: </w:t>
      </w:r>
      <w:hyperlink r:id="rId17" w:history="1">
        <w:r w:rsidRPr="0090724C">
          <w:rPr>
            <w:rStyle w:val="Hyperlink"/>
          </w:rPr>
          <w:t>https://sourceforge.net/projects/relationship-visualizer/</w:t>
        </w:r>
      </w:hyperlink>
      <w:r>
        <w:t xml:space="preserve"> </w:t>
      </w:r>
    </w:p>
    <w:p w14:paraId="7F20C887" w14:textId="51CD7488" w:rsidR="00A66DF1" w:rsidRDefault="00A66DF1" w:rsidP="00A66DF1">
      <w:r>
        <w:t xml:space="preserve">Contact the author at </w:t>
      </w:r>
      <w:hyperlink r:id="rId18" w:history="1">
        <w:r w:rsidRPr="007344C7">
          <w:rPr>
            <w:rStyle w:val="Hyperlink"/>
          </w:rPr>
          <w:t>Relationship.Visualizer@gmail.com</w:t>
        </w:r>
      </w:hyperlink>
    </w:p>
    <w:p w14:paraId="5E74D849" w14:textId="51FC63BD" w:rsidR="00546E1E" w:rsidRDefault="00A66DF1" w:rsidP="00A66DF1">
      <w:r w:rsidRPr="00A66DF1">
        <w:t>This program is free software; you can redistribute it and/or modify it under the terms of the</w:t>
      </w:r>
      <w:r w:rsidR="00546E1E">
        <w:t xml:space="preserve"> </w:t>
      </w:r>
      <w:hyperlink r:id="rId19" w:history="1">
        <w:r w:rsidR="00546E1E" w:rsidRPr="00546E1E">
          <w:rPr>
            <w:rStyle w:val="Hyperlink"/>
          </w:rPr>
          <w:t>MIT License</w:t>
        </w:r>
      </w:hyperlink>
      <w:r w:rsidR="00546E1E">
        <w:t>.</w:t>
      </w:r>
    </w:p>
    <w:p w14:paraId="4891379D" w14:textId="77777777" w:rsidR="00546E1E" w:rsidRDefault="00546E1E" w:rsidP="00546E1E">
      <w:r>
        <w:t>MIT LICENSE</w:t>
      </w:r>
    </w:p>
    <w:p w14:paraId="060F6E3C" w14:textId="77777777" w:rsidR="00546E1E" w:rsidRDefault="00546E1E" w:rsidP="00546E1E">
      <w:r>
        <w:t>Copyright (c) 2015-2022 Jeffrey Long</w:t>
      </w:r>
    </w:p>
    <w:p w14:paraId="1904B25D" w14:textId="77777777" w:rsidR="00546E1E" w:rsidRDefault="00546E1E" w:rsidP="00546E1E">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43B66F6" w14:textId="77777777" w:rsidR="00546E1E" w:rsidRDefault="00546E1E" w:rsidP="00546E1E">
      <w:r>
        <w:t>The above copyright notice and this permission notice shall be included in all copies or substantial portions of the Software.</w:t>
      </w:r>
    </w:p>
    <w:p w14:paraId="068559DF" w14:textId="79953552" w:rsidR="00A66DF1" w:rsidRDefault="00546E1E" w:rsidP="00546E1E">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bookmarkEnd w:id="0"/>
    <w:p w14:paraId="44D5797B" w14:textId="77777777" w:rsidR="006827C0" w:rsidRPr="00A66DF1" w:rsidRDefault="006827C0" w:rsidP="00A66DF1">
      <w:pPr>
        <w:pBdr>
          <w:bottom w:val="single" w:sz="6" w:space="1" w:color="auto"/>
        </w:pBdr>
      </w:pPr>
    </w:p>
    <w:p w14:paraId="4CA249BC" w14:textId="05082751" w:rsidR="009B081B" w:rsidRPr="009B081B" w:rsidRDefault="00831848" w:rsidP="00BE02D9">
      <w:pPr>
        <w:rPr>
          <w:b/>
        </w:rPr>
      </w:pPr>
      <w:r>
        <w:rPr>
          <w:b/>
        </w:rPr>
        <w:t xml:space="preserve">Third-Party Notices / </w:t>
      </w:r>
      <w:r w:rsidR="009B081B" w:rsidRPr="009B081B">
        <w:rPr>
          <w:b/>
        </w:rPr>
        <w:t>Author Acknowledgements</w:t>
      </w:r>
    </w:p>
    <w:p w14:paraId="04723544" w14:textId="4A0C4DD3" w:rsidR="009B081B" w:rsidRDefault="00CB7180" w:rsidP="00831848">
      <w:pPr>
        <w:rPr>
          <w:b/>
        </w:rPr>
      </w:pPr>
      <w:bookmarkStart w:id="1" w:name="_Hlk100492694"/>
      <w:r>
        <w:t>Excel to Graphviz Relationship Visualizer uses third-party libraries or other resources that</w:t>
      </w:r>
      <w:r w:rsidR="00831848">
        <w:t xml:space="preserve"> </w:t>
      </w:r>
      <w:r>
        <w:t>may be distributed under licenses different than the one from this software.</w:t>
      </w:r>
      <w:r w:rsidR="00831848">
        <w:t xml:space="preserve"> </w:t>
      </w:r>
      <w:r>
        <w:t xml:space="preserve">In the event that </w:t>
      </w:r>
      <w:r w:rsidR="00831848">
        <w:t>I</w:t>
      </w:r>
      <w:r>
        <w:t xml:space="preserve"> accidentally failed to list a required notice, please</w:t>
      </w:r>
      <w:r w:rsidR="00831848">
        <w:t xml:space="preserve"> </w:t>
      </w:r>
      <w:r>
        <w:t xml:space="preserve">bring it to </w:t>
      </w:r>
      <w:r w:rsidR="00831848">
        <w:t>my</w:t>
      </w:r>
      <w:r>
        <w:t xml:space="preserve"> attention. </w:t>
      </w:r>
    </w:p>
    <w:p w14:paraId="2C723045" w14:textId="77777777" w:rsidR="002E5FFE" w:rsidRPr="009B081B" w:rsidRDefault="002E5FFE" w:rsidP="009E2DF7">
      <w:pPr>
        <w:spacing w:after="0" w:line="240" w:lineRule="auto"/>
        <w:ind w:left="720"/>
        <w:rPr>
          <w:b/>
        </w:rPr>
      </w:pPr>
      <w:r w:rsidRPr="009B081B">
        <w:rPr>
          <w:b/>
        </w:rPr>
        <w:t>Graphviz</w:t>
      </w:r>
    </w:p>
    <w:p w14:paraId="1A54267B" w14:textId="4DBC14B7" w:rsidR="00614FC5" w:rsidRDefault="00E343C8" w:rsidP="00614FC5">
      <w:pPr>
        <w:spacing w:after="0"/>
        <w:ind w:left="720"/>
      </w:pPr>
      <w:hyperlink r:id="rId20" w:history="1">
        <w:r w:rsidR="00614FC5" w:rsidRPr="00EB64E0">
          <w:rPr>
            <w:rStyle w:val="Hyperlink"/>
          </w:rPr>
          <w:t>http://www.graphviz.org</w:t>
        </w:r>
      </w:hyperlink>
    </w:p>
    <w:p w14:paraId="53BC4998" w14:textId="43738EAA" w:rsidR="009E2DF7" w:rsidRPr="00E25719" w:rsidRDefault="009E2DF7" w:rsidP="00E25719">
      <w:pPr>
        <w:spacing w:before="120" w:after="0" w:line="240" w:lineRule="auto"/>
        <w:ind w:left="720"/>
      </w:pPr>
      <w:r w:rsidRPr="00BE02D9">
        <w:t xml:space="preserve">Written By: </w:t>
      </w:r>
      <w:hyperlink r:id="rId21" w:history="1">
        <w:r w:rsidR="00831848" w:rsidRPr="00831848">
          <w:rPr>
            <w:rStyle w:val="Hyperlink"/>
          </w:rPr>
          <w:t>Graphviz Project Contributors</w:t>
        </w:r>
      </w:hyperlink>
    </w:p>
    <w:p w14:paraId="33B2943E" w14:textId="519F6CD7" w:rsidR="002E5FFE" w:rsidRDefault="002E5FFE" w:rsidP="005D3B25">
      <w:pPr>
        <w:spacing w:after="0" w:line="240" w:lineRule="auto"/>
        <w:ind w:left="720"/>
      </w:pPr>
      <w:r w:rsidRPr="00BE02D9">
        <w:t>Version:</w:t>
      </w:r>
      <w:r w:rsidR="00546E1E">
        <w:t xml:space="preserve"> </w:t>
      </w:r>
      <w:r w:rsidR="00546E1E" w:rsidRPr="00546E1E">
        <w:t>3.0.0 (20220226.1711)</w:t>
      </w:r>
    </w:p>
    <w:p w14:paraId="6C1F51D7" w14:textId="26357842" w:rsidR="00DA5F21" w:rsidRDefault="00DA5F21" w:rsidP="005D3B25">
      <w:pPr>
        <w:spacing w:after="0" w:line="240" w:lineRule="auto"/>
        <w:ind w:left="720"/>
      </w:pPr>
      <w:r>
        <w:t>Date: 26 February 2022</w:t>
      </w:r>
    </w:p>
    <w:p w14:paraId="62132098" w14:textId="4334F5F6" w:rsidR="002E5FFE" w:rsidRDefault="00614FC5" w:rsidP="005D3B25">
      <w:pPr>
        <w:spacing w:after="0"/>
        <w:ind w:left="720"/>
      </w:pPr>
      <w:r>
        <w:t xml:space="preserve">License: </w:t>
      </w:r>
      <w:r w:rsidR="002E5FFE" w:rsidRPr="00BE02D9">
        <w:t xml:space="preserve">Graphviz is free software licensed under the </w:t>
      </w:r>
      <w:hyperlink r:id="rId22" w:history="1">
        <w:r w:rsidR="002E5FFE" w:rsidRPr="00614FC5">
          <w:rPr>
            <w:rStyle w:val="Hyperlink"/>
          </w:rPr>
          <w:t>Eclipse Public License (EPL) v1.0</w:t>
        </w:r>
      </w:hyperlink>
    </w:p>
    <w:p w14:paraId="12D664CD" w14:textId="77777777" w:rsidR="006827C0" w:rsidRPr="00BE02D9" w:rsidRDefault="006827C0" w:rsidP="006827C0">
      <w:pPr>
        <w:pBdr>
          <w:bottom w:val="single" w:sz="6" w:space="1" w:color="auto"/>
        </w:pBdr>
        <w:ind w:left="720"/>
      </w:pPr>
    </w:p>
    <w:p w14:paraId="45E5D06F" w14:textId="01DC0235" w:rsidR="00BE02D9" w:rsidRDefault="00BE02D9" w:rsidP="009B081B">
      <w:pPr>
        <w:spacing w:after="0"/>
        <w:ind w:left="720"/>
        <w:rPr>
          <w:b/>
        </w:rPr>
      </w:pPr>
      <w:r w:rsidRPr="009B081B">
        <w:rPr>
          <w:b/>
        </w:rPr>
        <w:lastRenderedPageBreak/>
        <w:t>Shell and Wait</w:t>
      </w:r>
    </w:p>
    <w:p w14:paraId="704D54E9" w14:textId="61CCAEEA" w:rsidR="00614FC5" w:rsidRDefault="00E343C8" w:rsidP="009B081B">
      <w:pPr>
        <w:spacing w:after="0"/>
        <w:ind w:left="720"/>
      </w:pPr>
      <w:hyperlink r:id="rId23" w:history="1">
        <w:r w:rsidR="00614FC5" w:rsidRPr="00EB64E0">
          <w:rPr>
            <w:rStyle w:val="Hyperlink"/>
          </w:rPr>
          <w:t>http://www.cpearson.com/excel/ShellAndWait.aspx</w:t>
        </w:r>
      </w:hyperlink>
    </w:p>
    <w:p w14:paraId="0F7CC417" w14:textId="045F2AF7" w:rsidR="009E2DF7" w:rsidRPr="00BE02D9" w:rsidRDefault="009E2DF7" w:rsidP="00E25719">
      <w:pPr>
        <w:spacing w:before="120" w:after="0" w:line="240" w:lineRule="auto"/>
        <w:ind w:left="720"/>
      </w:pPr>
      <w:r w:rsidRPr="00BE02D9">
        <w:t xml:space="preserve">Written By: </w:t>
      </w:r>
      <w:hyperlink r:id="rId24" w:history="1">
        <w:r w:rsidRPr="00831848">
          <w:rPr>
            <w:rStyle w:val="Hyperlink"/>
          </w:rPr>
          <w:t>Charles H. Pearson</w:t>
        </w:r>
      </w:hyperlink>
    </w:p>
    <w:p w14:paraId="1C7A0280" w14:textId="77777777" w:rsidR="00BE02D9" w:rsidRPr="00BE02D9" w:rsidRDefault="00BE02D9" w:rsidP="009B081B">
      <w:pPr>
        <w:spacing w:after="0"/>
        <w:ind w:left="720"/>
      </w:pPr>
      <w:r w:rsidRPr="00BE02D9">
        <w:t>Version: unknown</w:t>
      </w:r>
    </w:p>
    <w:p w14:paraId="0FBEA99E" w14:textId="77777777" w:rsidR="00BE02D9" w:rsidRPr="00BE02D9" w:rsidRDefault="00BE02D9" w:rsidP="009B081B">
      <w:pPr>
        <w:spacing w:after="0"/>
        <w:ind w:left="720"/>
      </w:pPr>
      <w:r w:rsidRPr="00BE02D9">
        <w:t>Date: 06 November 2013</w:t>
      </w:r>
    </w:p>
    <w:p w14:paraId="2E109C63" w14:textId="5A9ECD49" w:rsidR="00BE02D9" w:rsidRPr="00BE02D9" w:rsidRDefault="009E2DF7" w:rsidP="009B081B">
      <w:pPr>
        <w:spacing w:after="0"/>
        <w:ind w:left="720"/>
      </w:pPr>
      <w:r w:rsidRPr="009E2DF7">
        <w:t xml:space="preserve">Copyright </w:t>
      </w:r>
      <w:r w:rsidR="00614FC5">
        <w:t xml:space="preserve">© </w:t>
      </w:r>
      <w:r w:rsidRPr="009E2DF7">
        <w:t>2018, Charles H. Pearson</w:t>
      </w:r>
    </w:p>
    <w:p w14:paraId="5ADA0EEB" w14:textId="35AFDE42" w:rsidR="006827C0" w:rsidRDefault="00614FC5" w:rsidP="00C77157">
      <w:pPr>
        <w:spacing w:line="240" w:lineRule="auto"/>
        <w:ind w:left="720"/>
      </w:pPr>
      <w:r>
        <w:t xml:space="preserve">License: </w:t>
      </w:r>
      <w:r w:rsidR="00BE02D9" w:rsidRPr="00BE02D9">
        <w:t>All of the formulas and VBA code are explicitly granted to the Public Domain.</w:t>
      </w:r>
    </w:p>
    <w:p w14:paraId="7FBF959C" w14:textId="77777777" w:rsidR="00C77157" w:rsidRPr="00BE02D9" w:rsidRDefault="00C77157" w:rsidP="00C77157">
      <w:pPr>
        <w:pBdr>
          <w:bottom w:val="single" w:sz="6" w:space="1" w:color="auto"/>
        </w:pBdr>
        <w:spacing w:line="240" w:lineRule="auto"/>
        <w:ind w:left="720"/>
      </w:pPr>
    </w:p>
    <w:p w14:paraId="7A7B2BDA" w14:textId="77777777" w:rsidR="00BE02D9" w:rsidRPr="009B081B" w:rsidRDefault="009B081B" w:rsidP="009B081B">
      <w:pPr>
        <w:ind w:left="720"/>
        <w:rPr>
          <w:b/>
        </w:rPr>
      </w:pPr>
      <w:r w:rsidRPr="009B081B">
        <w:rPr>
          <w:b/>
        </w:rPr>
        <w:t>Brewer Color Schemes</w:t>
      </w:r>
    </w:p>
    <w:p w14:paraId="624E4C45" w14:textId="77777777" w:rsidR="002E5FFE" w:rsidRPr="00BE02D9" w:rsidRDefault="002E5FFE" w:rsidP="009B081B">
      <w:pPr>
        <w:ind w:left="720"/>
      </w:pPr>
      <w:r w:rsidRPr="00BE02D9">
        <w:t xml:space="preserve">Apache-Style Software License for </w:t>
      </w:r>
      <w:proofErr w:type="spellStart"/>
      <w:r w:rsidRPr="00BE02D9">
        <w:t>ColorBrewer</w:t>
      </w:r>
      <w:proofErr w:type="spellEnd"/>
      <w:r w:rsidRPr="00BE02D9">
        <w:t xml:space="preserve"> software and </w:t>
      </w:r>
      <w:proofErr w:type="spellStart"/>
      <w:r w:rsidRPr="00BE02D9">
        <w:t>ColorBrewer</w:t>
      </w:r>
      <w:proofErr w:type="spellEnd"/>
      <w:r w:rsidRPr="00BE02D9">
        <w:t xml:space="preserve"> Color Schemes, Version 1.1</w:t>
      </w:r>
    </w:p>
    <w:p w14:paraId="70D0D97E" w14:textId="77777777" w:rsidR="002E5FFE" w:rsidRPr="00BE02D9" w:rsidRDefault="002E5FFE" w:rsidP="009B081B">
      <w:pPr>
        <w:ind w:left="720"/>
      </w:pPr>
      <w:r w:rsidRPr="00BE02D9">
        <w:t>Copyright (c) 2002 Cynthia Brewer, Mark Harrower, and The Pennsylvania State University. All rights reserved.</w:t>
      </w:r>
    </w:p>
    <w:p w14:paraId="17349C3B" w14:textId="77777777" w:rsidR="002E5FFE" w:rsidRPr="00BE02D9" w:rsidRDefault="002E5FFE" w:rsidP="00E25719">
      <w:pPr>
        <w:pStyle w:val="ListParagraph"/>
        <w:numPr>
          <w:ilvl w:val="0"/>
          <w:numId w:val="21"/>
        </w:numPr>
        <w:spacing w:after="120"/>
        <w:contextualSpacing w:val="0"/>
      </w:pPr>
      <w:r w:rsidRPr="00BE02D9">
        <w:t>Redistribution and use in source and binary forms, with or without modification, are permitted provided that the following conditions are met:</w:t>
      </w:r>
    </w:p>
    <w:p w14:paraId="585A34CF" w14:textId="77777777" w:rsidR="002E5FFE" w:rsidRPr="00BE02D9" w:rsidRDefault="002E5FFE" w:rsidP="00E25719">
      <w:pPr>
        <w:pStyle w:val="ListParagraph"/>
        <w:numPr>
          <w:ilvl w:val="0"/>
          <w:numId w:val="21"/>
        </w:numPr>
        <w:spacing w:after="120"/>
        <w:contextualSpacing w:val="0"/>
      </w:pPr>
      <w:r w:rsidRPr="00BE02D9">
        <w:t>Redistributions as source code must retain the above copyright notice, this list of conditions and the following disclaimer.</w:t>
      </w:r>
    </w:p>
    <w:p w14:paraId="17A8DDF1" w14:textId="77777777" w:rsidR="002E5FFE" w:rsidRPr="00BE02D9" w:rsidRDefault="002E5FFE" w:rsidP="00E25719">
      <w:pPr>
        <w:spacing w:after="120"/>
        <w:ind w:left="1080"/>
      </w:pPr>
      <w:r w:rsidRPr="00BE02D9">
        <w:t>The end-user documentation included with the redistribution, if any, must include the following acknowledgment:</w:t>
      </w:r>
    </w:p>
    <w:p w14:paraId="445719E0" w14:textId="5200050B" w:rsidR="00BE02D9" w:rsidRPr="00BE02D9" w:rsidRDefault="002E5FFE" w:rsidP="00E25719">
      <w:pPr>
        <w:spacing w:after="120"/>
        <w:ind w:left="1080"/>
        <w:rPr>
          <w:i/>
        </w:rPr>
      </w:pPr>
      <w:r w:rsidRPr="00BE02D9">
        <w:rPr>
          <w:i/>
        </w:rPr>
        <w:t xml:space="preserve">This product includes color specifications and designs developed by Cynthia Brewer ( </w:t>
      </w:r>
      <w:hyperlink r:id="rId25" w:history="1">
        <w:r w:rsidRPr="00BE02D9">
          <w:rPr>
            <w:rStyle w:val="Hyperlink"/>
            <w:i/>
          </w:rPr>
          <w:t>http://colorbrewer.org/</w:t>
        </w:r>
      </w:hyperlink>
      <w:r w:rsidRPr="00BE02D9">
        <w:rPr>
          <w:i/>
        </w:rPr>
        <w:t xml:space="preserve"> ).</w:t>
      </w:r>
    </w:p>
    <w:p w14:paraId="5C889079" w14:textId="77777777" w:rsidR="002E5FFE" w:rsidRPr="00BE02D9" w:rsidRDefault="002E5FFE" w:rsidP="00E25719">
      <w:pPr>
        <w:spacing w:after="120"/>
        <w:ind w:left="1080"/>
      </w:pPr>
      <w:r w:rsidRPr="00BE02D9">
        <w:t>Alternately, this acknowledgment may appear in the software itself, if and wherever such third-party acknowledgments normally appear.</w:t>
      </w:r>
    </w:p>
    <w:p w14:paraId="7E1B5396" w14:textId="65CE637E" w:rsidR="002E5FFE" w:rsidRPr="00BE02D9" w:rsidRDefault="002E5FFE" w:rsidP="00E25719">
      <w:pPr>
        <w:pStyle w:val="ListParagraph"/>
        <w:numPr>
          <w:ilvl w:val="0"/>
          <w:numId w:val="21"/>
        </w:numPr>
        <w:spacing w:after="120"/>
        <w:contextualSpacing w:val="0"/>
      </w:pPr>
      <w:r w:rsidRPr="00BE02D9">
        <w:t xml:space="preserve">The name </w:t>
      </w:r>
      <w:r w:rsidR="00550172">
        <w:t>"</w:t>
      </w:r>
      <w:proofErr w:type="spellStart"/>
      <w:r w:rsidRPr="00BE02D9">
        <w:t>ColorBrewer</w:t>
      </w:r>
      <w:proofErr w:type="spellEnd"/>
      <w:r w:rsidR="00550172">
        <w:t>"</w:t>
      </w:r>
      <w:r w:rsidRPr="00BE02D9">
        <w:t xml:space="preserve"> must not be used to endorse or promote products derived from this software without prior written permission. For written permission, please contact Cynthia Brewer at </w:t>
      </w:r>
      <w:hyperlink r:id="rId26" w:history="1">
        <w:r w:rsidR="009B081B" w:rsidRPr="007344C7">
          <w:rPr>
            <w:rStyle w:val="Hyperlink"/>
          </w:rPr>
          <w:t>cbrewer@psu.edu</w:t>
        </w:r>
      </w:hyperlink>
      <w:r w:rsidR="009B081B">
        <w:t xml:space="preserve"> </w:t>
      </w:r>
      <w:r w:rsidRPr="00BE02D9">
        <w:t>.</w:t>
      </w:r>
    </w:p>
    <w:p w14:paraId="79629554" w14:textId="7E25E41A" w:rsidR="002E5FFE" w:rsidRPr="00BE02D9" w:rsidRDefault="002E5FFE" w:rsidP="00E25719">
      <w:pPr>
        <w:pStyle w:val="ListParagraph"/>
        <w:numPr>
          <w:ilvl w:val="0"/>
          <w:numId w:val="21"/>
        </w:numPr>
        <w:spacing w:after="120"/>
        <w:contextualSpacing w:val="0"/>
      </w:pPr>
      <w:r w:rsidRPr="00BE02D9">
        <w:t xml:space="preserve">Products derived from this software may not be called </w:t>
      </w:r>
      <w:r w:rsidR="00550172">
        <w:t>"</w:t>
      </w:r>
      <w:proofErr w:type="spellStart"/>
      <w:r w:rsidRPr="00BE02D9">
        <w:t>ColorBrewer</w:t>
      </w:r>
      <w:proofErr w:type="spellEnd"/>
      <w:r w:rsidR="00550172">
        <w:t>"</w:t>
      </w:r>
      <w:r w:rsidRPr="00BE02D9">
        <w:t xml:space="preserve">, nor may </w:t>
      </w:r>
      <w:r w:rsidR="00550172">
        <w:t>"</w:t>
      </w:r>
      <w:proofErr w:type="spellStart"/>
      <w:r w:rsidRPr="00BE02D9">
        <w:t>ColorBrewer</w:t>
      </w:r>
      <w:proofErr w:type="spellEnd"/>
      <w:r w:rsidR="00550172">
        <w:t>"</w:t>
      </w:r>
      <w:r w:rsidRPr="00BE02D9">
        <w:t xml:space="preserve"> appear in their name, without prior written permission of Cynthia Brewer.</w:t>
      </w:r>
    </w:p>
    <w:p w14:paraId="5607B0D3" w14:textId="0F336692" w:rsidR="002E5FFE" w:rsidRDefault="002E5FFE" w:rsidP="00E25719">
      <w:pPr>
        <w:pBdr>
          <w:bottom w:val="single" w:sz="6" w:space="1" w:color="auto"/>
        </w:pBdr>
        <w:spacing w:after="0"/>
        <w:ind w:left="720"/>
      </w:pPr>
      <w:r w:rsidRPr="00BE02D9">
        <w:t xml:space="preserve">THIS SOFTWARE IS PROVIDED </w:t>
      </w:r>
      <w:r w:rsidR="00550172">
        <w:t>"</w:t>
      </w:r>
      <w:r w:rsidRPr="00BE02D9">
        <w:t>AS IS</w:t>
      </w:r>
      <w:r w:rsidR="00550172">
        <w:t>"</w:t>
      </w:r>
      <w:r w:rsidRPr="00BE02D9">
        <w:t xml:space="preserve"> AND ANY EXPRESSED OR IMPLIED WARRANTIES, INCLUDING, BUT NOT LIMITED TO, THE IMPLIED WARRANTIES OF MERCHANTABILITY AND FITNESS FOR A PARTICULAR PURPOSE ARE DISCLAIMED. IN NO EVENT SHALL CYNTHIA BREWER, MARK HARROWER, OR THE PENNSYLVANIA STATE UNIVERSITY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41F2AE6E" w14:textId="28BBA3A3" w:rsidR="00DA5F21" w:rsidRDefault="00DA5F21" w:rsidP="00E25719">
      <w:pPr>
        <w:pBdr>
          <w:bottom w:val="single" w:sz="6" w:space="1" w:color="auto"/>
        </w:pBdr>
        <w:spacing w:after="0"/>
        <w:ind w:left="720"/>
      </w:pPr>
    </w:p>
    <w:p w14:paraId="41816F5E" w14:textId="77777777" w:rsidR="00DA5F21" w:rsidRDefault="00DA5F21" w:rsidP="00E25719">
      <w:pPr>
        <w:pBdr>
          <w:bottom w:val="single" w:sz="6" w:space="1" w:color="auto"/>
        </w:pBdr>
        <w:spacing w:after="0"/>
        <w:ind w:left="720"/>
      </w:pPr>
    </w:p>
    <w:p w14:paraId="51B24309" w14:textId="77777777" w:rsidR="009E2DF7" w:rsidRDefault="009E2DF7" w:rsidP="009B081B">
      <w:pPr>
        <w:pBdr>
          <w:bottom w:val="single" w:sz="6" w:space="1" w:color="auto"/>
        </w:pBdr>
        <w:ind w:left="720"/>
      </w:pPr>
    </w:p>
    <w:p w14:paraId="3CD93BC1" w14:textId="39CCB85B" w:rsidR="009E2DF7" w:rsidRPr="009B081B" w:rsidRDefault="00582EB8" w:rsidP="009E2DF7">
      <w:pPr>
        <w:spacing w:after="0" w:line="240" w:lineRule="auto"/>
        <w:ind w:left="720"/>
        <w:rPr>
          <w:b/>
        </w:rPr>
      </w:pPr>
      <w:r>
        <w:rPr>
          <w:b/>
        </w:rPr>
        <w:t>VBA-JSON</w:t>
      </w:r>
      <w:r w:rsidR="00192FF4">
        <w:rPr>
          <w:b/>
        </w:rPr>
        <w:t xml:space="preserve"> - </w:t>
      </w:r>
      <w:r w:rsidR="00192FF4" w:rsidRPr="00192FF4">
        <w:rPr>
          <w:b/>
        </w:rPr>
        <w:t>Version: 2.3.1</w:t>
      </w:r>
    </w:p>
    <w:p w14:paraId="16FAE680" w14:textId="39CBB336" w:rsidR="00582EB8" w:rsidRDefault="00E343C8" w:rsidP="00582EB8">
      <w:pPr>
        <w:spacing w:after="0" w:line="240" w:lineRule="auto"/>
        <w:ind w:left="720"/>
      </w:pPr>
      <w:hyperlink r:id="rId27" w:history="1">
        <w:r w:rsidR="005855DA">
          <w:rPr>
            <w:rStyle w:val="Hyperlink"/>
          </w:rPr>
          <w:t>https://github.com/VBA-tools/VBA-JSON/</w:t>
        </w:r>
      </w:hyperlink>
      <w:r w:rsidR="00582EB8">
        <w:t xml:space="preserve"> </w:t>
      </w:r>
    </w:p>
    <w:p w14:paraId="3AEA36B0" w14:textId="56A701AC" w:rsidR="00614FC5" w:rsidRPr="00E25719" w:rsidRDefault="00614FC5" w:rsidP="00614FC5">
      <w:pPr>
        <w:spacing w:before="120" w:after="0" w:line="240" w:lineRule="auto"/>
        <w:ind w:left="720"/>
      </w:pPr>
      <w:r>
        <w:t xml:space="preserve">Written By: </w:t>
      </w:r>
      <w:hyperlink r:id="rId28" w:history="1">
        <w:r w:rsidRPr="00831848">
          <w:rPr>
            <w:rStyle w:val="Hyperlink"/>
          </w:rPr>
          <w:t>Tim Hall</w:t>
        </w:r>
      </w:hyperlink>
    </w:p>
    <w:p w14:paraId="4F338DDD" w14:textId="1EF98C19" w:rsidR="009E2DF7" w:rsidRDefault="00582EB8" w:rsidP="00582EB8">
      <w:pPr>
        <w:spacing w:after="0"/>
        <w:ind w:left="720"/>
      </w:pPr>
      <w:r>
        <w:t>Copyright © 2016, Tim Hall</w:t>
      </w:r>
    </w:p>
    <w:p w14:paraId="66806628" w14:textId="5FF80244" w:rsidR="00582EB8" w:rsidRPr="00BE02D9" w:rsidRDefault="00614FC5" w:rsidP="00582EB8">
      <w:pPr>
        <w:spacing w:after="0"/>
        <w:ind w:left="720"/>
      </w:pPr>
      <w:r>
        <w:t xml:space="preserve">License: </w:t>
      </w:r>
      <w:r w:rsidR="00582EB8">
        <w:t xml:space="preserve">VBA-JSON is free software licensed under the </w:t>
      </w:r>
      <w:hyperlink r:id="rId29" w:history="1">
        <w:r w:rsidR="00582EB8" w:rsidRPr="005855DA">
          <w:rPr>
            <w:rStyle w:val="Hyperlink"/>
          </w:rPr>
          <w:t>MIT License</w:t>
        </w:r>
      </w:hyperlink>
    </w:p>
    <w:p w14:paraId="5B6167C1" w14:textId="77777777" w:rsidR="005855DA" w:rsidRDefault="005855DA" w:rsidP="005855DA">
      <w:pPr>
        <w:pBdr>
          <w:bottom w:val="single" w:sz="6" w:space="1" w:color="auto"/>
        </w:pBdr>
        <w:ind w:left="720"/>
      </w:pPr>
    </w:p>
    <w:p w14:paraId="42D635F9" w14:textId="4AB1B9E4" w:rsidR="005855DA" w:rsidRPr="009B081B" w:rsidRDefault="005855DA" w:rsidP="00E25719">
      <w:pPr>
        <w:keepNext/>
        <w:spacing w:after="0" w:line="240" w:lineRule="auto"/>
        <w:ind w:left="720"/>
        <w:rPr>
          <w:b/>
        </w:rPr>
      </w:pPr>
      <w:r>
        <w:rPr>
          <w:b/>
        </w:rPr>
        <w:t>VBA-Dictionary</w:t>
      </w:r>
      <w:r w:rsidR="00192FF4">
        <w:rPr>
          <w:b/>
        </w:rPr>
        <w:t xml:space="preserve"> - </w:t>
      </w:r>
      <w:r w:rsidR="00192FF4" w:rsidRPr="00192FF4">
        <w:rPr>
          <w:b/>
        </w:rPr>
        <w:t>Version: 1.4.1</w:t>
      </w:r>
    </w:p>
    <w:p w14:paraId="27EDB9E3" w14:textId="487BE24A" w:rsidR="00614FC5" w:rsidRPr="00614FC5" w:rsidRDefault="00E343C8" w:rsidP="00E25719">
      <w:pPr>
        <w:keepNext/>
        <w:spacing w:after="0" w:line="240" w:lineRule="auto"/>
        <w:ind w:left="720"/>
      </w:pPr>
      <w:hyperlink r:id="rId30" w:history="1">
        <w:r w:rsidR="00614FC5" w:rsidRPr="00614FC5">
          <w:rPr>
            <w:rStyle w:val="Hyperlink"/>
          </w:rPr>
          <w:t>https://github.com/VBA-tools/VBA-Dictionary</w:t>
        </w:r>
      </w:hyperlink>
      <w:r w:rsidR="00614FC5" w:rsidRPr="00614FC5">
        <w:t xml:space="preserve"> </w:t>
      </w:r>
    </w:p>
    <w:p w14:paraId="2EE169A6" w14:textId="53A506D3" w:rsidR="005855DA" w:rsidRDefault="005855DA" w:rsidP="00E25719">
      <w:pPr>
        <w:keepNext/>
        <w:spacing w:before="120" w:after="0" w:line="240" w:lineRule="auto"/>
        <w:ind w:left="720"/>
        <w:rPr>
          <w:rStyle w:val="Hyperlink"/>
        </w:rPr>
      </w:pPr>
      <w:r>
        <w:t xml:space="preserve">Written By: </w:t>
      </w:r>
      <w:hyperlink r:id="rId31" w:history="1">
        <w:r w:rsidRPr="00831848">
          <w:rPr>
            <w:rStyle w:val="Hyperlink"/>
          </w:rPr>
          <w:t>Tim Hall</w:t>
        </w:r>
      </w:hyperlink>
    </w:p>
    <w:p w14:paraId="137CCFA0" w14:textId="77777777" w:rsidR="005855DA" w:rsidRDefault="005855DA" w:rsidP="00E25719">
      <w:pPr>
        <w:keepNext/>
        <w:spacing w:after="0"/>
        <w:ind w:left="720"/>
      </w:pPr>
      <w:r>
        <w:t>Copyright © 2016, Tim Hall</w:t>
      </w:r>
    </w:p>
    <w:p w14:paraId="3635F9A1" w14:textId="7D03B39A" w:rsidR="005855DA" w:rsidRPr="00BE02D9" w:rsidRDefault="00614FC5" w:rsidP="00E25719">
      <w:pPr>
        <w:keepNext/>
        <w:spacing w:after="0"/>
        <w:ind w:left="720"/>
      </w:pPr>
      <w:r>
        <w:t xml:space="preserve">License: </w:t>
      </w:r>
      <w:r w:rsidR="00EB2138">
        <w:t>VBA-Dictionary</w:t>
      </w:r>
      <w:r w:rsidR="005855DA">
        <w:t xml:space="preserve"> is free software licensed under the </w:t>
      </w:r>
      <w:hyperlink r:id="rId32" w:history="1">
        <w:r w:rsidR="005855DA" w:rsidRPr="005855DA">
          <w:rPr>
            <w:rStyle w:val="Hyperlink"/>
          </w:rPr>
          <w:t>MIT License</w:t>
        </w:r>
      </w:hyperlink>
    </w:p>
    <w:p w14:paraId="439FE22C" w14:textId="77777777" w:rsidR="00EB2138" w:rsidRDefault="00EB2138" w:rsidP="00EB2138">
      <w:pPr>
        <w:pBdr>
          <w:bottom w:val="single" w:sz="6" w:space="1" w:color="auto"/>
        </w:pBdr>
        <w:ind w:left="720"/>
      </w:pPr>
    </w:p>
    <w:p w14:paraId="3DCB4D74" w14:textId="7B765BA6" w:rsidR="00DA5F21" w:rsidRPr="009B081B" w:rsidRDefault="00DA5F21" w:rsidP="00DA5F21">
      <w:pPr>
        <w:keepNext/>
        <w:spacing w:after="0" w:line="240" w:lineRule="auto"/>
        <w:ind w:left="720"/>
        <w:rPr>
          <w:b/>
        </w:rPr>
      </w:pPr>
      <w:r>
        <w:rPr>
          <w:b/>
        </w:rPr>
        <w:t>VBA Stopwatch</w:t>
      </w:r>
    </w:p>
    <w:p w14:paraId="3B67235F" w14:textId="120E0AD1" w:rsidR="00DA5F21" w:rsidRPr="00614FC5" w:rsidRDefault="00E343C8" w:rsidP="00DA5F21">
      <w:pPr>
        <w:keepNext/>
        <w:spacing w:after="0" w:line="240" w:lineRule="auto"/>
        <w:ind w:left="720"/>
      </w:pPr>
      <w:hyperlink r:id="rId33" w:history="1">
        <w:r w:rsidR="00DA5F21">
          <w:rPr>
            <w:rStyle w:val="Hyperlink"/>
          </w:rPr>
          <w:t>https://github.com/hubisan/excel-vba-stopwatch.cls</w:t>
        </w:r>
      </w:hyperlink>
      <w:r w:rsidR="00DA5F21" w:rsidRPr="00614FC5">
        <w:t xml:space="preserve"> </w:t>
      </w:r>
    </w:p>
    <w:p w14:paraId="7EC4D13E" w14:textId="4C278143" w:rsidR="00DA5F21" w:rsidRDefault="00DA5F21" w:rsidP="00DA5F21">
      <w:pPr>
        <w:keepNext/>
        <w:spacing w:before="120" w:after="0" w:line="240" w:lineRule="auto"/>
        <w:ind w:left="720"/>
        <w:rPr>
          <w:rStyle w:val="Hyperlink"/>
        </w:rPr>
      </w:pPr>
      <w:r>
        <w:t xml:space="preserve">Written By: </w:t>
      </w:r>
      <w:r w:rsidRPr="00DA5F21">
        <w:t xml:space="preserve">Daniel </w:t>
      </w:r>
      <w:proofErr w:type="spellStart"/>
      <w:r w:rsidRPr="00DA5F21">
        <w:t>Hubman</w:t>
      </w:r>
      <w:proofErr w:type="spellEnd"/>
    </w:p>
    <w:p w14:paraId="0868BD02" w14:textId="2A751E2F" w:rsidR="00DA5F21" w:rsidRDefault="00DA5F21" w:rsidP="00DA5F21">
      <w:pPr>
        <w:keepNext/>
        <w:spacing w:after="0"/>
        <w:ind w:left="720"/>
      </w:pPr>
      <w:r>
        <w:t xml:space="preserve">Copyright © 2016, </w:t>
      </w:r>
      <w:r w:rsidR="00192FF4" w:rsidRPr="00192FF4">
        <w:t xml:space="preserve">Daniel </w:t>
      </w:r>
      <w:proofErr w:type="spellStart"/>
      <w:r w:rsidR="00192FF4" w:rsidRPr="00192FF4">
        <w:t>Hubmann</w:t>
      </w:r>
      <w:proofErr w:type="spellEnd"/>
    </w:p>
    <w:p w14:paraId="352798A5" w14:textId="3FC1AEBF" w:rsidR="00DA5F21" w:rsidRPr="00BE02D9" w:rsidRDefault="00DA5F21" w:rsidP="00DA5F21">
      <w:pPr>
        <w:keepNext/>
        <w:spacing w:after="0"/>
        <w:ind w:left="720"/>
      </w:pPr>
      <w:r>
        <w:t xml:space="preserve">License: VBA-Dictionary is free software licensed under the </w:t>
      </w:r>
      <w:hyperlink r:id="rId34" w:history="1">
        <w:r w:rsidRPr="005855DA">
          <w:rPr>
            <w:rStyle w:val="Hyperlink"/>
          </w:rPr>
          <w:t>MIT License</w:t>
        </w:r>
      </w:hyperlink>
    </w:p>
    <w:p w14:paraId="4B17BE25" w14:textId="77777777" w:rsidR="00DA5F21" w:rsidRDefault="00DA5F21" w:rsidP="00DA5F21">
      <w:pPr>
        <w:pBdr>
          <w:bottom w:val="single" w:sz="6" w:space="1" w:color="auto"/>
        </w:pBdr>
        <w:ind w:left="720"/>
      </w:pPr>
    </w:p>
    <w:p w14:paraId="67B4877A" w14:textId="2A96A610" w:rsidR="00EB2138" w:rsidRPr="009B081B" w:rsidRDefault="00EB2138" w:rsidP="00EB2138">
      <w:pPr>
        <w:spacing w:after="0" w:line="240" w:lineRule="auto"/>
        <w:ind w:left="720"/>
        <w:rPr>
          <w:b/>
        </w:rPr>
      </w:pPr>
      <w:r>
        <w:rPr>
          <w:b/>
        </w:rPr>
        <w:t xml:space="preserve">Office </w:t>
      </w:r>
      <w:proofErr w:type="spellStart"/>
      <w:r>
        <w:rPr>
          <w:b/>
        </w:rPr>
        <w:t>RibbonX</w:t>
      </w:r>
      <w:proofErr w:type="spellEnd"/>
      <w:r>
        <w:rPr>
          <w:b/>
        </w:rPr>
        <w:t xml:space="preserve"> Editor</w:t>
      </w:r>
      <w:r w:rsidR="00192FF4">
        <w:rPr>
          <w:b/>
        </w:rPr>
        <w:t xml:space="preserve"> - </w:t>
      </w:r>
      <w:r w:rsidR="00192FF4" w:rsidRPr="00192FF4">
        <w:rPr>
          <w:b/>
        </w:rPr>
        <w:t>Version: 1.7.1 - 23 August 2020</w:t>
      </w:r>
    </w:p>
    <w:p w14:paraId="4846C9CE" w14:textId="04599F6B" w:rsidR="00614FC5" w:rsidRPr="00AE612A" w:rsidRDefault="00E343C8" w:rsidP="00614FC5">
      <w:pPr>
        <w:spacing w:after="0" w:line="240" w:lineRule="auto"/>
        <w:ind w:left="720"/>
      </w:pPr>
      <w:hyperlink r:id="rId35" w:history="1">
        <w:r w:rsidR="00614FC5" w:rsidRPr="00AE612A">
          <w:rPr>
            <w:rStyle w:val="Hyperlink"/>
          </w:rPr>
          <w:t>https://github.com/fernandreu/office-ribbonx-editor</w:t>
        </w:r>
      </w:hyperlink>
      <w:r w:rsidR="00614FC5" w:rsidRPr="00AE612A">
        <w:t xml:space="preserve"> </w:t>
      </w:r>
    </w:p>
    <w:p w14:paraId="13BE36D4" w14:textId="7D459107" w:rsidR="00EB2138" w:rsidRDefault="00EB2138" w:rsidP="00EB2138">
      <w:pPr>
        <w:spacing w:before="120" w:after="0" w:line="240" w:lineRule="auto"/>
        <w:ind w:left="720"/>
        <w:rPr>
          <w:rStyle w:val="Hyperlink"/>
        </w:rPr>
      </w:pPr>
      <w:r>
        <w:t xml:space="preserve">Written By: </w:t>
      </w:r>
      <w:hyperlink r:id="rId36" w:history="1">
        <w:r w:rsidRPr="003B26D3">
          <w:rPr>
            <w:rStyle w:val="Hyperlink"/>
          </w:rPr>
          <w:t>Fernando Andreu</w:t>
        </w:r>
      </w:hyperlink>
    </w:p>
    <w:p w14:paraId="1A6B8F90" w14:textId="0A3C36F5" w:rsidR="00EB2138" w:rsidRDefault="00EB2138" w:rsidP="00EB2138">
      <w:pPr>
        <w:spacing w:after="0"/>
        <w:ind w:left="720"/>
      </w:pPr>
      <w:r>
        <w:t>Copyright © 201</w:t>
      </w:r>
      <w:r w:rsidR="00AE612A">
        <w:t>9-2020</w:t>
      </w:r>
      <w:r>
        <w:t xml:space="preserve">, </w:t>
      </w:r>
      <w:r w:rsidRPr="00EB2138">
        <w:t>Fernando Andreu</w:t>
      </w:r>
    </w:p>
    <w:p w14:paraId="2B6F49C7" w14:textId="70D9AC7B" w:rsidR="00EB2138" w:rsidRPr="00BE02D9" w:rsidRDefault="00EB2138" w:rsidP="00EB2138">
      <w:pPr>
        <w:spacing w:after="0"/>
        <w:ind w:left="720"/>
      </w:pPr>
      <w:r>
        <w:t xml:space="preserve">Office </w:t>
      </w:r>
      <w:proofErr w:type="spellStart"/>
      <w:r>
        <w:t>RibbonX</w:t>
      </w:r>
      <w:proofErr w:type="spellEnd"/>
      <w:r>
        <w:t xml:space="preserve"> Editor is free software licensed under the </w:t>
      </w:r>
      <w:hyperlink r:id="rId37" w:history="1">
        <w:r w:rsidRPr="005855DA">
          <w:rPr>
            <w:rStyle w:val="Hyperlink"/>
          </w:rPr>
          <w:t>MIT License</w:t>
        </w:r>
      </w:hyperlink>
    </w:p>
    <w:p w14:paraId="3D4131A9" w14:textId="77777777" w:rsidR="00AE612A" w:rsidRDefault="00AE612A" w:rsidP="00AE612A">
      <w:pPr>
        <w:pBdr>
          <w:bottom w:val="single" w:sz="6" w:space="1" w:color="auto"/>
        </w:pBdr>
        <w:ind w:left="720"/>
      </w:pPr>
    </w:p>
    <w:p w14:paraId="091AF6CA" w14:textId="65F11A4D" w:rsidR="00AE612A" w:rsidRPr="009B081B" w:rsidRDefault="00AE612A" w:rsidP="00AE612A">
      <w:pPr>
        <w:spacing w:after="0" w:line="240" w:lineRule="auto"/>
        <w:ind w:left="720"/>
        <w:rPr>
          <w:b/>
        </w:rPr>
      </w:pPr>
      <w:proofErr w:type="spellStart"/>
      <w:r>
        <w:rPr>
          <w:b/>
        </w:rPr>
        <w:t>Rubberduck</w:t>
      </w:r>
      <w:proofErr w:type="spellEnd"/>
      <w:r w:rsidR="00192FF4">
        <w:rPr>
          <w:b/>
        </w:rPr>
        <w:t xml:space="preserve"> - </w:t>
      </w:r>
      <w:r w:rsidR="00192FF4" w:rsidRPr="00192FF4">
        <w:rPr>
          <w:b/>
        </w:rPr>
        <w:t>Version: 2.5.0.5244 - 21 December 2019</w:t>
      </w:r>
    </w:p>
    <w:p w14:paraId="6A7A676A" w14:textId="69BADD19" w:rsidR="00AE612A" w:rsidRDefault="00AE612A" w:rsidP="00AE612A">
      <w:pPr>
        <w:spacing w:before="120" w:after="0" w:line="240" w:lineRule="auto"/>
        <w:ind w:left="720"/>
        <w:rPr>
          <w:rStyle w:val="Hyperlink"/>
        </w:rPr>
      </w:pPr>
      <w:r>
        <w:t xml:space="preserve">Written By: </w:t>
      </w:r>
      <w:hyperlink r:id="rId38" w:history="1">
        <w:r w:rsidRPr="003B26D3">
          <w:rPr>
            <w:rStyle w:val="Hyperlink"/>
          </w:rPr>
          <w:t>Mathieu Guindon</w:t>
        </w:r>
      </w:hyperlink>
    </w:p>
    <w:p w14:paraId="0EF09573" w14:textId="40C0F002" w:rsidR="00AE612A" w:rsidRPr="00AE612A" w:rsidRDefault="00E343C8" w:rsidP="00AE612A">
      <w:pPr>
        <w:spacing w:after="0" w:line="240" w:lineRule="auto"/>
        <w:ind w:left="720"/>
      </w:pPr>
      <w:hyperlink r:id="rId39" w:history="1">
        <w:r w:rsidR="00AE612A" w:rsidRPr="00AE612A">
          <w:rPr>
            <w:rStyle w:val="Hyperlink"/>
          </w:rPr>
          <w:t>https://rubberduckvba.com/</w:t>
        </w:r>
      </w:hyperlink>
      <w:r w:rsidR="00AE612A" w:rsidRPr="00AE612A">
        <w:t xml:space="preserve"> </w:t>
      </w:r>
    </w:p>
    <w:p w14:paraId="3EA20ADC" w14:textId="44C45418" w:rsidR="00AE612A" w:rsidRDefault="00AE612A" w:rsidP="00AE612A">
      <w:pPr>
        <w:spacing w:after="0"/>
        <w:ind w:left="720"/>
      </w:pPr>
      <w:r>
        <w:t xml:space="preserve">Copyright © 2020 </w:t>
      </w:r>
      <w:hyperlink r:id="rId40" w:history="1">
        <w:proofErr w:type="spellStart"/>
        <w:r w:rsidRPr="00AE612A">
          <w:rPr>
            <w:rStyle w:val="Hyperlink"/>
          </w:rPr>
          <w:t>Rubberduck</w:t>
        </w:r>
        <w:proofErr w:type="spellEnd"/>
        <w:r w:rsidRPr="00AE612A">
          <w:rPr>
            <w:rStyle w:val="Hyperlink"/>
          </w:rPr>
          <w:t xml:space="preserve"> Project Contributors</w:t>
        </w:r>
      </w:hyperlink>
      <w:r>
        <w:t xml:space="preserve"> </w:t>
      </w:r>
    </w:p>
    <w:p w14:paraId="69876898" w14:textId="3ADAEE9E" w:rsidR="00AE612A" w:rsidRPr="00BE02D9" w:rsidRDefault="005D3B25" w:rsidP="00AE612A">
      <w:pPr>
        <w:spacing w:after="0"/>
        <w:ind w:left="720"/>
      </w:pPr>
      <w:proofErr w:type="spellStart"/>
      <w:r>
        <w:t>Rubberduck</w:t>
      </w:r>
      <w:proofErr w:type="spellEnd"/>
      <w:r w:rsidR="00AE612A">
        <w:t xml:space="preserve"> is free software licensed under the </w:t>
      </w:r>
      <w:hyperlink r:id="rId41" w:history="1">
        <w:r w:rsidRPr="005D3B25">
          <w:rPr>
            <w:rStyle w:val="Hyperlink"/>
          </w:rPr>
          <w:t>GPL-3.0 License</w:t>
        </w:r>
      </w:hyperlink>
    </w:p>
    <w:p w14:paraId="4496F572" w14:textId="77777777" w:rsidR="009B5A40" w:rsidRDefault="009B5A40" w:rsidP="009B5A40">
      <w:pPr>
        <w:pBdr>
          <w:bottom w:val="single" w:sz="6" w:space="1" w:color="auto"/>
        </w:pBdr>
        <w:ind w:left="720"/>
      </w:pPr>
    </w:p>
    <w:p w14:paraId="6E52EF47" w14:textId="75CEE6B8" w:rsidR="009B5A40" w:rsidRPr="009B081B" w:rsidRDefault="009B5A40" w:rsidP="009B5A40">
      <w:pPr>
        <w:spacing w:after="0" w:line="240" w:lineRule="auto"/>
        <w:ind w:left="720"/>
        <w:rPr>
          <w:b/>
        </w:rPr>
      </w:pPr>
      <w:r>
        <w:rPr>
          <w:b/>
        </w:rPr>
        <w:t xml:space="preserve">Special thanks </w:t>
      </w:r>
      <w:r w:rsidR="00CB7180">
        <w:rPr>
          <w:b/>
        </w:rPr>
        <w:t xml:space="preserve">extended </w:t>
      </w:r>
      <w:r>
        <w:rPr>
          <w:b/>
        </w:rPr>
        <w:t>to</w:t>
      </w:r>
      <w:r w:rsidR="00CB7180">
        <w:rPr>
          <w:b/>
        </w:rPr>
        <w:t>:</w:t>
      </w:r>
    </w:p>
    <w:p w14:paraId="02700D5A" w14:textId="3BB796C4" w:rsidR="009B5A40" w:rsidRDefault="00CB7180" w:rsidP="00CB7180">
      <w:pPr>
        <w:pStyle w:val="ListParagraph"/>
        <w:numPr>
          <w:ilvl w:val="0"/>
          <w:numId w:val="41"/>
        </w:numPr>
        <w:spacing w:before="120" w:after="0" w:line="240" w:lineRule="auto"/>
      </w:pPr>
      <w:r>
        <w:t xml:space="preserve">Martin James - </w:t>
      </w:r>
      <w:r w:rsidR="009B5A40" w:rsidRPr="00CB7180">
        <w:rPr>
          <w:i/>
        </w:rPr>
        <w:t>Original Inspiration</w:t>
      </w:r>
      <w:r w:rsidRPr="00CB7180">
        <w:rPr>
          <w:i/>
        </w:rPr>
        <w:t xml:space="preserve"> and mentor</w:t>
      </w:r>
    </w:p>
    <w:p w14:paraId="437B4394" w14:textId="15A3A77E" w:rsidR="009B5A40" w:rsidRDefault="009B5A40" w:rsidP="00CB7180">
      <w:pPr>
        <w:pStyle w:val="ListParagraph"/>
        <w:numPr>
          <w:ilvl w:val="0"/>
          <w:numId w:val="41"/>
        </w:numPr>
        <w:spacing w:before="120" w:after="0" w:line="240" w:lineRule="auto"/>
      </w:pPr>
      <w:r>
        <w:t>Kyle Tuft, Roland Chee, Matthias Roth, William Lee</w:t>
      </w:r>
      <w:r w:rsidR="00CB7180">
        <w:t xml:space="preserve"> - </w:t>
      </w:r>
      <w:r w:rsidR="00CB7180" w:rsidRPr="00CB7180">
        <w:rPr>
          <w:i/>
        </w:rPr>
        <w:t>Ideas/suggestions</w:t>
      </w:r>
    </w:p>
    <w:p w14:paraId="50196BC1" w14:textId="4A50DDBE" w:rsidR="009B5A40" w:rsidRDefault="00CB7180" w:rsidP="00CB7180">
      <w:pPr>
        <w:pStyle w:val="ListParagraph"/>
        <w:numPr>
          <w:ilvl w:val="0"/>
          <w:numId w:val="41"/>
        </w:numPr>
        <w:spacing w:before="120" w:after="0" w:line="240" w:lineRule="auto"/>
      </w:pPr>
      <w:r>
        <w:t xml:space="preserve">Ron de Bruin - </w:t>
      </w:r>
      <w:r w:rsidR="009B5A40" w:rsidRPr="00CB7180">
        <w:rPr>
          <w:i/>
        </w:rPr>
        <w:t xml:space="preserve">Indispensable VBA tutorials on </w:t>
      </w:r>
      <w:hyperlink r:id="rId42" w:history="1">
        <w:r w:rsidR="003B26D3" w:rsidRPr="003B26D3">
          <w:rPr>
            <w:rStyle w:val="Hyperlink"/>
            <w:i/>
          </w:rPr>
          <w:t>Excel Automation</w:t>
        </w:r>
      </w:hyperlink>
      <w:r w:rsidR="009B5A40" w:rsidRPr="00CB7180">
        <w:rPr>
          <w:i/>
        </w:rPr>
        <w:t xml:space="preserve">, and </w:t>
      </w:r>
      <w:hyperlink r:id="rId43" w:history="1">
        <w:r w:rsidR="003B26D3" w:rsidRPr="003B26D3">
          <w:rPr>
            <w:rStyle w:val="Hyperlink"/>
            <w:i/>
          </w:rPr>
          <w:t>Mac Excel Automation</w:t>
        </w:r>
      </w:hyperlink>
    </w:p>
    <w:p w14:paraId="7EB260F6" w14:textId="1B578EFA" w:rsidR="009B5A40" w:rsidRDefault="00CB7180" w:rsidP="00CB7180">
      <w:pPr>
        <w:pStyle w:val="ListParagraph"/>
        <w:numPr>
          <w:ilvl w:val="0"/>
          <w:numId w:val="41"/>
        </w:numPr>
        <w:spacing w:before="120" w:after="0" w:line="240" w:lineRule="auto"/>
      </w:pPr>
      <w:r>
        <w:t xml:space="preserve">Paul Kelly - </w:t>
      </w:r>
      <w:hyperlink r:id="rId44" w:history="1">
        <w:r w:rsidR="009B5A40" w:rsidRPr="00EB6125">
          <w:rPr>
            <w:rStyle w:val="Hyperlink"/>
            <w:i/>
            <w:iCs/>
          </w:rPr>
          <w:t>Excel Macro Mastery</w:t>
        </w:r>
      </w:hyperlink>
      <w:r w:rsidRPr="00EB6125">
        <w:rPr>
          <w:i/>
          <w:iCs/>
        </w:rPr>
        <w:t xml:space="preserve"> YouTube videos</w:t>
      </w:r>
      <w:r w:rsidR="00EB6125">
        <w:rPr>
          <w:i/>
          <w:iCs/>
        </w:rPr>
        <w:t xml:space="preserve"> on how to improve VBA performance</w:t>
      </w:r>
      <w:r w:rsidR="009B5A40">
        <w:t xml:space="preserve"> </w:t>
      </w:r>
    </w:p>
    <w:p w14:paraId="21AEC74A" w14:textId="7B085779" w:rsidR="00CB7180" w:rsidRDefault="00CB7180" w:rsidP="00CB7180">
      <w:pPr>
        <w:pStyle w:val="ListParagraph"/>
        <w:numPr>
          <w:ilvl w:val="0"/>
          <w:numId w:val="41"/>
        </w:numPr>
        <w:spacing w:before="120" w:after="0" w:line="240" w:lineRule="auto"/>
      </w:pPr>
      <w:r>
        <w:t xml:space="preserve">Stack Overflow - </w:t>
      </w:r>
      <w:r w:rsidRPr="00CB7180">
        <w:rPr>
          <w:i/>
        </w:rPr>
        <w:t>solutions to so many problems</w:t>
      </w:r>
    </w:p>
    <w:bookmarkEnd w:id="1"/>
    <w:p w14:paraId="6972F4BA" w14:textId="3F7C6C78" w:rsidR="009B5A40" w:rsidRDefault="009B5A40" w:rsidP="009B5A40">
      <w:pPr>
        <w:spacing w:after="0"/>
        <w:ind w:left="720"/>
      </w:pPr>
      <w:r>
        <w:t xml:space="preserve"> </w:t>
      </w:r>
    </w:p>
    <w:p w14:paraId="676E0F30" w14:textId="77777777" w:rsidR="00EB2138" w:rsidRPr="00BE02D9" w:rsidRDefault="00EB2138" w:rsidP="00EB2138"/>
    <w:p w14:paraId="00176B7E" w14:textId="77777777" w:rsidR="005500D9" w:rsidRPr="00BE02D9" w:rsidRDefault="005500D9" w:rsidP="005500D9"/>
    <w:p w14:paraId="1D837646" w14:textId="77777777" w:rsidR="00C272B7" w:rsidRDefault="00BE02D9" w:rsidP="00CF1EB2">
      <w:pPr>
        <w:pStyle w:val="Heading1"/>
        <w:pageBreakBefore/>
      </w:pPr>
      <w:bookmarkStart w:id="2" w:name="_Toc100494574"/>
      <w:r>
        <w:lastRenderedPageBreak/>
        <w:t>T</w:t>
      </w:r>
      <w:r w:rsidR="00EC6347">
        <w:t>able of Contents</w:t>
      </w:r>
      <w:bookmarkEnd w:id="2"/>
    </w:p>
    <w:p w14:paraId="6F75B813" w14:textId="0CD59C03" w:rsidR="00D41781" w:rsidRDefault="00EC6347">
      <w:pPr>
        <w:pStyle w:val="TOC1"/>
        <w:rPr>
          <w:rFonts w:eastAsiaTheme="minorEastAsia" w:cstheme="minorBidi"/>
          <w:b w:val="0"/>
          <w:caps w:val="0"/>
          <w:color w:val="auto"/>
          <w:kern w:val="0"/>
          <w:sz w:val="22"/>
          <w:szCs w:val="22"/>
          <w:lang w:eastAsia="en-US"/>
          <w14:ligatures w14:val="none"/>
        </w:rPr>
      </w:pPr>
      <w:r>
        <w:fldChar w:fldCharType="begin"/>
      </w:r>
      <w:r>
        <w:instrText xml:space="preserve"> TOC  \* MERGEFORMAT </w:instrText>
      </w:r>
      <w:r>
        <w:fldChar w:fldCharType="separate"/>
      </w:r>
      <w:r w:rsidR="00D41781">
        <w:t>Table of Contents</w:t>
      </w:r>
      <w:r w:rsidR="00D41781">
        <w:tab/>
      </w:r>
      <w:r w:rsidR="00D41781">
        <w:fldChar w:fldCharType="begin"/>
      </w:r>
      <w:r w:rsidR="00D41781">
        <w:instrText xml:space="preserve"> PAGEREF _Toc100494574 \h </w:instrText>
      </w:r>
      <w:r w:rsidR="00D41781">
        <w:fldChar w:fldCharType="separate"/>
      </w:r>
      <w:r w:rsidR="00AB5374">
        <w:t>4</w:t>
      </w:r>
      <w:r w:rsidR="00D41781">
        <w:fldChar w:fldCharType="end"/>
      </w:r>
    </w:p>
    <w:p w14:paraId="12239828" w14:textId="0E28F996" w:rsidR="00D41781" w:rsidRDefault="00D41781">
      <w:pPr>
        <w:pStyle w:val="TOC1"/>
        <w:rPr>
          <w:rFonts w:eastAsiaTheme="minorEastAsia" w:cstheme="minorBidi"/>
          <w:b w:val="0"/>
          <w:caps w:val="0"/>
          <w:color w:val="auto"/>
          <w:kern w:val="0"/>
          <w:sz w:val="22"/>
          <w:szCs w:val="22"/>
          <w:lang w:eastAsia="en-US"/>
          <w14:ligatures w14:val="none"/>
        </w:rPr>
      </w:pPr>
      <w:r>
        <w:t>Foreward</w:t>
      </w:r>
      <w:r>
        <w:tab/>
      </w:r>
      <w:r>
        <w:fldChar w:fldCharType="begin"/>
      </w:r>
      <w:r>
        <w:instrText xml:space="preserve"> PAGEREF _Toc100494575 \h </w:instrText>
      </w:r>
      <w:r>
        <w:fldChar w:fldCharType="separate"/>
      </w:r>
      <w:r w:rsidR="00AB5374">
        <w:t>8</w:t>
      </w:r>
      <w:r>
        <w:fldChar w:fldCharType="end"/>
      </w:r>
    </w:p>
    <w:p w14:paraId="7A90F5B1" w14:textId="52CAAB3C" w:rsidR="00D41781" w:rsidRDefault="00D41781">
      <w:pPr>
        <w:pStyle w:val="TOC1"/>
        <w:rPr>
          <w:rFonts w:eastAsiaTheme="minorEastAsia" w:cstheme="minorBidi"/>
          <w:b w:val="0"/>
          <w:caps w:val="0"/>
          <w:color w:val="auto"/>
          <w:kern w:val="0"/>
          <w:sz w:val="22"/>
          <w:szCs w:val="22"/>
          <w:lang w:eastAsia="en-US"/>
          <w14:ligatures w14:val="none"/>
        </w:rPr>
      </w:pPr>
      <w:r>
        <w:t>Introduction</w:t>
      </w:r>
      <w:r>
        <w:tab/>
      </w:r>
      <w:r>
        <w:fldChar w:fldCharType="begin"/>
      </w:r>
      <w:r>
        <w:instrText xml:space="preserve"> PAGEREF _Toc100494576 \h </w:instrText>
      </w:r>
      <w:r>
        <w:fldChar w:fldCharType="separate"/>
      </w:r>
      <w:r w:rsidR="00AB5374">
        <w:t>9</w:t>
      </w:r>
      <w:r>
        <w:fldChar w:fldCharType="end"/>
      </w:r>
    </w:p>
    <w:p w14:paraId="262E8C3A" w14:textId="655528C8" w:rsidR="00D41781" w:rsidRDefault="00D41781">
      <w:pPr>
        <w:pStyle w:val="TOC1"/>
        <w:rPr>
          <w:rFonts w:eastAsiaTheme="minorEastAsia" w:cstheme="minorBidi"/>
          <w:b w:val="0"/>
          <w:caps w:val="0"/>
          <w:color w:val="auto"/>
          <w:kern w:val="0"/>
          <w:sz w:val="22"/>
          <w:szCs w:val="22"/>
          <w:lang w:eastAsia="en-US"/>
          <w14:ligatures w14:val="none"/>
        </w:rPr>
      </w:pPr>
      <w:r>
        <w:t>Getting Started</w:t>
      </w:r>
      <w:r>
        <w:tab/>
      </w:r>
      <w:r>
        <w:fldChar w:fldCharType="begin"/>
      </w:r>
      <w:r>
        <w:instrText xml:space="preserve"> PAGEREF _Toc100494577 \h </w:instrText>
      </w:r>
      <w:r>
        <w:fldChar w:fldCharType="separate"/>
      </w:r>
      <w:r w:rsidR="00AB5374">
        <w:t>12</w:t>
      </w:r>
      <w:r>
        <w:fldChar w:fldCharType="end"/>
      </w:r>
    </w:p>
    <w:p w14:paraId="62C64989" w14:textId="20409222" w:rsidR="00D41781" w:rsidRDefault="00D41781">
      <w:pPr>
        <w:pStyle w:val="TOC2"/>
        <w:rPr>
          <w:rFonts w:eastAsiaTheme="minorEastAsia" w:cstheme="minorBidi"/>
          <w:kern w:val="0"/>
          <w:sz w:val="22"/>
          <w:szCs w:val="22"/>
          <w:lang w:eastAsia="en-US"/>
          <w14:ligatures w14:val="none"/>
        </w:rPr>
      </w:pPr>
      <w:r>
        <w:t>Required Tools</w:t>
      </w:r>
      <w:r>
        <w:tab/>
      </w:r>
      <w:r>
        <w:fldChar w:fldCharType="begin"/>
      </w:r>
      <w:r>
        <w:instrText xml:space="preserve"> PAGEREF _Toc100494578 \h </w:instrText>
      </w:r>
      <w:r>
        <w:fldChar w:fldCharType="separate"/>
      </w:r>
      <w:r w:rsidR="00AB5374">
        <w:t>12</w:t>
      </w:r>
      <w:r>
        <w:fldChar w:fldCharType="end"/>
      </w:r>
    </w:p>
    <w:p w14:paraId="6BFFFD02" w14:textId="01B4F285" w:rsidR="00D41781" w:rsidRDefault="00D41781">
      <w:pPr>
        <w:pStyle w:val="TOC2"/>
        <w:rPr>
          <w:rFonts w:eastAsiaTheme="minorEastAsia" w:cstheme="minorBidi"/>
          <w:kern w:val="0"/>
          <w:sz w:val="22"/>
          <w:szCs w:val="22"/>
          <w:lang w:eastAsia="en-US"/>
          <w14:ligatures w14:val="none"/>
        </w:rPr>
      </w:pPr>
      <w:r>
        <w:t>Install Graphviz</w:t>
      </w:r>
      <w:r>
        <w:tab/>
      </w:r>
      <w:r>
        <w:fldChar w:fldCharType="begin"/>
      </w:r>
      <w:r>
        <w:instrText xml:space="preserve"> PAGEREF _Toc100494579 \h </w:instrText>
      </w:r>
      <w:r>
        <w:fldChar w:fldCharType="separate"/>
      </w:r>
      <w:r w:rsidR="00AB5374">
        <w:t>12</w:t>
      </w:r>
      <w:r>
        <w:fldChar w:fldCharType="end"/>
      </w:r>
    </w:p>
    <w:p w14:paraId="569A39AD" w14:textId="47E190DB" w:rsidR="00D41781" w:rsidRDefault="00D41781">
      <w:pPr>
        <w:pStyle w:val="TOC2"/>
        <w:rPr>
          <w:rFonts w:eastAsiaTheme="minorEastAsia" w:cstheme="minorBidi"/>
          <w:kern w:val="0"/>
          <w:sz w:val="22"/>
          <w:szCs w:val="22"/>
          <w:lang w:eastAsia="en-US"/>
          <w14:ligatures w14:val="none"/>
        </w:rPr>
      </w:pPr>
      <w:r>
        <w:t>Edit the System PATH Environment Variable</w:t>
      </w:r>
      <w:r>
        <w:tab/>
      </w:r>
      <w:r>
        <w:fldChar w:fldCharType="begin"/>
      </w:r>
      <w:r>
        <w:instrText xml:space="preserve"> PAGEREF _Toc100494580 \h </w:instrText>
      </w:r>
      <w:r>
        <w:fldChar w:fldCharType="separate"/>
      </w:r>
      <w:r w:rsidR="00AB5374">
        <w:t>17</w:t>
      </w:r>
      <w:r>
        <w:fldChar w:fldCharType="end"/>
      </w:r>
    </w:p>
    <w:p w14:paraId="75A376BD" w14:textId="26F886D4" w:rsidR="00D41781" w:rsidRDefault="00D41781">
      <w:pPr>
        <w:pStyle w:val="TOC2"/>
        <w:rPr>
          <w:rFonts w:eastAsiaTheme="minorEastAsia" w:cstheme="minorBidi"/>
          <w:kern w:val="0"/>
          <w:sz w:val="22"/>
          <w:szCs w:val="22"/>
          <w:lang w:eastAsia="en-US"/>
          <w14:ligatures w14:val="none"/>
        </w:rPr>
      </w:pPr>
      <w:r>
        <w:t>Perform Graphviz Command Line Configuration and Test</w:t>
      </w:r>
      <w:r>
        <w:tab/>
      </w:r>
      <w:r>
        <w:fldChar w:fldCharType="begin"/>
      </w:r>
      <w:r>
        <w:instrText xml:space="preserve"> PAGEREF _Toc100494581 \h </w:instrText>
      </w:r>
      <w:r>
        <w:fldChar w:fldCharType="separate"/>
      </w:r>
      <w:r w:rsidR="00AB5374">
        <w:t>20</w:t>
      </w:r>
      <w:r>
        <w:fldChar w:fldCharType="end"/>
      </w:r>
    </w:p>
    <w:p w14:paraId="1B0F2926" w14:textId="230F56F9" w:rsidR="00D41781" w:rsidRDefault="00D41781">
      <w:pPr>
        <w:pStyle w:val="TOC2"/>
        <w:rPr>
          <w:rFonts w:eastAsiaTheme="minorEastAsia" w:cstheme="minorBidi"/>
          <w:kern w:val="0"/>
          <w:sz w:val="22"/>
          <w:szCs w:val="22"/>
          <w:lang w:eastAsia="en-US"/>
          <w14:ligatures w14:val="none"/>
        </w:rPr>
      </w:pPr>
      <w:r>
        <w:t>Install the Relationship Visualizer Excel Spreadsheet Template</w:t>
      </w:r>
      <w:r>
        <w:tab/>
      </w:r>
      <w:r>
        <w:fldChar w:fldCharType="begin"/>
      </w:r>
      <w:r>
        <w:instrText xml:space="preserve"> PAGEREF _Toc100494582 \h </w:instrText>
      </w:r>
      <w:r>
        <w:fldChar w:fldCharType="separate"/>
      </w:r>
      <w:r w:rsidR="00AB5374">
        <w:t>23</w:t>
      </w:r>
      <w:r>
        <w:fldChar w:fldCharType="end"/>
      </w:r>
    </w:p>
    <w:p w14:paraId="2FAA4D47" w14:textId="6DFCCC7C" w:rsidR="00D41781" w:rsidRDefault="00D41781">
      <w:pPr>
        <w:pStyle w:val="TOC1"/>
        <w:rPr>
          <w:rFonts w:eastAsiaTheme="minorEastAsia" w:cstheme="minorBidi"/>
          <w:b w:val="0"/>
          <w:caps w:val="0"/>
          <w:color w:val="auto"/>
          <w:kern w:val="0"/>
          <w:sz w:val="22"/>
          <w:szCs w:val="22"/>
          <w:lang w:eastAsia="en-US"/>
          <w14:ligatures w14:val="none"/>
        </w:rPr>
      </w:pPr>
      <w:r>
        <w:t>Relationship Visualizer Excel Workbook</w:t>
      </w:r>
      <w:r>
        <w:tab/>
      </w:r>
      <w:r>
        <w:fldChar w:fldCharType="begin"/>
      </w:r>
      <w:r>
        <w:instrText xml:space="preserve"> PAGEREF _Toc100494583 \h </w:instrText>
      </w:r>
      <w:r>
        <w:fldChar w:fldCharType="separate"/>
      </w:r>
      <w:r w:rsidR="00AB5374">
        <w:t>25</w:t>
      </w:r>
      <w:r>
        <w:fldChar w:fldCharType="end"/>
      </w:r>
    </w:p>
    <w:p w14:paraId="336378A8" w14:textId="53284B13" w:rsidR="00D41781" w:rsidRDefault="00D41781">
      <w:pPr>
        <w:pStyle w:val="TOC2"/>
        <w:rPr>
          <w:rFonts w:eastAsiaTheme="minorEastAsia" w:cstheme="minorBidi"/>
          <w:kern w:val="0"/>
          <w:sz w:val="22"/>
          <w:szCs w:val="22"/>
          <w:lang w:eastAsia="en-US"/>
          <w14:ligatures w14:val="none"/>
        </w:rPr>
      </w:pPr>
      <w:r>
        <w:t>Overview</w:t>
      </w:r>
      <w:r>
        <w:tab/>
      </w:r>
      <w:r>
        <w:fldChar w:fldCharType="begin"/>
      </w:r>
      <w:r>
        <w:instrText xml:space="preserve"> PAGEREF _Toc100494584 \h </w:instrText>
      </w:r>
      <w:r>
        <w:fldChar w:fldCharType="separate"/>
      </w:r>
      <w:r w:rsidR="00AB5374">
        <w:t>25</w:t>
      </w:r>
      <w:r>
        <w:fldChar w:fldCharType="end"/>
      </w:r>
    </w:p>
    <w:p w14:paraId="0A189309" w14:textId="4416EE83" w:rsidR="00D41781" w:rsidRDefault="00D41781">
      <w:pPr>
        <w:pStyle w:val="TOC2"/>
        <w:rPr>
          <w:rFonts w:eastAsiaTheme="minorEastAsia" w:cstheme="minorBidi"/>
          <w:kern w:val="0"/>
          <w:sz w:val="22"/>
          <w:szCs w:val="22"/>
          <w:lang w:eastAsia="en-US"/>
          <w14:ligatures w14:val="none"/>
        </w:rPr>
      </w:pPr>
      <w:r>
        <w:t>Worksheets</w:t>
      </w:r>
      <w:r>
        <w:tab/>
      </w:r>
      <w:r>
        <w:fldChar w:fldCharType="begin"/>
      </w:r>
      <w:r>
        <w:instrText xml:space="preserve"> PAGEREF _Toc100494585 \h </w:instrText>
      </w:r>
      <w:r>
        <w:fldChar w:fldCharType="separate"/>
      </w:r>
      <w:r w:rsidR="00AB5374">
        <w:t>25</w:t>
      </w:r>
      <w:r>
        <w:fldChar w:fldCharType="end"/>
      </w:r>
    </w:p>
    <w:p w14:paraId="6BCD771D" w14:textId="3FF6A2B5" w:rsidR="00D41781" w:rsidRDefault="00D41781">
      <w:pPr>
        <w:pStyle w:val="TOC3"/>
        <w:rPr>
          <w:rFonts w:eastAsiaTheme="minorEastAsia" w:cstheme="minorBidi"/>
          <w:kern w:val="0"/>
          <w:sz w:val="22"/>
          <w:szCs w:val="22"/>
          <w:lang w:eastAsia="en-US"/>
          <w14:ligatures w14:val="none"/>
        </w:rPr>
      </w:pPr>
      <w:r>
        <w:t>"data" Worksheet</w:t>
      </w:r>
      <w:r>
        <w:tab/>
      </w:r>
      <w:r>
        <w:fldChar w:fldCharType="begin"/>
      </w:r>
      <w:r>
        <w:instrText xml:space="preserve"> PAGEREF _Toc100494586 \h </w:instrText>
      </w:r>
      <w:r>
        <w:fldChar w:fldCharType="separate"/>
      </w:r>
      <w:r w:rsidR="00AB5374">
        <w:t>25</w:t>
      </w:r>
      <w:r>
        <w:fldChar w:fldCharType="end"/>
      </w:r>
    </w:p>
    <w:p w14:paraId="445F923D" w14:textId="1487D843" w:rsidR="00D41781" w:rsidRDefault="00D41781">
      <w:pPr>
        <w:pStyle w:val="TOC3"/>
        <w:rPr>
          <w:rFonts w:eastAsiaTheme="minorEastAsia" w:cstheme="minorBidi"/>
          <w:kern w:val="0"/>
          <w:sz w:val="22"/>
          <w:szCs w:val="22"/>
          <w:lang w:eastAsia="en-US"/>
          <w14:ligatures w14:val="none"/>
        </w:rPr>
      </w:pPr>
      <w:r>
        <w:t>"graph" Worksheet</w:t>
      </w:r>
      <w:r>
        <w:tab/>
      </w:r>
      <w:r>
        <w:fldChar w:fldCharType="begin"/>
      </w:r>
      <w:r>
        <w:instrText xml:space="preserve"> PAGEREF _Toc100494587 \h </w:instrText>
      </w:r>
      <w:r>
        <w:fldChar w:fldCharType="separate"/>
      </w:r>
      <w:r w:rsidR="00AB5374">
        <w:t>25</w:t>
      </w:r>
      <w:r>
        <w:fldChar w:fldCharType="end"/>
      </w:r>
    </w:p>
    <w:p w14:paraId="217A0DFF" w14:textId="675D7967" w:rsidR="00D41781" w:rsidRDefault="00D41781">
      <w:pPr>
        <w:pStyle w:val="TOC3"/>
        <w:rPr>
          <w:rFonts w:eastAsiaTheme="minorEastAsia" w:cstheme="minorBidi"/>
          <w:kern w:val="0"/>
          <w:sz w:val="22"/>
          <w:szCs w:val="22"/>
          <w:lang w:eastAsia="en-US"/>
          <w14:ligatures w14:val="none"/>
        </w:rPr>
      </w:pPr>
      <w:r>
        <w:t>"styles" Worksheet</w:t>
      </w:r>
      <w:r>
        <w:tab/>
      </w:r>
      <w:r>
        <w:fldChar w:fldCharType="begin"/>
      </w:r>
      <w:r>
        <w:instrText xml:space="preserve"> PAGEREF _Toc100494588 \h </w:instrText>
      </w:r>
      <w:r>
        <w:fldChar w:fldCharType="separate"/>
      </w:r>
      <w:r w:rsidR="00AB5374">
        <w:t>25</w:t>
      </w:r>
      <w:r>
        <w:fldChar w:fldCharType="end"/>
      </w:r>
    </w:p>
    <w:p w14:paraId="6277AF53" w14:textId="198D3469" w:rsidR="00D41781" w:rsidRDefault="00D41781">
      <w:pPr>
        <w:pStyle w:val="TOC3"/>
        <w:rPr>
          <w:rFonts w:eastAsiaTheme="minorEastAsia" w:cstheme="minorBidi"/>
          <w:kern w:val="0"/>
          <w:sz w:val="22"/>
          <w:szCs w:val="22"/>
          <w:lang w:eastAsia="en-US"/>
          <w14:ligatures w14:val="none"/>
        </w:rPr>
      </w:pPr>
      <w:r>
        <w:t>"style designer" Worksheet</w:t>
      </w:r>
      <w:r>
        <w:tab/>
      </w:r>
      <w:r>
        <w:fldChar w:fldCharType="begin"/>
      </w:r>
      <w:r>
        <w:instrText xml:space="preserve"> PAGEREF _Toc100494589 \h </w:instrText>
      </w:r>
      <w:r>
        <w:fldChar w:fldCharType="separate"/>
      </w:r>
      <w:r w:rsidR="00AB5374">
        <w:t>26</w:t>
      </w:r>
      <w:r>
        <w:fldChar w:fldCharType="end"/>
      </w:r>
    </w:p>
    <w:p w14:paraId="248DEC21" w14:textId="480C8E3E" w:rsidR="00D41781" w:rsidRDefault="00D41781">
      <w:pPr>
        <w:pStyle w:val="TOC3"/>
        <w:rPr>
          <w:rFonts w:eastAsiaTheme="minorEastAsia" w:cstheme="minorBidi"/>
          <w:kern w:val="0"/>
          <w:sz w:val="22"/>
          <w:szCs w:val="22"/>
          <w:lang w:eastAsia="en-US"/>
          <w14:ligatures w14:val="none"/>
        </w:rPr>
      </w:pPr>
      <w:r>
        <w:t>"sql" Worksheet</w:t>
      </w:r>
      <w:r>
        <w:tab/>
      </w:r>
      <w:r>
        <w:fldChar w:fldCharType="begin"/>
      </w:r>
      <w:r>
        <w:instrText xml:space="preserve"> PAGEREF _Toc100494590 \h </w:instrText>
      </w:r>
      <w:r>
        <w:fldChar w:fldCharType="separate"/>
      </w:r>
      <w:r w:rsidR="00AB5374">
        <w:t>26</w:t>
      </w:r>
      <w:r>
        <w:fldChar w:fldCharType="end"/>
      </w:r>
    </w:p>
    <w:p w14:paraId="73A873D2" w14:textId="0703B2DF" w:rsidR="00D41781" w:rsidRDefault="00D41781">
      <w:pPr>
        <w:pStyle w:val="TOC3"/>
        <w:rPr>
          <w:rFonts w:eastAsiaTheme="minorEastAsia" w:cstheme="minorBidi"/>
          <w:kern w:val="0"/>
          <w:sz w:val="22"/>
          <w:szCs w:val="22"/>
          <w:lang w:eastAsia="en-US"/>
          <w14:ligatures w14:val="none"/>
        </w:rPr>
      </w:pPr>
      <w:r>
        <w:t>"source" Worksheet</w:t>
      </w:r>
      <w:r>
        <w:tab/>
      </w:r>
      <w:r>
        <w:fldChar w:fldCharType="begin"/>
      </w:r>
      <w:r>
        <w:instrText xml:space="preserve"> PAGEREF _Toc100494591 \h </w:instrText>
      </w:r>
      <w:r>
        <w:fldChar w:fldCharType="separate"/>
      </w:r>
      <w:r w:rsidR="00AB5374">
        <w:t>26</w:t>
      </w:r>
      <w:r>
        <w:fldChar w:fldCharType="end"/>
      </w:r>
    </w:p>
    <w:p w14:paraId="20702438" w14:textId="5D2C7A83" w:rsidR="00D41781" w:rsidRDefault="00D41781">
      <w:pPr>
        <w:pStyle w:val="TOC3"/>
        <w:rPr>
          <w:rFonts w:eastAsiaTheme="minorEastAsia" w:cstheme="minorBidi"/>
          <w:kern w:val="0"/>
          <w:sz w:val="22"/>
          <w:szCs w:val="22"/>
          <w:lang w:eastAsia="en-US"/>
          <w14:ligatures w14:val="none"/>
        </w:rPr>
      </w:pPr>
      <w:r>
        <w:t>"settings" Worksheet</w:t>
      </w:r>
      <w:r>
        <w:tab/>
      </w:r>
      <w:r>
        <w:fldChar w:fldCharType="begin"/>
      </w:r>
      <w:r>
        <w:instrText xml:space="preserve"> PAGEREF _Toc100494592 \h </w:instrText>
      </w:r>
      <w:r>
        <w:fldChar w:fldCharType="separate"/>
      </w:r>
      <w:r w:rsidR="00AB5374">
        <w:t>27</w:t>
      </w:r>
      <w:r>
        <w:fldChar w:fldCharType="end"/>
      </w:r>
    </w:p>
    <w:p w14:paraId="092A4599" w14:textId="4F09A586" w:rsidR="00D41781" w:rsidRDefault="00D41781">
      <w:pPr>
        <w:pStyle w:val="TOC3"/>
        <w:rPr>
          <w:rFonts w:eastAsiaTheme="minorEastAsia" w:cstheme="minorBidi"/>
          <w:kern w:val="0"/>
          <w:sz w:val="22"/>
          <w:szCs w:val="22"/>
          <w:lang w:eastAsia="en-US"/>
          <w14:ligatures w14:val="none"/>
        </w:rPr>
      </w:pPr>
      <w:r>
        <w:t>"HELP - shapes" Worksheet</w:t>
      </w:r>
      <w:r>
        <w:tab/>
      </w:r>
      <w:r>
        <w:fldChar w:fldCharType="begin"/>
      </w:r>
      <w:r>
        <w:instrText xml:space="preserve"> PAGEREF _Toc100494593 \h </w:instrText>
      </w:r>
      <w:r>
        <w:fldChar w:fldCharType="separate"/>
      </w:r>
      <w:r w:rsidR="00AB5374">
        <w:t>27</w:t>
      </w:r>
      <w:r>
        <w:fldChar w:fldCharType="end"/>
      </w:r>
    </w:p>
    <w:p w14:paraId="35BCBC79" w14:textId="249D62A9" w:rsidR="00D41781" w:rsidRDefault="00D41781">
      <w:pPr>
        <w:pStyle w:val="TOC3"/>
        <w:rPr>
          <w:rFonts w:eastAsiaTheme="minorEastAsia" w:cstheme="minorBidi"/>
          <w:kern w:val="0"/>
          <w:sz w:val="22"/>
          <w:szCs w:val="22"/>
          <w:lang w:eastAsia="en-US"/>
          <w14:ligatures w14:val="none"/>
        </w:rPr>
      </w:pPr>
      <w:r>
        <w:t>"HELP - colors" Worksheet</w:t>
      </w:r>
      <w:r>
        <w:tab/>
      </w:r>
      <w:r>
        <w:fldChar w:fldCharType="begin"/>
      </w:r>
      <w:r>
        <w:instrText xml:space="preserve"> PAGEREF _Toc100494594 \h </w:instrText>
      </w:r>
      <w:r>
        <w:fldChar w:fldCharType="separate"/>
      </w:r>
      <w:r w:rsidR="00AB5374">
        <w:t>27</w:t>
      </w:r>
      <w:r>
        <w:fldChar w:fldCharType="end"/>
      </w:r>
    </w:p>
    <w:p w14:paraId="24974926" w14:textId="2C91D3E4" w:rsidR="00D41781" w:rsidRDefault="00D41781">
      <w:pPr>
        <w:pStyle w:val="TOC3"/>
        <w:rPr>
          <w:rFonts w:eastAsiaTheme="minorEastAsia" w:cstheme="minorBidi"/>
          <w:kern w:val="0"/>
          <w:sz w:val="22"/>
          <w:szCs w:val="22"/>
          <w:lang w:eastAsia="en-US"/>
          <w14:ligatures w14:val="none"/>
        </w:rPr>
      </w:pPr>
      <w:r>
        <w:t>"HELP - attributes" Worksheet</w:t>
      </w:r>
      <w:r>
        <w:tab/>
      </w:r>
      <w:r>
        <w:fldChar w:fldCharType="begin"/>
      </w:r>
      <w:r>
        <w:instrText xml:space="preserve"> PAGEREF _Toc100494595 \h </w:instrText>
      </w:r>
      <w:r>
        <w:fldChar w:fldCharType="separate"/>
      </w:r>
      <w:r w:rsidR="00AB5374">
        <w:t>27</w:t>
      </w:r>
      <w:r>
        <w:fldChar w:fldCharType="end"/>
      </w:r>
    </w:p>
    <w:p w14:paraId="5ADDEC74" w14:textId="0846E5BF" w:rsidR="00D41781" w:rsidRDefault="00D41781">
      <w:pPr>
        <w:pStyle w:val="TOC3"/>
        <w:rPr>
          <w:rFonts w:eastAsiaTheme="minorEastAsia" w:cstheme="minorBidi"/>
          <w:kern w:val="0"/>
          <w:sz w:val="22"/>
          <w:szCs w:val="22"/>
          <w:lang w:eastAsia="en-US"/>
          <w14:ligatures w14:val="none"/>
        </w:rPr>
      </w:pPr>
      <w:r>
        <w:t>"about…" Worksheet</w:t>
      </w:r>
      <w:r>
        <w:tab/>
      </w:r>
      <w:r>
        <w:fldChar w:fldCharType="begin"/>
      </w:r>
      <w:r>
        <w:instrText xml:space="preserve"> PAGEREF _Toc100494596 \h </w:instrText>
      </w:r>
      <w:r>
        <w:fldChar w:fldCharType="separate"/>
      </w:r>
      <w:r w:rsidR="00AB5374">
        <w:t>27</w:t>
      </w:r>
      <w:r>
        <w:fldChar w:fldCharType="end"/>
      </w:r>
    </w:p>
    <w:p w14:paraId="0EC4FA15" w14:textId="4F566D17" w:rsidR="00D41781" w:rsidRDefault="00D41781">
      <w:pPr>
        <w:pStyle w:val="TOC2"/>
        <w:rPr>
          <w:rFonts w:eastAsiaTheme="minorEastAsia" w:cstheme="minorBidi"/>
          <w:kern w:val="0"/>
          <w:sz w:val="22"/>
          <w:szCs w:val="22"/>
          <w:lang w:eastAsia="en-US"/>
          <w14:ligatures w14:val="none"/>
        </w:rPr>
      </w:pPr>
      <w:r>
        <w:t>Fluent UI Ribbon Tabs</w:t>
      </w:r>
      <w:r>
        <w:tab/>
      </w:r>
      <w:r>
        <w:fldChar w:fldCharType="begin"/>
      </w:r>
      <w:r>
        <w:instrText xml:space="preserve"> PAGEREF _Toc100494597 \h </w:instrText>
      </w:r>
      <w:r>
        <w:fldChar w:fldCharType="separate"/>
      </w:r>
      <w:r w:rsidR="00AB5374">
        <w:t>28</w:t>
      </w:r>
      <w:r>
        <w:fldChar w:fldCharType="end"/>
      </w:r>
    </w:p>
    <w:p w14:paraId="35BAA63C" w14:textId="4A821F78" w:rsidR="00D41781" w:rsidRDefault="00D41781">
      <w:pPr>
        <w:pStyle w:val="TOC3"/>
        <w:rPr>
          <w:rFonts w:eastAsiaTheme="minorEastAsia" w:cstheme="minorBidi"/>
          <w:kern w:val="0"/>
          <w:sz w:val="22"/>
          <w:szCs w:val="22"/>
          <w:lang w:eastAsia="en-US"/>
          <w14:ligatures w14:val="none"/>
        </w:rPr>
      </w:pPr>
      <w:r>
        <w:t>"Graphviz" Tab</w:t>
      </w:r>
      <w:r>
        <w:tab/>
      </w:r>
      <w:r>
        <w:fldChar w:fldCharType="begin"/>
      </w:r>
      <w:r>
        <w:instrText xml:space="preserve"> PAGEREF _Toc100494598 \h </w:instrText>
      </w:r>
      <w:r>
        <w:fldChar w:fldCharType="separate"/>
      </w:r>
      <w:r w:rsidR="00AB5374">
        <w:t>28</w:t>
      </w:r>
      <w:r>
        <w:fldChar w:fldCharType="end"/>
      </w:r>
    </w:p>
    <w:p w14:paraId="548824E3" w14:textId="3C8E99E4" w:rsidR="00D41781" w:rsidRDefault="00D41781">
      <w:pPr>
        <w:pStyle w:val="TOC3"/>
        <w:rPr>
          <w:rFonts w:eastAsiaTheme="minorEastAsia" w:cstheme="minorBidi"/>
          <w:kern w:val="0"/>
          <w:sz w:val="22"/>
          <w:szCs w:val="22"/>
          <w:lang w:eastAsia="en-US"/>
          <w14:ligatures w14:val="none"/>
        </w:rPr>
      </w:pPr>
      <w:r>
        <w:t>"Style Designer" Tab</w:t>
      </w:r>
      <w:r>
        <w:tab/>
      </w:r>
      <w:r>
        <w:fldChar w:fldCharType="begin"/>
      </w:r>
      <w:r>
        <w:instrText xml:space="preserve"> PAGEREF _Toc100494599 \h </w:instrText>
      </w:r>
      <w:r>
        <w:fldChar w:fldCharType="separate"/>
      </w:r>
      <w:r w:rsidR="00AB5374">
        <w:t>28</w:t>
      </w:r>
      <w:r>
        <w:fldChar w:fldCharType="end"/>
      </w:r>
    </w:p>
    <w:p w14:paraId="05FBF12F" w14:textId="6F7909E5" w:rsidR="00D41781" w:rsidRDefault="00D41781">
      <w:pPr>
        <w:pStyle w:val="TOC3"/>
        <w:rPr>
          <w:rFonts w:eastAsiaTheme="minorEastAsia" w:cstheme="minorBidi"/>
          <w:kern w:val="0"/>
          <w:sz w:val="22"/>
          <w:szCs w:val="22"/>
          <w:lang w:eastAsia="en-US"/>
          <w14:ligatures w14:val="none"/>
        </w:rPr>
      </w:pPr>
      <w:r>
        <w:t>"SQL" Tab</w:t>
      </w:r>
      <w:r>
        <w:tab/>
      </w:r>
      <w:r>
        <w:fldChar w:fldCharType="begin"/>
      </w:r>
      <w:r>
        <w:instrText xml:space="preserve"> PAGEREF _Toc100494600 \h </w:instrText>
      </w:r>
      <w:r>
        <w:fldChar w:fldCharType="separate"/>
      </w:r>
      <w:r w:rsidR="00AB5374">
        <w:t>28</w:t>
      </w:r>
      <w:r>
        <w:fldChar w:fldCharType="end"/>
      </w:r>
    </w:p>
    <w:p w14:paraId="2D604DF3" w14:textId="17814F27" w:rsidR="00D41781" w:rsidRDefault="00D41781">
      <w:pPr>
        <w:pStyle w:val="TOC3"/>
        <w:rPr>
          <w:rFonts w:eastAsiaTheme="minorEastAsia" w:cstheme="minorBidi"/>
          <w:kern w:val="0"/>
          <w:sz w:val="22"/>
          <w:szCs w:val="22"/>
          <w:lang w:eastAsia="en-US"/>
          <w14:ligatures w14:val="none"/>
        </w:rPr>
      </w:pPr>
      <w:r>
        <w:t>"Source" Tab</w:t>
      </w:r>
      <w:r>
        <w:tab/>
      </w:r>
      <w:r>
        <w:fldChar w:fldCharType="begin"/>
      </w:r>
      <w:r>
        <w:instrText xml:space="preserve"> PAGEREF _Toc100494601 \h </w:instrText>
      </w:r>
      <w:r>
        <w:fldChar w:fldCharType="separate"/>
      </w:r>
      <w:r w:rsidR="00AB5374">
        <w:t>28</w:t>
      </w:r>
      <w:r>
        <w:fldChar w:fldCharType="end"/>
      </w:r>
    </w:p>
    <w:p w14:paraId="629B2DC1" w14:textId="0E77F074" w:rsidR="00D41781" w:rsidRDefault="00D41781">
      <w:pPr>
        <w:pStyle w:val="TOC3"/>
        <w:rPr>
          <w:rFonts w:eastAsiaTheme="minorEastAsia" w:cstheme="minorBidi"/>
          <w:kern w:val="0"/>
          <w:sz w:val="22"/>
          <w:szCs w:val="22"/>
          <w:lang w:eastAsia="en-US"/>
          <w14:ligatures w14:val="none"/>
        </w:rPr>
      </w:pPr>
      <w:r>
        <w:t>"Exchange" Tab</w:t>
      </w:r>
      <w:r>
        <w:tab/>
      </w:r>
      <w:r>
        <w:fldChar w:fldCharType="begin"/>
      </w:r>
      <w:r>
        <w:instrText xml:space="preserve"> PAGEREF _Toc100494602 \h </w:instrText>
      </w:r>
      <w:r>
        <w:fldChar w:fldCharType="separate"/>
      </w:r>
      <w:r w:rsidR="00AB5374">
        <w:t>28</w:t>
      </w:r>
      <w:r>
        <w:fldChar w:fldCharType="end"/>
      </w:r>
    </w:p>
    <w:p w14:paraId="76373414" w14:textId="64AB2EA5" w:rsidR="00D41781" w:rsidRDefault="00D41781">
      <w:pPr>
        <w:pStyle w:val="TOC1"/>
        <w:rPr>
          <w:rFonts w:eastAsiaTheme="minorEastAsia" w:cstheme="minorBidi"/>
          <w:b w:val="0"/>
          <w:caps w:val="0"/>
          <w:color w:val="auto"/>
          <w:kern w:val="0"/>
          <w:sz w:val="22"/>
          <w:szCs w:val="22"/>
          <w:lang w:eastAsia="en-US"/>
          <w14:ligatures w14:val="none"/>
        </w:rPr>
      </w:pPr>
      <w:r>
        <w:t>Visualization Terminology</w:t>
      </w:r>
      <w:r>
        <w:tab/>
      </w:r>
      <w:r>
        <w:fldChar w:fldCharType="begin"/>
      </w:r>
      <w:r>
        <w:instrText xml:space="preserve"> PAGEREF _Toc100494603 \h </w:instrText>
      </w:r>
      <w:r>
        <w:fldChar w:fldCharType="separate"/>
      </w:r>
      <w:r w:rsidR="00AB5374">
        <w:t>29</w:t>
      </w:r>
      <w:r>
        <w:fldChar w:fldCharType="end"/>
      </w:r>
    </w:p>
    <w:p w14:paraId="3ED5E3D8" w14:textId="4DA379EA" w:rsidR="00D41781" w:rsidRDefault="00D41781">
      <w:pPr>
        <w:pStyle w:val="TOC2"/>
        <w:rPr>
          <w:rFonts w:eastAsiaTheme="minorEastAsia" w:cstheme="minorBidi"/>
          <w:kern w:val="0"/>
          <w:sz w:val="22"/>
          <w:szCs w:val="22"/>
          <w:lang w:eastAsia="en-US"/>
          <w14:ligatures w14:val="none"/>
        </w:rPr>
      </w:pPr>
      <w:r>
        <w:t>Graph</w:t>
      </w:r>
      <w:r>
        <w:tab/>
      </w:r>
      <w:r>
        <w:fldChar w:fldCharType="begin"/>
      </w:r>
      <w:r>
        <w:instrText xml:space="preserve"> PAGEREF _Toc100494604 \h </w:instrText>
      </w:r>
      <w:r>
        <w:fldChar w:fldCharType="separate"/>
      </w:r>
      <w:r w:rsidR="00AB5374">
        <w:t>29</w:t>
      </w:r>
      <w:r>
        <w:fldChar w:fldCharType="end"/>
      </w:r>
    </w:p>
    <w:p w14:paraId="2E92A39F" w14:textId="08955041" w:rsidR="00D41781" w:rsidRDefault="00D41781">
      <w:pPr>
        <w:pStyle w:val="TOC2"/>
        <w:rPr>
          <w:rFonts w:eastAsiaTheme="minorEastAsia" w:cstheme="minorBidi"/>
          <w:kern w:val="0"/>
          <w:sz w:val="22"/>
          <w:szCs w:val="22"/>
          <w:lang w:eastAsia="en-US"/>
          <w14:ligatures w14:val="none"/>
        </w:rPr>
      </w:pPr>
      <w:r>
        <w:t>Node</w:t>
      </w:r>
      <w:r>
        <w:tab/>
      </w:r>
      <w:r>
        <w:fldChar w:fldCharType="begin"/>
      </w:r>
      <w:r>
        <w:instrText xml:space="preserve"> PAGEREF _Toc100494605 \h </w:instrText>
      </w:r>
      <w:r>
        <w:fldChar w:fldCharType="separate"/>
      </w:r>
      <w:r w:rsidR="00AB5374">
        <w:t>29</w:t>
      </w:r>
      <w:r>
        <w:fldChar w:fldCharType="end"/>
      </w:r>
    </w:p>
    <w:p w14:paraId="4A9BCF8C" w14:textId="6EAE1385" w:rsidR="00D41781" w:rsidRDefault="00D41781">
      <w:pPr>
        <w:pStyle w:val="TOC2"/>
        <w:rPr>
          <w:rFonts w:eastAsiaTheme="minorEastAsia" w:cstheme="minorBidi"/>
          <w:kern w:val="0"/>
          <w:sz w:val="22"/>
          <w:szCs w:val="22"/>
          <w:lang w:eastAsia="en-US"/>
          <w14:ligatures w14:val="none"/>
        </w:rPr>
      </w:pPr>
      <w:r>
        <w:t>Edge</w:t>
      </w:r>
      <w:r>
        <w:tab/>
      </w:r>
      <w:r>
        <w:fldChar w:fldCharType="begin"/>
      </w:r>
      <w:r>
        <w:instrText xml:space="preserve"> PAGEREF _Toc100494606 \h </w:instrText>
      </w:r>
      <w:r>
        <w:fldChar w:fldCharType="separate"/>
      </w:r>
      <w:r w:rsidR="00AB5374">
        <w:t>29</w:t>
      </w:r>
      <w:r>
        <w:fldChar w:fldCharType="end"/>
      </w:r>
    </w:p>
    <w:p w14:paraId="5675FDF5" w14:textId="6D61EC33" w:rsidR="00D41781" w:rsidRDefault="00D41781">
      <w:pPr>
        <w:pStyle w:val="TOC2"/>
        <w:rPr>
          <w:rFonts w:eastAsiaTheme="minorEastAsia" w:cstheme="minorBidi"/>
          <w:kern w:val="0"/>
          <w:sz w:val="22"/>
          <w:szCs w:val="22"/>
          <w:lang w:eastAsia="en-US"/>
          <w14:ligatures w14:val="none"/>
        </w:rPr>
      </w:pPr>
      <w:r>
        <w:t>Undirected Graph</w:t>
      </w:r>
      <w:r>
        <w:tab/>
      </w:r>
      <w:r>
        <w:fldChar w:fldCharType="begin"/>
      </w:r>
      <w:r>
        <w:instrText xml:space="preserve"> PAGEREF _Toc100494607 \h </w:instrText>
      </w:r>
      <w:r>
        <w:fldChar w:fldCharType="separate"/>
      </w:r>
      <w:r w:rsidR="00AB5374">
        <w:t>29</w:t>
      </w:r>
      <w:r>
        <w:fldChar w:fldCharType="end"/>
      </w:r>
    </w:p>
    <w:p w14:paraId="079C8084" w14:textId="43D3CF9C" w:rsidR="00D41781" w:rsidRDefault="00D41781">
      <w:pPr>
        <w:pStyle w:val="TOC2"/>
        <w:rPr>
          <w:rFonts w:eastAsiaTheme="minorEastAsia" w:cstheme="minorBidi"/>
          <w:kern w:val="0"/>
          <w:sz w:val="22"/>
          <w:szCs w:val="22"/>
          <w:lang w:eastAsia="en-US"/>
          <w14:ligatures w14:val="none"/>
        </w:rPr>
      </w:pPr>
      <w:r>
        <w:t>Directed Graph</w:t>
      </w:r>
      <w:r>
        <w:tab/>
      </w:r>
      <w:r>
        <w:fldChar w:fldCharType="begin"/>
      </w:r>
      <w:r>
        <w:instrText xml:space="preserve"> PAGEREF _Toc100494608 \h </w:instrText>
      </w:r>
      <w:r>
        <w:fldChar w:fldCharType="separate"/>
      </w:r>
      <w:r w:rsidR="00AB5374">
        <w:t>29</w:t>
      </w:r>
      <w:r>
        <w:fldChar w:fldCharType="end"/>
      </w:r>
    </w:p>
    <w:p w14:paraId="19FAF9A2" w14:textId="67A1C7CE" w:rsidR="00D41781" w:rsidRDefault="00D41781">
      <w:pPr>
        <w:pStyle w:val="TOC2"/>
        <w:rPr>
          <w:rFonts w:eastAsiaTheme="minorEastAsia" w:cstheme="minorBidi"/>
          <w:kern w:val="0"/>
          <w:sz w:val="22"/>
          <w:szCs w:val="22"/>
          <w:lang w:eastAsia="en-US"/>
          <w14:ligatures w14:val="none"/>
        </w:rPr>
      </w:pPr>
      <w:r>
        <w:t>Labels</w:t>
      </w:r>
      <w:r>
        <w:tab/>
      </w:r>
      <w:r>
        <w:fldChar w:fldCharType="begin"/>
      </w:r>
      <w:r>
        <w:instrText xml:space="preserve"> PAGEREF _Toc100494609 \h </w:instrText>
      </w:r>
      <w:r>
        <w:fldChar w:fldCharType="separate"/>
      </w:r>
      <w:r w:rsidR="00AB5374">
        <w:t>29</w:t>
      </w:r>
      <w:r>
        <w:fldChar w:fldCharType="end"/>
      </w:r>
    </w:p>
    <w:p w14:paraId="4C477FBC" w14:textId="4347FBF8" w:rsidR="00D41781" w:rsidRDefault="00D41781">
      <w:pPr>
        <w:pStyle w:val="TOC2"/>
        <w:rPr>
          <w:rFonts w:eastAsiaTheme="minorEastAsia" w:cstheme="minorBidi"/>
          <w:kern w:val="0"/>
          <w:sz w:val="22"/>
          <w:szCs w:val="22"/>
          <w:lang w:eastAsia="en-US"/>
          <w14:ligatures w14:val="none"/>
        </w:rPr>
      </w:pPr>
      <w:r>
        <w:t>Splines</w:t>
      </w:r>
      <w:r>
        <w:tab/>
      </w:r>
      <w:r>
        <w:fldChar w:fldCharType="begin"/>
      </w:r>
      <w:r>
        <w:instrText xml:space="preserve"> PAGEREF _Toc100494610 \h </w:instrText>
      </w:r>
      <w:r>
        <w:fldChar w:fldCharType="separate"/>
      </w:r>
      <w:r w:rsidR="00AB5374">
        <w:t>30</w:t>
      </w:r>
      <w:r>
        <w:fldChar w:fldCharType="end"/>
      </w:r>
    </w:p>
    <w:p w14:paraId="6DFC3EDD" w14:textId="26B1E036" w:rsidR="00D41781" w:rsidRDefault="00D41781">
      <w:pPr>
        <w:pStyle w:val="TOC2"/>
        <w:rPr>
          <w:rFonts w:eastAsiaTheme="minorEastAsia" w:cstheme="minorBidi"/>
          <w:kern w:val="0"/>
          <w:sz w:val="22"/>
          <w:szCs w:val="22"/>
          <w:lang w:eastAsia="en-US"/>
          <w14:ligatures w14:val="none"/>
        </w:rPr>
      </w:pPr>
      <w:r>
        <w:t>Ports</w:t>
      </w:r>
      <w:r>
        <w:tab/>
      </w:r>
      <w:r>
        <w:fldChar w:fldCharType="begin"/>
      </w:r>
      <w:r>
        <w:instrText xml:space="preserve"> PAGEREF _Toc100494611 \h </w:instrText>
      </w:r>
      <w:r>
        <w:fldChar w:fldCharType="separate"/>
      </w:r>
      <w:r w:rsidR="00AB5374">
        <w:t>30</w:t>
      </w:r>
      <w:r>
        <w:fldChar w:fldCharType="end"/>
      </w:r>
    </w:p>
    <w:p w14:paraId="01048FE3" w14:textId="6049B587" w:rsidR="00D41781" w:rsidRDefault="00D41781">
      <w:pPr>
        <w:pStyle w:val="TOC2"/>
        <w:rPr>
          <w:rFonts w:eastAsiaTheme="minorEastAsia" w:cstheme="minorBidi"/>
          <w:kern w:val="0"/>
          <w:sz w:val="22"/>
          <w:szCs w:val="22"/>
          <w:lang w:eastAsia="en-US"/>
          <w14:ligatures w14:val="none"/>
        </w:rPr>
      </w:pPr>
      <w:r>
        <w:t>Clusters / Subgraphs</w:t>
      </w:r>
      <w:r>
        <w:tab/>
      </w:r>
      <w:r>
        <w:fldChar w:fldCharType="begin"/>
      </w:r>
      <w:r>
        <w:instrText xml:space="preserve"> PAGEREF _Toc100494612 \h </w:instrText>
      </w:r>
      <w:r>
        <w:fldChar w:fldCharType="separate"/>
      </w:r>
      <w:r w:rsidR="00AB5374">
        <w:t>31</w:t>
      </w:r>
      <w:r>
        <w:fldChar w:fldCharType="end"/>
      </w:r>
    </w:p>
    <w:p w14:paraId="2710A4A6" w14:textId="73E97460" w:rsidR="00D41781" w:rsidRDefault="00D41781">
      <w:pPr>
        <w:pStyle w:val="TOC2"/>
        <w:rPr>
          <w:rFonts w:eastAsiaTheme="minorEastAsia" w:cstheme="minorBidi"/>
          <w:kern w:val="0"/>
          <w:sz w:val="22"/>
          <w:szCs w:val="22"/>
          <w:lang w:eastAsia="en-US"/>
          <w14:ligatures w14:val="none"/>
        </w:rPr>
      </w:pPr>
      <w:r>
        <w:t>Layout Algorithms</w:t>
      </w:r>
      <w:r>
        <w:tab/>
      </w:r>
      <w:r>
        <w:fldChar w:fldCharType="begin"/>
      </w:r>
      <w:r>
        <w:instrText xml:space="preserve"> PAGEREF _Toc100494613 \h </w:instrText>
      </w:r>
      <w:r>
        <w:fldChar w:fldCharType="separate"/>
      </w:r>
      <w:r w:rsidR="00AB5374">
        <w:t>32</w:t>
      </w:r>
      <w:r>
        <w:fldChar w:fldCharType="end"/>
      </w:r>
    </w:p>
    <w:p w14:paraId="44893C16" w14:textId="6C9F47B4" w:rsidR="00D41781" w:rsidRDefault="00D41781">
      <w:pPr>
        <w:pStyle w:val="TOC3"/>
        <w:rPr>
          <w:rFonts w:eastAsiaTheme="minorEastAsia" w:cstheme="minorBidi"/>
          <w:kern w:val="0"/>
          <w:sz w:val="22"/>
          <w:szCs w:val="22"/>
          <w:lang w:eastAsia="en-US"/>
          <w14:ligatures w14:val="none"/>
        </w:rPr>
      </w:pPr>
      <w:r>
        <w:lastRenderedPageBreak/>
        <w:t>circo</w:t>
      </w:r>
      <w:r>
        <w:tab/>
      </w:r>
      <w:r>
        <w:fldChar w:fldCharType="begin"/>
      </w:r>
      <w:r>
        <w:instrText xml:space="preserve"> PAGEREF _Toc100494614 \h </w:instrText>
      </w:r>
      <w:r>
        <w:fldChar w:fldCharType="separate"/>
      </w:r>
      <w:r w:rsidR="00AB5374">
        <w:t>32</w:t>
      </w:r>
      <w:r>
        <w:fldChar w:fldCharType="end"/>
      </w:r>
    </w:p>
    <w:p w14:paraId="5FD2FDC8" w14:textId="3FBCFCB0" w:rsidR="00D41781" w:rsidRDefault="00D41781">
      <w:pPr>
        <w:pStyle w:val="TOC3"/>
        <w:rPr>
          <w:rFonts w:eastAsiaTheme="minorEastAsia" w:cstheme="minorBidi"/>
          <w:kern w:val="0"/>
          <w:sz w:val="22"/>
          <w:szCs w:val="22"/>
          <w:lang w:eastAsia="en-US"/>
          <w14:ligatures w14:val="none"/>
        </w:rPr>
      </w:pPr>
      <w:r>
        <w:t>dot</w:t>
      </w:r>
      <w:r>
        <w:tab/>
      </w:r>
      <w:r>
        <w:fldChar w:fldCharType="begin"/>
      </w:r>
      <w:r>
        <w:instrText xml:space="preserve"> PAGEREF _Toc100494615 \h </w:instrText>
      </w:r>
      <w:r>
        <w:fldChar w:fldCharType="separate"/>
      </w:r>
      <w:r w:rsidR="00AB5374">
        <w:t>32</w:t>
      </w:r>
      <w:r>
        <w:fldChar w:fldCharType="end"/>
      </w:r>
    </w:p>
    <w:p w14:paraId="3C5EC576" w14:textId="6250BDD0" w:rsidR="00D41781" w:rsidRDefault="00D41781">
      <w:pPr>
        <w:pStyle w:val="TOC3"/>
        <w:rPr>
          <w:rFonts w:eastAsiaTheme="minorEastAsia" w:cstheme="minorBidi"/>
          <w:kern w:val="0"/>
          <w:sz w:val="22"/>
          <w:szCs w:val="22"/>
          <w:lang w:eastAsia="en-US"/>
          <w14:ligatures w14:val="none"/>
        </w:rPr>
      </w:pPr>
      <w:r>
        <w:t>fdp</w:t>
      </w:r>
      <w:r>
        <w:tab/>
      </w:r>
      <w:r>
        <w:fldChar w:fldCharType="begin"/>
      </w:r>
      <w:r>
        <w:instrText xml:space="preserve"> PAGEREF _Toc100494616 \h </w:instrText>
      </w:r>
      <w:r>
        <w:fldChar w:fldCharType="separate"/>
      </w:r>
      <w:r w:rsidR="00AB5374">
        <w:t>32</w:t>
      </w:r>
      <w:r>
        <w:fldChar w:fldCharType="end"/>
      </w:r>
    </w:p>
    <w:p w14:paraId="1ACA179C" w14:textId="5723A4C8" w:rsidR="00D41781" w:rsidRDefault="00D41781">
      <w:pPr>
        <w:pStyle w:val="TOC3"/>
        <w:rPr>
          <w:rFonts w:eastAsiaTheme="minorEastAsia" w:cstheme="minorBidi"/>
          <w:kern w:val="0"/>
          <w:sz w:val="22"/>
          <w:szCs w:val="22"/>
          <w:lang w:eastAsia="en-US"/>
          <w14:ligatures w14:val="none"/>
        </w:rPr>
      </w:pPr>
      <w:r>
        <w:t>neato</w:t>
      </w:r>
      <w:r>
        <w:tab/>
      </w:r>
      <w:r>
        <w:fldChar w:fldCharType="begin"/>
      </w:r>
      <w:r>
        <w:instrText xml:space="preserve"> PAGEREF _Toc100494617 \h </w:instrText>
      </w:r>
      <w:r>
        <w:fldChar w:fldCharType="separate"/>
      </w:r>
      <w:r w:rsidR="00AB5374">
        <w:t>32</w:t>
      </w:r>
      <w:r>
        <w:fldChar w:fldCharType="end"/>
      </w:r>
    </w:p>
    <w:p w14:paraId="55F88A0C" w14:textId="6D11FA7C" w:rsidR="00D41781" w:rsidRDefault="00D41781">
      <w:pPr>
        <w:pStyle w:val="TOC3"/>
        <w:rPr>
          <w:rFonts w:eastAsiaTheme="minorEastAsia" w:cstheme="minorBidi"/>
          <w:kern w:val="0"/>
          <w:sz w:val="22"/>
          <w:szCs w:val="22"/>
          <w:lang w:eastAsia="en-US"/>
          <w14:ligatures w14:val="none"/>
        </w:rPr>
      </w:pPr>
      <w:r>
        <w:t>osage</w:t>
      </w:r>
      <w:r>
        <w:tab/>
      </w:r>
      <w:r>
        <w:fldChar w:fldCharType="begin"/>
      </w:r>
      <w:r>
        <w:instrText xml:space="preserve"> PAGEREF _Toc100494618 \h </w:instrText>
      </w:r>
      <w:r>
        <w:fldChar w:fldCharType="separate"/>
      </w:r>
      <w:r w:rsidR="00AB5374">
        <w:t>32</w:t>
      </w:r>
      <w:r>
        <w:fldChar w:fldCharType="end"/>
      </w:r>
    </w:p>
    <w:p w14:paraId="3AD4C80D" w14:textId="13ECB8F8" w:rsidR="00D41781" w:rsidRDefault="00D41781">
      <w:pPr>
        <w:pStyle w:val="TOC3"/>
        <w:rPr>
          <w:rFonts w:eastAsiaTheme="minorEastAsia" w:cstheme="minorBidi"/>
          <w:kern w:val="0"/>
          <w:sz w:val="22"/>
          <w:szCs w:val="22"/>
          <w:lang w:eastAsia="en-US"/>
          <w14:ligatures w14:val="none"/>
        </w:rPr>
      </w:pPr>
      <w:r>
        <w:t>patchwork</w:t>
      </w:r>
      <w:r>
        <w:tab/>
      </w:r>
      <w:r>
        <w:fldChar w:fldCharType="begin"/>
      </w:r>
      <w:r>
        <w:instrText xml:space="preserve"> PAGEREF _Toc100494619 \h </w:instrText>
      </w:r>
      <w:r>
        <w:fldChar w:fldCharType="separate"/>
      </w:r>
      <w:r w:rsidR="00AB5374">
        <w:t>33</w:t>
      </w:r>
      <w:r>
        <w:fldChar w:fldCharType="end"/>
      </w:r>
    </w:p>
    <w:p w14:paraId="100B5E76" w14:textId="14C807F2" w:rsidR="00D41781" w:rsidRDefault="00D41781">
      <w:pPr>
        <w:pStyle w:val="TOC3"/>
        <w:rPr>
          <w:rFonts w:eastAsiaTheme="minorEastAsia" w:cstheme="minorBidi"/>
          <w:kern w:val="0"/>
          <w:sz w:val="22"/>
          <w:szCs w:val="22"/>
          <w:lang w:eastAsia="en-US"/>
          <w14:ligatures w14:val="none"/>
        </w:rPr>
      </w:pPr>
      <w:r>
        <w:t>sfdp</w:t>
      </w:r>
      <w:r>
        <w:tab/>
      </w:r>
      <w:r>
        <w:fldChar w:fldCharType="begin"/>
      </w:r>
      <w:r>
        <w:instrText xml:space="preserve"> PAGEREF _Toc100494620 \h </w:instrText>
      </w:r>
      <w:r>
        <w:fldChar w:fldCharType="separate"/>
      </w:r>
      <w:r w:rsidR="00AB5374">
        <w:t>33</w:t>
      </w:r>
      <w:r>
        <w:fldChar w:fldCharType="end"/>
      </w:r>
    </w:p>
    <w:p w14:paraId="1F339023" w14:textId="790439C5" w:rsidR="00D41781" w:rsidRDefault="00D41781">
      <w:pPr>
        <w:pStyle w:val="TOC3"/>
        <w:rPr>
          <w:rFonts w:eastAsiaTheme="minorEastAsia" w:cstheme="minorBidi"/>
          <w:kern w:val="0"/>
          <w:sz w:val="22"/>
          <w:szCs w:val="22"/>
          <w:lang w:eastAsia="en-US"/>
          <w14:ligatures w14:val="none"/>
        </w:rPr>
      </w:pPr>
      <w:r>
        <w:t>twopi</w:t>
      </w:r>
      <w:r>
        <w:tab/>
      </w:r>
      <w:r>
        <w:fldChar w:fldCharType="begin"/>
      </w:r>
      <w:r>
        <w:instrText xml:space="preserve"> PAGEREF _Toc100494621 \h </w:instrText>
      </w:r>
      <w:r>
        <w:fldChar w:fldCharType="separate"/>
      </w:r>
      <w:r w:rsidR="00AB5374">
        <w:t>33</w:t>
      </w:r>
      <w:r>
        <w:fldChar w:fldCharType="end"/>
      </w:r>
    </w:p>
    <w:p w14:paraId="182D5C32" w14:textId="73BD5DEE" w:rsidR="00D41781" w:rsidRDefault="00D41781">
      <w:pPr>
        <w:pStyle w:val="TOC1"/>
        <w:rPr>
          <w:rFonts w:eastAsiaTheme="minorEastAsia" w:cstheme="minorBidi"/>
          <w:b w:val="0"/>
          <w:caps w:val="0"/>
          <w:color w:val="auto"/>
          <w:kern w:val="0"/>
          <w:sz w:val="22"/>
          <w:szCs w:val="22"/>
          <w:lang w:eastAsia="en-US"/>
          <w14:ligatures w14:val="none"/>
        </w:rPr>
      </w:pPr>
      <w:r>
        <w:t>Creating Graphs</w:t>
      </w:r>
      <w:r>
        <w:tab/>
      </w:r>
      <w:r>
        <w:fldChar w:fldCharType="begin"/>
      </w:r>
      <w:r>
        <w:instrText xml:space="preserve"> PAGEREF _Toc100494622 \h </w:instrText>
      </w:r>
      <w:r>
        <w:fldChar w:fldCharType="separate"/>
      </w:r>
      <w:r w:rsidR="00AB5374">
        <w:t>34</w:t>
      </w:r>
      <w:r>
        <w:fldChar w:fldCharType="end"/>
      </w:r>
    </w:p>
    <w:p w14:paraId="1F369699" w14:textId="43C64555" w:rsidR="00D41781" w:rsidRDefault="00D41781">
      <w:pPr>
        <w:pStyle w:val="TOC2"/>
        <w:rPr>
          <w:rFonts w:eastAsiaTheme="minorEastAsia" w:cstheme="minorBidi"/>
          <w:kern w:val="0"/>
          <w:sz w:val="22"/>
          <w:szCs w:val="22"/>
          <w:lang w:eastAsia="en-US"/>
          <w14:ligatures w14:val="none"/>
        </w:rPr>
      </w:pPr>
      <w:r>
        <w:t>Create a New Workbook from the Relationship Visualizer Template</w:t>
      </w:r>
      <w:r>
        <w:tab/>
      </w:r>
      <w:r>
        <w:fldChar w:fldCharType="begin"/>
      </w:r>
      <w:r>
        <w:instrText xml:space="preserve"> PAGEREF _Toc100494623 \h </w:instrText>
      </w:r>
      <w:r>
        <w:fldChar w:fldCharType="separate"/>
      </w:r>
      <w:r w:rsidR="00AB5374">
        <w:t>34</w:t>
      </w:r>
      <w:r>
        <w:fldChar w:fldCharType="end"/>
      </w:r>
    </w:p>
    <w:p w14:paraId="0C3C3A69" w14:textId="51EAB44D" w:rsidR="00D41781" w:rsidRDefault="00D41781">
      <w:pPr>
        <w:pStyle w:val="TOC2"/>
        <w:rPr>
          <w:rFonts w:eastAsiaTheme="minorEastAsia" w:cstheme="minorBidi"/>
          <w:kern w:val="0"/>
          <w:sz w:val="22"/>
          <w:szCs w:val="22"/>
          <w:lang w:eastAsia="en-US"/>
          <w14:ligatures w14:val="none"/>
        </w:rPr>
      </w:pPr>
      <w:r>
        <w:t>Save the Workbook as a Macro-Enabled Workbook</w:t>
      </w:r>
      <w:r>
        <w:tab/>
      </w:r>
      <w:r>
        <w:fldChar w:fldCharType="begin"/>
      </w:r>
      <w:r>
        <w:instrText xml:space="preserve"> PAGEREF _Toc100494624 \h </w:instrText>
      </w:r>
      <w:r>
        <w:fldChar w:fldCharType="separate"/>
      </w:r>
      <w:r w:rsidR="00AB5374">
        <w:t>35</w:t>
      </w:r>
      <w:r>
        <w:fldChar w:fldCharType="end"/>
      </w:r>
    </w:p>
    <w:p w14:paraId="7D9984EA" w14:textId="75AEAAB0" w:rsidR="00D41781" w:rsidRDefault="00D41781">
      <w:pPr>
        <w:pStyle w:val="TOC2"/>
        <w:rPr>
          <w:rFonts w:eastAsiaTheme="minorEastAsia" w:cstheme="minorBidi"/>
          <w:kern w:val="0"/>
          <w:sz w:val="22"/>
          <w:szCs w:val="22"/>
          <w:lang w:eastAsia="en-US"/>
          <w14:ligatures w14:val="none"/>
        </w:rPr>
      </w:pPr>
      <w:r>
        <w:t>Creating Your First Graph</w:t>
      </w:r>
      <w:r>
        <w:tab/>
      </w:r>
      <w:r>
        <w:fldChar w:fldCharType="begin"/>
      </w:r>
      <w:r>
        <w:instrText xml:space="preserve"> PAGEREF _Toc100494625 \h </w:instrText>
      </w:r>
      <w:r>
        <w:fldChar w:fldCharType="separate"/>
      </w:r>
      <w:r w:rsidR="00AB5374">
        <w:t>39</w:t>
      </w:r>
      <w:r>
        <w:fldChar w:fldCharType="end"/>
      </w:r>
    </w:p>
    <w:p w14:paraId="058CFCBF" w14:textId="0070AEF7" w:rsidR="00D41781" w:rsidRDefault="00D41781">
      <w:pPr>
        <w:pStyle w:val="TOC2"/>
        <w:rPr>
          <w:rFonts w:eastAsiaTheme="minorEastAsia" w:cstheme="minorBidi"/>
          <w:kern w:val="0"/>
          <w:sz w:val="22"/>
          <w:szCs w:val="22"/>
          <w:lang w:eastAsia="en-US"/>
          <w14:ligatures w14:val="none"/>
        </w:rPr>
      </w:pPr>
      <w:r>
        <w:t>Constructing Simple Graphs</w:t>
      </w:r>
      <w:r>
        <w:tab/>
      </w:r>
      <w:r>
        <w:fldChar w:fldCharType="begin"/>
      </w:r>
      <w:r>
        <w:instrText xml:space="preserve"> PAGEREF _Toc100494626 \h </w:instrText>
      </w:r>
      <w:r>
        <w:fldChar w:fldCharType="separate"/>
      </w:r>
      <w:r w:rsidR="00AB5374">
        <w:t>42</w:t>
      </w:r>
      <w:r>
        <w:fldChar w:fldCharType="end"/>
      </w:r>
    </w:p>
    <w:p w14:paraId="0CC8E90E" w14:textId="36BE8D21" w:rsidR="00D41781" w:rsidRDefault="00D41781">
      <w:pPr>
        <w:pStyle w:val="TOC2"/>
        <w:rPr>
          <w:rFonts w:eastAsiaTheme="minorEastAsia" w:cstheme="minorBidi"/>
          <w:kern w:val="0"/>
          <w:sz w:val="22"/>
          <w:szCs w:val="22"/>
          <w:lang w:eastAsia="en-US"/>
          <w14:ligatures w14:val="none"/>
        </w:rPr>
      </w:pPr>
      <w:r>
        <w:t>The "Graphviz" Ribbon Tab</w:t>
      </w:r>
      <w:r>
        <w:tab/>
      </w:r>
      <w:r>
        <w:fldChar w:fldCharType="begin"/>
      </w:r>
      <w:r>
        <w:instrText xml:space="preserve"> PAGEREF _Toc100494627 \h </w:instrText>
      </w:r>
      <w:r>
        <w:fldChar w:fldCharType="separate"/>
      </w:r>
      <w:r w:rsidR="00AB5374">
        <w:t>56</w:t>
      </w:r>
      <w:r>
        <w:fldChar w:fldCharType="end"/>
      </w:r>
    </w:p>
    <w:p w14:paraId="12A1845F" w14:textId="6F0E269F" w:rsidR="00D41781" w:rsidRDefault="00D41781">
      <w:pPr>
        <w:pStyle w:val="TOC3"/>
        <w:rPr>
          <w:rFonts w:eastAsiaTheme="minorEastAsia" w:cstheme="minorBidi"/>
          <w:kern w:val="0"/>
          <w:sz w:val="22"/>
          <w:szCs w:val="22"/>
          <w:lang w:eastAsia="en-US"/>
          <w14:ligatures w14:val="none"/>
        </w:rPr>
      </w:pPr>
      <w:r>
        <w:t>Graph to Worksheet</w:t>
      </w:r>
      <w:r>
        <w:tab/>
      </w:r>
      <w:r>
        <w:fldChar w:fldCharType="begin"/>
      </w:r>
      <w:r>
        <w:instrText xml:space="preserve"> PAGEREF _Toc100494628 \h </w:instrText>
      </w:r>
      <w:r>
        <w:fldChar w:fldCharType="separate"/>
      </w:r>
      <w:r w:rsidR="00AB5374">
        <w:t>56</w:t>
      </w:r>
      <w:r>
        <w:fldChar w:fldCharType="end"/>
      </w:r>
    </w:p>
    <w:p w14:paraId="595FF286" w14:textId="68684804" w:rsidR="00D41781" w:rsidRDefault="00D41781">
      <w:pPr>
        <w:pStyle w:val="TOC3"/>
        <w:rPr>
          <w:rFonts w:eastAsiaTheme="minorEastAsia" w:cstheme="minorBidi"/>
          <w:kern w:val="0"/>
          <w:sz w:val="22"/>
          <w:szCs w:val="22"/>
          <w:lang w:eastAsia="en-US"/>
          <w14:ligatures w14:val="none"/>
        </w:rPr>
      </w:pPr>
      <w:r>
        <w:t>Graph to File</w:t>
      </w:r>
      <w:r>
        <w:tab/>
      </w:r>
      <w:r>
        <w:fldChar w:fldCharType="begin"/>
      </w:r>
      <w:r>
        <w:instrText xml:space="preserve"> PAGEREF _Toc100494629 \h </w:instrText>
      </w:r>
      <w:r>
        <w:fldChar w:fldCharType="separate"/>
      </w:r>
      <w:r w:rsidR="00AB5374">
        <w:t>57</w:t>
      </w:r>
      <w:r>
        <w:fldChar w:fldCharType="end"/>
      </w:r>
    </w:p>
    <w:p w14:paraId="50E7D97E" w14:textId="20C7135F" w:rsidR="00D41781" w:rsidRDefault="00D41781">
      <w:pPr>
        <w:pStyle w:val="TOC3"/>
        <w:rPr>
          <w:rFonts w:eastAsiaTheme="minorEastAsia" w:cstheme="minorBidi"/>
          <w:kern w:val="0"/>
          <w:sz w:val="22"/>
          <w:szCs w:val="22"/>
          <w:lang w:eastAsia="en-US"/>
          <w14:ligatures w14:val="none"/>
        </w:rPr>
      </w:pPr>
      <w:r>
        <w:t>Algorithm</w:t>
      </w:r>
      <w:r>
        <w:tab/>
      </w:r>
      <w:r>
        <w:fldChar w:fldCharType="begin"/>
      </w:r>
      <w:r>
        <w:instrText xml:space="preserve"> PAGEREF _Toc100494630 \h </w:instrText>
      </w:r>
      <w:r>
        <w:fldChar w:fldCharType="separate"/>
      </w:r>
      <w:r w:rsidR="00AB5374">
        <w:t>59</w:t>
      </w:r>
      <w:r>
        <w:fldChar w:fldCharType="end"/>
      </w:r>
    </w:p>
    <w:p w14:paraId="698F964E" w14:textId="5981EEC6" w:rsidR="00D41781" w:rsidRDefault="00D41781">
      <w:pPr>
        <w:pStyle w:val="TOC3"/>
        <w:rPr>
          <w:rFonts w:eastAsiaTheme="minorEastAsia" w:cstheme="minorBidi"/>
          <w:kern w:val="0"/>
          <w:sz w:val="22"/>
          <w:szCs w:val="22"/>
          <w:lang w:eastAsia="en-US"/>
          <w14:ligatures w14:val="none"/>
        </w:rPr>
      </w:pPr>
      <w:r>
        <w:t>Options</w:t>
      </w:r>
      <w:r>
        <w:tab/>
      </w:r>
      <w:r>
        <w:fldChar w:fldCharType="begin"/>
      </w:r>
      <w:r>
        <w:instrText xml:space="preserve"> PAGEREF _Toc100494631 \h </w:instrText>
      </w:r>
      <w:r>
        <w:fldChar w:fldCharType="separate"/>
      </w:r>
      <w:r w:rsidR="00AB5374">
        <w:t>61</w:t>
      </w:r>
      <w:r>
        <w:fldChar w:fldCharType="end"/>
      </w:r>
    </w:p>
    <w:p w14:paraId="44861EE1" w14:textId="118FC9A9" w:rsidR="00D41781" w:rsidRDefault="00D41781">
      <w:pPr>
        <w:pStyle w:val="TOC3"/>
        <w:rPr>
          <w:rFonts w:eastAsiaTheme="minorEastAsia" w:cstheme="minorBidi"/>
          <w:kern w:val="0"/>
          <w:sz w:val="22"/>
          <w:szCs w:val="22"/>
          <w:lang w:eastAsia="en-US"/>
          <w14:ligatures w14:val="none"/>
        </w:rPr>
      </w:pPr>
      <w:r>
        <w:t>Show/Hide Worksheets</w:t>
      </w:r>
      <w:r>
        <w:tab/>
      </w:r>
      <w:r>
        <w:fldChar w:fldCharType="begin"/>
      </w:r>
      <w:r>
        <w:instrText xml:space="preserve"> PAGEREF _Toc100494632 \h </w:instrText>
      </w:r>
      <w:r>
        <w:fldChar w:fldCharType="separate"/>
      </w:r>
      <w:r w:rsidR="00AB5374">
        <w:t>72</w:t>
      </w:r>
      <w:r>
        <w:fldChar w:fldCharType="end"/>
      </w:r>
    </w:p>
    <w:p w14:paraId="685B70D5" w14:textId="06994B43" w:rsidR="00D41781" w:rsidRDefault="00D41781">
      <w:pPr>
        <w:pStyle w:val="TOC1"/>
        <w:rPr>
          <w:rFonts w:eastAsiaTheme="minorEastAsia" w:cstheme="minorBidi"/>
          <w:b w:val="0"/>
          <w:caps w:val="0"/>
          <w:color w:val="auto"/>
          <w:kern w:val="0"/>
          <w:sz w:val="22"/>
          <w:szCs w:val="22"/>
          <w:lang w:eastAsia="en-US"/>
          <w14:ligatures w14:val="none"/>
        </w:rPr>
      </w:pPr>
      <w:r>
        <w:t>Creating Relationship Visualizations</w:t>
      </w:r>
      <w:r>
        <w:tab/>
      </w:r>
      <w:r>
        <w:fldChar w:fldCharType="begin"/>
      </w:r>
      <w:r>
        <w:instrText xml:space="preserve"> PAGEREF _Toc100494633 \h </w:instrText>
      </w:r>
      <w:r>
        <w:fldChar w:fldCharType="separate"/>
      </w:r>
      <w:r w:rsidR="00AB5374">
        <w:t>73</w:t>
      </w:r>
      <w:r>
        <w:fldChar w:fldCharType="end"/>
      </w:r>
    </w:p>
    <w:p w14:paraId="17048614" w14:textId="243478B5" w:rsidR="00D41781" w:rsidRDefault="00D41781">
      <w:pPr>
        <w:pStyle w:val="TOC2"/>
        <w:rPr>
          <w:rFonts w:eastAsiaTheme="minorEastAsia" w:cstheme="minorBidi"/>
          <w:kern w:val="0"/>
          <w:sz w:val="22"/>
          <w:szCs w:val="22"/>
          <w:lang w:eastAsia="en-US"/>
          <w14:ligatures w14:val="none"/>
        </w:rPr>
      </w:pPr>
      <w:r>
        <w:t>Introduction</w:t>
      </w:r>
      <w:r>
        <w:tab/>
      </w:r>
      <w:r>
        <w:fldChar w:fldCharType="begin"/>
      </w:r>
      <w:r>
        <w:instrText xml:space="preserve"> PAGEREF _Toc100494634 \h </w:instrText>
      </w:r>
      <w:r>
        <w:fldChar w:fldCharType="separate"/>
      </w:r>
      <w:r w:rsidR="00AB5374">
        <w:t>73</w:t>
      </w:r>
      <w:r>
        <w:fldChar w:fldCharType="end"/>
      </w:r>
    </w:p>
    <w:p w14:paraId="239879EB" w14:textId="1943E793" w:rsidR="00D41781" w:rsidRDefault="00D41781">
      <w:pPr>
        <w:pStyle w:val="TOC2"/>
        <w:rPr>
          <w:rFonts w:eastAsiaTheme="minorEastAsia" w:cstheme="minorBidi"/>
          <w:kern w:val="0"/>
          <w:sz w:val="22"/>
          <w:szCs w:val="22"/>
          <w:lang w:eastAsia="en-US"/>
          <w14:ligatures w14:val="none"/>
        </w:rPr>
      </w:pPr>
      <w:r>
        <w:t>'Happy Days' Example</w:t>
      </w:r>
      <w:r>
        <w:tab/>
      </w:r>
      <w:r>
        <w:fldChar w:fldCharType="begin"/>
      </w:r>
      <w:r>
        <w:instrText xml:space="preserve"> PAGEREF _Toc100494635 \h </w:instrText>
      </w:r>
      <w:r>
        <w:fldChar w:fldCharType="separate"/>
      </w:r>
      <w:r w:rsidR="00AB5374">
        <w:t>73</w:t>
      </w:r>
      <w:r>
        <w:fldChar w:fldCharType="end"/>
      </w:r>
    </w:p>
    <w:p w14:paraId="2B89FF3E" w14:textId="7179C0EE" w:rsidR="00D41781" w:rsidRDefault="00D41781">
      <w:pPr>
        <w:pStyle w:val="TOC2"/>
        <w:rPr>
          <w:rFonts w:eastAsiaTheme="minorEastAsia" w:cstheme="minorBidi"/>
          <w:kern w:val="0"/>
          <w:sz w:val="22"/>
          <w:szCs w:val="22"/>
          <w:lang w:eastAsia="en-US"/>
          <w14:ligatures w14:val="none"/>
        </w:rPr>
      </w:pPr>
      <w:r>
        <w:t>Using the 'style designer' Worksheet</w:t>
      </w:r>
      <w:r>
        <w:tab/>
      </w:r>
      <w:r>
        <w:fldChar w:fldCharType="begin"/>
      </w:r>
      <w:r>
        <w:instrText xml:space="preserve"> PAGEREF _Toc100494636 \h </w:instrText>
      </w:r>
      <w:r>
        <w:fldChar w:fldCharType="separate"/>
      </w:r>
      <w:r w:rsidR="00AB5374">
        <w:t>78</w:t>
      </w:r>
      <w:r>
        <w:fldChar w:fldCharType="end"/>
      </w:r>
    </w:p>
    <w:p w14:paraId="6811C350" w14:textId="6F67F916" w:rsidR="00D41781" w:rsidRDefault="00D41781">
      <w:pPr>
        <w:pStyle w:val="TOC2"/>
        <w:rPr>
          <w:rFonts w:eastAsiaTheme="minorEastAsia" w:cstheme="minorBidi"/>
          <w:kern w:val="0"/>
          <w:sz w:val="22"/>
          <w:szCs w:val="22"/>
          <w:lang w:eastAsia="en-US"/>
          <w14:ligatures w14:val="none"/>
        </w:rPr>
      </w:pPr>
      <w:r>
        <w:t>The "Style Designer" Ribbon Tab</w:t>
      </w:r>
      <w:r>
        <w:tab/>
      </w:r>
      <w:r>
        <w:fldChar w:fldCharType="begin"/>
      </w:r>
      <w:r>
        <w:instrText xml:space="preserve"> PAGEREF _Toc100494637 \h </w:instrText>
      </w:r>
      <w:r>
        <w:fldChar w:fldCharType="separate"/>
      </w:r>
      <w:r w:rsidR="00AB5374">
        <w:t>78</w:t>
      </w:r>
      <w:r>
        <w:fldChar w:fldCharType="end"/>
      </w:r>
    </w:p>
    <w:p w14:paraId="0C7ED372" w14:textId="5D3E12CE" w:rsidR="00D41781" w:rsidRDefault="00D41781">
      <w:pPr>
        <w:pStyle w:val="TOC2"/>
        <w:rPr>
          <w:rFonts w:eastAsiaTheme="minorEastAsia" w:cstheme="minorBidi"/>
          <w:kern w:val="0"/>
          <w:sz w:val="22"/>
          <w:szCs w:val="22"/>
          <w:lang w:eastAsia="en-US"/>
          <w14:ligatures w14:val="none"/>
        </w:rPr>
      </w:pPr>
      <w:r>
        <w:t>Using the 'styles' Worksheet</w:t>
      </w:r>
      <w:r>
        <w:tab/>
      </w:r>
      <w:r>
        <w:fldChar w:fldCharType="begin"/>
      </w:r>
      <w:r>
        <w:instrText xml:space="preserve"> PAGEREF _Toc100494638 \h </w:instrText>
      </w:r>
      <w:r>
        <w:fldChar w:fldCharType="separate"/>
      </w:r>
      <w:r w:rsidR="00AB5374">
        <w:t>98</w:t>
      </w:r>
      <w:r>
        <w:fldChar w:fldCharType="end"/>
      </w:r>
    </w:p>
    <w:p w14:paraId="788267CB" w14:textId="6F6FE33C" w:rsidR="00D41781" w:rsidRDefault="00D41781">
      <w:pPr>
        <w:pStyle w:val="TOC2"/>
        <w:rPr>
          <w:rFonts w:eastAsiaTheme="minorEastAsia" w:cstheme="minorBidi"/>
          <w:kern w:val="0"/>
          <w:sz w:val="22"/>
          <w:szCs w:val="22"/>
          <w:lang w:eastAsia="en-US"/>
          <w14:ligatures w14:val="none"/>
        </w:rPr>
      </w:pPr>
      <w:r>
        <w:t>Applying Custom Styles</w:t>
      </w:r>
      <w:r>
        <w:tab/>
      </w:r>
      <w:r>
        <w:fldChar w:fldCharType="begin"/>
      </w:r>
      <w:r>
        <w:instrText xml:space="preserve"> PAGEREF _Toc100494639 \h </w:instrText>
      </w:r>
      <w:r>
        <w:fldChar w:fldCharType="separate"/>
      </w:r>
      <w:r w:rsidR="00AB5374">
        <w:t>103</w:t>
      </w:r>
      <w:r>
        <w:fldChar w:fldCharType="end"/>
      </w:r>
    </w:p>
    <w:p w14:paraId="3DD4DD78" w14:textId="299370C1" w:rsidR="00D41781" w:rsidRDefault="00D41781">
      <w:pPr>
        <w:pStyle w:val="TOC2"/>
        <w:rPr>
          <w:rFonts w:eastAsiaTheme="minorEastAsia" w:cstheme="minorBidi"/>
          <w:kern w:val="0"/>
          <w:sz w:val="22"/>
          <w:szCs w:val="22"/>
          <w:lang w:eastAsia="en-US"/>
          <w14:ligatures w14:val="none"/>
        </w:rPr>
      </w:pPr>
      <w:r>
        <w:t>Modifying the Style of Individual Elements</w:t>
      </w:r>
      <w:r>
        <w:tab/>
      </w:r>
      <w:r>
        <w:fldChar w:fldCharType="begin"/>
      </w:r>
      <w:r>
        <w:instrText xml:space="preserve"> PAGEREF _Toc100494640 \h </w:instrText>
      </w:r>
      <w:r>
        <w:fldChar w:fldCharType="separate"/>
      </w:r>
      <w:r w:rsidR="00AB5374">
        <w:t>120</w:t>
      </w:r>
      <w:r>
        <w:fldChar w:fldCharType="end"/>
      </w:r>
    </w:p>
    <w:p w14:paraId="2A410ED9" w14:textId="35D63F73" w:rsidR="00D41781" w:rsidRDefault="00D41781">
      <w:pPr>
        <w:pStyle w:val="TOC2"/>
        <w:rPr>
          <w:rFonts w:eastAsiaTheme="minorEastAsia" w:cstheme="minorBidi"/>
          <w:kern w:val="0"/>
          <w:sz w:val="22"/>
          <w:szCs w:val="22"/>
          <w:lang w:eastAsia="en-US"/>
          <w14:ligatures w14:val="none"/>
        </w:rPr>
      </w:pPr>
      <w:r>
        <w:t>Grouping Information in Clusters</w:t>
      </w:r>
      <w:r>
        <w:tab/>
      </w:r>
      <w:r>
        <w:fldChar w:fldCharType="begin"/>
      </w:r>
      <w:r>
        <w:instrText xml:space="preserve"> PAGEREF _Toc100494641 \h </w:instrText>
      </w:r>
      <w:r>
        <w:fldChar w:fldCharType="separate"/>
      </w:r>
      <w:r w:rsidR="00AB5374">
        <w:t>124</w:t>
      </w:r>
      <w:r>
        <w:fldChar w:fldCharType="end"/>
      </w:r>
    </w:p>
    <w:p w14:paraId="1CE374E6" w14:textId="5E917B14" w:rsidR="00D41781" w:rsidRDefault="00D41781">
      <w:pPr>
        <w:pStyle w:val="TOC2"/>
        <w:rPr>
          <w:rFonts w:eastAsiaTheme="minorEastAsia" w:cstheme="minorBidi"/>
          <w:kern w:val="0"/>
          <w:sz w:val="22"/>
          <w:szCs w:val="22"/>
          <w:lang w:eastAsia="en-US"/>
          <w14:ligatures w14:val="none"/>
        </w:rPr>
      </w:pPr>
      <w:r>
        <w:t>Adding Native Graphviz Directives</w:t>
      </w:r>
      <w:r>
        <w:tab/>
      </w:r>
      <w:r>
        <w:fldChar w:fldCharType="begin"/>
      </w:r>
      <w:r>
        <w:instrText xml:space="preserve"> PAGEREF _Toc100494642 \h </w:instrText>
      </w:r>
      <w:r>
        <w:fldChar w:fldCharType="separate"/>
      </w:r>
      <w:r w:rsidR="00AB5374">
        <w:t>127</w:t>
      </w:r>
      <w:r>
        <w:fldChar w:fldCharType="end"/>
      </w:r>
    </w:p>
    <w:p w14:paraId="5D085BC4" w14:textId="38E8B046" w:rsidR="00D41781" w:rsidRDefault="00D41781">
      <w:pPr>
        <w:pStyle w:val="TOC2"/>
        <w:rPr>
          <w:rFonts w:eastAsiaTheme="minorEastAsia" w:cstheme="minorBidi"/>
          <w:kern w:val="0"/>
          <w:sz w:val="22"/>
          <w:szCs w:val="22"/>
          <w:lang w:eastAsia="en-US"/>
          <w14:ligatures w14:val="none"/>
        </w:rPr>
      </w:pPr>
      <w:r>
        <w:t>Adding Images</w:t>
      </w:r>
      <w:r>
        <w:tab/>
      </w:r>
      <w:r>
        <w:fldChar w:fldCharType="begin"/>
      </w:r>
      <w:r>
        <w:instrText xml:space="preserve"> PAGEREF _Toc100494643 \h </w:instrText>
      </w:r>
      <w:r>
        <w:fldChar w:fldCharType="separate"/>
      </w:r>
      <w:r w:rsidR="00AB5374">
        <w:t>129</w:t>
      </w:r>
      <w:r>
        <w:fldChar w:fldCharType="end"/>
      </w:r>
    </w:p>
    <w:p w14:paraId="24B56198" w14:textId="2E805D62" w:rsidR="00D41781" w:rsidRDefault="00D41781">
      <w:pPr>
        <w:pStyle w:val="TOC2"/>
        <w:rPr>
          <w:rFonts w:eastAsiaTheme="minorEastAsia" w:cstheme="minorBidi"/>
          <w:kern w:val="0"/>
          <w:sz w:val="22"/>
          <w:szCs w:val="22"/>
          <w:lang w:eastAsia="en-US"/>
          <w14:ligatures w14:val="none"/>
        </w:rPr>
      </w:pPr>
      <w:r>
        <w:t>Summary</w:t>
      </w:r>
      <w:r>
        <w:tab/>
      </w:r>
      <w:r>
        <w:fldChar w:fldCharType="begin"/>
      </w:r>
      <w:r>
        <w:instrText xml:space="preserve"> PAGEREF _Toc100494644 \h </w:instrText>
      </w:r>
      <w:r>
        <w:fldChar w:fldCharType="separate"/>
      </w:r>
      <w:r w:rsidR="00AB5374">
        <w:t>144</w:t>
      </w:r>
      <w:r>
        <w:fldChar w:fldCharType="end"/>
      </w:r>
    </w:p>
    <w:p w14:paraId="5D6DD391" w14:textId="3279A6A8" w:rsidR="00D41781" w:rsidRDefault="00D41781">
      <w:pPr>
        <w:pStyle w:val="TOC1"/>
        <w:rPr>
          <w:rFonts w:eastAsiaTheme="minorEastAsia" w:cstheme="minorBidi"/>
          <w:b w:val="0"/>
          <w:caps w:val="0"/>
          <w:color w:val="auto"/>
          <w:kern w:val="0"/>
          <w:sz w:val="22"/>
          <w:szCs w:val="22"/>
          <w:lang w:eastAsia="en-US"/>
          <w14:ligatures w14:val="none"/>
        </w:rPr>
      </w:pPr>
      <w:r>
        <w:t>Creating Views</w:t>
      </w:r>
      <w:r>
        <w:tab/>
      </w:r>
      <w:r>
        <w:fldChar w:fldCharType="begin"/>
      </w:r>
      <w:r>
        <w:instrText xml:space="preserve"> PAGEREF _Toc100494645 \h </w:instrText>
      </w:r>
      <w:r>
        <w:fldChar w:fldCharType="separate"/>
      </w:r>
      <w:r w:rsidR="00AB5374">
        <w:t>145</w:t>
      </w:r>
      <w:r>
        <w:fldChar w:fldCharType="end"/>
      </w:r>
    </w:p>
    <w:p w14:paraId="595A493A" w14:textId="690D7402" w:rsidR="00D41781" w:rsidRDefault="00D41781">
      <w:pPr>
        <w:pStyle w:val="TOC2"/>
        <w:rPr>
          <w:rFonts w:eastAsiaTheme="minorEastAsia" w:cstheme="minorBidi"/>
          <w:kern w:val="0"/>
          <w:sz w:val="22"/>
          <w:szCs w:val="22"/>
          <w:lang w:eastAsia="en-US"/>
          <w14:ligatures w14:val="none"/>
        </w:rPr>
      </w:pPr>
      <w:r>
        <w:t>Introduction</w:t>
      </w:r>
      <w:r>
        <w:tab/>
      </w:r>
      <w:r>
        <w:fldChar w:fldCharType="begin"/>
      </w:r>
      <w:r>
        <w:instrText xml:space="preserve"> PAGEREF _Toc100494646 \h </w:instrText>
      </w:r>
      <w:r>
        <w:fldChar w:fldCharType="separate"/>
      </w:r>
      <w:r w:rsidR="00AB5374">
        <w:t>145</w:t>
      </w:r>
      <w:r>
        <w:fldChar w:fldCharType="end"/>
      </w:r>
    </w:p>
    <w:p w14:paraId="77B810F5" w14:textId="5B67CFD3" w:rsidR="00D41781" w:rsidRDefault="00D41781">
      <w:pPr>
        <w:pStyle w:val="TOC2"/>
        <w:rPr>
          <w:rFonts w:eastAsiaTheme="minorEastAsia" w:cstheme="minorBidi"/>
          <w:kern w:val="0"/>
          <w:sz w:val="22"/>
          <w:szCs w:val="22"/>
          <w:lang w:eastAsia="en-US"/>
          <w14:ligatures w14:val="none"/>
        </w:rPr>
      </w:pPr>
      <w:r>
        <w:t>Views vs. Layers</w:t>
      </w:r>
      <w:r>
        <w:tab/>
      </w:r>
      <w:r>
        <w:fldChar w:fldCharType="begin"/>
      </w:r>
      <w:r>
        <w:instrText xml:space="preserve"> PAGEREF _Toc100494647 \h </w:instrText>
      </w:r>
      <w:r>
        <w:fldChar w:fldCharType="separate"/>
      </w:r>
      <w:r w:rsidR="00AB5374">
        <w:t>145</w:t>
      </w:r>
      <w:r>
        <w:fldChar w:fldCharType="end"/>
      </w:r>
    </w:p>
    <w:p w14:paraId="6B6F6D81" w14:textId="7114E848" w:rsidR="00D41781" w:rsidRDefault="00D41781">
      <w:pPr>
        <w:pStyle w:val="TOC2"/>
        <w:rPr>
          <w:rFonts w:eastAsiaTheme="minorEastAsia" w:cstheme="minorBidi"/>
          <w:kern w:val="0"/>
          <w:sz w:val="22"/>
          <w:szCs w:val="22"/>
          <w:lang w:eastAsia="en-US"/>
          <w14:ligatures w14:val="none"/>
        </w:rPr>
      </w:pPr>
      <w:r>
        <w:t>Continuing Our Example with a Custom View</w:t>
      </w:r>
      <w:r>
        <w:tab/>
      </w:r>
      <w:r>
        <w:fldChar w:fldCharType="begin"/>
      </w:r>
      <w:r>
        <w:instrText xml:space="preserve"> PAGEREF _Toc100494648 \h </w:instrText>
      </w:r>
      <w:r>
        <w:fldChar w:fldCharType="separate"/>
      </w:r>
      <w:r w:rsidR="00AB5374">
        <w:t>146</w:t>
      </w:r>
      <w:r>
        <w:fldChar w:fldCharType="end"/>
      </w:r>
    </w:p>
    <w:p w14:paraId="2CC8DA49" w14:textId="4B3F273D" w:rsidR="00D41781" w:rsidRDefault="00D41781">
      <w:pPr>
        <w:pStyle w:val="TOC1"/>
        <w:rPr>
          <w:rFonts w:eastAsiaTheme="minorEastAsia" w:cstheme="minorBidi"/>
          <w:b w:val="0"/>
          <w:caps w:val="0"/>
          <w:color w:val="auto"/>
          <w:kern w:val="0"/>
          <w:sz w:val="22"/>
          <w:szCs w:val="22"/>
          <w:lang w:eastAsia="en-US"/>
          <w14:ligatures w14:val="none"/>
        </w:rPr>
      </w:pPr>
      <w:r>
        <w:t>Publishing Graphs</w:t>
      </w:r>
      <w:r>
        <w:tab/>
      </w:r>
      <w:r>
        <w:fldChar w:fldCharType="begin"/>
      </w:r>
      <w:r>
        <w:instrText xml:space="preserve"> PAGEREF _Toc100494649 \h </w:instrText>
      </w:r>
      <w:r>
        <w:fldChar w:fldCharType="separate"/>
      </w:r>
      <w:r w:rsidR="00AB5374">
        <w:t>152</w:t>
      </w:r>
      <w:r>
        <w:fldChar w:fldCharType="end"/>
      </w:r>
    </w:p>
    <w:p w14:paraId="306AF611" w14:textId="027ADE0C" w:rsidR="00D41781" w:rsidRDefault="00D41781">
      <w:pPr>
        <w:pStyle w:val="TOC2"/>
        <w:rPr>
          <w:rFonts w:eastAsiaTheme="minorEastAsia" w:cstheme="minorBidi"/>
          <w:kern w:val="0"/>
          <w:sz w:val="22"/>
          <w:szCs w:val="22"/>
          <w:lang w:eastAsia="en-US"/>
          <w14:ligatures w14:val="none"/>
        </w:rPr>
      </w:pPr>
      <w:r>
        <w:t>Setting Output File Options</w:t>
      </w:r>
      <w:r>
        <w:tab/>
      </w:r>
      <w:r>
        <w:fldChar w:fldCharType="begin"/>
      </w:r>
      <w:r>
        <w:instrText xml:space="preserve"> PAGEREF _Toc100494650 \h </w:instrText>
      </w:r>
      <w:r>
        <w:fldChar w:fldCharType="separate"/>
      </w:r>
      <w:r w:rsidR="00AB5374">
        <w:t>152</w:t>
      </w:r>
      <w:r>
        <w:fldChar w:fldCharType="end"/>
      </w:r>
    </w:p>
    <w:p w14:paraId="126EB1F6" w14:textId="614D2D0B" w:rsidR="00D41781" w:rsidRDefault="00D41781">
      <w:pPr>
        <w:pStyle w:val="TOC2"/>
        <w:rPr>
          <w:rFonts w:eastAsiaTheme="minorEastAsia" w:cstheme="minorBidi"/>
          <w:kern w:val="0"/>
          <w:sz w:val="22"/>
          <w:szCs w:val="22"/>
          <w:lang w:eastAsia="en-US"/>
          <w14:ligatures w14:val="none"/>
        </w:rPr>
      </w:pPr>
      <w:r>
        <w:t>Specifying the Output File Format</w:t>
      </w:r>
      <w:r>
        <w:tab/>
      </w:r>
      <w:r>
        <w:fldChar w:fldCharType="begin"/>
      </w:r>
      <w:r>
        <w:instrText xml:space="preserve"> PAGEREF _Toc100494651 \h </w:instrText>
      </w:r>
      <w:r>
        <w:fldChar w:fldCharType="separate"/>
      </w:r>
      <w:r w:rsidR="00AB5374">
        <w:t>153</w:t>
      </w:r>
      <w:r>
        <w:fldChar w:fldCharType="end"/>
      </w:r>
    </w:p>
    <w:p w14:paraId="3BADDE4B" w14:textId="0BC87CA3" w:rsidR="00D41781" w:rsidRDefault="00D41781">
      <w:pPr>
        <w:pStyle w:val="TOC2"/>
        <w:rPr>
          <w:rFonts w:eastAsiaTheme="minorEastAsia" w:cstheme="minorBidi"/>
          <w:kern w:val="0"/>
          <w:sz w:val="22"/>
          <w:szCs w:val="22"/>
          <w:lang w:eastAsia="en-US"/>
          <w14:ligatures w14:val="none"/>
        </w:rPr>
      </w:pPr>
      <w:r>
        <w:t>Graph to File / All Views to File</w:t>
      </w:r>
      <w:r>
        <w:tab/>
      </w:r>
      <w:r>
        <w:fldChar w:fldCharType="begin"/>
      </w:r>
      <w:r>
        <w:instrText xml:space="preserve"> PAGEREF _Toc100494652 \h </w:instrText>
      </w:r>
      <w:r>
        <w:fldChar w:fldCharType="separate"/>
      </w:r>
      <w:r w:rsidR="00AB5374">
        <w:t>153</w:t>
      </w:r>
      <w:r>
        <w:fldChar w:fldCharType="end"/>
      </w:r>
    </w:p>
    <w:p w14:paraId="1835B85E" w14:textId="44C6380A" w:rsidR="00D41781" w:rsidRDefault="00D41781">
      <w:pPr>
        <w:pStyle w:val="TOC2"/>
        <w:rPr>
          <w:rFonts w:eastAsiaTheme="minorEastAsia" w:cstheme="minorBidi"/>
          <w:kern w:val="0"/>
          <w:sz w:val="22"/>
          <w:szCs w:val="22"/>
          <w:lang w:eastAsia="en-US"/>
          <w14:ligatures w14:val="none"/>
        </w:rPr>
      </w:pPr>
      <w:r>
        <w:t>View the File</w:t>
      </w:r>
      <w:r>
        <w:tab/>
      </w:r>
      <w:r>
        <w:fldChar w:fldCharType="begin"/>
      </w:r>
      <w:r>
        <w:instrText xml:space="preserve"> PAGEREF _Toc100494653 \h </w:instrText>
      </w:r>
      <w:r>
        <w:fldChar w:fldCharType="separate"/>
      </w:r>
      <w:r w:rsidR="00AB5374">
        <w:t>154</w:t>
      </w:r>
      <w:r>
        <w:fldChar w:fldCharType="end"/>
      </w:r>
    </w:p>
    <w:p w14:paraId="5FEEAECF" w14:textId="2E490EDB" w:rsidR="00D41781" w:rsidRDefault="00D41781">
      <w:pPr>
        <w:pStyle w:val="TOC1"/>
        <w:rPr>
          <w:rFonts w:eastAsiaTheme="minorEastAsia" w:cstheme="minorBidi"/>
          <w:b w:val="0"/>
          <w:caps w:val="0"/>
          <w:color w:val="auto"/>
          <w:kern w:val="0"/>
          <w:sz w:val="22"/>
          <w:szCs w:val="22"/>
          <w:lang w:eastAsia="en-US"/>
          <w14:ligatures w14:val="none"/>
        </w:rPr>
      </w:pPr>
      <w:r>
        <w:t>Exchanging Data</w:t>
      </w:r>
      <w:r>
        <w:tab/>
      </w:r>
      <w:r>
        <w:fldChar w:fldCharType="begin"/>
      </w:r>
      <w:r>
        <w:instrText xml:space="preserve"> PAGEREF _Toc100494654 \h </w:instrText>
      </w:r>
      <w:r>
        <w:fldChar w:fldCharType="separate"/>
      </w:r>
      <w:r w:rsidR="00AB5374">
        <w:t>155</w:t>
      </w:r>
      <w:r>
        <w:fldChar w:fldCharType="end"/>
      </w:r>
    </w:p>
    <w:p w14:paraId="62B53209" w14:textId="79A7C4A8" w:rsidR="00D41781" w:rsidRDefault="00D41781">
      <w:pPr>
        <w:pStyle w:val="TOC2"/>
        <w:rPr>
          <w:rFonts w:eastAsiaTheme="minorEastAsia" w:cstheme="minorBidi"/>
          <w:kern w:val="0"/>
          <w:sz w:val="22"/>
          <w:szCs w:val="22"/>
          <w:lang w:eastAsia="en-US"/>
          <w14:ligatures w14:val="none"/>
        </w:rPr>
      </w:pPr>
      <w:r>
        <w:t>The "Exchange" Ribbon Tab</w:t>
      </w:r>
      <w:r>
        <w:tab/>
      </w:r>
      <w:r>
        <w:fldChar w:fldCharType="begin"/>
      </w:r>
      <w:r>
        <w:instrText xml:space="preserve"> PAGEREF _Toc100494655 \h </w:instrText>
      </w:r>
      <w:r>
        <w:fldChar w:fldCharType="separate"/>
      </w:r>
      <w:r w:rsidR="00AB5374">
        <w:t>156</w:t>
      </w:r>
      <w:r>
        <w:fldChar w:fldCharType="end"/>
      </w:r>
    </w:p>
    <w:p w14:paraId="5C4D6041" w14:textId="3D825E64" w:rsidR="00D41781" w:rsidRDefault="00D41781">
      <w:pPr>
        <w:pStyle w:val="TOC2"/>
        <w:rPr>
          <w:rFonts w:eastAsiaTheme="minorEastAsia" w:cstheme="minorBidi"/>
          <w:kern w:val="0"/>
          <w:sz w:val="22"/>
          <w:szCs w:val="22"/>
          <w:lang w:eastAsia="en-US"/>
          <w14:ligatures w14:val="none"/>
        </w:rPr>
      </w:pPr>
      <w:r>
        <w:lastRenderedPageBreak/>
        <w:t>Exporting Relationship Visualizer Data to JSON format</w:t>
      </w:r>
      <w:r>
        <w:tab/>
      </w:r>
      <w:r>
        <w:fldChar w:fldCharType="begin"/>
      </w:r>
      <w:r>
        <w:instrText xml:space="preserve"> PAGEREF _Toc100494656 \h </w:instrText>
      </w:r>
      <w:r>
        <w:fldChar w:fldCharType="separate"/>
      </w:r>
      <w:r w:rsidR="00AB5374">
        <w:t>157</w:t>
      </w:r>
      <w:r>
        <w:fldChar w:fldCharType="end"/>
      </w:r>
    </w:p>
    <w:p w14:paraId="1F72876A" w14:textId="42AD2FAE" w:rsidR="00D41781" w:rsidRDefault="00D41781">
      <w:pPr>
        <w:pStyle w:val="TOC3"/>
        <w:rPr>
          <w:rFonts w:eastAsiaTheme="minorEastAsia" w:cstheme="minorBidi"/>
          <w:kern w:val="0"/>
          <w:sz w:val="22"/>
          <w:szCs w:val="22"/>
          <w:lang w:eastAsia="en-US"/>
          <w14:ligatures w14:val="none"/>
        </w:rPr>
      </w:pPr>
      <w:r>
        <w:t>Graphing Options</w:t>
      </w:r>
      <w:r>
        <w:tab/>
      </w:r>
      <w:r>
        <w:fldChar w:fldCharType="begin"/>
      </w:r>
      <w:r>
        <w:instrText xml:space="preserve"> PAGEREF _Toc100494657 \h </w:instrText>
      </w:r>
      <w:r>
        <w:fldChar w:fldCharType="separate"/>
      </w:r>
      <w:r w:rsidR="00AB5374">
        <w:t>157</w:t>
      </w:r>
      <w:r>
        <w:fldChar w:fldCharType="end"/>
      </w:r>
    </w:p>
    <w:p w14:paraId="07C1B345" w14:textId="07D6CFD6" w:rsidR="00D41781" w:rsidRDefault="00D41781">
      <w:pPr>
        <w:pStyle w:val="TOC3"/>
        <w:rPr>
          <w:rFonts w:eastAsiaTheme="minorEastAsia" w:cstheme="minorBidi"/>
          <w:kern w:val="0"/>
          <w:sz w:val="22"/>
          <w:szCs w:val="22"/>
          <w:lang w:eastAsia="en-US"/>
          <w14:ligatures w14:val="none"/>
        </w:rPr>
      </w:pPr>
      <w:r>
        <w:t>Workbook Metadata</w:t>
      </w:r>
      <w:r>
        <w:tab/>
      </w:r>
      <w:r>
        <w:fldChar w:fldCharType="begin"/>
      </w:r>
      <w:r>
        <w:instrText xml:space="preserve"> PAGEREF _Toc100494658 \h </w:instrText>
      </w:r>
      <w:r>
        <w:fldChar w:fldCharType="separate"/>
      </w:r>
      <w:r w:rsidR="00AB5374">
        <w:t>158</w:t>
      </w:r>
      <w:r>
        <w:fldChar w:fldCharType="end"/>
      </w:r>
    </w:p>
    <w:p w14:paraId="2D0715AA" w14:textId="4E8B3418" w:rsidR="00D41781" w:rsidRDefault="00D41781">
      <w:pPr>
        <w:pStyle w:val="TOC3"/>
        <w:rPr>
          <w:rFonts w:eastAsiaTheme="minorEastAsia" w:cstheme="minorBidi"/>
          <w:kern w:val="0"/>
          <w:sz w:val="22"/>
          <w:szCs w:val="22"/>
          <w:lang w:eastAsia="en-US"/>
          <w14:ligatures w14:val="none"/>
        </w:rPr>
      </w:pPr>
      <w:r>
        <w:t>Worksheet Layouts</w:t>
      </w:r>
      <w:r>
        <w:tab/>
      </w:r>
      <w:r>
        <w:fldChar w:fldCharType="begin"/>
      </w:r>
      <w:r>
        <w:instrText xml:space="preserve"> PAGEREF _Toc100494659 \h </w:instrText>
      </w:r>
      <w:r>
        <w:fldChar w:fldCharType="separate"/>
      </w:r>
      <w:r w:rsidR="00AB5374">
        <w:t>159</w:t>
      </w:r>
      <w:r>
        <w:fldChar w:fldCharType="end"/>
      </w:r>
    </w:p>
    <w:p w14:paraId="03D6EC0F" w14:textId="1DEE1B2B" w:rsidR="00D41781" w:rsidRDefault="00D41781">
      <w:pPr>
        <w:pStyle w:val="TOC3"/>
        <w:rPr>
          <w:rFonts w:eastAsiaTheme="minorEastAsia" w:cstheme="minorBidi"/>
          <w:kern w:val="0"/>
          <w:sz w:val="22"/>
          <w:szCs w:val="22"/>
          <w:lang w:eastAsia="en-US"/>
          <w14:ligatures w14:val="none"/>
        </w:rPr>
      </w:pPr>
      <w:r>
        <w:t>'data' Worksheet</w:t>
      </w:r>
      <w:r>
        <w:tab/>
      </w:r>
      <w:r>
        <w:fldChar w:fldCharType="begin"/>
      </w:r>
      <w:r>
        <w:instrText xml:space="preserve"> PAGEREF _Toc100494660 \h </w:instrText>
      </w:r>
      <w:r>
        <w:fldChar w:fldCharType="separate"/>
      </w:r>
      <w:r w:rsidR="00AB5374">
        <w:t>160</w:t>
      </w:r>
      <w:r>
        <w:fldChar w:fldCharType="end"/>
      </w:r>
    </w:p>
    <w:p w14:paraId="672AB1FF" w14:textId="3717983F" w:rsidR="00D41781" w:rsidRDefault="00D41781">
      <w:pPr>
        <w:pStyle w:val="TOC3"/>
        <w:rPr>
          <w:rFonts w:eastAsiaTheme="minorEastAsia" w:cstheme="minorBidi"/>
          <w:kern w:val="0"/>
          <w:sz w:val="22"/>
          <w:szCs w:val="22"/>
          <w:lang w:eastAsia="en-US"/>
          <w14:ligatures w14:val="none"/>
        </w:rPr>
      </w:pPr>
      <w:r>
        <w:t>'styles' Worksheet</w:t>
      </w:r>
      <w:r>
        <w:tab/>
      </w:r>
      <w:r>
        <w:fldChar w:fldCharType="begin"/>
      </w:r>
      <w:r>
        <w:instrText xml:space="preserve"> PAGEREF _Toc100494661 \h </w:instrText>
      </w:r>
      <w:r>
        <w:fldChar w:fldCharType="separate"/>
      </w:r>
      <w:r w:rsidR="00AB5374">
        <w:t>161</w:t>
      </w:r>
      <w:r>
        <w:fldChar w:fldCharType="end"/>
      </w:r>
    </w:p>
    <w:p w14:paraId="6BFB6677" w14:textId="5558129D" w:rsidR="00D41781" w:rsidRDefault="00D41781">
      <w:pPr>
        <w:pStyle w:val="TOC3"/>
        <w:rPr>
          <w:rFonts w:eastAsiaTheme="minorEastAsia" w:cstheme="minorBidi"/>
          <w:kern w:val="0"/>
          <w:sz w:val="22"/>
          <w:szCs w:val="22"/>
          <w:lang w:eastAsia="en-US"/>
          <w14:ligatures w14:val="none"/>
        </w:rPr>
      </w:pPr>
      <w:r>
        <w:t>'sql' Worksheet</w:t>
      </w:r>
      <w:r>
        <w:tab/>
      </w:r>
      <w:r>
        <w:fldChar w:fldCharType="begin"/>
      </w:r>
      <w:r>
        <w:instrText xml:space="preserve"> PAGEREF _Toc100494662 \h </w:instrText>
      </w:r>
      <w:r>
        <w:fldChar w:fldCharType="separate"/>
      </w:r>
      <w:r w:rsidR="00AB5374">
        <w:t>162</w:t>
      </w:r>
      <w:r>
        <w:fldChar w:fldCharType="end"/>
      </w:r>
    </w:p>
    <w:p w14:paraId="2696D37A" w14:textId="53B93DAD" w:rsidR="00D41781" w:rsidRDefault="00D41781">
      <w:pPr>
        <w:pStyle w:val="TOC2"/>
        <w:rPr>
          <w:rFonts w:eastAsiaTheme="minorEastAsia" w:cstheme="minorBidi"/>
          <w:kern w:val="0"/>
          <w:sz w:val="22"/>
          <w:szCs w:val="22"/>
          <w:lang w:eastAsia="en-US"/>
          <w14:ligatures w14:val="none"/>
        </w:rPr>
      </w:pPr>
      <w:r>
        <w:t>Importing JSON Data into the Relationship Visualizer</w:t>
      </w:r>
      <w:r>
        <w:tab/>
      </w:r>
      <w:r>
        <w:fldChar w:fldCharType="begin"/>
      </w:r>
      <w:r>
        <w:instrText xml:space="preserve"> PAGEREF _Toc100494663 \h </w:instrText>
      </w:r>
      <w:r>
        <w:fldChar w:fldCharType="separate"/>
      </w:r>
      <w:r w:rsidR="00AB5374">
        <w:t>164</w:t>
      </w:r>
      <w:r>
        <w:fldChar w:fldCharType="end"/>
      </w:r>
    </w:p>
    <w:p w14:paraId="033BA6B2" w14:textId="3A54AD89" w:rsidR="00D41781" w:rsidRDefault="00D41781">
      <w:pPr>
        <w:pStyle w:val="TOC1"/>
        <w:rPr>
          <w:rFonts w:eastAsiaTheme="minorEastAsia" w:cstheme="minorBidi"/>
          <w:b w:val="0"/>
          <w:caps w:val="0"/>
          <w:color w:val="auto"/>
          <w:kern w:val="0"/>
          <w:sz w:val="22"/>
          <w:szCs w:val="22"/>
          <w:lang w:eastAsia="en-US"/>
          <w14:ligatures w14:val="none"/>
        </w:rPr>
      </w:pPr>
      <w:r>
        <w:t>Advanced Topics, Tips, and Tricks</w:t>
      </w:r>
      <w:r>
        <w:tab/>
      </w:r>
      <w:r>
        <w:fldChar w:fldCharType="begin"/>
      </w:r>
      <w:r>
        <w:instrText xml:space="preserve"> PAGEREF _Toc100494664 \h </w:instrText>
      </w:r>
      <w:r>
        <w:fldChar w:fldCharType="separate"/>
      </w:r>
      <w:r w:rsidR="00AB5374">
        <w:t>166</w:t>
      </w:r>
      <w:r>
        <w:fldChar w:fldCharType="end"/>
      </w:r>
    </w:p>
    <w:p w14:paraId="2276B70F" w14:textId="4A6CCC0C" w:rsidR="00D41781" w:rsidRDefault="00D41781">
      <w:pPr>
        <w:pStyle w:val="TOC2"/>
        <w:rPr>
          <w:rFonts w:eastAsiaTheme="minorEastAsia" w:cstheme="minorBidi"/>
          <w:kern w:val="0"/>
          <w:sz w:val="22"/>
          <w:szCs w:val="22"/>
          <w:lang w:eastAsia="en-US"/>
          <w14:ligatures w14:val="none"/>
        </w:rPr>
      </w:pPr>
      <w:r>
        <w:t>HTML Labels</w:t>
      </w:r>
      <w:r>
        <w:tab/>
      </w:r>
      <w:r>
        <w:fldChar w:fldCharType="begin"/>
      </w:r>
      <w:r>
        <w:instrText xml:space="preserve"> PAGEREF _Toc100494665 \h </w:instrText>
      </w:r>
      <w:r>
        <w:fldChar w:fldCharType="separate"/>
      </w:r>
      <w:r w:rsidR="00AB5374">
        <w:t>166</w:t>
      </w:r>
      <w:r>
        <w:fldChar w:fldCharType="end"/>
      </w:r>
    </w:p>
    <w:p w14:paraId="3F597D5D" w14:textId="11E21267" w:rsidR="00D41781" w:rsidRDefault="00D41781">
      <w:pPr>
        <w:pStyle w:val="TOC2"/>
        <w:rPr>
          <w:rFonts w:eastAsiaTheme="minorEastAsia" w:cstheme="minorBidi"/>
          <w:kern w:val="0"/>
          <w:sz w:val="22"/>
          <w:szCs w:val="22"/>
          <w:lang w:eastAsia="en-US"/>
          <w14:ligatures w14:val="none"/>
        </w:rPr>
      </w:pPr>
      <w:r>
        <w:t>Keywords - 'Graph', 'Node', and 'Edge' Keywords</w:t>
      </w:r>
      <w:r>
        <w:tab/>
      </w:r>
      <w:r>
        <w:fldChar w:fldCharType="begin"/>
      </w:r>
      <w:r>
        <w:instrText xml:space="preserve"> PAGEREF _Toc100494666 \h </w:instrText>
      </w:r>
      <w:r>
        <w:fldChar w:fldCharType="separate"/>
      </w:r>
      <w:r w:rsidR="00AB5374">
        <w:t>169</w:t>
      </w:r>
      <w:r>
        <w:fldChar w:fldCharType="end"/>
      </w:r>
    </w:p>
    <w:p w14:paraId="672B2B21" w14:textId="002C8B27" w:rsidR="00D41781" w:rsidRDefault="00D41781">
      <w:pPr>
        <w:pStyle w:val="TOC2"/>
        <w:rPr>
          <w:rFonts w:eastAsiaTheme="minorEastAsia" w:cstheme="minorBidi"/>
          <w:kern w:val="0"/>
          <w:sz w:val="22"/>
          <w:szCs w:val="22"/>
          <w:lang w:eastAsia="en-US"/>
          <w14:ligatures w14:val="none"/>
        </w:rPr>
      </w:pPr>
      <w:r>
        <w:t>Clusters - Depicting a Relationship from or to a Cluster</w:t>
      </w:r>
      <w:r>
        <w:tab/>
      </w:r>
      <w:r>
        <w:fldChar w:fldCharType="begin"/>
      </w:r>
      <w:r>
        <w:instrText xml:space="preserve"> PAGEREF _Toc100494667 \h </w:instrText>
      </w:r>
      <w:r>
        <w:fldChar w:fldCharType="separate"/>
      </w:r>
      <w:r w:rsidR="00AB5374">
        <w:t>171</w:t>
      </w:r>
      <w:r>
        <w:fldChar w:fldCharType="end"/>
      </w:r>
    </w:p>
    <w:p w14:paraId="7E2282BA" w14:textId="6D38C0CF" w:rsidR="00D41781" w:rsidRDefault="00D41781">
      <w:pPr>
        <w:pStyle w:val="TOC2"/>
        <w:rPr>
          <w:rFonts w:eastAsiaTheme="minorEastAsia" w:cstheme="minorBidi"/>
          <w:kern w:val="0"/>
          <w:sz w:val="22"/>
          <w:szCs w:val="22"/>
          <w:lang w:eastAsia="en-US"/>
          <w14:ligatures w14:val="none"/>
        </w:rPr>
      </w:pPr>
      <w:r>
        <w:t>Clusters - Aligning Nodes across Clusters</w:t>
      </w:r>
      <w:r>
        <w:tab/>
      </w:r>
      <w:r>
        <w:fldChar w:fldCharType="begin"/>
      </w:r>
      <w:r>
        <w:instrText xml:space="preserve"> PAGEREF _Toc100494668 \h </w:instrText>
      </w:r>
      <w:r>
        <w:fldChar w:fldCharType="separate"/>
      </w:r>
      <w:r w:rsidR="00AB5374">
        <w:t>179</w:t>
      </w:r>
      <w:r>
        <w:fldChar w:fldCharType="end"/>
      </w:r>
    </w:p>
    <w:p w14:paraId="0CFE0F70" w14:textId="68974410" w:rsidR="00D41781" w:rsidRDefault="00D41781">
      <w:pPr>
        <w:pStyle w:val="TOC2"/>
        <w:rPr>
          <w:rFonts w:eastAsiaTheme="minorEastAsia" w:cstheme="minorBidi"/>
          <w:kern w:val="0"/>
          <w:sz w:val="22"/>
          <w:szCs w:val="22"/>
          <w:lang w:eastAsia="en-US"/>
          <w14:ligatures w14:val="none"/>
        </w:rPr>
      </w:pPr>
      <w:r>
        <w:t>Nodes - Shape="Record"</w:t>
      </w:r>
      <w:r>
        <w:tab/>
      </w:r>
      <w:r>
        <w:fldChar w:fldCharType="begin"/>
      </w:r>
      <w:r>
        <w:instrText xml:space="preserve"> PAGEREF _Toc100494669 \h </w:instrText>
      </w:r>
      <w:r>
        <w:fldChar w:fldCharType="separate"/>
      </w:r>
      <w:r w:rsidR="00AB5374">
        <w:t>182</w:t>
      </w:r>
      <w:r>
        <w:fldChar w:fldCharType="end"/>
      </w:r>
    </w:p>
    <w:p w14:paraId="09A2E487" w14:textId="404C026D" w:rsidR="00D41781" w:rsidRDefault="00D41781">
      <w:pPr>
        <w:pStyle w:val="TOC2"/>
        <w:rPr>
          <w:rFonts w:eastAsiaTheme="minorEastAsia" w:cstheme="minorBidi"/>
          <w:kern w:val="0"/>
          <w:sz w:val="22"/>
          <w:szCs w:val="22"/>
          <w:lang w:eastAsia="en-US"/>
          <w14:ligatures w14:val="none"/>
        </w:rPr>
      </w:pPr>
      <w:r>
        <w:t>Nodes - Shape="Record" With Ports Specified</w:t>
      </w:r>
      <w:r>
        <w:tab/>
      </w:r>
      <w:r>
        <w:fldChar w:fldCharType="begin"/>
      </w:r>
      <w:r>
        <w:instrText xml:space="preserve"> PAGEREF _Toc100494670 \h </w:instrText>
      </w:r>
      <w:r>
        <w:fldChar w:fldCharType="separate"/>
      </w:r>
      <w:r w:rsidR="00AB5374">
        <w:t>183</w:t>
      </w:r>
      <w:r>
        <w:fldChar w:fldCharType="end"/>
      </w:r>
    </w:p>
    <w:p w14:paraId="4925C24B" w14:textId="631B055D" w:rsidR="00D41781" w:rsidRDefault="00D41781">
      <w:pPr>
        <w:pStyle w:val="TOC2"/>
        <w:rPr>
          <w:rFonts w:eastAsiaTheme="minorEastAsia" w:cstheme="minorBidi"/>
          <w:kern w:val="0"/>
          <w:sz w:val="22"/>
          <w:szCs w:val="22"/>
          <w:lang w:eastAsia="en-US"/>
          <w14:ligatures w14:val="none"/>
        </w:rPr>
      </w:pPr>
      <w:r>
        <w:t>Nodes - Polygon Nodes</w:t>
      </w:r>
      <w:r>
        <w:tab/>
      </w:r>
      <w:r>
        <w:fldChar w:fldCharType="begin"/>
      </w:r>
      <w:r>
        <w:instrText xml:space="preserve"> PAGEREF _Toc100494671 \h </w:instrText>
      </w:r>
      <w:r>
        <w:fldChar w:fldCharType="separate"/>
      </w:r>
      <w:r w:rsidR="00AB5374">
        <w:t>184</w:t>
      </w:r>
      <w:r>
        <w:fldChar w:fldCharType="end"/>
      </w:r>
    </w:p>
    <w:p w14:paraId="489B9A60" w14:textId="6DE5438B" w:rsidR="00D41781" w:rsidRDefault="00D41781">
      <w:pPr>
        <w:pStyle w:val="TOC2"/>
        <w:rPr>
          <w:rFonts w:eastAsiaTheme="minorEastAsia" w:cstheme="minorBidi"/>
          <w:kern w:val="0"/>
          <w:sz w:val="22"/>
          <w:szCs w:val="22"/>
          <w:lang w:eastAsia="en-US"/>
          <w14:ligatures w14:val="none"/>
        </w:rPr>
      </w:pPr>
      <w:r>
        <w:t>Nodes - Skewing the Angle of Polygon Nodes</w:t>
      </w:r>
      <w:r>
        <w:tab/>
      </w:r>
      <w:r>
        <w:fldChar w:fldCharType="begin"/>
      </w:r>
      <w:r>
        <w:instrText xml:space="preserve"> PAGEREF _Toc100494672 \h </w:instrText>
      </w:r>
      <w:r>
        <w:fldChar w:fldCharType="separate"/>
      </w:r>
      <w:r w:rsidR="00AB5374">
        <w:t>187</w:t>
      </w:r>
      <w:r>
        <w:fldChar w:fldCharType="end"/>
      </w:r>
    </w:p>
    <w:p w14:paraId="147E3AA1" w14:textId="7FADD9E2" w:rsidR="00D41781" w:rsidRDefault="00D41781">
      <w:pPr>
        <w:pStyle w:val="TOC2"/>
        <w:rPr>
          <w:rFonts w:eastAsiaTheme="minorEastAsia" w:cstheme="minorBidi"/>
          <w:kern w:val="0"/>
          <w:sz w:val="22"/>
          <w:szCs w:val="22"/>
          <w:lang w:eastAsia="en-US"/>
          <w14:ligatures w14:val="none"/>
        </w:rPr>
      </w:pPr>
      <w:r>
        <w:t>Nodes - Distorting the Length of Polygon Nodes</w:t>
      </w:r>
      <w:r>
        <w:tab/>
      </w:r>
      <w:r>
        <w:fldChar w:fldCharType="begin"/>
      </w:r>
      <w:r>
        <w:instrText xml:space="preserve"> PAGEREF _Toc100494673 \h </w:instrText>
      </w:r>
      <w:r>
        <w:fldChar w:fldCharType="separate"/>
      </w:r>
      <w:r w:rsidR="00AB5374">
        <w:t>188</w:t>
      </w:r>
      <w:r>
        <w:fldChar w:fldCharType="end"/>
      </w:r>
    </w:p>
    <w:p w14:paraId="499BFF97" w14:textId="6FC4A949" w:rsidR="00D41781" w:rsidRDefault="00D41781">
      <w:pPr>
        <w:pStyle w:val="TOC2"/>
        <w:rPr>
          <w:rFonts w:eastAsiaTheme="minorEastAsia" w:cstheme="minorBidi"/>
          <w:kern w:val="0"/>
          <w:sz w:val="22"/>
          <w:szCs w:val="22"/>
          <w:lang w:eastAsia="en-US"/>
          <w14:ligatures w14:val="none"/>
        </w:rPr>
      </w:pPr>
      <w:r>
        <w:t>Edges - Consolidating Edges Using the 'strict' Option</w:t>
      </w:r>
      <w:r>
        <w:tab/>
      </w:r>
      <w:r>
        <w:fldChar w:fldCharType="begin"/>
      </w:r>
      <w:r>
        <w:instrText xml:space="preserve"> PAGEREF _Toc100494674 \h </w:instrText>
      </w:r>
      <w:r>
        <w:fldChar w:fldCharType="separate"/>
      </w:r>
      <w:r w:rsidR="00AB5374">
        <w:t>189</w:t>
      </w:r>
      <w:r>
        <w:fldChar w:fldCharType="end"/>
      </w:r>
    </w:p>
    <w:p w14:paraId="00A91A2D" w14:textId="068C2FDB" w:rsidR="00D41781" w:rsidRDefault="00D41781">
      <w:pPr>
        <w:pStyle w:val="TOC2"/>
        <w:rPr>
          <w:rFonts w:eastAsiaTheme="minorEastAsia" w:cstheme="minorBidi"/>
          <w:kern w:val="0"/>
          <w:sz w:val="22"/>
          <w:szCs w:val="22"/>
          <w:lang w:eastAsia="en-US"/>
          <w14:ligatures w14:val="none"/>
        </w:rPr>
      </w:pPr>
      <w:r>
        <w:t>Edges - Changing the Order of Edges</w:t>
      </w:r>
      <w:r>
        <w:tab/>
      </w:r>
      <w:r>
        <w:fldChar w:fldCharType="begin"/>
      </w:r>
      <w:r>
        <w:instrText xml:space="preserve"> PAGEREF _Toc100494675 \h </w:instrText>
      </w:r>
      <w:r>
        <w:fldChar w:fldCharType="separate"/>
      </w:r>
      <w:r w:rsidR="00AB5374">
        <w:t>191</w:t>
      </w:r>
      <w:r>
        <w:fldChar w:fldCharType="end"/>
      </w:r>
    </w:p>
    <w:p w14:paraId="725DED69" w14:textId="70B77BD3" w:rsidR="00D41781" w:rsidRDefault="00D41781">
      <w:pPr>
        <w:pStyle w:val="TOC2"/>
        <w:rPr>
          <w:rFonts w:eastAsiaTheme="minorEastAsia" w:cstheme="minorBidi"/>
          <w:kern w:val="0"/>
          <w:sz w:val="22"/>
          <w:szCs w:val="22"/>
          <w:lang w:eastAsia="en-US"/>
          <w14:ligatures w14:val="none"/>
        </w:rPr>
      </w:pPr>
      <w:r>
        <w:t>Edges - Placing a Label at the Head or Tail of an Edge</w:t>
      </w:r>
      <w:r>
        <w:tab/>
      </w:r>
      <w:r>
        <w:fldChar w:fldCharType="begin"/>
      </w:r>
      <w:r>
        <w:instrText xml:space="preserve"> PAGEREF _Toc100494676 \h </w:instrText>
      </w:r>
      <w:r>
        <w:fldChar w:fldCharType="separate"/>
      </w:r>
      <w:r w:rsidR="00AB5374">
        <w:t>192</w:t>
      </w:r>
      <w:r>
        <w:fldChar w:fldCharType="end"/>
      </w:r>
    </w:p>
    <w:p w14:paraId="1869D6C6" w14:textId="552B76ED" w:rsidR="00D41781" w:rsidRDefault="00D41781">
      <w:pPr>
        <w:pStyle w:val="TOC2"/>
        <w:rPr>
          <w:rFonts w:eastAsiaTheme="minorEastAsia" w:cstheme="minorBidi"/>
          <w:kern w:val="0"/>
          <w:sz w:val="22"/>
          <w:szCs w:val="22"/>
          <w:lang w:eastAsia="en-US"/>
          <w14:ligatures w14:val="none"/>
        </w:rPr>
      </w:pPr>
      <w:r>
        <w:t>Edges - Drawing an Edge from or to the Center of a Node</w:t>
      </w:r>
      <w:r>
        <w:tab/>
      </w:r>
      <w:r>
        <w:fldChar w:fldCharType="begin"/>
      </w:r>
      <w:r>
        <w:instrText xml:space="preserve"> PAGEREF _Toc100494677 \h </w:instrText>
      </w:r>
      <w:r>
        <w:fldChar w:fldCharType="separate"/>
      </w:r>
      <w:r w:rsidR="00AB5374">
        <w:t>194</w:t>
      </w:r>
      <w:r>
        <w:fldChar w:fldCharType="end"/>
      </w:r>
    </w:p>
    <w:p w14:paraId="2F613216" w14:textId="2C29B131" w:rsidR="00D41781" w:rsidRDefault="00D41781">
      <w:pPr>
        <w:pStyle w:val="TOC2"/>
        <w:rPr>
          <w:rFonts w:eastAsiaTheme="minorEastAsia" w:cstheme="minorBidi"/>
          <w:kern w:val="0"/>
          <w:sz w:val="22"/>
          <w:szCs w:val="22"/>
          <w:lang w:eastAsia="en-US"/>
          <w14:ligatures w14:val="none"/>
        </w:rPr>
      </w:pPr>
      <w:r>
        <w:t>Edges - Head and Tail Options</w:t>
      </w:r>
      <w:r>
        <w:tab/>
      </w:r>
      <w:r>
        <w:fldChar w:fldCharType="begin"/>
      </w:r>
      <w:r>
        <w:instrText xml:space="preserve"> PAGEREF _Toc100494678 \h </w:instrText>
      </w:r>
      <w:r>
        <w:fldChar w:fldCharType="separate"/>
      </w:r>
      <w:r w:rsidR="00AB5374">
        <w:t>195</w:t>
      </w:r>
      <w:r>
        <w:fldChar w:fldCharType="end"/>
      </w:r>
    </w:p>
    <w:p w14:paraId="3ECB4CC2" w14:textId="736C73C8" w:rsidR="00D41781" w:rsidRDefault="00D41781">
      <w:pPr>
        <w:pStyle w:val="TOC2"/>
        <w:rPr>
          <w:rFonts w:eastAsiaTheme="minorEastAsia" w:cstheme="minorBidi"/>
          <w:kern w:val="0"/>
          <w:sz w:val="22"/>
          <w:szCs w:val="22"/>
          <w:lang w:eastAsia="en-US"/>
          <w14:ligatures w14:val="none"/>
        </w:rPr>
      </w:pPr>
      <w:r>
        <w:t>Graphs - Rotating Graphs 90 Degrees</w:t>
      </w:r>
      <w:r>
        <w:tab/>
      </w:r>
      <w:r>
        <w:fldChar w:fldCharType="begin"/>
      </w:r>
      <w:r>
        <w:instrText xml:space="preserve"> PAGEREF _Toc100494679 \h </w:instrText>
      </w:r>
      <w:r>
        <w:fldChar w:fldCharType="separate"/>
      </w:r>
      <w:r w:rsidR="00AB5374">
        <w:t>199</w:t>
      </w:r>
      <w:r>
        <w:fldChar w:fldCharType="end"/>
      </w:r>
    </w:p>
    <w:p w14:paraId="184C955B" w14:textId="591A277F" w:rsidR="00D41781" w:rsidRDefault="00D41781">
      <w:pPr>
        <w:pStyle w:val="TOC1"/>
        <w:rPr>
          <w:rFonts w:eastAsiaTheme="minorEastAsia" w:cstheme="minorBidi"/>
          <w:b w:val="0"/>
          <w:caps w:val="0"/>
          <w:color w:val="auto"/>
          <w:kern w:val="0"/>
          <w:sz w:val="22"/>
          <w:szCs w:val="22"/>
          <w:lang w:eastAsia="en-US"/>
          <w14:ligatures w14:val="none"/>
        </w:rPr>
      </w:pPr>
      <w:r>
        <w:t>Using SQL to Import Data from other Excel Spreadsheets</w:t>
      </w:r>
      <w:r>
        <w:tab/>
      </w:r>
      <w:r>
        <w:fldChar w:fldCharType="begin"/>
      </w:r>
      <w:r>
        <w:instrText xml:space="preserve"> PAGEREF _Toc100494680 \h </w:instrText>
      </w:r>
      <w:r>
        <w:fldChar w:fldCharType="separate"/>
      </w:r>
      <w:r w:rsidR="00AB5374">
        <w:t>200</w:t>
      </w:r>
      <w:r>
        <w:fldChar w:fldCharType="end"/>
      </w:r>
    </w:p>
    <w:p w14:paraId="4D0A8698" w14:textId="0DC5CCE7" w:rsidR="00D41781" w:rsidRDefault="00D41781">
      <w:pPr>
        <w:pStyle w:val="TOC2"/>
        <w:rPr>
          <w:rFonts w:eastAsiaTheme="minorEastAsia" w:cstheme="minorBidi"/>
          <w:kern w:val="0"/>
          <w:sz w:val="22"/>
          <w:szCs w:val="22"/>
          <w:lang w:eastAsia="en-US"/>
          <w14:ligatures w14:val="none"/>
        </w:rPr>
      </w:pPr>
      <w:r>
        <w:t>SQL Explained</w:t>
      </w:r>
      <w:r>
        <w:tab/>
      </w:r>
      <w:r>
        <w:fldChar w:fldCharType="begin"/>
      </w:r>
      <w:r>
        <w:instrText xml:space="preserve"> PAGEREF _Toc100494681 \h </w:instrText>
      </w:r>
      <w:r>
        <w:fldChar w:fldCharType="separate"/>
      </w:r>
      <w:r w:rsidR="00AB5374">
        <w:t>200</w:t>
      </w:r>
      <w:r>
        <w:fldChar w:fldCharType="end"/>
      </w:r>
    </w:p>
    <w:p w14:paraId="27DA5A73" w14:textId="0D106F4E" w:rsidR="00D41781" w:rsidRDefault="00D41781">
      <w:pPr>
        <w:pStyle w:val="TOC2"/>
        <w:rPr>
          <w:rFonts w:eastAsiaTheme="minorEastAsia" w:cstheme="minorBidi"/>
          <w:kern w:val="0"/>
          <w:sz w:val="22"/>
          <w:szCs w:val="22"/>
          <w:lang w:eastAsia="en-US"/>
          <w14:ligatures w14:val="none"/>
        </w:rPr>
      </w:pPr>
      <w:r>
        <w:t>ActiveX Data Objects (ADO) SQL Queries</w:t>
      </w:r>
      <w:r>
        <w:tab/>
      </w:r>
      <w:r>
        <w:fldChar w:fldCharType="begin"/>
      </w:r>
      <w:r>
        <w:instrText xml:space="preserve"> PAGEREF _Toc100494682 \h </w:instrText>
      </w:r>
      <w:r>
        <w:fldChar w:fldCharType="separate"/>
      </w:r>
      <w:r w:rsidR="00AB5374">
        <w:t>200</w:t>
      </w:r>
      <w:r>
        <w:fldChar w:fldCharType="end"/>
      </w:r>
    </w:p>
    <w:p w14:paraId="7ECCB076" w14:textId="4A097367" w:rsidR="00D41781" w:rsidRDefault="00D41781">
      <w:pPr>
        <w:pStyle w:val="TOC2"/>
        <w:rPr>
          <w:rFonts w:eastAsiaTheme="minorEastAsia" w:cstheme="minorBidi"/>
          <w:kern w:val="0"/>
          <w:sz w:val="22"/>
          <w:szCs w:val="22"/>
          <w:lang w:eastAsia="en-US"/>
          <w14:ligatures w14:val="none"/>
        </w:rPr>
      </w:pPr>
      <w:r>
        <w:t>SQL Ribbon Controls</w:t>
      </w:r>
      <w:r>
        <w:tab/>
      </w:r>
      <w:r>
        <w:fldChar w:fldCharType="begin"/>
      </w:r>
      <w:r>
        <w:instrText xml:space="preserve"> PAGEREF _Toc100494683 \h </w:instrText>
      </w:r>
      <w:r>
        <w:fldChar w:fldCharType="separate"/>
      </w:r>
      <w:r w:rsidR="00AB5374">
        <w:t>202</w:t>
      </w:r>
      <w:r>
        <w:fldChar w:fldCharType="end"/>
      </w:r>
    </w:p>
    <w:p w14:paraId="0D9A9209" w14:textId="0EF5CC1E" w:rsidR="00D41781" w:rsidRDefault="00D41781">
      <w:pPr>
        <w:pStyle w:val="TOC3"/>
        <w:rPr>
          <w:rFonts w:eastAsiaTheme="minorEastAsia" w:cstheme="minorBidi"/>
          <w:kern w:val="0"/>
          <w:sz w:val="22"/>
          <w:szCs w:val="22"/>
          <w:lang w:eastAsia="en-US"/>
          <w14:ligatures w14:val="none"/>
        </w:rPr>
      </w:pPr>
      <w:r>
        <w:t>SQL</w:t>
      </w:r>
      <w:r>
        <w:tab/>
      </w:r>
      <w:r>
        <w:fldChar w:fldCharType="begin"/>
      </w:r>
      <w:r>
        <w:instrText xml:space="preserve"> PAGEREF _Toc100494684 \h </w:instrText>
      </w:r>
      <w:r>
        <w:fldChar w:fldCharType="separate"/>
      </w:r>
      <w:r w:rsidR="00AB5374">
        <w:t>202</w:t>
      </w:r>
      <w:r>
        <w:fldChar w:fldCharType="end"/>
      </w:r>
    </w:p>
    <w:p w14:paraId="7DE11DC9" w14:textId="6A7072C0" w:rsidR="00D41781" w:rsidRDefault="00D41781">
      <w:pPr>
        <w:pStyle w:val="TOC3"/>
        <w:rPr>
          <w:rFonts w:eastAsiaTheme="minorEastAsia" w:cstheme="minorBidi"/>
          <w:kern w:val="0"/>
          <w:sz w:val="22"/>
          <w:szCs w:val="22"/>
          <w:lang w:eastAsia="en-US"/>
          <w14:ligatures w14:val="none"/>
        </w:rPr>
      </w:pPr>
      <w:r>
        <w:t>Visualize</w:t>
      </w:r>
      <w:r>
        <w:tab/>
      </w:r>
      <w:r>
        <w:fldChar w:fldCharType="begin"/>
      </w:r>
      <w:r>
        <w:instrText xml:space="preserve"> PAGEREF _Toc100494685 \h </w:instrText>
      </w:r>
      <w:r>
        <w:fldChar w:fldCharType="separate"/>
      </w:r>
      <w:r w:rsidR="00AB5374">
        <w:t>203</w:t>
      </w:r>
      <w:r>
        <w:fldChar w:fldCharType="end"/>
      </w:r>
    </w:p>
    <w:p w14:paraId="4040A2E7" w14:textId="4C9768C9" w:rsidR="00D41781" w:rsidRDefault="00D41781">
      <w:pPr>
        <w:pStyle w:val="TOC2"/>
        <w:rPr>
          <w:rFonts w:eastAsiaTheme="minorEastAsia" w:cstheme="minorBidi"/>
          <w:kern w:val="0"/>
          <w:sz w:val="22"/>
          <w:szCs w:val="22"/>
          <w:lang w:eastAsia="en-US"/>
          <w14:ligatures w14:val="none"/>
        </w:rPr>
      </w:pPr>
      <w:r>
        <w:t>Writing SQL Queries to create graphs</w:t>
      </w:r>
      <w:r>
        <w:tab/>
      </w:r>
      <w:r>
        <w:fldChar w:fldCharType="begin"/>
      </w:r>
      <w:r>
        <w:instrText xml:space="preserve"> PAGEREF _Toc100494686 \h </w:instrText>
      </w:r>
      <w:r>
        <w:fldChar w:fldCharType="separate"/>
      </w:r>
      <w:r w:rsidR="00AB5374">
        <w:t>203</w:t>
      </w:r>
      <w:r>
        <w:fldChar w:fldCharType="end"/>
      </w:r>
    </w:p>
    <w:p w14:paraId="0AB64D91" w14:textId="5BC71AAA" w:rsidR="00D41781" w:rsidRDefault="00D41781">
      <w:pPr>
        <w:pStyle w:val="TOC2"/>
        <w:rPr>
          <w:rFonts w:eastAsiaTheme="minorEastAsia" w:cstheme="minorBidi"/>
          <w:kern w:val="0"/>
          <w:sz w:val="22"/>
          <w:szCs w:val="22"/>
          <w:lang w:eastAsia="en-US"/>
          <w14:ligatures w14:val="none"/>
        </w:rPr>
      </w:pPr>
      <w:r>
        <w:t>For more information on Excel SQL</w:t>
      </w:r>
      <w:r>
        <w:tab/>
      </w:r>
      <w:r>
        <w:fldChar w:fldCharType="begin"/>
      </w:r>
      <w:r>
        <w:instrText xml:space="preserve"> PAGEREF _Toc100494687 \h </w:instrText>
      </w:r>
      <w:r>
        <w:fldChar w:fldCharType="separate"/>
      </w:r>
      <w:r w:rsidR="00AB5374">
        <w:t>208</w:t>
      </w:r>
      <w:r>
        <w:fldChar w:fldCharType="end"/>
      </w:r>
    </w:p>
    <w:p w14:paraId="0ECA5865" w14:textId="1CDE8522" w:rsidR="00D41781" w:rsidRDefault="00D41781">
      <w:pPr>
        <w:pStyle w:val="TOC1"/>
        <w:rPr>
          <w:rFonts w:eastAsiaTheme="minorEastAsia" w:cstheme="minorBidi"/>
          <w:b w:val="0"/>
          <w:caps w:val="0"/>
          <w:color w:val="auto"/>
          <w:kern w:val="0"/>
          <w:sz w:val="22"/>
          <w:szCs w:val="22"/>
          <w:lang w:eastAsia="en-US"/>
          <w14:ligatures w14:val="none"/>
        </w:rPr>
      </w:pPr>
      <w:r>
        <w:t>Working with the DOT Language</w:t>
      </w:r>
      <w:r>
        <w:tab/>
      </w:r>
      <w:r>
        <w:fldChar w:fldCharType="begin"/>
      </w:r>
      <w:r>
        <w:instrText xml:space="preserve"> PAGEREF _Toc100494688 \h </w:instrText>
      </w:r>
      <w:r>
        <w:fldChar w:fldCharType="separate"/>
      </w:r>
      <w:r w:rsidR="00AB5374">
        <w:t>209</w:t>
      </w:r>
      <w:r>
        <w:fldChar w:fldCharType="end"/>
      </w:r>
    </w:p>
    <w:p w14:paraId="03ADCE52" w14:textId="46FC9F6A" w:rsidR="00D41781" w:rsidRDefault="00D41781">
      <w:pPr>
        <w:pStyle w:val="TOC2"/>
        <w:rPr>
          <w:rFonts w:eastAsiaTheme="minorEastAsia" w:cstheme="minorBidi"/>
          <w:kern w:val="0"/>
          <w:sz w:val="22"/>
          <w:szCs w:val="22"/>
          <w:lang w:eastAsia="en-US"/>
          <w14:ligatures w14:val="none"/>
        </w:rPr>
      </w:pPr>
      <w:r>
        <w:t>Viewing DOT Source Code</w:t>
      </w:r>
      <w:r>
        <w:tab/>
      </w:r>
      <w:r>
        <w:fldChar w:fldCharType="begin"/>
      </w:r>
      <w:r>
        <w:instrText xml:space="preserve"> PAGEREF _Toc100494689 \h </w:instrText>
      </w:r>
      <w:r>
        <w:fldChar w:fldCharType="separate"/>
      </w:r>
      <w:r w:rsidR="00AB5374">
        <w:t>209</w:t>
      </w:r>
      <w:r>
        <w:fldChar w:fldCharType="end"/>
      </w:r>
    </w:p>
    <w:p w14:paraId="3DD0D909" w14:textId="14F5249D" w:rsidR="00D41781" w:rsidRDefault="00D41781">
      <w:pPr>
        <w:pStyle w:val="TOC2"/>
        <w:rPr>
          <w:rFonts w:eastAsiaTheme="minorEastAsia" w:cstheme="minorBidi"/>
          <w:kern w:val="0"/>
          <w:sz w:val="22"/>
          <w:szCs w:val="22"/>
          <w:lang w:eastAsia="en-US"/>
          <w14:ligatures w14:val="none"/>
        </w:rPr>
      </w:pPr>
      <w:r>
        <w:t>The "Source" Ribbon Tab</w:t>
      </w:r>
      <w:r>
        <w:tab/>
      </w:r>
      <w:r>
        <w:fldChar w:fldCharType="begin"/>
      </w:r>
      <w:r>
        <w:instrText xml:space="preserve"> PAGEREF _Toc100494690 \h </w:instrText>
      </w:r>
      <w:r>
        <w:fldChar w:fldCharType="separate"/>
      </w:r>
      <w:r w:rsidR="00AB5374">
        <w:t>211</w:t>
      </w:r>
      <w:r>
        <w:fldChar w:fldCharType="end"/>
      </w:r>
    </w:p>
    <w:p w14:paraId="1022FF6C" w14:textId="256E3831" w:rsidR="00D41781" w:rsidRDefault="00D41781">
      <w:pPr>
        <w:pStyle w:val="TOC3"/>
        <w:rPr>
          <w:rFonts w:eastAsiaTheme="minorEastAsia" w:cstheme="minorBidi"/>
          <w:kern w:val="0"/>
          <w:sz w:val="22"/>
          <w:szCs w:val="22"/>
          <w:lang w:eastAsia="en-US"/>
          <w14:ligatures w14:val="none"/>
        </w:rPr>
      </w:pPr>
      <w:r>
        <w:t>Source</w:t>
      </w:r>
      <w:r>
        <w:tab/>
      </w:r>
      <w:r>
        <w:fldChar w:fldCharType="begin"/>
      </w:r>
      <w:r>
        <w:instrText xml:space="preserve"> PAGEREF _Toc100494691 \h </w:instrText>
      </w:r>
      <w:r>
        <w:fldChar w:fldCharType="separate"/>
      </w:r>
      <w:r w:rsidR="00AB5374">
        <w:t>212</w:t>
      </w:r>
      <w:r>
        <w:fldChar w:fldCharType="end"/>
      </w:r>
    </w:p>
    <w:p w14:paraId="29AD7AD9" w14:textId="7A8976EC" w:rsidR="00D41781" w:rsidRDefault="00D41781">
      <w:pPr>
        <w:pStyle w:val="TOC3"/>
        <w:rPr>
          <w:rFonts w:eastAsiaTheme="minorEastAsia" w:cstheme="minorBidi"/>
          <w:kern w:val="0"/>
          <w:sz w:val="22"/>
          <w:szCs w:val="22"/>
          <w:lang w:eastAsia="en-US"/>
          <w14:ligatures w14:val="none"/>
        </w:rPr>
      </w:pPr>
      <w:r>
        <w:t>Clipboard</w:t>
      </w:r>
      <w:r>
        <w:tab/>
      </w:r>
      <w:r>
        <w:fldChar w:fldCharType="begin"/>
      </w:r>
      <w:r>
        <w:instrText xml:space="preserve"> PAGEREF _Toc100494692 \h </w:instrText>
      </w:r>
      <w:r>
        <w:fldChar w:fldCharType="separate"/>
      </w:r>
      <w:r w:rsidR="00AB5374">
        <w:t>212</w:t>
      </w:r>
      <w:r>
        <w:fldChar w:fldCharType="end"/>
      </w:r>
    </w:p>
    <w:p w14:paraId="7F4E9B8A" w14:textId="62D35801" w:rsidR="00D41781" w:rsidRDefault="00D41781">
      <w:pPr>
        <w:pStyle w:val="TOC3"/>
        <w:rPr>
          <w:rFonts w:eastAsiaTheme="minorEastAsia" w:cstheme="minorBidi"/>
          <w:kern w:val="0"/>
          <w:sz w:val="22"/>
          <w:szCs w:val="22"/>
          <w:lang w:eastAsia="en-US"/>
          <w14:ligatures w14:val="none"/>
        </w:rPr>
      </w:pPr>
      <w:r>
        <w:t>Visualize</w:t>
      </w:r>
      <w:r>
        <w:tab/>
      </w:r>
      <w:r>
        <w:fldChar w:fldCharType="begin"/>
      </w:r>
      <w:r>
        <w:instrText xml:space="preserve"> PAGEREF _Toc100494693 \h </w:instrText>
      </w:r>
      <w:r>
        <w:fldChar w:fldCharType="separate"/>
      </w:r>
      <w:r w:rsidR="00AB5374">
        <w:t>213</w:t>
      </w:r>
      <w:r>
        <w:fldChar w:fldCharType="end"/>
      </w:r>
    </w:p>
    <w:p w14:paraId="05B1ECA1" w14:textId="295E9EE5" w:rsidR="00D41781" w:rsidRDefault="00D41781">
      <w:pPr>
        <w:pStyle w:val="TOC3"/>
        <w:rPr>
          <w:rFonts w:eastAsiaTheme="minorEastAsia" w:cstheme="minorBidi"/>
          <w:kern w:val="0"/>
          <w:sz w:val="22"/>
          <w:szCs w:val="22"/>
          <w:lang w:eastAsia="en-US"/>
          <w14:ligatures w14:val="none"/>
        </w:rPr>
      </w:pPr>
      <w:r>
        <w:t>Tools</w:t>
      </w:r>
      <w:r>
        <w:tab/>
      </w:r>
      <w:r>
        <w:fldChar w:fldCharType="begin"/>
      </w:r>
      <w:r>
        <w:instrText xml:space="preserve"> PAGEREF _Toc100494694 \h </w:instrText>
      </w:r>
      <w:r>
        <w:fldChar w:fldCharType="separate"/>
      </w:r>
      <w:r w:rsidR="00AB5374">
        <w:t>213</w:t>
      </w:r>
      <w:r>
        <w:fldChar w:fldCharType="end"/>
      </w:r>
    </w:p>
    <w:p w14:paraId="15CF9AC2" w14:textId="301BB8C4" w:rsidR="00D41781" w:rsidRDefault="00D41781">
      <w:pPr>
        <w:pStyle w:val="TOC3"/>
        <w:rPr>
          <w:rFonts w:eastAsiaTheme="minorEastAsia" w:cstheme="minorBidi"/>
          <w:kern w:val="0"/>
          <w:sz w:val="22"/>
          <w:szCs w:val="22"/>
          <w:lang w:eastAsia="en-US"/>
          <w14:ligatures w14:val="none"/>
        </w:rPr>
      </w:pPr>
      <w:r>
        <w:t>Web Resources</w:t>
      </w:r>
      <w:r>
        <w:tab/>
      </w:r>
      <w:r>
        <w:fldChar w:fldCharType="begin"/>
      </w:r>
      <w:r>
        <w:instrText xml:space="preserve"> PAGEREF _Toc100494695 \h </w:instrText>
      </w:r>
      <w:r>
        <w:fldChar w:fldCharType="separate"/>
      </w:r>
      <w:r w:rsidR="00AB5374">
        <w:t>214</w:t>
      </w:r>
      <w:r>
        <w:fldChar w:fldCharType="end"/>
      </w:r>
    </w:p>
    <w:p w14:paraId="5870B5C7" w14:textId="3FCD6352" w:rsidR="00D41781" w:rsidRDefault="00D41781">
      <w:pPr>
        <w:pStyle w:val="TOC2"/>
        <w:rPr>
          <w:rFonts w:eastAsiaTheme="minorEastAsia" w:cstheme="minorBidi"/>
          <w:kern w:val="0"/>
          <w:sz w:val="22"/>
          <w:szCs w:val="22"/>
          <w:lang w:eastAsia="en-US"/>
          <w14:ligatures w14:val="none"/>
        </w:rPr>
      </w:pPr>
      <w:r>
        <w:t>Working Interactively with Graphviz over the Internet</w:t>
      </w:r>
      <w:r>
        <w:tab/>
      </w:r>
      <w:r>
        <w:fldChar w:fldCharType="begin"/>
      </w:r>
      <w:r>
        <w:instrText xml:space="preserve"> PAGEREF _Toc100494696 \h </w:instrText>
      </w:r>
      <w:r>
        <w:fldChar w:fldCharType="separate"/>
      </w:r>
      <w:r w:rsidR="00AB5374">
        <w:t>215</w:t>
      </w:r>
      <w:r>
        <w:fldChar w:fldCharType="end"/>
      </w:r>
    </w:p>
    <w:p w14:paraId="76FA810F" w14:textId="42A4E8C2" w:rsidR="00D41781" w:rsidRDefault="00D41781">
      <w:pPr>
        <w:pStyle w:val="TOC1"/>
        <w:rPr>
          <w:rFonts w:eastAsiaTheme="minorEastAsia" w:cstheme="minorBidi"/>
          <w:b w:val="0"/>
          <w:caps w:val="0"/>
          <w:color w:val="auto"/>
          <w:kern w:val="0"/>
          <w:sz w:val="22"/>
          <w:szCs w:val="22"/>
          <w:lang w:eastAsia="en-US"/>
          <w14:ligatures w14:val="none"/>
        </w:rPr>
      </w:pPr>
      <w:r>
        <w:t>Working with Large Data Sets</w:t>
      </w:r>
      <w:r>
        <w:tab/>
      </w:r>
      <w:r>
        <w:fldChar w:fldCharType="begin"/>
      </w:r>
      <w:r>
        <w:instrText xml:space="preserve"> PAGEREF _Toc100494697 \h </w:instrText>
      </w:r>
      <w:r>
        <w:fldChar w:fldCharType="separate"/>
      </w:r>
      <w:r w:rsidR="00AB5374">
        <w:t>217</w:t>
      </w:r>
      <w:r>
        <w:fldChar w:fldCharType="end"/>
      </w:r>
    </w:p>
    <w:p w14:paraId="033620A0" w14:textId="5F59DF5C" w:rsidR="00D41781" w:rsidRDefault="00D41781">
      <w:pPr>
        <w:pStyle w:val="TOC2"/>
        <w:rPr>
          <w:rFonts w:eastAsiaTheme="minorEastAsia" w:cstheme="minorBidi"/>
          <w:kern w:val="0"/>
          <w:sz w:val="22"/>
          <w:szCs w:val="22"/>
          <w:lang w:eastAsia="en-US"/>
          <w14:ligatures w14:val="none"/>
        </w:rPr>
      </w:pPr>
      <w:r>
        <w:t>Large Data Set Example - 'The Beatles' Music Catalog</w:t>
      </w:r>
      <w:r>
        <w:tab/>
      </w:r>
      <w:r>
        <w:fldChar w:fldCharType="begin"/>
      </w:r>
      <w:r>
        <w:instrText xml:space="preserve"> PAGEREF _Toc100494698 \h </w:instrText>
      </w:r>
      <w:r>
        <w:fldChar w:fldCharType="separate"/>
      </w:r>
      <w:r w:rsidR="00AB5374">
        <w:t>217</w:t>
      </w:r>
      <w:r>
        <w:fldChar w:fldCharType="end"/>
      </w:r>
    </w:p>
    <w:p w14:paraId="4E8E5D7C" w14:textId="03ACE189" w:rsidR="00D41781" w:rsidRDefault="00D41781">
      <w:pPr>
        <w:pStyle w:val="TOC2"/>
        <w:rPr>
          <w:rFonts w:eastAsiaTheme="minorEastAsia" w:cstheme="minorBidi"/>
          <w:kern w:val="0"/>
          <w:sz w:val="22"/>
          <w:szCs w:val="22"/>
          <w:lang w:eastAsia="en-US"/>
          <w14:ligatures w14:val="none"/>
        </w:rPr>
      </w:pPr>
      <w:r>
        <w:lastRenderedPageBreak/>
        <w:t>Use Views to Simplify the Graphs</w:t>
      </w:r>
      <w:r>
        <w:tab/>
      </w:r>
      <w:r>
        <w:fldChar w:fldCharType="begin"/>
      </w:r>
      <w:r>
        <w:instrText xml:space="preserve"> PAGEREF _Toc100494699 \h </w:instrText>
      </w:r>
      <w:r>
        <w:fldChar w:fldCharType="separate"/>
      </w:r>
      <w:r w:rsidR="00AB5374">
        <w:t>220</w:t>
      </w:r>
      <w:r>
        <w:fldChar w:fldCharType="end"/>
      </w:r>
    </w:p>
    <w:p w14:paraId="46A54334" w14:textId="4ADDE260" w:rsidR="00D41781" w:rsidRDefault="00D41781">
      <w:pPr>
        <w:pStyle w:val="TOC2"/>
        <w:rPr>
          <w:rFonts w:eastAsiaTheme="minorEastAsia" w:cstheme="minorBidi"/>
          <w:kern w:val="0"/>
          <w:sz w:val="22"/>
          <w:szCs w:val="22"/>
          <w:lang w:eastAsia="en-US"/>
          <w14:ligatures w14:val="none"/>
        </w:rPr>
      </w:pPr>
      <w:r>
        <w:t>Use a Data Subset to Get to Answers</w:t>
      </w:r>
      <w:r>
        <w:tab/>
      </w:r>
      <w:r>
        <w:fldChar w:fldCharType="begin"/>
      </w:r>
      <w:r>
        <w:instrText xml:space="preserve"> PAGEREF _Toc100494700 \h </w:instrText>
      </w:r>
      <w:r>
        <w:fldChar w:fldCharType="separate"/>
      </w:r>
      <w:r w:rsidR="00AB5374">
        <w:t>224</w:t>
      </w:r>
      <w:r>
        <w:fldChar w:fldCharType="end"/>
      </w:r>
    </w:p>
    <w:p w14:paraId="4D0FF49C" w14:textId="3472E2C0" w:rsidR="00D41781" w:rsidRDefault="00D41781">
      <w:pPr>
        <w:pStyle w:val="TOC1"/>
        <w:rPr>
          <w:rFonts w:eastAsiaTheme="minorEastAsia" w:cstheme="minorBidi"/>
          <w:b w:val="0"/>
          <w:caps w:val="0"/>
          <w:color w:val="auto"/>
          <w:kern w:val="0"/>
          <w:sz w:val="22"/>
          <w:szCs w:val="22"/>
          <w:lang w:eastAsia="en-US"/>
          <w14:ligatures w14:val="none"/>
        </w:rPr>
      </w:pPr>
      <w:r>
        <w:t>Changing Master Settings</w:t>
      </w:r>
      <w:r>
        <w:tab/>
      </w:r>
      <w:r>
        <w:fldChar w:fldCharType="begin"/>
      </w:r>
      <w:r>
        <w:instrText xml:space="preserve"> PAGEREF _Toc100494701 \h </w:instrText>
      </w:r>
      <w:r>
        <w:fldChar w:fldCharType="separate"/>
      </w:r>
      <w:r w:rsidR="00AB5374">
        <w:t>227</w:t>
      </w:r>
      <w:r>
        <w:fldChar w:fldCharType="end"/>
      </w:r>
    </w:p>
    <w:p w14:paraId="7827F2E3" w14:textId="40D8EAD5" w:rsidR="00D41781" w:rsidRDefault="00D41781">
      <w:pPr>
        <w:pStyle w:val="TOC2"/>
        <w:rPr>
          <w:rFonts w:eastAsiaTheme="minorEastAsia" w:cstheme="minorBidi"/>
          <w:kern w:val="0"/>
          <w:sz w:val="22"/>
          <w:szCs w:val="22"/>
          <w:lang w:eastAsia="en-US"/>
          <w14:ligatures w14:val="none"/>
        </w:rPr>
      </w:pPr>
      <w:r>
        <w:t>Graph Options</w:t>
      </w:r>
      <w:r>
        <w:tab/>
      </w:r>
      <w:r>
        <w:fldChar w:fldCharType="begin"/>
      </w:r>
      <w:r>
        <w:instrText xml:space="preserve"> PAGEREF _Toc100494702 \h </w:instrText>
      </w:r>
      <w:r>
        <w:fldChar w:fldCharType="separate"/>
      </w:r>
      <w:r w:rsidR="00AB5374">
        <w:t>227</w:t>
      </w:r>
      <w:r>
        <w:fldChar w:fldCharType="end"/>
      </w:r>
    </w:p>
    <w:p w14:paraId="2F9DF616" w14:textId="46774C32" w:rsidR="00D41781" w:rsidRDefault="00D41781">
      <w:pPr>
        <w:pStyle w:val="TOC2"/>
        <w:rPr>
          <w:rFonts w:eastAsiaTheme="minorEastAsia" w:cstheme="minorBidi"/>
          <w:kern w:val="0"/>
          <w:sz w:val="22"/>
          <w:szCs w:val="22"/>
          <w:lang w:eastAsia="en-US"/>
          <w14:ligatures w14:val="none"/>
        </w:rPr>
      </w:pPr>
      <w:r>
        <w:t>Command Options</w:t>
      </w:r>
      <w:r>
        <w:tab/>
      </w:r>
      <w:r>
        <w:fldChar w:fldCharType="begin"/>
      </w:r>
      <w:r>
        <w:instrText xml:space="preserve"> PAGEREF _Toc100494703 \h </w:instrText>
      </w:r>
      <w:r>
        <w:fldChar w:fldCharType="separate"/>
      </w:r>
      <w:r w:rsidR="00AB5374">
        <w:t>228</w:t>
      </w:r>
      <w:r>
        <w:fldChar w:fldCharType="end"/>
      </w:r>
    </w:p>
    <w:p w14:paraId="59F67B23" w14:textId="0F845058" w:rsidR="00D41781" w:rsidRDefault="00D41781">
      <w:pPr>
        <w:pStyle w:val="TOC2"/>
        <w:rPr>
          <w:rFonts w:eastAsiaTheme="minorEastAsia" w:cstheme="minorBidi"/>
          <w:kern w:val="0"/>
          <w:sz w:val="22"/>
          <w:szCs w:val="22"/>
          <w:lang w:eastAsia="en-US"/>
          <w14:ligatures w14:val="none"/>
        </w:rPr>
      </w:pPr>
      <w:r>
        <w:t>'data' Worksheet</w:t>
      </w:r>
      <w:r>
        <w:tab/>
      </w:r>
      <w:r>
        <w:fldChar w:fldCharType="begin"/>
      </w:r>
      <w:r>
        <w:instrText xml:space="preserve"> PAGEREF _Toc100494704 \h </w:instrText>
      </w:r>
      <w:r>
        <w:fldChar w:fldCharType="separate"/>
      </w:r>
      <w:r w:rsidR="00AB5374">
        <w:t>229</w:t>
      </w:r>
      <w:r>
        <w:fldChar w:fldCharType="end"/>
      </w:r>
    </w:p>
    <w:p w14:paraId="5FDEE30D" w14:textId="585297C9" w:rsidR="00D41781" w:rsidRDefault="00D41781">
      <w:pPr>
        <w:pStyle w:val="TOC2"/>
        <w:rPr>
          <w:rFonts w:eastAsiaTheme="minorEastAsia" w:cstheme="minorBidi"/>
          <w:kern w:val="0"/>
          <w:sz w:val="22"/>
          <w:szCs w:val="22"/>
          <w:lang w:eastAsia="en-US"/>
          <w14:ligatures w14:val="none"/>
        </w:rPr>
      </w:pPr>
      <w:r>
        <w:t>'source' Worksheet</w:t>
      </w:r>
      <w:r>
        <w:tab/>
      </w:r>
      <w:r>
        <w:fldChar w:fldCharType="begin"/>
      </w:r>
      <w:r>
        <w:instrText xml:space="preserve"> PAGEREF _Toc100494705 \h </w:instrText>
      </w:r>
      <w:r>
        <w:fldChar w:fldCharType="separate"/>
      </w:r>
      <w:r w:rsidR="00AB5374">
        <w:t>230</w:t>
      </w:r>
      <w:r>
        <w:fldChar w:fldCharType="end"/>
      </w:r>
    </w:p>
    <w:p w14:paraId="04B954CD" w14:textId="562F8D9E" w:rsidR="00D41781" w:rsidRDefault="00D41781">
      <w:pPr>
        <w:pStyle w:val="TOC2"/>
        <w:rPr>
          <w:rFonts w:eastAsiaTheme="minorEastAsia" w:cstheme="minorBidi"/>
          <w:kern w:val="0"/>
          <w:sz w:val="22"/>
          <w:szCs w:val="22"/>
          <w:lang w:eastAsia="en-US"/>
          <w14:ligatures w14:val="none"/>
        </w:rPr>
      </w:pPr>
      <w:r>
        <w:t>'sql' Worksheet</w:t>
      </w:r>
      <w:r>
        <w:tab/>
      </w:r>
      <w:r>
        <w:fldChar w:fldCharType="begin"/>
      </w:r>
      <w:r>
        <w:instrText xml:space="preserve"> PAGEREF _Toc100494706 \h </w:instrText>
      </w:r>
      <w:r>
        <w:fldChar w:fldCharType="separate"/>
      </w:r>
      <w:r w:rsidR="00AB5374">
        <w:t>231</w:t>
      </w:r>
      <w:r>
        <w:fldChar w:fldCharType="end"/>
      </w:r>
    </w:p>
    <w:p w14:paraId="54F6DF3D" w14:textId="5FD0536E" w:rsidR="00D41781" w:rsidRDefault="00D41781">
      <w:pPr>
        <w:pStyle w:val="TOC2"/>
        <w:rPr>
          <w:rFonts w:eastAsiaTheme="minorEastAsia" w:cstheme="minorBidi"/>
          <w:kern w:val="0"/>
          <w:sz w:val="22"/>
          <w:szCs w:val="22"/>
          <w:lang w:eastAsia="en-US"/>
          <w14:ligatures w14:val="none"/>
        </w:rPr>
      </w:pPr>
      <w:r>
        <w:t>'styles' Worksheet</w:t>
      </w:r>
      <w:r>
        <w:tab/>
      </w:r>
      <w:r>
        <w:fldChar w:fldCharType="begin"/>
      </w:r>
      <w:r>
        <w:instrText xml:space="preserve"> PAGEREF _Toc100494707 \h </w:instrText>
      </w:r>
      <w:r>
        <w:fldChar w:fldCharType="separate"/>
      </w:r>
      <w:r w:rsidR="00AB5374">
        <w:t>232</w:t>
      </w:r>
      <w:r>
        <w:fldChar w:fldCharType="end"/>
      </w:r>
    </w:p>
    <w:p w14:paraId="135DBBE9" w14:textId="1DDF0BCB" w:rsidR="00EC6347" w:rsidRDefault="00EC6347" w:rsidP="00EC6347">
      <w:pPr>
        <w:sectPr w:rsidR="00EC6347" w:rsidSect="00EC6347">
          <w:footerReference w:type="first" r:id="rId45"/>
          <w:type w:val="continuous"/>
          <w:pgSz w:w="12240" w:h="15840"/>
          <w:pgMar w:top="1080" w:right="1080" w:bottom="1080" w:left="1080" w:header="720" w:footer="720" w:gutter="0"/>
          <w:cols w:space="720"/>
          <w:titlePg/>
          <w:docGrid w:linePitch="360"/>
        </w:sectPr>
      </w:pPr>
      <w:r>
        <w:fldChar w:fldCharType="end"/>
      </w:r>
    </w:p>
    <w:p w14:paraId="0DFEA70D" w14:textId="77777777" w:rsidR="00EC6347" w:rsidRDefault="00EC6347" w:rsidP="00EC6347"/>
    <w:p w14:paraId="7D5B432F" w14:textId="77777777" w:rsidR="00EC6347" w:rsidRDefault="00EC6347" w:rsidP="00EC6347">
      <w:pPr>
        <w:pStyle w:val="Heading1"/>
        <w:pageBreakBefore/>
      </w:pPr>
      <w:bookmarkStart w:id="3" w:name="_Toc100494575"/>
      <w:r>
        <w:lastRenderedPageBreak/>
        <w:t>Foreward</w:t>
      </w:r>
      <w:bookmarkEnd w:id="3"/>
    </w:p>
    <w:p w14:paraId="312D5B62" w14:textId="77777777" w:rsidR="00EC6347" w:rsidRDefault="00EC6347" w:rsidP="00EC6347">
      <w:r w:rsidRPr="00906933">
        <w:rPr>
          <w:b/>
        </w:rPr>
        <w:t>Relationships</w:t>
      </w:r>
      <w:r>
        <w:t xml:space="preserve"> are the </w:t>
      </w:r>
      <w:r w:rsidRPr="00697D9C">
        <w:t>way in which two or more concepts, objects, or people are connected</w:t>
      </w:r>
      <w:r>
        <w:t>.</w:t>
      </w:r>
    </w:p>
    <w:p w14:paraId="34179B70" w14:textId="36B54613" w:rsidR="00EC6347" w:rsidRDefault="00EC6347" w:rsidP="00EC6347">
      <w:r w:rsidRPr="00906933">
        <w:rPr>
          <w:b/>
          <w:noProof/>
          <w:lang w:eastAsia="en-US"/>
        </w:rPr>
        <w:drawing>
          <wp:anchor distT="0" distB="0" distL="114300" distR="114300" simplePos="0" relativeHeight="251659776" behindDoc="0" locked="0" layoutInCell="1" allowOverlap="1" wp14:anchorId="0493713C" wp14:editId="276BC34B">
            <wp:simplePos x="0" y="0"/>
            <wp:positionH relativeFrom="column">
              <wp:align>right</wp:align>
            </wp:positionH>
            <wp:positionV relativeFrom="paragraph">
              <wp:posOffset>782472</wp:posOffset>
            </wp:positionV>
            <wp:extent cx="1700530" cy="1595755"/>
            <wp:effectExtent l="0" t="0" r="0" b="4445"/>
            <wp:wrapThrough wrapText="bothSides">
              <wp:wrapPolygon edited="0">
                <wp:start x="0" y="0"/>
                <wp:lineTo x="0" y="21402"/>
                <wp:lineTo x="21294" y="21402"/>
                <wp:lineTo x="2129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70053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6933">
        <w:rPr>
          <w:b/>
        </w:rPr>
        <w:t>Visualization</w:t>
      </w:r>
      <w:r>
        <w:t xml:space="preserve"> is</w:t>
      </w:r>
      <w:r w:rsidRPr="00370906">
        <w:t xml:space="preserve"> any technique for creating images, diagrams, or animations to communicate a message. Visualization through visual imagery has been an effective way to communicate both abstract and concrete ideas since the dawn of man. Examples from history include cave paintings, Egyptian hieroglyphs, Greek geometry, and Leonardo da Vinci</w:t>
      </w:r>
      <w:r w:rsidR="00E0663D" w:rsidRPr="00E0663D">
        <w:t>'</w:t>
      </w:r>
      <w:r w:rsidRPr="00370906">
        <w:t>s revolutionary methods of technical drawing for engineering and scientific purposes.</w:t>
      </w:r>
    </w:p>
    <w:p w14:paraId="08B2F38E" w14:textId="786EBBB1" w:rsidR="00EC6347" w:rsidRPr="00370906" w:rsidRDefault="00EC6347" w:rsidP="00EC6347">
      <w:r>
        <w:t>Individua</w:t>
      </w:r>
      <w:r w:rsidR="002D3568">
        <w:t>ls often ask to be shown</w:t>
      </w:r>
      <w:r>
        <w:t xml:space="preserve"> the </w:t>
      </w:r>
      <w:r w:rsidR="00550172">
        <w:t>"</w:t>
      </w:r>
      <w:r>
        <w:t>big picture</w:t>
      </w:r>
      <w:r w:rsidR="00550172">
        <w:t>"</w:t>
      </w:r>
      <w:r>
        <w:t>, that broad, overall perspective of a problem or situation. So much so that related common clichés or adages have found their way into our vocabulary.</w:t>
      </w:r>
    </w:p>
    <w:p w14:paraId="54363639" w14:textId="0F61ECD9" w:rsidR="00EC6347" w:rsidRDefault="00550172" w:rsidP="006A2A0C">
      <w:pPr>
        <w:pStyle w:val="ListParagraph"/>
        <w:numPr>
          <w:ilvl w:val="0"/>
          <w:numId w:val="7"/>
        </w:numPr>
        <w:contextualSpacing w:val="0"/>
      </w:pPr>
      <w:r>
        <w:rPr>
          <w:i/>
        </w:rPr>
        <w:t>"</w:t>
      </w:r>
      <w:r w:rsidR="00EC6347" w:rsidRPr="002D7AFA">
        <w:rPr>
          <w:i/>
        </w:rPr>
        <w:t>A picture is worth a thousand words</w:t>
      </w:r>
      <w:r>
        <w:rPr>
          <w:i/>
        </w:rPr>
        <w:t>"</w:t>
      </w:r>
      <w:r w:rsidR="00EC6347">
        <w:t xml:space="preserve"> r</w:t>
      </w:r>
      <w:r w:rsidR="00EC6347" w:rsidRPr="00FA559B">
        <w:t>efers to the notion that a complex idea can be conveyed with just a single still image. It also aptly characterizes one of the main goals of visualization, namely making it possible to absorb large amounts of data quickly.</w:t>
      </w:r>
    </w:p>
    <w:p w14:paraId="3ECB05EB" w14:textId="43F810FA" w:rsidR="00EC6347" w:rsidRDefault="00550172" w:rsidP="006A2A0C">
      <w:pPr>
        <w:pStyle w:val="ListParagraph"/>
        <w:numPr>
          <w:ilvl w:val="0"/>
          <w:numId w:val="7"/>
        </w:numPr>
      </w:pPr>
      <w:r>
        <w:rPr>
          <w:i/>
        </w:rPr>
        <w:t>"</w:t>
      </w:r>
      <w:r w:rsidR="00EC6347" w:rsidRPr="002D7AFA">
        <w:rPr>
          <w:i/>
        </w:rPr>
        <w:t>He/she can</w:t>
      </w:r>
      <w:r w:rsidR="00E0663D" w:rsidRPr="00E0663D">
        <w:rPr>
          <w:i/>
        </w:rPr>
        <w:t>'</w:t>
      </w:r>
      <w:r w:rsidR="00EC6347" w:rsidRPr="002D7AFA">
        <w:rPr>
          <w:i/>
        </w:rPr>
        <w:t>t see the forest for the trees</w:t>
      </w:r>
      <w:r>
        <w:rPr>
          <w:i/>
        </w:rPr>
        <w:t>"</w:t>
      </w:r>
      <w:r w:rsidR="00EC6347">
        <w:t xml:space="preserve"> refers to the inability t</w:t>
      </w:r>
      <w:r w:rsidR="00EC6347" w:rsidRPr="00FA559B">
        <w:t xml:space="preserve">o discern an overall pattern from a mass of detail; </w:t>
      </w:r>
      <w:r w:rsidR="00EC6347">
        <w:t>or to see</w:t>
      </w:r>
      <w:r w:rsidR="00EC6347" w:rsidRPr="00FA559B">
        <w:t xml:space="preserve"> the broader, more general situation.</w:t>
      </w:r>
    </w:p>
    <w:p w14:paraId="0DAEE0B7" w14:textId="3FE80878" w:rsidR="00EC6347" w:rsidRDefault="00EC6347" w:rsidP="00EC6347">
      <w:r>
        <w:t xml:space="preserve">If big picture views are so valued, then why are they so uncommon? The simple answer is that big picture views are hard to produce. </w:t>
      </w:r>
      <w:r w:rsidR="00E34990">
        <w:t xml:space="preserve">Think of it this way, it is much easier to read a map than it is to draw a map. </w:t>
      </w:r>
      <w:r w:rsidR="00EB6125">
        <w:t>Often,</w:t>
      </w:r>
      <w:r>
        <w:t xml:space="preserve"> we are drowning in volumes of data, and drawing diagrams is a difficult and </w:t>
      </w:r>
      <w:proofErr w:type="gramStart"/>
      <w:r>
        <w:t>time consuming</w:t>
      </w:r>
      <w:proofErr w:type="gramEnd"/>
      <w:r>
        <w:t xml:space="preserve"> task. </w:t>
      </w:r>
    </w:p>
    <w:p w14:paraId="08EF85E1" w14:textId="77777777" w:rsidR="00EC6347" w:rsidRDefault="00EC6347" w:rsidP="00EC6347">
      <w:r>
        <w:t xml:space="preserve">The </w:t>
      </w:r>
      <w:r w:rsidRPr="00346EFC">
        <w:rPr>
          <w:b/>
        </w:rPr>
        <w:t>Relationship Visualizer</w:t>
      </w:r>
      <w:r w:rsidR="00142063">
        <w:rPr>
          <w:b/>
        </w:rPr>
        <w:t xml:space="preserve"> for Excel</w:t>
      </w:r>
      <w:r>
        <w:t xml:space="preserve"> tool described in this manual derived from personal work to solve this </w:t>
      </w:r>
      <w:r w:rsidRPr="00346EFC">
        <w:t>conundrum</w:t>
      </w:r>
      <w:r>
        <w:t>. A philosophy of breaking a complex situation into descriptions of its simplest relationships guided the solution. Since people are comfortable collecting data in Microsoft Excel, it made for the ideal data entry tool. Finally, pairing Microsoft Excel with the free, open-source graphing engine Graphviz facilitated converting the data in spreadsheets into graphs and views pr</w:t>
      </w:r>
      <w:r w:rsidR="00280947">
        <w:t>oviding alternate perspectives.</w:t>
      </w:r>
    </w:p>
    <w:p w14:paraId="67EFC175" w14:textId="2C5938DD" w:rsidR="00EC6347" w:rsidRDefault="00EC6347" w:rsidP="00EC6347">
      <w:r>
        <w:t xml:space="preserve">The Relationship Visualizer tool was inspired by the work of Martin F. James, and his visualization tool </w:t>
      </w:r>
      <w:r w:rsidRPr="00346EFC">
        <w:rPr>
          <w:b/>
        </w:rPr>
        <w:t>Lego™ Charts for Excel</w:t>
      </w:r>
      <w:r>
        <w:t xml:space="preserve"> which you can learn about and obtain at </w:t>
      </w:r>
      <w:hyperlink r:id="rId47" w:history="1">
        <w:r w:rsidRPr="00CC5535">
          <w:rPr>
            <w:rStyle w:val="Hyperlink"/>
          </w:rPr>
          <w:t>http://sourceforge.net/projects/legocharts/</w:t>
        </w:r>
      </w:hyperlink>
      <w:r>
        <w:t xml:space="preserve"> . Martin</w:t>
      </w:r>
      <w:r w:rsidR="00E0663D" w:rsidRPr="00E0663D">
        <w:t>'</w:t>
      </w:r>
      <w:r>
        <w:t>s tool is a brilliant piece of work and makes an excellent companion for the Relationship Visualizer.</w:t>
      </w:r>
    </w:p>
    <w:p w14:paraId="73DD9299" w14:textId="77777777" w:rsidR="00EC6347" w:rsidRDefault="00EC6347" w:rsidP="00EC6347">
      <w:r>
        <w:t>I hope you find this tool useful.</w:t>
      </w:r>
    </w:p>
    <w:p w14:paraId="164DE368" w14:textId="77777777" w:rsidR="00EC6347" w:rsidRDefault="00EC6347" w:rsidP="00EC6347">
      <w:pPr>
        <w:rPr>
          <w:i/>
        </w:rPr>
      </w:pPr>
      <w:r w:rsidRPr="00697D9C">
        <w:rPr>
          <w:i/>
        </w:rPr>
        <w:t>Jeff Long</w:t>
      </w:r>
    </w:p>
    <w:p w14:paraId="4519CEF1" w14:textId="75E73898" w:rsidR="00EC6347" w:rsidRDefault="00E343C8" w:rsidP="00EC6347">
      <w:pPr>
        <w:rPr>
          <w:rStyle w:val="Hyperlink"/>
          <w:i/>
        </w:rPr>
      </w:pPr>
      <w:hyperlink r:id="rId48" w:history="1">
        <w:r w:rsidR="00EC6347" w:rsidRPr="00490246">
          <w:rPr>
            <w:rStyle w:val="Hyperlink"/>
            <w:i/>
          </w:rPr>
          <w:t>Relationship.Visualizer@gmail.com</w:t>
        </w:r>
      </w:hyperlink>
    </w:p>
    <w:p w14:paraId="0A24DC4E" w14:textId="77777777" w:rsidR="00EC6347" w:rsidRDefault="00AC409D" w:rsidP="00AC409D">
      <w:pPr>
        <w:pStyle w:val="Heading1"/>
        <w:pageBreakBefore/>
      </w:pPr>
      <w:bookmarkStart w:id="4" w:name="_Toc100494576"/>
      <w:r>
        <w:lastRenderedPageBreak/>
        <w:t>Introduction</w:t>
      </w:r>
      <w:bookmarkEnd w:id="4"/>
    </w:p>
    <w:p w14:paraId="43244D44" w14:textId="77777777" w:rsidR="00AC409D" w:rsidRDefault="00AC409D" w:rsidP="00AC409D">
      <w:r>
        <w:t xml:space="preserve">Everything around us has relationships. These relationships can be between two or more concepts, objects, people, </w:t>
      </w:r>
      <w:r w:rsidR="00280947">
        <w:t>etc. Relationships describe</w:t>
      </w:r>
      <w:r>
        <w:t xml:space="preserve"> the state of being connected. For example, an apple is related to an apple tree; an apple tree is related to an orchard; an orchard is related to a plot of land; a plot of land is related to an owner as well as a geographical location.</w:t>
      </w:r>
    </w:p>
    <w:p w14:paraId="62B4F4A1" w14:textId="35467C0F" w:rsidR="00AC409D" w:rsidRDefault="00AC409D" w:rsidP="00AC409D">
      <w:r>
        <w:t xml:space="preserve">It can be difficult to see the breadth of relationships because either the information about the connections is spread across many people and sources, or the volume of information makes the challenge of depicting the relationships too daunting. The Relationship Visualizer makes it easy to </w:t>
      </w:r>
      <w:r w:rsidR="00280947">
        <w:t>capture</w:t>
      </w:r>
      <w:r>
        <w:t xml:space="preserve"> relationships </w:t>
      </w:r>
      <w:r w:rsidR="00280947">
        <w:t>using</w:t>
      </w:r>
      <w:r>
        <w:t xml:space="preserve"> </w:t>
      </w:r>
      <w:r w:rsidR="00956CB8">
        <w:t>language and</w:t>
      </w:r>
      <w:r>
        <w:t xml:space="preserve"> see the relationships in pictures </w:t>
      </w:r>
      <w:r w:rsidR="00230132">
        <w:t>using</w:t>
      </w:r>
      <w:r>
        <w:t xml:space="preserve"> graphs.</w:t>
      </w:r>
    </w:p>
    <w:p w14:paraId="5319B6E7" w14:textId="75A27098" w:rsidR="00AC409D" w:rsidRDefault="00AC409D" w:rsidP="00AC409D">
      <w:r>
        <w:t>Let</w:t>
      </w:r>
      <w:r w:rsidR="00E0663D" w:rsidRPr="00E0663D">
        <w:t>'</w:t>
      </w:r>
      <w:r>
        <w:t>s look at a simple example. The states in the United States of America are related through the borders they share.</w:t>
      </w:r>
    </w:p>
    <w:p w14:paraId="1C8AA3C5" w14:textId="77777777" w:rsidR="00AC409D" w:rsidRDefault="00AC409D" w:rsidP="006A2A0C">
      <w:pPr>
        <w:pStyle w:val="ListParagraph"/>
        <w:numPr>
          <w:ilvl w:val="0"/>
          <w:numId w:val="8"/>
        </w:numPr>
      </w:pPr>
      <w:r>
        <w:t>Michigan shares a border with Ohio, Indiana, and Wisconsin.</w:t>
      </w:r>
    </w:p>
    <w:p w14:paraId="0DB98CF8" w14:textId="77777777" w:rsidR="00AC409D" w:rsidRDefault="00AC409D" w:rsidP="006A2A0C">
      <w:pPr>
        <w:pStyle w:val="ListParagraph"/>
        <w:numPr>
          <w:ilvl w:val="0"/>
          <w:numId w:val="8"/>
        </w:numPr>
      </w:pPr>
      <w:r>
        <w:t xml:space="preserve">Wisconsin shares a border with </w:t>
      </w:r>
      <w:r w:rsidR="00CE6915">
        <w:t xml:space="preserve">Illinois, Iowa, </w:t>
      </w:r>
      <w:r>
        <w:t>Minnesota</w:t>
      </w:r>
      <w:r w:rsidR="00CE6915">
        <w:t>, and Michigan</w:t>
      </w:r>
      <w:r w:rsidR="00784D5D">
        <w:t>.</w:t>
      </w:r>
    </w:p>
    <w:p w14:paraId="2261B5C0" w14:textId="77777777" w:rsidR="00AC409D" w:rsidRDefault="00AC409D" w:rsidP="006A2A0C">
      <w:pPr>
        <w:pStyle w:val="ListParagraph"/>
        <w:numPr>
          <w:ilvl w:val="0"/>
          <w:numId w:val="8"/>
        </w:numPr>
      </w:pPr>
      <w:r>
        <w:t>And so on…</w:t>
      </w:r>
    </w:p>
    <w:p w14:paraId="19864E4F" w14:textId="42F29BF7" w:rsidR="00AC409D" w:rsidRDefault="00AC409D" w:rsidP="00AC409D">
      <w:r>
        <w:t xml:space="preserve">In businesses throughout the world people like to step up to white boards and draw these relationships as shape and lines because it is simple to represent the concept, and as the old adages </w:t>
      </w:r>
      <w:proofErr w:type="gramStart"/>
      <w:r>
        <w:t>says</w:t>
      </w:r>
      <w:proofErr w:type="gramEnd"/>
      <w:r>
        <w:t xml:space="preserve"> </w:t>
      </w:r>
      <w:r w:rsidR="00550172">
        <w:t>"</w:t>
      </w:r>
      <w:r>
        <w:t>a picture is worth a thousand words</w:t>
      </w:r>
      <w:r w:rsidR="00550172">
        <w:t>"</w:t>
      </w:r>
      <w:r>
        <w:t xml:space="preserve">. Using the examples above, the pictures of the border relationships described above </w:t>
      </w:r>
      <w:r w:rsidR="00D44A7E">
        <w:t>is</w:t>
      </w:r>
      <w:r>
        <w:t xml:space="preserve"> </w:t>
      </w:r>
      <w:r w:rsidR="00D44A7E">
        <w:t>graphed</w:t>
      </w:r>
      <w:r>
        <w:t xml:space="preserve"> as follows:</w:t>
      </w:r>
    </w:p>
    <w:p w14:paraId="5076F215" w14:textId="77777777" w:rsidR="00AC409D" w:rsidRDefault="00D44A7E" w:rsidP="00AC409D">
      <w:pPr>
        <w:jc w:val="center"/>
        <w:rPr>
          <w:noProof/>
          <w:lang w:eastAsia="en-US"/>
        </w:rPr>
      </w:pPr>
      <w:r>
        <w:rPr>
          <w:noProof/>
          <w:lang w:eastAsia="en-US"/>
        </w:rPr>
        <w:drawing>
          <wp:inline distT="0" distB="0" distL="0" distR="0" wp14:anchorId="6C2FEC6F" wp14:editId="058E5683">
            <wp:extent cx="2971800" cy="1311275"/>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extLst>
                        <a:ext uri="{28A0092B-C50C-407E-A947-70E740481C1C}">
                          <a14:useLocalDpi xmlns:a14="http://schemas.microsoft.com/office/drawing/2010/main"/>
                        </a:ext>
                      </a:extLst>
                    </a:blip>
                    <a:stretch>
                      <a:fillRect/>
                    </a:stretch>
                  </pic:blipFill>
                  <pic:spPr>
                    <a:xfrm>
                      <a:off x="0" y="0"/>
                      <a:ext cx="2971800" cy="1311275"/>
                    </a:xfrm>
                    <a:prstGeom prst="rect">
                      <a:avLst/>
                    </a:prstGeom>
                  </pic:spPr>
                </pic:pic>
              </a:graphicData>
            </a:graphic>
          </wp:inline>
        </w:drawing>
      </w:r>
    </w:p>
    <w:p w14:paraId="7E31F11B" w14:textId="77777777" w:rsidR="00AC409D" w:rsidRDefault="00AC409D" w:rsidP="00AC409D">
      <w:pPr>
        <w:rPr>
          <w:noProof/>
          <w:lang w:eastAsia="en-US"/>
        </w:rPr>
      </w:pPr>
      <w:r>
        <w:rPr>
          <w:noProof/>
          <w:lang w:eastAsia="en-US"/>
        </w:rPr>
        <w:t>and</w:t>
      </w:r>
    </w:p>
    <w:p w14:paraId="5CFBA513" w14:textId="77777777" w:rsidR="00AC409D" w:rsidRDefault="00D44A7E" w:rsidP="00AC409D">
      <w:pPr>
        <w:jc w:val="center"/>
      </w:pPr>
      <w:r>
        <w:rPr>
          <w:noProof/>
          <w:lang w:eastAsia="en-US"/>
        </w:rPr>
        <w:drawing>
          <wp:inline distT="0" distB="0" distL="0" distR="0" wp14:anchorId="4099A08E" wp14:editId="60B12D91">
            <wp:extent cx="2971800" cy="173482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2971800" cy="1734820"/>
                    </a:xfrm>
                    <a:prstGeom prst="rect">
                      <a:avLst/>
                    </a:prstGeom>
                  </pic:spPr>
                </pic:pic>
              </a:graphicData>
            </a:graphic>
          </wp:inline>
        </w:drawing>
      </w:r>
    </w:p>
    <w:p w14:paraId="3CF8A4F1" w14:textId="77777777" w:rsidR="00AC409D" w:rsidRDefault="00AC409D" w:rsidP="00AC409D">
      <w:r>
        <w:t xml:space="preserve">As the number of relationships grow, people </w:t>
      </w:r>
      <w:r w:rsidR="00230132">
        <w:t>tend to</w:t>
      </w:r>
      <w:r>
        <w:t xml:space="preserve"> abandon the pictures, and revert to collecting the information in lists. Microsoft Excel is an excellent tool for this task, and people find it easy to use. To capture the state border relationships in this example, one only needs two columns in Excel, a column containing the name of the state, and another column containing the name of the state which it borders. It only takes a small amount of time to collect the information for all 50 states in a table such as:</w:t>
      </w:r>
    </w:p>
    <w:p w14:paraId="29DC7FA1" w14:textId="77777777" w:rsidR="00AC409D" w:rsidRDefault="00AC409D" w:rsidP="00AC409D">
      <w:pPr>
        <w:jc w:val="center"/>
      </w:pPr>
      <w:r>
        <w:rPr>
          <w:noProof/>
          <w:lang w:eastAsia="en-US"/>
        </w:rPr>
        <w:drawing>
          <wp:inline distT="0" distB="0" distL="0" distR="0" wp14:anchorId="082E068B" wp14:editId="68BDC76E">
            <wp:extent cx="1963079" cy="3452774"/>
            <wp:effectExtent l="57150" t="57150" r="113665" b="1098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a:ext>
                      </a:extLst>
                    </a:blip>
                    <a:stretch>
                      <a:fillRect/>
                    </a:stretch>
                  </pic:blipFill>
                  <pic:spPr>
                    <a:xfrm>
                      <a:off x="0" y="0"/>
                      <a:ext cx="2000574" cy="351872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19014F" w14:textId="77777777" w:rsidR="00AC409D" w:rsidRDefault="00AC409D" w:rsidP="00AC409D">
      <w:r>
        <w:t xml:space="preserve">Contrast entering information into Excel with illustrating the state border relationships for all 50 states in a drawing. Most people would agree that </w:t>
      </w:r>
      <w:r>
        <w:lastRenderedPageBreak/>
        <w:t>it would be a tedious, time-consuming task. First you would need to have access to a drawing tool such as Visio. Next you would need to create 50 shapes to depict each of the states. You would then need to connect all the shapes with lines, and finally you would need to arrange the shapes to optimize the drawing so that shapes are spaced evenly, and the lines do not cross over one another. Each time you move a shape it will require moving other shapes and lines until a crisp, balanced view is created. Most people are not willing devote the time necessary to create such a drawing when the information can be collected in Excel in a fraction of the time.</w:t>
      </w:r>
    </w:p>
    <w:p w14:paraId="5953E18E" w14:textId="1E538DD5" w:rsidR="00AC409D" w:rsidRDefault="00AC409D" w:rsidP="00AC409D">
      <w:r>
        <w:t xml:space="preserve">While collecting the information in Excel might be expedient, some problems are easier to solve using a picture. If we were </w:t>
      </w:r>
      <w:proofErr w:type="gramStart"/>
      <w:r>
        <w:t>give</w:t>
      </w:r>
      <w:proofErr w:type="gramEnd"/>
      <w:r>
        <w:t xml:space="preserve"> the question </w:t>
      </w:r>
      <w:r w:rsidR="00550172">
        <w:t>"</w:t>
      </w:r>
      <w:r>
        <w:t xml:space="preserve">What is the least number of states you must pass through to get from Michigan to California, and </w:t>
      </w:r>
      <w:r>
        <w:t>what are the names of those states?</w:t>
      </w:r>
      <w:r w:rsidR="00550172">
        <w:t>"</w:t>
      </w:r>
      <w:r>
        <w:t xml:space="preserve"> the answer can be found in the Excel table data, but it won</w:t>
      </w:r>
      <w:r w:rsidR="00E0663D" w:rsidRPr="00E0663D">
        <w:t>'</w:t>
      </w:r>
      <w:r>
        <w:t xml:space="preserve">t be easy. Getting the answer however will take many, many enumerations, jumping from row to row. </w:t>
      </w:r>
    </w:p>
    <w:p w14:paraId="0200E4B9" w14:textId="0EBA5EBB" w:rsidR="00AC409D" w:rsidRDefault="00AC409D" w:rsidP="00AC409D">
      <w:r>
        <w:t xml:space="preserve">The easier way to solve this problem is to see the information in a </w:t>
      </w:r>
      <w:r w:rsidR="00956CB8">
        <w:t>graph and</w:t>
      </w:r>
      <w:r>
        <w:t xml:space="preserve"> walk the connections with your finger. Your eyes will scan ahead to see the shortest routes, and you can count which path leads to the lowest number.</w:t>
      </w:r>
    </w:p>
    <w:p w14:paraId="77534267" w14:textId="4FC0FDAD" w:rsidR="00EC6347" w:rsidRDefault="00AC409D" w:rsidP="00AC409D">
      <w:r>
        <w:t xml:space="preserve">The Relationship Visualizer gives you the ability to use the ease of collecting relationship information as a list within </w:t>
      </w:r>
      <w:r w:rsidR="00956CB8">
        <w:t>Excel and</w:t>
      </w:r>
      <w:r>
        <w:t xml:space="preserve"> draw relationship graphs within seconds. Copying the data from the table above into the Relationship Visualizer and asking it to generate a graph turns the data into the following visual information:</w:t>
      </w:r>
    </w:p>
    <w:p w14:paraId="50276846" w14:textId="77777777" w:rsidR="00AC409D" w:rsidRDefault="00AC409D" w:rsidP="00AC409D">
      <w:pPr>
        <w:sectPr w:rsidR="00AC409D" w:rsidSect="00EC6347">
          <w:type w:val="continuous"/>
          <w:pgSz w:w="12240" w:h="15840"/>
          <w:pgMar w:top="1080" w:right="1080" w:bottom="1080" w:left="1080" w:header="720" w:footer="720" w:gutter="0"/>
          <w:cols w:num="2" w:space="720"/>
          <w:titlePg/>
          <w:docGrid w:linePitch="360"/>
        </w:sectPr>
      </w:pPr>
    </w:p>
    <w:p w14:paraId="12D823C4" w14:textId="77777777" w:rsidR="00AC409D" w:rsidRDefault="00AC409D" w:rsidP="00AC409D">
      <w:pPr>
        <w:sectPr w:rsidR="00AC409D" w:rsidSect="00AC409D">
          <w:type w:val="continuous"/>
          <w:pgSz w:w="12240" w:h="15840"/>
          <w:pgMar w:top="1080" w:right="1080" w:bottom="1080" w:left="1080" w:header="720" w:footer="720" w:gutter="0"/>
          <w:cols w:space="720"/>
          <w:titlePg/>
          <w:docGrid w:linePitch="360"/>
        </w:sectPr>
      </w:pPr>
      <w:r>
        <w:rPr>
          <w:noProof/>
          <w:lang w:eastAsia="en-US"/>
        </w:rPr>
        <w:drawing>
          <wp:inline distT="0" distB="0" distL="0" distR="0" wp14:anchorId="5398A4FF" wp14:editId="21FEA2E8">
            <wp:extent cx="6328099" cy="2898843"/>
            <wp:effectExtent l="57150" t="57150" r="111125" b="111125"/>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6340968" cy="290473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8E0E3FB" w14:textId="77777777" w:rsidR="00D44A7E" w:rsidRDefault="00D44A7E" w:rsidP="00AC409D"/>
    <w:p w14:paraId="3696DC7E" w14:textId="77777777" w:rsidR="00D44A7E" w:rsidRDefault="00D44A7E" w:rsidP="00AC409D"/>
    <w:p w14:paraId="54958C1D" w14:textId="77777777" w:rsidR="00D44A7E" w:rsidRDefault="00D44A7E" w:rsidP="00AC409D"/>
    <w:p w14:paraId="082D132C" w14:textId="77777777" w:rsidR="00D44A7E" w:rsidRDefault="00D44A7E" w:rsidP="00AC409D"/>
    <w:p w14:paraId="44454245" w14:textId="77777777" w:rsidR="00D44A7E" w:rsidRDefault="00D44A7E" w:rsidP="00AC409D"/>
    <w:p w14:paraId="300C2F41" w14:textId="77777777" w:rsidR="00D44A7E" w:rsidRDefault="00D44A7E" w:rsidP="00AC409D"/>
    <w:p w14:paraId="5E7D9073" w14:textId="77777777" w:rsidR="00D44A7E" w:rsidRDefault="00D44A7E" w:rsidP="00AC409D"/>
    <w:p w14:paraId="121B82B1" w14:textId="77777777" w:rsidR="00D44A7E" w:rsidRDefault="00D44A7E" w:rsidP="00AC409D"/>
    <w:p w14:paraId="44717DE4" w14:textId="77777777" w:rsidR="00D44A7E" w:rsidRDefault="00D44A7E" w:rsidP="00AC409D"/>
    <w:p w14:paraId="50F77981" w14:textId="77777777" w:rsidR="00D44A7E" w:rsidRDefault="00D44A7E" w:rsidP="00AC409D"/>
    <w:p w14:paraId="40FD365C" w14:textId="77777777" w:rsidR="00D44A7E" w:rsidRDefault="00D44A7E" w:rsidP="00AC409D"/>
    <w:p w14:paraId="4D1B41DC" w14:textId="77777777" w:rsidR="00D44A7E" w:rsidRDefault="00D44A7E" w:rsidP="00AC409D"/>
    <w:p w14:paraId="29BA77FB" w14:textId="77777777" w:rsidR="00AC409D" w:rsidRDefault="00AC409D" w:rsidP="00AC409D">
      <w:r>
        <w:lastRenderedPageBreak/>
        <w:t>From here we can begin to determine that the route which connects Michigan and California through the least number of borders wou</w:t>
      </w:r>
      <w:r w:rsidR="00CE6915">
        <w:t>ld occur approximately along a straight line from Michigan to California. This line is depicted by the</w:t>
      </w:r>
      <w:r>
        <w:t xml:space="preserve"> blue arrow drawn on the graph below.</w:t>
      </w:r>
    </w:p>
    <w:p w14:paraId="7199909A" w14:textId="2667F337" w:rsidR="003D5CDB" w:rsidRDefault="0073407E" w:rsidP="00AC409D">
      <w:r>
        <w:rPr>
          <w:noProof/>
          <w:lang w:eastAsia="en-US"/>
        </w:rPr>
        <mc:AlternateContent>
          <mc:Choice Requires="wpg">
            <w:drawing>
              <wp:anchor distT="0" distB="0" distL="114300" distR="114300" simplePos="0" relativeHeight="251707904" behindDoc="0" locked="0" layoutInCell="1" allowOverlap="1" wp14:anchorId="40BC50B5" wp14:editId="137112F6">
                <wp:simplePos x="0" y="0"/>
                <wp:positionH relativeFrom="column">
                  <wp:posOffset>63500</wp:posOffset>
                </wp:positionH>
                <wp:positionV relativeFrom="paragraph">
                  <wp:posOffset>63500</wp:posOffset>
                </wp:positionV>
                <wp:extent cx="6219825" cy="2849245"/>
                <wp:effectExtent l="57150" t="57150" r="123825" b="122555"/>
                <wp:wrapSquare wrapText="bothSides"/>
                <wp:docPr id="49" name="Group 49"/>
                <wp:cNvGraphicFramePr/>
                <a:graphic xmlns:a="http://schemas.openxmlformats.org/drawingml/2006/main">
                  <a:graphicData uri="http://schemas.microsoft.com/office/word/2010/wordprocessingGroup">
                    <wpg:wgp>
                      <wpg:cNvGrpSpPr/>
                      <wpg:grpSpPr>
                        <a:xfrm>
                          <a:off x="0" y="0"/>
                          <a:ext cx="6219825" cy="2849245"/>
                          <a:chOff x="0" y="0"/>
                          <a:chExt cx="6219825" cy="2849245"/>
                        </a:xfrm>
                      </wpg:grpSpPr>
                      <pic:pic xmlns:pic="http://schemas.openxmlformats.org/drawingml/2006/picture">
                        <pic:nvPicPr>
                          <pic:cNvPr id="33" name="Picture 25"/>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6219825" cy="2849245"/>
                          </a:xfrm>
                          <a:prstGeom prst="rect">
                            <a:avLst/>
                          </a:prstGeom>
                          <a:ln>
                            <a:solidFill>
                              <a:schemeClr val="bg1">
                                <a:lumMod val="75000"/>
                              </a:schemeClr>
                            </a:solidFill>
                          </a:ln>
                          <a:effectLst>
                            <a:outerShdw blurRad="50800" dist="38100" dir="2700000" algn="tl" rotWithShape="0">
                              <a:prstClr val="black">
                                <a:alpha val="40000"/>
                              </a:prstClr>
                            </a:outerShdw>
                          </a:effectLst>
                        </pic:spPr>
                      </pic:pic>
                      <wps:wsp>
                        <wps:cNvPr id="34" name="Straight Arrow Connector 34"/>
                        <wps:cNvCnPr/>
                        <wps:spPr>
                          <a:xfrm flipV="1">
                            <a:off x="3256059" y="1836751"/>
                            <a:ext cx="2635857" cy="3056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3248107" y="2186608"/>
                            <a:ext cx="299416"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4170459" y="1944094"/>
                            <a:ext cx="220649"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4611756" y="1936142"/>
                            <a:ext cx="337931" cy="133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V="1">
                            <a:off x="3792772" y="2107095"/>
                            <a:ext cx="222636" cy="10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V="1">
                            <a:off x="5128591" y="1944094"/>
                            <a:ext cx="220428" cy="115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5502302" y="1920240"/>
                            <a:ext cx="21866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5915770" y="1884459"/>
                            <a:ext cx="4508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154722" y="2099143"/>
                            <a:ext cx="341078" cy="161457"/>
                          </a:xfrm>
                          <a:prstGeom prst="straightConnector1">
                            <a:avLst/>
                          </a:prstGeom>
                          <a:ln>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3" name="Straight Arrow Connector 43"/>
                        <wps:cNvCnPr/>
                        <wps:spPr>
                          <a:xfrm flipV="1">
                            <a:off x="4729369" y="2133600"/>
                            <a:ext cx="236331" cy="112310"/>
                          </a:xfrm>
                          <a:prstGeom prst="straightConnector1">
                            <a:avLst/>
                          </a:prstGeom>
                          <a:ln>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4" name="Straight Arrow Connector 44"/>
                        <wps:cNvCnPr/>
                        <wps:spPr>
                          <a:xfrm flipV="1">
                            <a:off x="5474473" y="1677725"/>
                            <a:ext cx="126365" cy="17970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5" name="Straight Arrow Connector 45"/>
                        <wps:cNvCnPr/>
                        <wps:spPr>
                          <a:xfrm>
                            <a:off x="5720963" y="1669774"/>
                            <a:ext cx="234564" cy="1272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6" name="Straight Arrow Connector 46"/>
                        <wps:cNvCnPr/>
                        <wps:spPr>
                          <a:xfrm flipV="1">
                            <a:off x="4591878" y="1725433"/>
                            <a:ext cx="218661" cy="118772"/>
                          </a:xfrm>
                          <a:prstGeom prst="straightConnector1">
                            <a:avLst/>
                          </a:prstGeom>
                          <a:ln>
                            <a:solidFill>
                              <a:srgbClr val="008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7" name="Straight Arrow Connector 47"/>
                        <wps:cNvCnPr/>
                        <wps:spPr>
                          <a:xfrm>
                            <a:off x="5005346" y="1725433"/>
                            <a:ext cx="339560" cy="158612"/>
                          </a:xfrm>
                          <a:prstGeom prst="straightConnector1">
                            <a:avLst/>
                          </a:prstGeom>
                          <a:ln>
                            <a:solidFill>
                              <a:srgbClr val="008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34B0B0A" id="Group 49" o:spid="_x0000_s1026" style="position:absolute;margin-left:5pt;margin-top:5pt;width:489.75pt;height:224.35pt;z-index:251707904" coordsize="62198,284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">
                <v:shape id="Picture 25" o:spid="_x0000_s1027" type="#_x0000_t75" style="position:absolute;width:62198;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dXHDAAAA2wAAAA8AAABkcnMvZG93bnJldi54bWxEj0FrwkAUhO+C/2F5ghepGxVtm7qK2Ari&#10;TdtDj4/saxKa9zZk1xj/vSsIHoeZ+YZZrjuuVEuNL50YmIwTUCSZs6XkBn6+dy9voHxAsVg5IQNX&#10;8rBe9XtLTK27yJHaU8hVhIhP0UARQp1q7bOCGP3Y1STR+3MNY4iyybVt8BLhXOlpkiw0YylxocCa&#10;tgVl/6czG/j6nO9+r/Z1VNZn5io/TFt6Z2OGg27zASpQF57hR3tvDcxmcP8Sf4Be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F1ccMAAADbAAAADwAAAAAAAAAAAAAAAACf&#10;AgAAZHJzL2Rvd25yZXYueG1sUEsFBgAAAAAEAAQA9wAAAI8DAAAAAA==&#10;" stroked="t" strokecolor="#bfbfbf [2412]">
                  <v:imagedata r:id="rId54" o:title=""/>
                  <v:shadow on="t" color="black" opacity="26214f" origin="-.5,-.5" offset=".74836mm,.74836mm"/>
                  <v:path arrowok="t"/>
                </v:shape>
                <v:shapetype id="_x0000_t32" coordsize="21600,21600" o:spt="32" o:oned="t" path="m,l21600,21600e" filled="f">
                  <v:path arrowok="t" fillok="f" o:connecttype="none"/>
                  <o:lock v:ext="edit" shapetype="t"/>
                </v:shapetype>
                <v:shape id="Straight Arrow Connector 34" o:spid="_x0000_s1028" type="#_x0000_t32" style="position:absolute;left:32560;top:18367;width:26359;height:30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6VdMQAAADbAAAADwAAAGRycy9kb3ducmV2LnhtbESPT4vCMBTE74LfITxhb5rqFpVqFFld&#10;VhAP/jl4fDTPpti8lCar9dubhQWPw8z8hpkvW1uJOzW+dKxgOEhAEOdOl1woOJ+++1MQPiBrrByT&#10;gid5WC66nTlm2j34QPdjKESEsM9QgQmhzqT0uSGLfuBq4uhdXWMxRNkUUjf4iHBbyVGSjKXFkuOC&#10;wZq+DOW3469V4A5m8rN2++fmlI68vu0um906Veqj165mIAK14R3+b2+1gs8U/r7EHyA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npV0xAAAANsAAAAPAAAAAAAAAAAA&#10;AAAAAKECAABkcnMvZG93bnJldi54bWxQSwUGAAAAAAQABAD5AAAAkgMAAAAA&#10;" strokecolor="blue" strokeweight=".27778mm">
                  <v:stroke endarrow="block"/>
                </v:shape>
                <v:shape id="Straight Arrow Connector 35" o:spid="_x0000_s1029" type="#_x0000_t32" style="position:absolute;left:32481;top:21866;width:2994;height: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8OdMIAAADbAAAADwAAAGRycy9kb3ducmV2LnhtbESP3YrCMBSE7wXfIRzBG9FUF6VUo4gi&#10;eLfrzwMcm2NbbU5KEmv37TcLC3s5zMw3zGrTmVq05HxlWcF0koAgzq2uuFBwvRzGKQgfkDXWlknB&#10;N3nYrPu9FWbavvlE7TkUIkLYZ6igDKHJpPR5SQb9xDbE0btbZzBE6QqpHb4j3NRyliQLabDiuFBi&#10;Q7uS8uf5ZRTMPqub28vHi+hrpGW7SPVOp0oNB912CSJQF/7Df+2jVvAxh98v8Q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8OdMIAAADbAAAADwAAAAAAAAAAAAAA&#10;AAChAgAAZHJzL2Rvd25yZXYueG1sUEsFBgAAAAAEAAQA+QAAAJADAAAAAA==&#10;" strokecolor="#d34817 [3204]" strokeweight=".27778mm">
                  <v:stroke endarrow="block"/>
                </v:shape>
                <v:shape id="Straight Arrow Connector 36" o:spid="_x0000_s1030" type="#_x0000_t32" style="position:absolute;left:41704;top:19440;width:2207;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yy3sUAAADbAAAADwAAAGRycy9kb3ducmV2LnhtbESPQWvCQBSE74L/YXmFXopubCGU1FWK&#10;IIi0B61KvD2zz2Rp9m3IbmP8965Q8DjMzDfMdN7bWnTUeuNYwWScgCAunDZcKtj9LEfvIHxA1lg7&#10;JgVX8jCfDQdTzLS78Ia6bShFhLDPUEEVQpNJ6YuKLPqxa4ijd3atxRBlW0rd4iXCbS1fkySVFg3H&#10;hQobWlRU/G7/rIK9OXWn3OT5+bs57L6Wi3X6ckSlnp/6zw8QgfrwCP+3V1rBWwr3L/EH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yy3sUAAADbAAAADwAAAAAAAAAA&#10;AAAAAAChAgAAZHJzL2Rvd25yZXYueG1sUEsFBgAAAAAEAAQA+QAAAJMDAAAAAA==&#10;" strokecolor="#d34817 [3204]" strokeweight=".27778mm">
                  <v:stroke endarrow="block"/>
                </v:shape>
                <v:shape id="Straight Arrow Connector 37" o:spid="_x0000_s1031" type="#_x0000_t32" style="position:absolute;left:46117;top:19361;width:3379;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1mMEAAADbAAAADwAAAGRycy9kb3ducmV2LnhtbESP0YrCMBRE3wX/IdwFX2RNV0FLNYq4&#10;CL656n7Atbm2dZubksRa/94ICz4OM3OGWaw6U4uWnK8sK/gaJSCIc6srLhT8nrafKQgfkDXWlknB&#10;gzyslv3eAjNt73yg9hgKESHsM1RQhtBkUvq8JIN+ZBvi6F2sMxiidIXUDu8Rbmo5TpKpNFhxXCix&#10;oU1J+d/xZhSM99XZfcvrjehnqGU7TfVGp0oNPrr1HESgLrzD/+2dVjCZwetL/AF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kTWYwQAAANsAAAAPAAAAAAAAAAAAAAAA&#10;AKECAABkcnMvZG93bnJldi54bWxQSwUGAAAAAAQABAD5AAAAjwMAAAAA&#10;" strokecolor="#d34817 [3204]" strokeweight=".27778mm">
                  <v:stroke endarrow="block"/>
                </v:shape>
                <v:shape id="Straight Arrow Connector 38" o:spid="_x0000_s1032" type="#_x0000_t32" style="position:absolute;left:37927;top:21070;width:2227;height:10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DN8IAAADbAAAADwAAAGRycy9kb3ducmV2LnhtbERPy4rCMBTdD/gP4QqzGTTVAZFqFBEE&#10;EV2ML+ru2lzbYHNTmkzt/P1kMTDLw3nPl52tREuNN44VjIYJCOLcacOFgvNpM5iC8AFZY+WYFPyQ&#10;h+Wi9zbHVLsXf1F7DIWIIexTVFCGUKdS+rwki37oauLIPVxjMUTYFFI3+IrhtpLjJJlIi4ZjQ4k1&#10;rUvKn8dvq+Bi7u09M1n2ONTX836z3k0+bqjUe79bzUAE6sK/+M+91Qo+49j4Jf4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DN8IAAADbAAAADwAAAAAAAAAAAAAA&#10;AAChAgAAZHJzL2Rvd25yZXYueG1sUEsFBgAAAAAEAAQA+QAAAJADAAAAAA==&#10;" strokecolor="#d34817 [3204]" strokeweight=".27778mm">
                  <v:stroke endarrow="block"/>
                </v:shape>
                <v:shape id="Straight Arrow Connector 39" o:spid="_x0000_s1033" type="#_x0000_t32" style="position:absolute;left:51285;top:19440;width:2205;height:1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mrMYAAADbAAAADwAAAGRycy9kb3ducmV2LnhtbESPT2vCQBTE7wW/w/IEL0U3tSAaXUUE&#10;oZT2UP8Rb8/sM1nMvg3ZbUy/fbcg9DjMzG+YxaqzlWip8caxgpdRAoI4d9pwoeCw3w6nIHxA1lg5&#10;JgU/5GG17D0tMNXuzl/U7kIhIoR9igrKEOpUSp+XZNGPXE0cvatrLIYom0LqBu8Rbis5TpKJtGg4&#10;LpRY06ak/Lb7tgqO5tJeMpNl18/6dPjYbt4nz2dUatDv1nMQgbrwH36037SC1xn8fYk/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zJqzGAAAA2wAAAA8AAAAAAAAA&#10;AAAAAAAAoQIAAGRycy9kb3ducmV2LnhtbFBLBQYAAAAABAAEAPkAAACUAwAAAAA=&#10;" strokecolor="#d34817 [3204]" strokeweight=".27778mm">
                  <v:stroke endarrow="block"/>
                </v:shape>
                <v:shape id="Straight Arrow Connector 40" o:spid="_x0000_s1034" type="#_x0000_t32" style="position:absolute;left:55023;top:19202;width:2186;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7ekb8AAADbAAAADwAAAGRycy9kb3ducmV2LnhtbERP3WrCMBS+H/gO4Qi7GTNVpJRqFKkI&#10;u9usPsBZc2y7NSclSWv39suF4OXH97/dT6YTIznfWlawXCQgiCurW64VXC+n9wyED8gaO8uk4I88&#10;7Hezly3m2t75TGMZahFD2OeooAmhz6X0VUMG/cL2xJG7WWcwROhqqR3eY7jp5CpJUmmw5djQYE9F&#10;Q9VvORgFq8/22x3lz0D09ablmGa60JlSr/PpsAERaApP8cP9oRWs4/r4Jf4Auf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X7ekb8AAADbAAAADwAAAAAAAAAAAAAAAACh&#10;AgAAZHJzL2Rvd25yZXYueG1sUEsFBgAAAAAEAAQA+QAAAI0DAAAAAA==&#10;" strokecolor="#d34817 [3204]" strokeweight=".27778mm">
                  <v:stroke endarrow="block"/>
                </v:shape>
                <v:shape id="Straight Arrow Connector 41" o:spid="_x0000_s1035" type="#_x0000_t32" style="position:absolute;left:59157;top:18844;width:451;height:4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NZ18UAAADbAAAADwAAAGRycy9kb3ducmV2LnhtbESPT2vCQBTE7wW/w/IEL0U3ShGJriKC&#10;INIe6j/i7Zl9JovZtyG7jem37xYKPQ4z8xtmsepsJVpqvHGsYDxKQBDnThsuFJyO2+EMhA/IGivH&#10;pOCbPKyWvZcFpto9+ZPaQyhEhLBPUUEZQp1K6fOSLPqRq4mjd3eNxRBlU0jd4DPCbSUnSTKVFg3H&#10;hRJr2pSUPw5fVsHZ3NpbZrLs/lFfTu/bzX76ekWlBv1uPQcRqAv/4b/2Tit4G8Pvl/g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NZ18UAAADbAAAADwAAAAAAAAAA&#10;AAAAAAChAgAAZHJzL2Rvd25yZXYueG1sUEsFBgAAAAAEAAQA+QAAAJMDAAAAAA==&#10;" strokecolor="#d34817 [3204]" strokeweight=".27778mm">
                  <v:stroke endarrow="block"/>
                </v:shape>
                <v:shape id="Straight Arrow Connector 42" o:spid="_x0000_s1036" type="#_x0000_t32" style="position:absolute;left:41547;top:20991;width:3411;height:1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ICvcYAAADbAAAADwAAAGRycy9kb3ducmV2LnhtbESPQWvCQBSE7wX/w/KE3uqmoVgbXUUM&#10;gYJYaKqgt0f2NQlm34bdVdN/7xYKPQ4z8w2zWA2mE1dyvrWs4HmSgCCurG65VrD/Kp5mIHxA1thZ&#10;JgU/5GG1HD0sMNP2xp90LUMtIoR9hgqaEPpMSl81ZNBPbE8cvW/rDIYoXS21w1uEm06mSTKVBluO&#10;Cw32tGmoOpcXoyB9zffn02w67PJL+mY/Dtvi6LZKPY6H9RxEoCH8h//a71rBSwq/X+IP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iAr3GAAAA2wAAAA8AAAAAAAAA&#10;AAAAAAAAoQIAAGRycy9kb3ducmV2LnhtbFBLBQYAAAAABAAEAPkAAACUAwAAAAA=&#10;" strokecolor="#7030a0" strokeweight=".27778mm">
                  <v:stroke endarrow="block"/>
                </v:shape>
                <v:shape id="Straight Arrow Connector 43" o:spid="_x0000_s1037" type="#_x0000_t32" style="position:absolute;left:47293;top:21336;width:2364;height:1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I2QcIAAADbAAAADwAAAGRycy9kb3ducmV2LnhtbESPQWvCQBSE74X+h+UVvNWNVqTGbKRY&#10;Ra/a6vmZfSah2bch+9T4791CocdhZr5hskXvGnWlLtSeDYyGCSjiwtuaSwPfX+vXd1BBkC02nsnA&#10;nQIs8uenDFPrb7yj615KFSEcUjRQibSp1qGoyGEY+pY4emffOZQou1LbDm8R7ho9TpKpdlhzXKiw&#10;pWVFxc/+4gwck8+NO56kHtvVRC798nCYrUbGDF76jzkooV7+w3/trTUweYPfL/EH6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I2QcIAAADbAAAADwAAAAAAAAAAAAAA&#10;AAChAgAAZHJzL2Rvd25yZXYueG1sUEsFBgAAAAAEAAQA+QAAAJADAAAAAA==&#10;" strokecolor="#7030a0" strokeweight=".27778mm">
                  <v:stroke endarrow="block"/>
                </v:shape>
                <v:shape id="Straight Arrow Connector 44" o:spid="_x0000_s1038" type="#_x0000_t32" style="position:absolute;left:54744;top:16777;width:1264;height:17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cjd8QAAADbAAAADwAAAGRycy9kb3ducmV2LnhtbESPwWrDMBBE74H+g9hCL6GW04ZQXMuh&#10;OAQacoqTD1hbW9tUWjmWkrh/HxUKPQ4z84bJ15M14kqj7x0rWCQpCOLG6Z5bBafj9vkNhA/IGo1j&#10;UvBDHtbFwyzHTLsbH+hahVZECPsMFXQhDJmUvunIok/cQBy9LzdaDFGOrdQj3iLcGvmSpitpsee4&#10;0OFAZUfNd3WxCvYblOZcz193xi2aeTnsp76slXp6nD7eQQSawn/4r/2pFSyX8Psl/gBZ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VyN3xAAAANsAAAAPAAAAAAAAAAAA&#10;AAAAAKECAABkcnMvZG93bnJldi54bWxQSwUGAAAAAAQABAD5AAAAkgMAAAAA&#10;" strokecolor="red" strokeweight=".27778mm">
                  <v:stroke endarrow="block"/>
                </v:shape>
                <v:shape id="Straight Arrow Connector 45" o:spid="_x0000_s1039" type="#_x0000_t32" style="position:absolute;left:57209;top:16697;width:2346;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b4GsQAAADbAAAADwAAAGRycy9kb3ducmV2LnhtbESPT2vCQBTE74V+h+UVequbWiOaukoV&#10;qj2JfwJen9nXZEn2bchuNX57t1DocZiZ3zCzRW8bcaHOG8cKXgcJCOLCacOlgvz4+TIB4QOyxsYx&#10;KbiRh8X88WGGmXZX3tPlEEoRIewzVFCF0GZS+qIii37gWuLofbvOYoiyK6Xu8BrhtpHDJBlLi4bj&#10;QoUtrSoq6sOPVXDeaKoNpevlNE/fzHZYr3enXKnnp/7jHUSgPvyH/9pfWsEohd8v8Qf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ZvgaxAAAANsAAAAPAAAAAAAAAAAA&#10;AAAAAKECAABkcnMvZG93bnJldi54bWxQSwUGAAAAAAQABAD5AAAAkgMAAAAA&#10;" strokecolor="red" strokeweight=".27778mm">
                  <v:stroke endarrow="block"/>
                </v:shape>
                <v:shape id="Straight Arrow Connector 46" o:spid="_x0000_s1040" type="#_x0000_t32" style="position:absolute;left:45918;top:17254;width:2187;height:1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gHcMAAADbAAAADwAAAGRycy9kb3ducmV2LnhtbESPS4vCQBCE7wv+h6EFL7JOFFE36ygi&#10;vtjbqpe9NZk2CWZ6Qmby8N87grDHouqropbrzhSiocrllhWMRxEI4sTqnFMF18v+cwHCeWSNhWVS&#10;8CAH61XvY4mxti3/UnP2qQgl7GJUkHlfxlK6JCODbmRL4uDdbGXQB1mlUlfYhnJTyEkUzaTBnMNC&#10;hiVtM0ru59oomPq/dPszbF3zddgv6uOV5jtXKzXod5tvEJ46/x9+0ycduBm8voQf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AYB3DAAAA2wAAAA8AAAAAAAAAAAAA&#10;AAAAoQIAAGRycy9kb3ducmV2LnhtbFBLBQYAAAAABAAEAPkAAACRAwAAAAA=&#10;" strokecolor="green" strokeweight=".27778mm">
                  <v:stroke endarrow="block"/>
                </v:shape>
                <v:shape id="Straight Arrow Connector 47" o:spid="_x0000_s1041" type="#_x0000_t32" style="position:absolute;left:50053;top:17254;width:3396;height:15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zMQAAADbAAAADwAAAGRycy9kb3ducmV2LnhtbESPQWvCQBSE74L/YXlCb7qxtFaiG5FC&#10;qZRejAoen9lnEsy+TXc3Gv99tyD0OMzMN8xy1ZtGXMn52rKC6SQBQVxYXXOpYL/7GM9B+ICssbFM&#10;Cu7kYZUNB0tMtb3xlq55KEWEsE9RQRVCm0rpi4oM+oltiaN3ts5giNKVUju8Rbhp5HOSzKTBmuNC&#10;hS29V1Rc8s4omNeFez1+3uV3cuDNvtvN8tPPl1JPo369ABGoD//hR3ujFby8wd+X+AN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9TMxAAAANsAAAAPAAAAAAAAAAAA&#10;AAAAAKECAABkcnMvZG93bnJldi54bWxQSwUGAAAAAAQABAD5AAAAkgMAAAAA&#10;" strokecolor="green" strokeweight=".27778mm">
                  <v:stroke endarrow="block"/>
                </v:shape>
                <w10:wrap type="square"/>
              </v:group>
            </w:pict>
          </mc:Fallback>
        </mc:AlternateContent>
      </w:r>
      <w:r w:rsidR="00230132">
        <w:t>W</w:t>
      </w:r>
      <w:r>
        <w:t xml:space="preserve">e can draw </w:t>
      </w:r>
      <w:r w:rsidR="00AC409D">
        <w:t>orange arrows</w:t>
      </w:r>
      <w:r w:rsidR="00230132">
        <w:t xml:space="preserve"> on this graph</w:t>
      </w:r>
      <w:r w:rsidR="00AC409D">
        <w:t xml:space="preserve"> </w:t>
      </w:r>
      <w:r>
        <w:t xml:space="preserve">to </w:t>
      </w:r>
      <w:r w:rsidR="00AC409D">
        <w:t xml:space="preserve">depict a route which answers the question </w:t>
      </w:r>
      <w:r w:rsidR="00550172">
        <w:t>"</w:t>
      </w:r>
      <w:r w:rsidR="00AC409D">
        <w:t>What is the least number of states you must pass through to get from Michigan to California?</w:t>
      </w:r>
      <w:r w:rsidR="00550172">
        <w:t>"</w:t>
      </w:r>
      <w:r w:rsidR="00AC409D">
        <w:t xml:space="preserve"> </w:t>
      </w:r>
      <w:r w:rsidR="003D5CDB">
        <w:t xml:space="preserve">Our eyes quickly tell us that </w:t>
      </w:r>
      <w:r w:rsidR="00A36E0C">
        <w:t xml:space="preserve">six states </w:t>
      </w:r>
      <w:r w:rsidR="00130DA2">
        <w:t>are</w:t>
      </w:r>
      <w:r w:rsidR="00AC409D">
        <w:t xml:space="preserve"> least number of </w:t>
      </w:r>
      <w:r w:rsidR="00A36E0C">
        <w:t>states that must be crossed</w:t>
      </w:r>
      <w:r w:rsidR="00AC409D">
        <w:t xml:space="preserve">. </w:t>
      </w:r>
    </w:p>
    <w:p w14:paraId="2B4D5B88" w14:textId="3D0E502B" w:rsidR="00AC409D" w:rsidRDefault="00AC409D" w:rsidP="00AC409D">
      <w:r>
        <w:t xml:space="preserve">The graph shows us that there are multiple answers to the question </w:t>
      </w:r>
      <w:r w:rsidR="00550172">
        <w:t>"</w:t>
      </w:r>
      <w:r>
        <w:t>and what are the names of those states?</w:t>
      </w:r>
      <w:r w:rsidR="00550172">
        <w:t>"</w:t>
      </w:r>
      <w:r>
        <w:t xml:space="preserve"> The answer we have drawn in orange arrows is </w:t>
      </w:r>
      <w:r w:rsidR="00550172">
        <w:t>"</w:t>
      </w:r>
      <w:r>
        <w:t>Wisconsin, Iowa, Nebraska, Wyoming, Utah, and Nevada</w:t>
      </w:r>
      <w:r w:rsidR="00550172">
        <w:t>"</w:t>
      </w:r>
      <w:r>
        <w:t xml:space="preserve">, however scanning the graph visually we can see there are alternate portions of the route which keeps the number of states at </w:t>
      </w:r>
      <w:proofErr w:type="gramStart"/>
      <w:r>
        <w:t>6, but</w:t>
      </w:r>
      <w:proofErr w:type="gramEnd"/>
      <w:r>
        <w:t xml:space="preserve"> directs you through different states. These segments are depicted by the green, red, and purple arrows.</w:t>
      </w:r>
    </w:p>
    <w:p w14:paraId="51BD4659" w14:textId="4B83FE7D" w:rsidR="00AC409D" w:rsidRDefault="00AC409D" w:rsidP="00AC409D">
      <w:r>
        <w:t>A common thought when viewing a graph such as the one above is that it does not resemble the way that the United States are laid out geographically on a map. That is true. In this case, it the graph appears somewhat as an inverted version of the USA, with Maine</w:t>
      </w:r>
      <w:r w:rsidR="00E0663D" w:rsidRPr="00E0663D">
        <w:t>'</w:t>
      </w:r>
      <w:r>
        <w:t xml:space="preserve">s location in the Southwest, while geographically it </w:t>
      </w:r>
      <w:r w:rsidR="00230132">
        <w:t>is in</w:t>
      </w:r>
      <w:r>
        <w:t xml:space="preserve"> the Northeast. The reason for this depiction is that the </w:t>
      </w:r>
      <w:r w:rsidR="003D5CDB">
        <w:t xml:space="preserve">Graphviz </w:t>
      </w:r>
      <w:r>
        <w:t xml:space="preserve">graphing engine does not know anything about geography. It builds the graph from the </w:t>
      </w:r>
      <w:r w:rsidR="00956CB8">
        <w:t>relationships and</w:t>
      </w:r>
      <w:r>
        <w:t xml:space="preserve"> lays them out in a manner which </w:t>
      </w:r>
      <w:r w:rsidR="00AD4453">
        <w:t xml:space="preserve">most </w:t>
      </w:r>
      <w:r>
        <w:t xml:space="preserve">efficiently utilizes the diagram space so that collisions between the shapes and lines is minimized. </w:t>
      </w:r>
    </w:p>
    <w:p w14:paraId="6540AB48" w14:textId="5B4CE966" w:rsidR="00AC409D" w:rsidRDefault="00AC409D" w:rsidP="00AC409D">
      <w:r>
        <w:t xml:space="preserve">By releasing the mental paradigm of where shape and line placements should occur you will reap the benefit of rapid visualizations. </w:t>
      </w:r>
      <w:r w:rsidR="003D5CDB">
        <w:t xml:space="preserve">Give the Relationship Visualizer a bunch of simple </w:t>
      </w:r>
      <w:r w:rsidR="00E0663D" w:rsidRPr="00E0663D">
        <w:rPr>
          <w:b/>
          <w:i/>
        </w:rPr>
        <w:t>'</w:t>
      </w:r>
      <w:r w:rsidR="003D5CDB" w:rsidRPr="003D5CDB">
        <w:rPr>
          <w:b/>
          <w:i/>
        </w:rPr>
        <w:t>A</w:t>
      </w:r>
      <w:r w:rsidR="00E0663D" w:rsidRPr="00E0663D">
        <w:rPr>
          <w:b/>
          <w:i/>
        </w:rPr>
        <w:t>'</w:t>
      </w:r>
      <w:r w:rsidR="003D5CDB" w:rsidRPr="003D5CDB">
        <w:rPr>
          <w:b/>
          <w:i/>
        </w:rPr>
        <w:t xml:space="preserve"> is related to </w:t>
      </w:r>
      <w:r w:rsidR="00E0663D" w:rsidRPr="00E0663D">
        <w:rPr>
          <w:b/>
          <w:i/>
        </w:rPr>
        <w:t>'</w:t>
      </w:r>
      <w:r w:rsidR="003D5CDB" w:rsidRPr="003D5CDB">
        <w:rPr>
          <w:b/>
          <w:i/>
        </w:rPr>
        <w:t>B</w:t>
      </w:r>
      <w:r w:rsidR="00E0663D" w:rsidRPr="00E0663D">
        <w:rPr>
          <w:b/>
          <w:i/>
        </w:rPr>
        <w:t>'</w:t>
      </w:r>
      <w:r w:rsidR="003D5CDB">
        <w:t xml:space="preserve"> statements, and it will give back a big-picture graphical depiction of the data.</w:t>
      </w:r>
    </w:p>
    <w:p w14:paraId="7CF7D905" w14:textId="77777777" w:rsidR="00F252F2" w:rsidRDefault="00F252F2" w:rsidP="00F252F2">
      <w:pPr>
        <w:pStyle w:val="Heading1"/>
        <w:pageBreakBefore/>
      </w:pPr>
      <w:bookmarkStart w:id="5" w:name="_Toc100494577"/>
      <w:r>
        <w:lastRenderedPageBreak/>
        <w:t>Getting Started</w:t>
      </w:r>
      <w:bookmarkEnd w:id="5"/>
    </w:p>
    <w:p w14:paraId="4B4D9C49" w14:textId="77777777" w:rsidR="00F252F2" w:rsidRDefault="00F252F2" w:rsidP="00F252F2">
      <w:pPr>
        <w:pStyle w:val="Heading2"/>
      </w:pPr>
      <w:bookmarkStart w:id="6" w:name="_Toc100494578"/>
      <w:r>
        <w:t>Required Tools</w:t>
      </w:r>
      <w:bookmarkEnd w:id="6"/>
    </w:p>
    <w:p w14:paraId="7B7185F1" w14:textId="720ED483" w:rsidR="00F252F2" w:rsidRDefault="00F252F2" w:rsidP="00F252F2">
      <w:r>
        <w:t xml:space="preserve">The Relationship Visualizer is a macro-enabled Excel </w:t>
      </w:r>
      <w:r w:rsidR="00A36E0C">
        <w:t>spreadsheet that</w:t>
      </w:r>
      <w:r>
        <w:t xml:space="preserve"> facilitates the collection of relationship information. It works in conjunction with </w:t>
      </w:r>
      <w:r w:rsidRPr="00DE5662">
        <w:t>Graphviz</w:t>
      </w:r>
      <w:r>
        <w:t>, which</w:t>
      </w:r>
      <w:r w:rsidR="00A36E0C">
        <w:t xml:space="preserve"> is open-</w:t>
      </w:r>
      <w:r w:rsidRPr="00DE5662">
        <w:t>source graph visualization software</w:t>
      </w:r>
      <w:r>
        <w:rPr>
          <w:rStyle w:val="FootnoteReference"/>
        </w:rPr>
        <w:footnoteReference w:id="1"/>
      </w:r>
      <w:r w:rsidRPr="00DE5662">
        <w:t xml:space="preserve">. </w:t>
      </w:r>
      <w:proofErr w:type="spellStart"/>
      <w:r>
        <w:t>Graphviz</w:t>
      </w:r>
      <w:r w:rsidR="00E0663D" w:rsidRPr="00E0663D">
        <w:t>'</w:t>
      </w:r>
      <w:r>
        <w:t>s</w:t>
      </w:r>
      <w:proofErr w:type="spellEnd"/>
      <w:r>
        <w:t xml:space="preserve"> strength is the ability to generate diagrams programmatically. To fulfill this aim, Graphviz uses a simple but powerful graph description language known as DOT.</w:t>
      </w:r>
    </w:p>
    <w:p w14:paraId="4D2C5E32" w14:textId="77777777" w:rsidR="00F252F2" w:rsidRDefault="00F252F2" w:rsidP="00F252F2">
      <w:pPr>
        <w:spacing w:after="160"/>
      </w:pPr>
      <w:r>
        <w:t xml:space="preserve">The Relationship Visualizer is an Excel </w:t>
      </w:r>
      <w:r w:rsidR="00A36E0C">
        <w:t>spreadsheet that</w:t>
      </w:r>
      <w:r>
        <w:t xml:space="preserve"> removes much of the burden of understanding the DOT language. It allows you to express relationships through text in Excel rows and columns. Macros in the spreadsheet </w:t>
      </w:r>
      <w:r w:rsidR="006E47E8">
        <w:t>write</w:t>
      </w:r>
      <w:r>
        <w:t xml:space="preserve"> the row and column data </w:t>
      </w:r>
      <w:r w:rsidR="006E47E8">
        <w:t>in</w:t>
      </w:r>
      <w:r>
        <w:t xml:space="preserve"> DOT format</w:t>
      </w:r>
      <w:r w:rsidR="006E47E8">
        <w:t xml:space="preserve"> into a text file</w:t>
      </w:r>
      <w:r>
        <w:t xml:space="preserve">, and </w:t>
      </w:r>
      <w:r w:rsidR="006E47E8">
        <w:t xml:space="preserve">then </w:t>
      </w:r>
      <w:r>
        <w:t xml:space="preserve">invoke Graphviz to </w:t>
      </w:r>
      <w:r w:rsidR="006E47E8">
        <w:t xml:space="preserve">read the text file </w:t>
      </w:r>
      <w:r w:rsidR="003D5CDB">
        <w:t>and</w:t>
      </w:r>
      <w:r w:rsidR="006E47E8">
        <w:t xml:space="preserve"> interpret the commands </w:t>
      </w:r>
      <w:r w:rsidR="003D5CDB">
        <w:t>to</w:t>
      </w:r>
      <w:r w:rsidR="006E47E8">
        <w:t xml:space="preserve"> </w:t>
      </w:r>
      <w:r>
        <w:t>create the graph.</w:t>
      </w:r>
    </w:p>
    <w:p w14:paraId="3A267084" w14:textId="77777777" w:rsidR="003D5CDB" w:rsidRDefault="00F252F2" w:rsidP="00F252F2">
      <w:r>
        <w:t xml:space="preserve">The Relationship Visualizer is not primarily an interactive tool. Given very </w:t>
      </w:r>
      <w:r w:rsidR="00A36E0C">
        <w:t>high-level</w:t>
      </w:r>
      <w:r>
        <w:t xml:space="preserve"> </w:t>
      </w:r>
      <w:r w:rsidR="00A36E0C">
        <w:t>instructions,</w:t>
      </w:r>
      <w:r>
        <w:t xml:space="preserve"> it will draw the relationship diagrams for you, </w:t>
      </w:r>
      <w:r w:rsidR="00230132">
        <w:t>considering</w:t>
      </w:r>
      <w:r>
        <w:t xml:space="preserve"> all the </w:t>
      </w:r>
      <w:r w:rsidR="00A36E0C">
        <w:t>low-level</w:t>
      </w:r>
      <w:r>
        <w:t xml:space="preserve"> details such as the optimal placement of shapes and the </w:t>
      </w:r>
      <w:r w:rsidR="00A36E0C">
        <w:t>lines that</w:t>
      </w:r>
      <w:r>
        <w:t xml:space="preserve"> connect them. Though you have a large choice of customization options and can control the final output in many ways, it is not at all easy to force </w:t>
      </w:r>
      <w:r w:rsidR="00142063">
        <w:t>DOT</w:t>
      </w:r>
      <w:r>
        <w:t xml:space="preserve"> to produce exactly what you want, down to the pixel. If you want to control every single pixel in your </w:t>
      </w:r>
      <w:r w:rsidR="00A36E0C">
        <w:t>diagram,</w:t>
      </w:r>
      <w:r>
        <w:t xml:space="preserve"> or if you are an artistic person who likes to draw free hand, then this tool is not for you. </w:t>
      </w:r>
    </w:p>
    <w:p w14:paraId="6FB75550" w14:textId="77777777" w:rsidR="00F252F2" w:rsidRDefault="00F252F2" w:rsidP="00665E27">
      <w:pPr>
        <w:widowControl w:val="0"/>
      </w:pPr>
      <w:r>
        <w:t xml:space="preserve">This </w:t>
      </w:r>
      <w:r w:rsidR="00A36E0C">
        <w:t>tool</w:t>
      </w:r>
      <w:r w:rsidR="003D5CDB">
        <w:t xml:space="preserve"> is intended </w:t>
      </w:r>
      <w:r>
        <w:t>for the person who wants the visualization performed with the minimum effort and without caring too much about the details of how the diagram was produced.</w:t>
      </w:r>
    </w:p>
    <w:p w14:paraId="6750C456" w14:textId="77777777" w:rsidR="003D5CDB" w:rsidRDefault="003D5CDB" w:rsidP="00665E27">
      <w:pPr>
        <w:widowControl w:val="0"/>
      </w:pPr>
    </w:p>
    <w:p w14:paraId="20891533" w14:textId="77777777" w:rsidR="003D5CDB" w:rsidRDefault="003D5CDB" w:rsidP="00665E27">
      <w:pPr>
        <w:widowControl w:val="0"/>
      </w:pPr>
    </w:p>
    <w:p w14:paraId="45FF05F7" w14:textId="77777777" w:rsidR="00F252F2" w:rsidRDefault="00F252F2" w:rsidP="00665E27">
      <w:pPr>
        <w:pStyle w:val="Heading2"/>
        <w:widowControl w:val="0"/>
      </w:pPr>
      <w:bookmarkStart w:id="7" w:name="_Toc425797880"/>
      <w:bookmarkStart w:id="8" w:name="_Toc425797978"/>
      <w:bookmarkStart w:id="9" w:name="_Toc100494579"/>
      <w:r>
        <w:t>Install Graphviz</w:t>
      </w:r>
      <w:bookmarkEnd w:id="7"/>
      <w:bookmarkEnd w:id="8"/>
      <w:bookmarkEnd w:id="9"/>
    </w:p>
    <w:p w14:paraId="6394B6A9" w14:textId="427315E8" w:rsidR="00F252F2" w:rsidRDefault="00F252F2" w:rsidP="00665E27">
      <w:pPr>
        <w:widowControl w:val="0"/>
        <w:spacing w:after="160"/>
      </w:pPr>
      <w:r w:rsidRPr="00D604C4">
        <w:rPr>
          <w:b/>
        </w:rPr>
        <w:t>Step 1</w:t>
      </w:r>
      <w:r>
        <w:t xml:space="preserve"> </w:t>
      </w:r>
      <w:r w:rsidR="005329FB">
        <w:t>-</w:t>
      </w:r>
      <w:r>
        <w:t xml:space="preserve"> Download the installation media from </w:t>
      </w:r>
      <w:r w:rsidR="00EB6125">
        <w:t xml:space="preserve">the Windows section of the Graphviz download page at </w:t>
      </w:r>
      <w:hyperlink r:id="rId55" w:history="1">
        <w:r w:rsidR="00EB6125" w:rsidRPr="00FB7BC2">
          <w:rPr>
            <w:rStyle w:val="Hyperlink"/>
          </w:rPr>
          <w:t>http://graphviz.org/download/</w:t>
        </w:r>
      </w:hyperlink>
      <w:r w:rsidR="00EB6125">
        <w:t xml:space="preserve"> </w:t>
      </w:r>
      <w:r w:rsidR="00963B45">
        <w:t>which appears as:</w:t>
      </w:r>
    </w:p>
    <w:p w14:paraId="29A839BF" w14:textId="0847E1C1" w:rsidR="00EB6125" w:rsidRDefault="00EB6125" w:rsidP="00665E27">
      <w:pPr>
        <w:widowControl w:val="0"/>
        <w:spacing w:after="160"/>
      </w:pPr>
      <w:r>
        <w:rPr>
          <w:noProof/>
          <w:lang w:eastAsia="en-US"/>
        </w:rPr>
        <w:drawing>
          <wp:inline distT="0" distB="0" distL="0" distR="0" wp14:anchorId="48AC5E16" wp14:editId="592A2BEA">
            <wp:extent cx="2971800" cy="1774825"/>
            <wp:effectExtent l="57150" t="57150" r="95250" b="92075"/>
            <wp:docPr id="6272" name="Picture 62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 name="Picture 6272" descr="Graphical user interface, text, application, email&#10;&#10;Description automatically generated"/>
                    <pic:cNvPicPr/>
                  </pic:nvPicPr>
                  <pic:blipFill>
                    <a:blip r:embed="rId56"/>
                    <a:stretch>
                      <a:fillRect/>
                    </a:stretch>
                  </pic:blipFill>
                  <pic:spPr>
                    <a:xfrm>
                      <a:off x="0" y="0"/>
                      <a:ext cx="2971800" cy="1774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0A22118" w14:textId="6E13CBA9" w:rsidR="00100B8E" w:rsidRDefault="00100B8E" w:rsidP="00665E27">
      <w:pPr>
        <w:widowControl w:val="0"/>
        <w:spacing w:after="160"/>
      </w:pPr>
      <w:r>
        <w:t>You will be presented with a choice of</w:t>
      </w:r>
      <w:r w:rsidR="006B2F5B">
        <w:t xml:space="preserve"> links. Win32 for the</w:t>
      </w:r>
      <w:r>
        <w:t xml:space="preserve"> 32-bit </w:t>
      </w:r>
      <w:r w:rsidR="006B2F5B">
        <w:t>installer, and x64 f</w:t>
      </w:r>
      <w:r>
        <w:t xml:space="preserve">or </w:t>
      </w:r>
      <w:r w:rsidR="006B2F5B">
        <w:t xml:space="preserve">the </w:t>
      </w:r>
      <w:r>
        <w:t xml:space="preserve">64-bit </w:t>
      </w:r>
      <w:r w:rsidR="006B2F5B">
        <w:t>installer</w:t>
      </w:r>
      <w:r>
        <w:t xml:space="preserve">. Choose the </w:t>
      </w:r>
      <w:r w:rsidR="006B2F5B">
        <w:t>link</w:t>
      </w:r>
      <w:r>
        <w:t xml:space="preserve"> which corresponds with </w:t>
      </w:r>
      <w:r w:rsidR="006B2F5B">
        <w:t xml:space="preserve">the Windows architecture of </w:t>
      </w:r>
      <w:r>
        <w:t xml:space="preserve">your machine. </w:t>
      </w:r>
    </w:p>
    <w:p w14:paraId="0CA5753B" w14:textId="089EE14B" w:rsidR="006B2F5B" w:rsidRDefault="00100B8E" w:rsidP="00665E27">
      <w:pPr>
        <w:widowControl w:val="0"/>
        <w:spacing w:after="160"/>
      </w:pPr>
      <w:r>
        <w:t>Download the installer file.</w:t>
      </w:r>
      <w:r w:rsidR="00963B45">
        <w:t xml:space="preserve"> At the time of this writing </w:t>
      </w:r>
      <w:r w:rsidR="00710734">
        <w:t xml:space="preserve">(29-Aug-2021) </w:t>
      </w:r>
      <w:r w:rsidR="00963B45">
        <w:t>t</w:t>
      </w:r>
      <w:r w:rsidR="006B2F5B">
        <w:t>he file</w:t>
      </w:r>
      <w:r w:rsidR="00963B45">
        <w:t>s</w:t>
      </w:r>
      <w:r w:rsidR="006B2F5B">
        <w:t xml:space="preserve"> </w:t>
      </w:r>
      <w:r w:rsidR="00963B45">
        <w:t>are</w:t>
      </w:r>
      <w:r w:rsidR="006B2F5B">
        <w:t xml:space="preserve"> named:</w:t>
      </w:r>
    </w:p>
    <w:p w14:paraId="47B6ECF5" w14:textId="541C3454" w:rsidR="00963B45" w:rsidRDefault="00963B45" w:rsidP="00665E27">
      <w:pPr>
        <w:pStyle w:val="ListParagraph"/>
        <w:widowControl w:val="0"/>
        <w:numPr>
          <w:ilvl w:val="0"/>
          <w:numId w:val="46"/>
        </w:numPr>
        <w:spacing w:after="160"/>
      </w:pPr>
      <w:r w:rsidRPr="00963B45">
        <w:rPr>
          <w:b/>
          <w:bCs/>
        </w:rPr>
        <w:t>2.49.0 EXE installer for Windows 10 (64-bit):</w:t>
      </w:r>
      <w:r w:rsidRPr="00963B45">
        <w:t xml:space="preserve"> </w:t>
      </w:r>
      <w:hyperlink r:id="rId57" w:history="1">
        <w:r w:rsidRPr="00963B45">
          <w:rPr>
            <w:rStyle w:val="Hyperlink"/>
          </w:rPr>
          <w:t>stable_windows_10_cmake_Release_x64_graphviz-install-2.49.0-win64.exe</w:t>
        </w:r>
      </w:hyperlink>
    </w:p>
    <w:p w14:paraId="1570A4C7" w14:textId="59106C8E" w:rsidR="00710734" w:rsidRDefault="00963B45" w:rsidP="00665E27">
      <w:pPr>
        <w:pStyle w:val="ListParagraph"/>
        <w:widowControl w:val="0"/>
        <w:numPr>
          <w:ilvl w:val="0"/>
          <w:numId w:val="46"/>
        </w:numPr>
        <w:spacing w:after="160"/>
      </w:pPr>
      <w:r w:rsidRPr="00963B45">
        <w:rPr>
          <w:b/>
          <w:bCs/>
        </w:rPr>
        <w:t>2.49.0 EXE installer for Windows 10 (32-bit):</w:t>
      </w:r>
      <w:r w:rsidRPr="00963B45">
        <w:t xml:space="preserve"> </w:t>
      </w:r>
      <w:hyperlink r:id="rId58" w:history="1">
        <w:r w:rsidRPr="00963B45">
          <w:rPr>
            <w:rStyle w:val="Hyperlink"/>
          </w:rPr>
          <w:t>stable_windows_10_cmake_Release_Win32_graphviz-install-2.49.0-win32.exe</w:t>
        </w:r>
      </w:hyperlink>
      <w:r w:rsidR="00710734">
        <w:t xml:space="preserve"> </w:t>
      </w:r>
    </w:p>
    <w:p w14:paraId="74812F33" w14:textId="4E034949" w:rsidR="00963B45" w:rsidRDefault="00710734" w:rsidP="00710734">
      <w:pPr>
        <w:widowControl w:val="0"/>
        <w:spacing w:after="160"/>
      </w:pPr>
      <w:r>
        <w:t>and the links above will download the version 2.49.0 installers.</w:t>
      </w:r>
    </w:p>
    <w:p w14:paraId="411D0D72" w14:textId="71FFD0BC" w:rsidR="00DB24E8" w:rsidRDefault="00DB24E8">
      <w:pPr>
        <w:spacing w:after="200" w:line="276" w:lineRule="auto"/>
        <w:rPr>
          <w:bCs/>
        </w:rPr>
      </w:pPr>
      <w:r>
        <w:rPr>
          <w:bCs/>
        </w:rPr>
        <w:br w:type="page"/>
      </w:r>
    </w:p>
    <w:p w14:paraId="1FFD850B" w14:textId="77777777" w:rsidR="00710734" w:rsidRPr="00710734" w:rsidRDefault="00A323A7" w:rsidP="00665E27">
      <w:pPr>
        <w:widowControl w:val="0"/>
        <w:spacing w:after="200" w:line="276" w:lineRule="auto"/>
        <w:rPr>
          <w:b/>
          <w:color w:val="FF0000"/>
        </w:rPr>
      </w:pPr>
      <w:r w:rsidRPr="00710734">
        <w:rPr>
          <w:b/>
          <w:color w:val="FF0000"/>
        </w:rPr>
        <w:lastRenderedPageBreak/>
        <w:t xml:space="preserve">If you are using the Microsoft Edge browser the download may get blocked. </w:t>
      </w:r>
    </w:p>
    <w:p w14:paraId="312EA213" w14:textId="3B021E19" w:rsidR="00665E27" w:rsidRDefault="00710734" w:rsidP="00665E27">
      <w:pPr>
        <w:widowControl w:val="0"/>
        <w:spacing w:after="200" w:line="276" w:lineRule="auto"/>
        <w:rPr>
          <w:bCs/>
        </w:rPr>
      </w:pPr>
      <w:r>
        <w:rPr>
          <w:noProof/>
          <w:lang w:eastAsia="en-US"/>
        </w:rPr>
        <mc:AlternateContent>
          <mc:Choice Requires="wps">
            <w:drawing>
              <wp:anchor distT="0" distB="0" distL="114300" distR="114300" simplePos="0" relativeHeight="252305920" behindDoc="0" locked="0" layoutInCell="1" allowOverlap="1" wp14:anchorId="5DCD5A85" wp14:editId="52F2ED54">
                <wp:simplePos x="0" y="0"/>
                <wp:positionH relativeFrom="column">
                  <wp:posOffset>2721122</wp:posOffset>
                </wp:positionH>
                <wp:positionV relativeFrom="paragraph">
                  <wp:posOffset>589531</wp:posOffset>
                </wp:positionV>
                <wp:extent cx="262647" cy="250529"/>
                <wp:effectExtent l="0" t="0" r="23495" b="16510"/>
                <wp:wrapNone/>
                <wp:docPr id="6722" name="Rectangle 6722"/>
                <wp:cNvGraphicFramePr/>
                <a:graphic xmlns:a="http://schemas.openxmlformats.org/drawingml/2006/main">
                  <a:graphicData uri="http://schemas.microsoft.com/office/word/2010/wordprocessingShape">
                    <wps:wsp>
                      <wps:cNvSpPr/>
                      <wps:spPr>
                        <a:xfrm>
                          <a:off x="0" y="0"/>
                          <a:ext cx="262647"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0B9B1" id="Rectangle 6722" o:spid="_x0000_s1026" style="position:absolute;margin-left:214.25pt;margin-top:46.4pt;width:20.7pt;height:19.7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" filled="f" strokecolor="red" strokeweight="1.5pt"/>
            </w:pict>
          </mc:Fallback>
        </mc:AlternateContent>
      </w:r>
      <w:r w:rsidR="00A323A7">
        <w:rPr>
          <w:bCs/>
        </w:rPr>
        <w:t>If blocked, y</w:t>
      </w:r>
      <w:r w:rsidR="00A323A7" w:rsidRPr="00A323A7">
        <w:rPr>
          <w:bCs/>
        </w:rPr>
        <w:t>ou will see a warning icon in the download symbol</w:t>
      </w:r>
      <w:r w:rsidR="00A323A7">
        <w:rPr>
          <w:bCs/>
        </w:rPr>
        <w:t>. Clicking on the button provides the reason the download was blocked.</w:t>
      </w:r>
      <w:r w:rsidR="00A323A7" w:rsidRPr="00A323A7">
        <w:rPr>
          <w:bCs/>
          <w:noProof/>
          <w:lang w:eastAsia="en-US"/>
        </w:rPr>
        <w:drawing>
          <wp:inline distT="0" distB="0" distL="0" distR="0" wp14:anchorId="0BDA6399" wp14:editId="4832297C">
            <wp:extent cx="2918298" cy="1328420"/>
            <wp:effectExtent l="57150" t="57150" r="92075" b="100330"/>
            <wp:docPr id="6273" name="Picture 62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 name="Picture 6273" descr="Graphical user interface, text, application, email&#10;&#10;Description automatically generated"/>
                    <pic:cNvPicPr/>
                  </pic:nvPicPr>
                  <pic:blipFill rotWithShape="1">
                    <a:blip r:embed="rId59"/>
                    <a:srcRect l="-1" r="1800"/>
                    <a:stretch/>
                  </pic:blipFill>
                  <pic:spPr bwMode="auto">
                    <a:xfrm>
                      <a:off x="0" y="0"/>
                      <a:ext cx="2918298" cy="1328420"/>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72DE76" w14:textId="75B9A606" w:rsidR="00A323A7" w:rsidRDefault="00A323A7" w:rsidP="00665E27">
      <w:pPr>
        <w:widowControl w:val="0"/>
        <w:spacing w:after="200" w:line="276" w:lineRule="auto"/>
        <w:rPr>
          <w:bCs/>
        </w:rPr>
      </w:pPr>
      <w:r>
        <w:rPr>
          <w:bCs/>
        </w:rPr>
        <w:t xml:space="preserve">Hover your mouse over the message, and a button with three dots will appear, along with a tooltip which </w:t>
      </w:r>
      <w:r w:rsidR="00DB24E8">
        <w:rPr>
          <w:bCs/>
        </w:rPr>
        <w:t>says,</w:t>
      </w:r>
      <w:r>
        <w:rPr>
          <w:bCs/>
        </w:rPr>
        <w:t xml:space="preserve"> “More actions”.</w:t>
      </w:r>
    </w:p>
    <w:p w14:paraId="6FE10D81" w14:textId="0E284C41" w:rsidR="00A323A7" w:rsidRDefault="00DB24E8" w:rsidP="00085DBE">
      <w:pPr>
        <w:spacing w:after="200" w:line="276" w:lineRule="auto"/>
        <w:rPr>
          <w:bCs/>
        </w:rPr>
      </w:pPr>
      <w:r>
        <w:rPr>
          <w:bCs/>
          <w:noProof/>
          <w:lang w:eastAsia="en-US"/>
        </w:rPr>
        <w:drawing>
          <wp:inline distT="0" distB="0" distL="0" distR="0" wp14:anchorId="21A93949" wp14:editId="4BAB3B1A">
            <wp:extent cx="2966720" cy="1167116"/>
            <wp:effectExtent l="57150" t="57150" r="100330" b="90805"/>
            <wp:docPr id="6274" name="Picture 62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 name="Picture 6274" descr="Graphical user interface, text, application, email&#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15495"/>
                    <a:stretch/>
                  </pic:blipFill>
                  <pic:spPr bwMode="auto">
                    <a:xfrm>
                      <a:off x="0" y="0"/>
                      <a:ext cx="2966720" cy="1167116"/>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2285440" behindDoc="0" locked="0" layoutInCell="1" allowOverlap="1" wp14:anchorId="7F9AFE9B" wp14:editId="6F80DA3C">
                <wp:simplePos x="0" y="0"/>
                <wp:positionH relativeFrom="column">
                  <wp:posOffset>2115766</wp:posOffset>
                </wp:positionH>
                <wp:positionV relativeFrom="paragraph">
                  <wp:posOffset>591036</wp:posOffset>
                </wp:positionV>
                <wp:extent cx="262647" cy="250529"/>
                <wp:effectExtent l="0" t="0" r="23495" b="16510"/>
                <wp:wrapNone/>
                <wp:docPr id="6719" name="Rectangle 6719"/>
                <wp:cNvGraphicFramePr/>
                <a:graphic xmlns:a="http://schemas.openxmlformats.org/drawingml/2006/main">
                  <a:graphicData uri="http://schemas.microsoft.com/office/word/2010/wordprocessingShape">
                    <wps:wsp>
                      <wps:cNvSpPr/>
                      <wps:spPr>
                        <a:xfrm>
                          <a:off x="0" y="0"/>
                          <a:ext cx="262647"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E7269" id="Rectangle 6719" o:spid="_x0000_s1026" style="position:absolute;margin-left:166.6pt;margin-top:46.55pt;width:20.7pt;height:19.7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" filled="f" strokecolor="red" strokeweight="1.5pt"/>
            </w:pict>
          </mc:Fallback>
        </mc:AlternateContent>
      </w:r>
    </w:p>
    <w:p w14:paraId="1E977886" w14:textId="35BF2BFF" w:rsidR="00A323A7" w:rsidRDefault="00A323A7" w:rsidP="00085DBE">
      <w:pPr>
        <w:spacing w:after="200" w:line="276" w:lineRule="auto"/>
        <w:rPr>
          <w:bCs/>
        </w:rPr>
      </w:pPr>
      <w:r>
        <w:rPr>
          <w:bCs/>
        </w:rPr>
        <w:t xml:space="preserve">Click on the </w:t>
      </w:r>
      <w:r w:rsidR="00710734">
        <w:rPr>
          <w:bCs/>
        </w:rPr>
        <w:t xml:space="preserve">[…] </w:t>
      </w:r>
      <w:r>
        <w:rPr>
          <w:bCs/>
        </w:rPr>
        <w:t>button</w:t>
      </w:r>
      <w:r w:rsidR="00DB24E8">
        <w:rPr>
          <w:bCs/>
        </w:rPr>
        <w:t>, and a popup menu appears. Select “Keep” from the dropdown list.</w:t>
      </w:r>
    </w:p>
    <w:p w14:paraId="0453A970" w14:textId="628C7B85" w:rsidR="00A323A7" w:rsidRDefault="00DB24E8" w:rsidP="00085DBE">
      <w:pPr>
        <w:spacing w:after="200" w:line="276" w:lineRule="auto"/>
        <w:rPr>
          <w:bCs/>
        </w:rPr>
      </w:pPr>
      <w:r>
        <w:rPr>
          <w:noProof/>
          <w:lang w:eastAsia="en-US"/>
        </w:rPr>
        <mc:AlternateContent>
          <mc:Choice Requires="wps">
            <w:drawing>
              <wp:anchor distT="0" distB="0" distL="114300" distR="114300" simplePos="0" relativeHeight="252287488" behindDoc="0" locked="0" layoutInCell="1" allowOverlap="1" wp14:anchorId="3DF742FD" wp14:editId="74FB2A23">
                <wp:simplePos x="0" y="0"/>
                <wp:positionH relativeFrom="column">
                  <wp:posOffset>1259731</wp:posOffset>
                </wp:positionH>
                <wp:positionV relativeFrom="paragraph">
                  <wp:posOffset>1308438</wp:posOffset>
                </wp:positionV>
                <wp:extent cx="1614791" cy="291681"/>
                <wp:effectExtent l="0" t="0" r="24130" b="13335"/>
                <wp:wrapNone/>
                <wp:docPr id="6226" name="Rectangle 6226"/>
                <wp:cNvGraphicFramePr/>
                <a:graphic xmlns:a="http://schemas.openxmlformats.org/drawingml/2006/main">
                  <a:graphicData uri="http://schemas.microsoft.com/office/word/2010/wordprocessingShape">
                    <wps:wsp>
                      <wps:cNvSpPr/>
                      <wps:spPr>
                        <a:xfrm>
                          <a:off x="0" y="0"/>
                          <a:ext cx="1614791" cy="291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56285" id="Rectangle 6226" o:spid="_x0000_s1026" style="position:absolute;margin-left:99.2pt;margin-top:103.05pt;width:127.15pt;height:22.95pt;z-index:2522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" filled="f" strokecolor="red" strokeweight="1.5pt"/>
            </w:pict>
          </mc:Fallback>
        </mc:AlternateContent>
      </w:r>
      <w:r w:rsidR="00A323A7">
        <w:rPr>
          <w:bCs/>
          <w:noProof/>
          <w:lang w:eastAsia="en-US"/>
        </w:rPr>
        <w:drawing>
          <wp:inline distT="0" distB="0" distL="0" distR="0" wp14:anchorId="21592D16" wp14:editId="4D8812CF">
            <wp:extent cx="2966720" cy="2499995"/>
            <wp:effectExtent l="57150" t="57150" r="100330" b="90805"/>
            <wp:docPr id="6275" name="Picture 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6720" cy="24999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26B926E" w14:textId="0115997F" w:rsidR="00DB24E8" w:rsidRDefault="00DB24E8" w:rsidP="00085DBE">
      <w:pPr>
        <w:spacing w:after="200" w:line="276" w:lineRule="auto"/>
        <w:rPr>
          <w:bCs/>
        </w:rPr>
      </w:pPr>
      <w:r>
        <w:rPr>
          <w:bCs/>
        </w:rPr>
        <w:t>Microsoft Edge will again try to dissuade you from downloading the file with a warning “</w:t>
      </w:r>
      <w:r w:rsidRPr="00DB24E8">
        <w:rPr>
          <w:b/>
        </w:rPr>
        <w:t>This app might harm your device</w:t>
      </w:r>
      <w:r>
        <w:rPr>
          <w:bCs/>
        </w:rPr>
        <w:t xml:space="preserve">”. It will appear that your only choices are “Delete” or “Cancel”. To keep the </w:t>
      </w:r>
      <w:proofErr w:type="gramStart"/>
      <w:r>
        <w:rPr>
          <w:bCs/>
        </w:rPr>
        <w:t>file</w:t>
      </w:r>
      <w:proofErr w:type="gramEnd"/>
      <w:r>
        <w:rPr>
          <w:bCs/>
        </w:rPr>
        <w:t xml:space="preserve"> you must click the “Show more” dropdown.</w:t>
      </w:r>
    </w:p>
    <w:p w14:paraId="53B2721B" w14:textId="38E58752" w:rsidR="00085DBE" w:rsidRDefault="00DB24E8" w:rsidP="00085DBE">
      <w:pPr>
        <w:spacing w:after="200" w:line="276" w:lineRule="auto"/>
        <w:rPr>
          <w:bCs/>
        </w:rPr>
      </w:pPr>
      <w:r>
        <w:rPr>
          <w:noProof/>
          <w:lang w:eastAsia="en-US"/>
        </w:rPr>
        <mc:AlternateContent>
          <mc:Choice Requires="wps">
            <w:drawing>
              <wp:anchor distT="0" distB="0" distL="114300" distR="114300" simplePos="0" relativeHeight="252289536" behindDoc="0" locked="0" layoutInCell="1" allowOverlap="1" wp14:anchorId="7E174BCA" wp14:editId="619A8CE8">
                <wp:simplePos x="0" y="0"/>
                <wp:positionH relativeFrom="column">
                  <wp:posOffset>515566</wp:posOffset>
                </wp:positionH>
                <wp:positionV relativeFrom="paragraph">
                  <wp:posOffset>2611336</wp:posOffset>
                </wp:positionV>
                <wp:extent cx="1137812" cy="250529"/>
                <wp:effectExtent l="0" t="0" r="24765" b="16510"/>
                <wp:wrapNone/>
                <wp:docPr id="6260" name="Rectangle 6260"/>
                <wp:cNvGraphicFramePr/>
                <a:graphic xmlns:a="http://schemas.openxmlformats.org/drawingml/2006/main">
                  <a:graphicData uri="http://schemas.microsoft.com/office/word/2010/wordprocessingShape">
                    <wps:wsp>
                      <wps:cNvSpPr/>
                      <wps:spPr>
                        <a:xfrm>
                          <a:off x="0" y="0"/>
                          <a:ext cx="1137812"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4529D" id="Rectangle 6260" o:spid="_x0000_s1026" style="position:absolute;margin-left:40.6pt;margin-top:205.6pt;width:89.6pt;height:19.75pt;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omQIAAIs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" filled="f" strokecolor="red" strokeweight="1.5pt"/>
            </w:pict>
          </mc:Fallback>
        </mc:AlternateContent>
      </w:r>
      <w:r w:rsidR="00085DBE">
        <w:rPr>
          <w:bCs/>
          <w:noProof/>
          <w:lang w:eastAsia="en-US"/>
        </w:rPr>
        <w:drawing>
          <wp:inline distT="0" distB="0" distL="0" distR="0" wp14:anchorId="4C4B73DB" wp14:editId="31D75B08">
            <wp:extent cx="2966720" cy="3579495"/>
            <wp:effectExtent l="57150" t="57150" r="100330" b="971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6720" cy="35794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C39FC39" w14:textId="078E0CB9" w:rsidR="00AE2D1F" w:rsidRDefault="00AE2D1F">
      <w:pPr>
        <w:spacing w:after="200" w:line="276" w:lineRule="auto"/>
        <w:rPr>
          <w:bCs/>
        </w:rPr>
      </w:pPr>
      <w:r>
        <w:rPr>
          <w:bCs/>
        </w:rPr>
        <w:br w:type="page"/>
      </w:r>
    </w:p>
    <w:p w14:paraId="6F8ACBFA" w14:textId="3BDB23CD" w:rsidR="00AE2D1F" w:rsidRDefault="00AE2D1F" w:rsidP="00085DBE">
      <w:pPr>
        <w:spacing w:after="200" w:line="276" w:lineRule="auto"/>
        <w:rPr>
          <w:bCs/>
        </w:rPr>
      </w:pPr>
      <w:r>
        <w:rPr>
          <w:bCs/>
        </w:rPr>
        <w:lastRenderedPageBreak/>
        <w:t>Three additional choices will now appear:</w:t>
      </w:r>
    </w:p>
    <w:p w14:paraId="60F953E0" w14:textId="09D36707" w:rsidR="00AE2D1F" w:rsidRPr="00AE2D1F" w:rsidRDefault="00AE2D1F" w:rsidP="00AE2D1F">
      <w:pPr>
        <w:pStyle w:val="ListParagraph"/>
        <w:numPr>
          <w:ilvl w:val="0"/>
          <w:numId w:val="47"/>
        </w:numPr>
        <w:spacing w:after="200" w:line="276" w:lineRule="auto"/>
        <w:rPr>
          <w:bCs/>
        </w:rPr>
      </w:pPr>
      <w:r w:rsidRPr="00AE2D1F">
        <w:rPr>
          <w:bCs/>
        </w:rPr>
        <w:t>Keep anyway</w:t>
      </w:r>
    </w:p>
    <w:p w14:paraId="0E24233B" w14:textId="1A37048B" w:rsidR="00AE2D1F" w:rsidRPr="00AE2D1F" w:rsidRDefault="00AE2D1F" w:rsidP="00AE2D1F">
      <w:pPr>
        <w:pStyle w:val="ListParagraph"/>
        <w:numPr>
          <w:ilvl w:val="0"/>
          <w:numId w:val="47"/>
        </w:numPr>
        <w:spacing w:after="200" w:line="276" w:lineRule="auto"/>
        <w:rPr>
          <w:bCs/>
        </w:rPr>
      </w:pPr>
      <w:r w:rsidRPr="00AE2D1F">
        <w:rPr>
          <w:bCs/>
        </w:rPr>
        <w:t>Report this app as safe</w:t>
      </w:r>
    </w:p>
    <w:p w14:paraId="4BB6081C" w14:textId="3B28DEE4" w:rsidR="00AE2D1F" w:rsidRPr="00AE2D1F" w:rsidRDefault="00AE2D1F" w:rsidP="00AE2D1F">
      <w:pPr>
        <w:pStyle w:val="ListParagraph"/>
        <w:numPr>
          <w:ilvl w:val="0"/>
          <w:numId w:val="47"/>
        </w:numPr>
        <w:spacing w:after="200" w:line="276" w:lineRule="auto"/>
        <w:rPr>
          <w:bCs/>
        </w:rPr>
      </w:pPr>
      <w:r w:rsidRPr="00AE2D1F">
        <w:rPr>
          <w:bCs/>
        </w:rPr>
        <w:t>Learn more</w:t>
      </w:r>
    </w:p>
    <w:p w14:paraId="7510CA89" w14:textId="0D3737D7" w:rsidR="00085DBE" w:rsidRDefault="00AE2D1F" w:rsidP="00085DBE">
      <w:pPr>
        <w:spacing w:after="200" w:line="276" w:lineRule="auto"/>
        <w:rPr>
          <w:bCs/>
        </w:rPr>
      </w:pPr>
      <w:r>
        <w:rPr>
          <w:noProof/>
          <w:lang w:eastAsia="en-US"/>
        </w:rPr>
        <mc:AlternateContent>
          <mc:Choice Requires="wps">
            <w:drawing>
              <wp:anchor distT="0" distB="0" distL="114300" distR="114300" simplePos="0" relativeHeight="252291584" behindDoc="0" locked="0" layoutInCell="1" allowOverlap="1" wp14:anchorId="716C8570" wp14:editId="30970A6A">
                <wp:simplePos x="0" y="0"/>
                <wp:positionH relativeFrom="column">
                  <wp:posOffset>559340</wp:posOffset>
                </wp:positionH>
                <wp:positionV relativeFrom="paragraph">
                  <wp:posOffset>2739404</wp:posOffset>
                </wp:positionV>
                <wp:extent cx="1614791" cy="846306"/>
                <wp:effectExtent l="0" t="0" r="24130" b="11430"/>
                <wp:wrapNone/>
                <wp:docPr id="6261" name="Rectangle 6261"/>
                <wp:cNvGraphicFramePr/>
                <a:graphic xmlns:a="http://schemas.openxmlformats.org/drawingml/2006/main">
                  <a:graphicData uri="http://schemas.microsoft.com/office/word/2010/wordprocessingShape">
                    <wps:wsp>
                      <wps:cNvSpPr/>
                      <wps:spPr>
                        <a:xfrm>
                          <a:off x="0" y="0"/>
                          <a:ext cx="1614791" cy="8463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89A35" id="Rectangle 6261" o:spid="_x0000_s1026" style="position:absolute;margin-left:44.05pt;margin-top:215.7pt;width:127.15pt;height:66.65pt;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VMmQIAAIsFAAAOAAAAZHJzL2Uyb0RvYy54bWysVMFu2zAMvQ/YPwi6r46zNG2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" filled="f" strokecolor="red" strokeweight="1.5pt"/>
            </w:pict>
          </mc:Fallback>
        </mc:AlternateContent>
      </w:r>
      <w:r w:rsidR="00085DBE">
        <w:rPr>
          <w:noProof/>
          <w:lang w:eastAsia="en-US"/>
        </w:rPr>
        <w:drawing>
          <wp:inline distT="0" distB="0" distL="0" distR="0" wp14:anchorId="38C07C3C" wp14:editId="25713BCA">
            <wp:extent cx="2971800" cy="4198620"/>
            <wp:effectExtent l="57150" t="57150" r="95250" b="8763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63"/>
                    <a:stretch>
                      <a:fillRect/>
                    </a:stretch>
                  </pic:blipFill>
                  <pic:spPr>
                    <a:xfrm>
                      <a:off x="0" y="0"/>
                      <a:ext cx="2971800" cy="41986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C176AA9" w14:textId="77777777" w:rsidR="00710734" w:rsidRDefault="00710734" w:rsidP="00F42C5E"/>
    <w:p w14:paraId="7656B3A2" w14:textId="77777777" w:rsidR="00710734" w:rsidRDefault="00710734" w:rsidP="00F42C5E"/>
    <w:p w14:paraId="77E4B1B2" w14:textId="77777777" w:rsidR="00710734" w:rsidRDefault="00710734" w:rsidP="00F42C5E"/>
    <w:p w14:paraId="64B78741" w14:textId="48854AEB" w:rsidR="00710734" w:rsidRDefault="00710734" w:rsidP="00F42C5E"/>
    <w:p w14:paraId="3C97FF20" w14:textId="77777777" w:rsidR="00F42C5E" w:rsidRDefault="00F42C5E" w:rsidP="00F42C5E"/>
    <w:p w14:paraId="1CB6FD51" w14:textId="77777777" w:rsidR="00710734" w:rsidRDefault="00710734" w:rsidP="00F42C5E"/>
    <w:p w14:paraId="0E7F63C7" w14:textId="77777777" w:rsidR="00710734" w:rsidRDefault="00710734" w:rsidP="00F42C5E"/>
    <w:p w14:paraId="150BDC84" w14:textId="77777777" w:rsidR="00710734" w:rsidRDefault="00710734" w:rsidP="00F42C5E"/>
    <w:p w14:paraId="3637DDFE" w14:textId="77777777" w:rsidR="00710734" w:rsidRDefault="00710734" w:rsidP="00F42C5E"/>
    <w:p w14:paraId="3D82D186" w14:textId="77777777" w:rsidR="00710734" w:rsidRDefault="00710734" w:rsidP="00F42C5E"/>
    <w:p w14:paraId="2A9BA1D5" w14:textId="184C2DB9" w:rsidR="00AE2D1F" w:rsidRDefault="00AE2D1F" w:rsidP="00AE2D1F">
      <w:pPr>
        <w:spacing w:after="200" w:line="276" w:lineRule="auto"/>
        <w:rPr>
          <w:bCs/>
        </w:rPr>
      </w:pPr>
      <w:r>
        <w:rPr>
          <w:bCs/>
        </w:rPr>
        <w:t>Click on “Keep anyway”</w:t>
      </w:r>
    </w:p>
    <w:p w14:paraId="1EA61320" w14:textId="7E2220CB" w:rsidR="00085DBE" w:rsidRDefault="00AE2D1F" w:rsidP="00085DBE">
      <w:pPr>
        <w:spacing w:after="200" w:line="276" w:lineRule="auto"/>
        <w:rPr>
          <w:bCs/>
        </w:rPr>
      </w:pPr>
      <w:r>
        <w:rPr>
          <w:noProof/>
          <w:lang w:eastAsia="en-US"/>
        </w:rPr>
        <mc:AlternateContent>
          <mc:Choice Requires="wps">
            <w:drawing>
              <wp:anchor distT="0" distB="0" distL="114300" distR="114300" simplePos="0" relativeHeight="252293632" behindDoc="0" locked="0" layoutInCell="1" allowOverlap="1" wp14:anchorId="24A86CCF" wp14:editId="4B6D18C2">
                <wp:simplePos x="0" y="0"/>
                <wp:positionH relativeFrom="column">
                  <wp:posOffset>492504</wp:posOffset>
                </wp:positionH>
                <wp:positionV relativeFrom="paragraph">
                  <wp:posOffset>2744227</wp:posOffset>
                </wp:positionV>
                <wp:extent cx="1614791" cy="291681"/>
                <wp:effectExtent l="0" t="0" r="24130" b="13335"/>
                <wp:wrapNone/>
                <wp:docPr id="6266" name="Rectangle 6266"/>
                <wp:cNvGraphicFramePr/>
                <a:graphic xmlns:a="http://schemas.openxmlformats.org/drawingml/2006/main">
                  <a:graphicData uri="http://schemas.microsoft.com/office/word/2010/wordprocessingShape">
                    <wps:wsp>
                      <wps:cNvSpPr/>
                      <wps:spPr>
                        <a:xfrm>
                          <a:off x="0" y="0"/>
                          <a:ext cx="1614791" cy="291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12265" id="Rectangle 6266" o:spid="_x0000_s1026" style="position:absolute;margin-left:38.8pt;margin-top:216.1pt;width:127.15pt;height:22.95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" filled="f" strokecolor="red" strokeweight="1.5pt"/>
            </w:pict>
          </mc:Fallback>
        </mc:AlternateContent>
      </w:r>
      <w:r w:rsidR="00085DBE">
        <w:rPr>
          <w:noProof/>
          <w:lang w:eastAsia="en-US"/>
        </w:rPr>
        <w:drawing>
          <wp:inline distT="0" distB="0" distL="0" distR="0" wp14:anchorId="1B4831A8" wp14:editId="2C996655">
            <wp:extent cx="2971800" cy="4198620"/>
            <wp:effectExtent l="57150" t="57150" r="95250" b="8763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3"/>
                    <a:stretch>
                      <a:fillRect/>
                    </a:stretch>
                  </pic:blipFill>
                  <pic:spPr>
                    <a:xfrm>
                      <a:off x="0" y="0"/>
                      <a:ext cx="2971800" cy="41986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57A5101" w14:textId="77777777" w:rsidR="00710734" w:rsidRDefault="00710734" w:rsidP="00F42C5E"/>
    <w:p w14:paraId="024607E0" w14:textId="77777777" w:rsidR="00710734" w:rsidRDefault="00710734" w:rsidP="00F42C5E"/>
    <w:p w14:paraId="17240159" w14:textId="6082500E" w:rsidR="00AE2D1F" w:rsidRPr="00A323A7" w:rsidRDefault="00AE2D1F" w:rsidP="00085DBE">
      <w:pPr>
        <w:spacing w:after="200" w:line="276" w:lineRule="auto"/>
        <w:rPr>
          <w:bCs/>
        </w:rPr>
      </w:pPr>
      <w:r>
        <w:rPr>
          <w:bCs/>
        </w:rPr>
        <w:t>Now the installer file shows up as a download. Click on “Open file” to run the installer.</w:t>
      </w:r>
    </w:p>
    <w:p w14:paraId="42E2AC9B" w14:textId="77777777" w:rsidR="00AE2D1F" w:rsidRDefault="00AE2D1F" w:rsidP="00085DBE">
      <w:pPr>
        <w:spacing w:after="160"/>
        <w:rPr>
          <w:b/>
        </w:rPr>
      </w:pPr>
      <w:r>
        <w:rPr>
          <w:noProof/>
          <w:lang w:eastAsia="en-US"/>
        </w:rPr>
        <mc:AlternateContent>
          <mc:Choice Requires="wps">
            <w:drawing>
              <wp:anchor distT="0" distB="0" distL="114300" distR="114300" simplePos="0" relativeHeight="252295680" behindDoc="0" locked="0" layoutInCell="1" allowOverlap="1" wp14:anchorId="48459EA5" wp14:editId="46323309">
                <wp:simplePos x="0" y="0"/>
                <wp:positionH relativeFrom="column">
                  <wp:posOffset>350196</wp:posOffset>
                </wp:positionH>
                <wp:positionV relativeFrom="paragraph">
                  <wp:posOffset>601250</wp:posOffset>
                </wp:positionV>
                <wp:extent cx="496110" cy="184461"/>
                <wp:effectExtent l="0" t="0" r="18415" b="25400"/>
                <wp:wrapNone/>
                <wp:docPr id="6267" name="Rectangle 6267"/>
                <wp:cNvGraphicFramePr/>
                <a:graphic xmlns:a="http://schemas.openxmlformats.org/drawingml/2006/main">
                  <a:graphicData uri="http://schemas.microsoft.com/office/word/2010/wordprocessingShape">
                    <wps:wsp>
                      <wps:cNvSpPr/>
                      <wps:spPr>
                        <a:xfrm>
                          <a:off x="0" y="0"/>
                          <a:ext cx="496110" cy="1844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7E59A" id="Rectangle 6267" o:spid="_x0000_s1026" style="position:absolute;margin-left:27.55pt;margin-top:47.35pt;width:39.05pt;height:14.5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" filled="f" strokecolor="red" strokeweight="1.5pt"/>
            </w:pict>
          </mc:Fallback>
        </mc:AlternateContent>
      </w:r>
      <w:r w:rsidR="00085DBE">
        <w:rPr>
          <w:noProof/>
          <w:lang w:eastAsia="en-US"/>
        </w:rPr>
        <w:drawing>
          <wp:inline distT="0" distB="0" distL="0" distR="0" wp14:anchorId="2E494BB1" wp14:editId="78F93CE1">
            <wp:extent cx="2971800" cy="1077595"/>
            <wp:effectExtent l="57150" t="57150" r="95250" b="10350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4"/>
                    <a:stretch>
                      <a:fillRect/>
                    </a:stretch>
                  </pic:blipFill>
                  <pic:spPr>
                    <a:xfrm>
                      <a:off x="0" y="0"/>
                      <a:ext cx="2971800" cy="10775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27F9A77" w14:textId="77777777" w:rsidR="00AE2D1F" w:rsidRDefault="00AE2D1F">
      <w:pPr>
        <w:spacing w:after="200" w:line="276" w:lineRule="auto"/>
        <w:rPr>
          <w:b/>
        </w:rPr>
      </w:pPr>
      <w:r>
        <w:rPr>
          <w:b/>
        </w:rPr>
        <w:br w:type="page"/>
      </w:r>
    </w:p>
    <w:p w14:paraId="5B305ABE" w14:textId="6E2C68C9" w:rsidR="00F252F2" w:rsidRDefault="00F252F2" w:rsidP="00085DBE">
      <w:pPr>
        <w:spacing w:after="160"/>
      </w:pPr>
      <w:r>
        <w:rPr>
          <w:b/>
        </w:rPr>
        <w:lastRenderedPageBreak/>
        <w:t>S</w:t>
      </w:r>
      <w:r w:rsidRPr="00D604C4">
        <w:rPr>
          <w:b/>
        </w:rPr>
        <w:t>tep 2</w:t>
      </w:r>
      <w:r>
        <w:t xml:space="preserve"> </w:t>
      </w:r>
      <w:r w:rsidR="005329FB">
        <w:t>-</w:t>
      </w:r>
      <w:r>
        <w:t xml:space="preserve"> Launch the installer file. </w:t>
      </w:r>
      <w:r w:rsidR="00AE2D1F">
        <w:t>Once again y</w:t>
      </w:r>
      <w:r>
        <w:t xml:space="preserve">ou will receive a security warning since this file was downloaded over the internet. </w:t>
      </w:r>
      <w:r w:rsidR="00AE2D1F">
        <w:t>It will appear that your only choice is “Don’t run”. To run the installer, click on the “More info” link.</w:t>
      </w:r>
    </w:p>
    <w:p w14:paraId="08BD0FBB" w14:textId="60870B80" w:rsidR="00085DBE" w:rsidRDefault="00AE2D1F" w:rsidP="00085DBE">
      <w:pPr>
        <w:spacing w:after="160"/>
      </w:pPr>
      <w:r>
        <w:rPr>
          <w:noProof/>
          <w:lang w:eastAsia="en-US"/>
        </w:rPr>
        <mc:AlternateContent>
          <mc:Choice Requires="wps">
            <w:drawing>
              <wp:anchor distT="0" distB="0" distL="114300" distR="114300" simplePos="0" relativeHeight="252297728" behindDoc="0" locked="0" layoutInCell="1" allowOverlap="1" wp14:anchorId="598C9696" wp14:editId="1733F0A1">
                <wp:simplePos x="0" y="0"/>
                <wp:positionH relativeFrom="column">
                  <wp:posOffset>131323</wp:posOffset>
                </wp:positionH>
                <wp:positionV relativeFrom="paragraph">
                  <wp:posOffset>682571</wp:posOffset>
                </wp:positionV>
                <wp:extent cx="515566" cy="250529"/>
                <wp:effectExtent l="0" t="0" r="18415" b="16510"/>
                <wp:wrapNone/>
                <wp:docPr id="6269" name="Rectangle 6269"/>
                <wp:cNvGraphicFramePr/>
                <a:graphic xmlns:a="http://schemas.openxmlformats.org/drawingml/2006/main">
                  <a:graphicData uri="http://schemas.microsoft.com/office/word/2010/wordprocessingShape">
                    <wps:wsp>
                      <wps:cNvSpPr/>
                      <wps:spPr>
                        <a:xfrm>
                          <a:off x="0" y="0"/>
                          <a:ext cx="515566"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06B96" id="Rectangle 6269" o:spid="_x0000_s1026" style="position:absolute;margin-left:10.35pt;margin-top:53.75pt;width:40.6pt;height:19.75pt;z-index:2522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" filled="f" strokecolor="red" strokeweight="1.5pt"/>
            </w:pict>
          </mc:Fallback>
        </mc:AlternateContent>
      </w:r>
      <w:r w:rsidR="00085DBE">
        <w:rPr>
          <w:noProof/>
          <w:lang w:eastAsia="en-US"/>
        </w:rPr>
        <w:drawing>
          <wp:inline distT="0" distB="0" distL="0" distR="0" wp14:anchorId="6F1A01A1" wp14:editId="2CF7F6A7">
            <wp:extent cx="2971800" cy="2782570"/>
            <wp:effectExtent l="57150" t="57150" r="95250" b="9398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5"/>
                    <a:stretch>
                      <a:fillRect/>
                    </a:stretch>
                  </pic:blipFill>
                  <pic:spPr>
                    <a:xfrm>
                      <a:off x="0" y="0"/>
                      <a:ext cx="2971800" cy="27825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5B39D93" w14:textId="6CD8D967" w:rsidR="00AE2D1F" w:rsidRDefault="00AE2D1F" w:rsidP="00085DBE">
      <w:pPr>
        <w:spacing w:after="160"/>
      </w:pPr>
      <w:r>
        <w:t>Information showing the name of the installer file is shown, and a “Run anyway” button appears. Click this button</w:t>
      </w:r>
    </w:p>
    <w:p w14:paraId="3C800E4B" w14:textId="37D12AA2" w:rsidR="00085DBE" w:rsidRDefault="00AE2D1F" w:rsidP="00085DBE">
      <w:pPr>
        <w:spacing w:after="160"/>
      </w:pPr>
      <w:r>
        <w:rPr>
          <w:noProof/>
          <w:lang w:eastAsia="en-US"/>
        </w:rPr>
        <mc:AlternateContent>
          <mc:Choice Requires="wps">
            <w:drawing>
              <wp:anchor distT="0" distB="0" distL="114300" distR="114300" simplePos="0" relativeHeight="252299776" behindDoc="0" locked="0" layoutInCell="1" allowOverlap="1" wp14:anchorId="72C94076" wp14:editId="2013C07F">
                <wp:simplePos x="0" y="0"/>
                <wp:positionH relativeFrom="column">
                  <wp:posOffset>1580746</wp:posOffset>
                </wp:positionH>
                <wp:positionV relativeFrom="paragraph">
                  <wp:posOffset>2471596</wp:posOffset>
                </wp:positionV>
                <wp:extent cx="700378" cy="250529"/>
                <wp:effectExtent l="0" t="0" r="24130" b="16510"/>
                <wp:wrapNone/>
                <wp:docPr id="6270" name="Rectangle 6270"/>
                <wp:cNvGraphicFramePr/>
                <a:graphic xmlns:a="http://schemas.openxmlformats.org/drawingml/2006/main">
                  <a:graphicData uri="http://schemas.microsoft.com/office/word/2010/wordprocessingShape">
                    <wps:wsp>
                      <wps:cNvSpPr/>
                      <wps:spPr>
                        <a:xfrm>
                          <a:off x="0" y="0"/>
                          <a:ext cx="700378"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E236" id="Rectangle 6270" o:spid="_x0000_s1026" style="position:absolute;margin-left:124.45pt;margin-top:194.6pt;width:55.15pt;height:19.75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" filled="f" strokecolor="red" strokeweight="1.5pt"/>
            </w:pict>
          </mc:Fallback>
        </mc:AlternateContent>
      </w:r>
      <w:r w:rsidR="00085DBE">
        <w:rPr>
          <w:noProof/>
          <w:lang w:eastAsia="en-US"/>
        </w:rPr>
        <w:drawing>
          <wp:inline distT="0" distB="0" distL="0" distR="0" wp14:anchorId="6A1EB038" wp14:editId="42E09D57">
            <wp:extent cx="2971800" cy="2782570"/>
            <wp:effectExtent l="57150" t="57150" r="95250" b="9398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6"/>
                    <a:stretch>
                      <a:fillRect/>
                    </a:stretch>
                  </pic:blipFill>
                  <pic:spPr>
                    <a:xfrm>
                      <a:off x="0" y="0"/>
                      <a:ext cx="2971800" cy="27825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CF01EBF" w14:textId="77777777" w:rsidR="00710734" w:rsidRDefault="00710734" w:rsidP="00085DBE">
      <w:pPr>
        <w:spacing w:after="160"/>
      </w:pPr>
    </w:p>
    <w:p w14:paraId="0865466C" w14:textId="21A46360" w:rsidR="00085DBE" w:rsidRDefault="00AE2D1F" w:rsidP="00085DBE">
      <w:pPr>
        <w:spacing w:after="160"/>
      </w:pPr>
      <w:r>
        <w:t xml:space="preserve">A User Access Control warning </w:t>
      </w:r>
      <w:r w:rsidR="00710734">
        <w:t xml:space="preserve">will now </w:t>
      </w:r>
      <w:r>
        <w:t>take over the screen and ask</w:t>
      </w:r>
    </w:p>
    <w:tbl>
      <w:tblPr>
        <w:tblStyle w:val="TableGrid"/>
        <w:tblW w:w="0" w:type="auto"/>
        <w:tblLook w:val="04A0" w:firstRow="1" w:lastRow="0" w:firstColumn="1" w:lastColumn="0" w:noHBand="0" w:noVBand="1"/>
      </w:tblPr>
      <w:tblGrid>
        <w:gridCol w:w="4670"/>
      </w:tblGrid>
      <w:tr w:rsidR="00FC1D71" w14:paraId="706CBD9C" w14:textId="77777777" w:rsidTr="00FC1D71">
        <w:tc>
          <w:tcPr>
            <w:tcW w:w="4670" w:type="dxa"/>
          </w:tcPr>
          <w:p w14:paraId="1570A727" w14:textId="77777777" w:rsidR="00FC1D71" w:rsidRPr="00FC1D71" w:rsidRDefault="00FC1D71" w:rsidP="00085DBE">
            <w:pPr>
              <w:spacing w:after="160"/>
              <w:rPr>
                <w:b/>
                <w:bCs/>
              </w:rPr>
            </w:pPr>
            <w:r w:rsidRPr="00FC1D71">
              <w:rPr>
                <w:b/>
                <w:bCs/>
              </w:rPr>
              <w:t>User Access Control</w:t>
            </w:r>
          </w:p>
          <w:p w14:paraId="62EFFF1E" w14:textId="77777777" w:rsidR="00FC1D71" w:rsidRDefault="00FC1D71" w:rsidP="00085DBE">
            <w:pPr>
              <w:spacing w:after="160"/>
            </w:pPr>
            <w:r>
              <w:t>Do you want to allow this app from an unknown publisher to make changes to your device?</w:t>
            </w:r>
          </w:p>
          <w:p w14:paraId="481733BB" w14:textId="18656894" w:rsidR="00FC1D71" w:rsidRDefault="00085DBE" w:rsidP="00085DBE">
            <w:pPr>
              <w:spacing w:after="160"/>
            </w:pPr>
            <w:r>
              <w:t>Stable_windows_10_cmake_Release_x64_graphviz</w:t>
            </w:r>
            <w:r w:rsidR="00FC1D71">
              <w:t>-install-2.</w:t>
            </w:r>
            <w:r>
              <w:t>49.0</w:t>
            </w:r>
            <w:r w:rsidR="00FC1D71">
              <w:t>-win64.exe</w:t>
            </w:r>
          </w:p>
          <w:p w14:paraId="7F290B94" w14:textId="5598E738" w:rsidR="00FC1D71" w:rsidRDefault="00FC1D71" w:rsidP="00085DBE">
            <w:pPr>
              <w:spacing w:after="160"/>
            </w:pPr>
            <w:r>
              <w:t>Publisher unknown</w:t>
            </w:r>
          </w:p>
          <w:p w14:paraId="50968D8C" w14:textId="26BCBC50" w:rsidR="00FC1D71" w:rsidRDefault="00FC1D71" w:rsidP="00085DBE">
            <w:pPr>
              <w:spacing w:after="160"/>
            </w:pPr>
            <w:r>
              <w:rPr>
                <w:noProof/>
                <w:lang w:eastAsia="en-US"/>
              </w:rPr>
              <mc:AlternateContent>
                <mc:Choice Requires="wps">
                  <w:drawing>
                    <wp:anchor distT="0" distB="0" distL="114300" distR="114300" simplePos="0" relativeHeight="251661824" behindDoc="0" locked="0" layoutInCell="1" allowOverlap="1" wp14:anchorId="73F12DB9" wp14:editId="18DD50E6">
                      <wp:simplePos x="0" y="0"/>
                      <wp:positionH relativeFrom="column">
                        <wp:posOffset>874543</wp:posOffset>
                      </wp:positionH>
                      <wp:positionV relativeFrom="paragraph">
                        <wp:posOffset>268871</wp:posOffset>
                      </wp:positionV>
                      <wp:extent cx="386966" cy="250529"/>
                      <wp:effectExtent l="0" t="0" r="13335" b="16510"/>
                      <wp:wrapNone/>
                      <wp:docPr id="15" name="Rectangle 15"/>
                      <wp:cNvGraphicFramePr/>
                      <a:graphic xmlns:a="http://schemas.openxmlformats.org/drawingml/2006/main">
                        <a:graphicData uri="http://schemas.microsoft.com/office/word/2010/wordprocessingShape">
                          <wps:wsp>
                            <wps:cNvSpPr/>
                            <wps:spPr>
                              <a:xfrm>
                                <a:off x="0" y="0"/>
                                <a:ext cx="386966"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FEDE" id="Rectangle 15" o:spid="_x0000_s1026" style="position:absolute;margin-left:68.85pt;margin-top:21.15pt;width:30.45pt;height:1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" filled="f" strokecolor="red" strokeweight="1.5pt"/>
                  </w:pict>
                </mc:Fallback>
              </mc:AlternateContent>
            </w:r>
            <w:r>
              <w:t>File origin: Hard drive on this computer</w:t>
            </w:r>
          </w:p>
          <w:p w14:paraId="2B8A3700" w14:textId="4E5DE02C" w:rsidR="00FC1D71" w:rsidRDefault="00FC1D71" w:rsidP="00085DBE">
            <w:pPr>
              <w:spacing w:after="160"/>
            </w:pPr>
            <w:r>
              <w:tab/>
            </w:r>
            <w:r>
              <w:tab/>
              <w:t>[Yes]</w:t>
            </w:r>
            <w:r>
              <w:tab/>
              <w:t>[No]</w:t>
            </w:r>
          </w:p>
        </w:tc>
      </w:tr>
    </w:tbl>
    <w:p w14:paraId="0F2DDA44" w14:textId="47A95BF2" w:rsidR="00FC1D71" w:rsidRDefault="00FC1D71" w:rsidP="00085DBE">
      <w:pPr>
        <w:spacing w:after="160"/>
      </w:pPr>
    </w:p>
    <w:p w14:paraId="069E5014" w14:textId="061B6E81" w:rsidR="00FC1D71" w:rsidRDefault="00FC1D71" w:rsidP="00085DBE">
      <w:pPr>
        <w:spacing w:after="160"/>
      </w:pPr>
      <w:r>
        <w:t>Press the Yes button</w:t>
      </w:r>
      <w:r w:rsidR="00710734">
        <w:t>, and the Graphviz installer will begin to run.</w:t>
      </w:r>
    </w:p>
    <w:p w14:paraId="691613B2" w14:textId="7A90F966" w:rsidR="00F252F2" w:rsidRDefault="00F252F2" w:rsidP="00085DBE">
      <w:pPr>
        <w:spacing w:after="160"/>
        <w:jc w:val="center"/>
      </w:pPr>
    </w:p>
    <w:p w14:paraId="0EFE8A5B" w14:textId="69B05389" w:rsidR="00F252F2" w:rsidRDefault="00F252F2" w:rsidP="00085DBE">
      <w:pPr>
        <w:spacing w:after="160"/>
        <w:rPr>
          <w:noProof/>
          <w:lang w:eastAsia="en-US"/>
        </w:rPr>
      </w:pPr>
      <w:r w:rsidRPr="00D604C4">
        <w:rPr>
          <w:b/>
        </w:rPr>
        <w:t>Step 3</w:t>
      </w:r>
      <w:r>
        <w:t xml:space="preserve"> </w:t>
      </w:r>
      <w:r w:rsidR="005329FB">
        <w:t>-</w:t>
      </w:r>
      <w:r>
        <w:t xml:space="preserve"> Select </w:t>
      </w:r>
      <w:r w:rsidR="00550172">
        <w:t>"</w:t>
      </w:r>
      <w:r w:rsidRPr="002B0B7D">
        <w:rPr>
          <w:u w:val="single"/>
        </w:rPr>
        <w:t>N</w:t>
      </w:r>
      <w:r>
        <w:t>ext &gt;</w:t>
      </w:r>
      <w:r w:rsidR="00550172">
        <w:t>"</w:t>
      </w:r>
      <w:r>
        <w:t xml:space="preserve"> on the </w:t>
      </w:r>
      <w:r w:rsidR="00550172" w:rsidRPr="00785101">
        <w:rPr>
          <w:b/>
          <w:bCs/>
        </w:rPr>
        <w:t>"</w:t>
      </w:r>
      <w:r w:rsidRPr="00785101">
        <w:rPr>
          <w:b/>
          <w:bCs/>
        </w:rPr>
        <w:t>Welcome to Graphviz</w:t>
      </w:r>
      <w:r w:rsidR="00785101" w:rsidRPr="00785101">
        <w:rPr>
          <w:b/>
          <w:bCs/>
        </w:rPr>
        <w:t xml:space="preserve"> </w:t>
      </w:r>
      <w:r w:rsidRPr="00785101">
        <w:rPr>
          <w:b/>
          <w:bCs/>
        </w:rPr>
        <w:t>Setup</w:t>
      </w:r>
      <w:r w:rsidR="00550172" w:rsidRPr="00785101">
        <w:rPr>
          <w:b/>
          <w:bCs/>
        </w:rPr>
        <w:t>"</w:t>
      </w:r>
      <w:r>
        <w:t xml:space="preserve"> splash page.</w:t>
      </w:r>
    </w:p>
    <w:p w14:paraId="33A6AB25" w14:textId="2C5912DA" w:rsidR="001F660E" w:rsidRDefault="001F660E" w:rsidP="00085DBE">
      <w:pPr>
        <w:spacing w:after="160"/>
      </w:pPr>
      <w:r>
        <w:rPr>
          <w:noProof/>
          <w:lang w:eastAsia="en-US"/>
        </w:rPr>
        <mc:AlternateContent>
          <mc:Choice Requires="wps">
            <w:drawing>
              <wp:anchor distT="0" distB="0" distL="114300" distR="114300" simplePos="0" relativeHeight="251663872" behindDoc="0" locked="0" layoutInCell="1" allowOverlap="1" wp14:anchorId="33D8F5D0" wp14:editId="11FCD4B4">
                <wp:simplePos x="0" y="0"/>
                <wp:positionH relativeFrom="column">
                  <wp:posOffset>1906068</wp:posOffset>
                </wp:positionH>
                <wp:positionV relativeFrom="paragraph">
                  <wp:posOffset>2130079</wp:posOffset>
                </wp:positionV>
                <wp:extent cx="564515" cy="226060"/>
                <wp:effectExtent l="0" t="0" r="26035" b="21590"/>
                <wp:wrapNone/>
                <wp:docPr id="61" name="Rectangle 61"/>
                <wp:cNvGraphicFramePr/>
                <a:graphic xmlns:a="http://schemas.openxmlformats.org/drawingml/2006/main">
                  <a:graphicData uri="http://schemas.microsoft.com/office/word/2010/wordprocessingShape">
                    <wps:wsp>
                      <wps:cNvSpPr/>
                      <wps:spPr>
                        <a:xfrm>
                          <a:off x="0" y="0"/>
                          <a:ext cx="564515" cy="226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143F3" id="Rectangle 61" o:spid="_x0000_s1026" style="position:absolute;margin-left:150.1pt;margin-top:167.7pt;width:44.45pt;height:17.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" filled="f" strokecolor="red" strokeweight="1.5pt"/>
            </w:pict>
          </mc:Fallback>
        </mc:AlternateContent>
      </w:r>
      <w:r w:rsidR="00773802">
        <w:rPr>
          <w:noProof/>
          <w:lang w:eastAsia="en-US"/>
        </w:rPr>
        <w:drawing>
          <wp:inline distT="0" distB="0" distL="0" distR="0" wp14:anchorId="703501EB" wp14:editId="4464A41F">
            <wp:extent cx="2971800" cy="2310765"/>
            <wp:effectExtent l="57150" t="57150" r="95250" b="8953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67"/>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86A47E0" w14:textId="77777777" w:rsidR="00AE2D1F" w:rsidRDefault="00AE2D1F">
      <w:pPr>
        <w:spacing w:after="200" w:line="276" w:lineRule="auto"/>
        <w:rPr>
          <w:b/>
          <w:bCs/>
        </w:rPr>
      </w:pPr>
      <w:r>
        <w:rPr>
          <w:b/>
          <w:bCs/>
        </w:rPr>
        <w:br w:type="page"/>
      </w:r>
    </w:p>
    <w:p w14:paraId="0446D2F2" w14:textId="77BE3E55" w:rsidR="001F660E" w:rsidRDefault="00785101" w:rsidP="00085DBE">
      <w:pPr>
        <w:spacing w:after="160"/>
      </w:pPr>
      <w:r w:rsidRPr="00785101">
        <w:rPr>
          <w:b/>
          <w:bCs/>
        </w:rPr>
        <w:lastRenderedPageBreak/>
        <w:t>Step 4</w:t>
      </w:r>
      <w:r>
        <w:t xml:space="preserve"> - </w:t>
      </w:r>
      <w:r w:rsidR="001F660E">
        <w:t>Accept the</w:t>
      </w:r>
      <w:r>
        <w:t xml:space="preserve"> License Agreement by pressing the "I </w:t>
      </w:r>
      <w:r w:rsidRPr="002B0B7D">
        <w:rPr>
          <w:u w:val="single"/>
        </w:rPr>
        <w:t>A</w:t>
      </w:r>
      <w:r>
        <w:t>gree" button.</w:t>
      </w:r>
    </w:p>
    <w:p w14:paraId="56CF6DE5" w14:textId="2161B157" w:rsidR="001F660E" w:rsidRDefault="00785101" w:rsidP="00085DBE">
      <w:pPr>
        <w:spacing w:after="160"/>
      </w:pPr>
      <w:r>
        <w:rPr>
          <w:noProof/>
          <w:lang w:eastAsia="en-US"/>
        </w:rPr>
        <mc:AlternateContent>
          <mc:Choice Requires="wps">
            <w:drawing>
              <wp:anchor distT="0" distB="0" distL="114300" distR="114300" simplePos="0" relativeHeight="252218880" behindDoc="0" locked="0" layoutInCell="1" allowOverlap="1" wp14:anchorId="3DA00BBE" wp14:editId="79F9DC9E">
                <wp:simplePos x="0" y="0"/>
                <wp:positionH relativeFrom="column">
                  <wp:posOffset>1933992</wp:posOffset>
                </wp:positionH>
                <wp:positionV relativeFrom="paragraph">
                  <wp:posOffset>2101317</wp:posOffset>
                </wp:positionV>
                <wp:extent cx="564515" cy="226060"/>
                <wp:effectExtent l="0" t="0" r="26035" b="21590"/>
                <wp:wrapNone/>
                <wp:docPr id="6661" name="Rectangle 6661"/>
                <wp:cNvGraphicFramePr/>
                <a:graphic xmlns:a="http://schemas.openxmlformats.org/drawingml/2006/main">
                  <a:graphicData uri="http://schemas.microsoft.com/office/word/2010/wordprocessingShape">
                    <wps:wsp>
                      <wps:cNvSpPr/>
                      <wps:spPr>
                        <a:xfrm>
                          <a:off x="0" y="0"/>
                          <a:ext cx="564515" cy="226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51E9" id="Rectangle 6661" o:spid="_x0000_s1026" style="position:absolute;margin-left:152.3pt;margin-top:165.45pt;width:44.45pt;height:17.8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" filled="f" strokecolor="red" strokeweight="1.5pt"/>
            </w:pict>
          </mc:Fallback>
        </mc:AlternateContent>
      </w:r>
      <w:r w:rsidR="00773802">
        <w:rPr>
          <w:noProof/>
          <w:lang w:eastAsia="en-US"/>
        </w:rPr>
        <w:drawing>
          <wp:inline distT="0" distB="0" distL="0" distR="0" wp14:anchorId="3BDD1A6B" wp14:editId="27E1C956">
            <wp:extent cx="2971800" cy="2310765"/>
            <wp:effectExtent l="57150" t="57150" r="95250" b="8953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68"/>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FF0B7FB" w14:textId="77777777" w:rsidR="00710734" w:rsidRDefault="00710734" w:rsidP="00085DBE">
      <w:pPr>
        <w:spacing w:after="160"/>
        <w:rPr>
          <w:b/>
          <w:bCs/>
        </w:rPr>
      </w:pPr>
    </w:p>
    <w:p w14:paraId="782AF14B" w14:textId="742EBC0A" w:rsidR="001F660E" w:rsidRDefault="00785101" w:rsidP="00085DBE">
      <w:pPr>
        <w:spacing w:after="160"/>
      </w:pPr>
      <w:r w:rsidRPr="00785101">
        <w:rPr>
          <w:b/>
          <w:bCs/>
        </w:rPr>
        <w:t>Step 5</w:t>
      </w:r>
      <w:r>
        <w:t xml:space="preserve"> </w:t>
      </w:r>
      <w:r w:rsidR="005329FB">
        <w:t>-</w:t>
      </w:r>
      <w:r>
        <w:t xml:space="preserve"> The Graphviz bin directory needs to be on your path. You can allow the installer to perform this action (easy way), or you can perform it manually (hard way). We will perform this task manually after the install to ensure you know how to do it should the installer encounter any problems.</w:t>
      </w:r>
    </w:p>
    <w:p w14:paraId="2DC180B0" w14:textId="0041CE0A" w:rsidR="00785101" w:rsidRDefault="00785101" w:rsidP="002B0B7D">
      <w:pPr>
        <w:keepNext/>
        <w:keepLines/>
        <w:spacing w:after="160"/>
      </w:pPr>
      <w:r>
        <w:t>Select the radio button "Do not add Graphviz to the system PATH</w:t>
      </w:r>
      <w:r w:rsidR="002B0B7D">
        <w:t>", then click the "</w:t>
      </w:r>
      <w:r w:rsidR="002B0B7D" w:rsidRPr="002B0B7D">
        <w:rPr>
          <w:u w:val="single"/>
        </w:rPr>
        <w:t>N</w:t>
      </w:r>
      <w:r w:rsidR="002B0B7D">
        <w:t>ext &gt;" button.</w:t>
      </w:r>
    </w:p>
    <w:p w14:paraId="61A41C95" w14:textId="032D7333" w:rsidR="001F660E" w:rsidRDefault="00BB1A62" w:rsidP="002B0B7D">
      <w:pPr>
        <w:keepNext/>
        <w:keepLines/>
        <w:spacing w:after="160"/>
      </w:pPr>
      <w:r>
        <w:rPr>
          <w:noProof/>
          <w:lang w:eastAsia="en-US"/>
        </w:rPr>
        <mc:AlternateContent>
          <mc:Choice Requires="wps">
            <w:drawing>
              <wp:anchor distT="0" distB="0" distL="114300" distR="114300" simplePos="0" relativeHeight="252222976" behindDoc="0" locked="0" layoutInCell="1" allowOverlap="1" wp14:anchorId="3CE6B72E" wp14:editId="51F46592">
                <wp:simplePos x="0" y="0"/>
                <wp:positionH relativeFrom="column">
                  <wp:posOffset>1963595</wp:posOffset>
                </wp:positionH>
                <wp:positionV relativeFrom="paragraph">
                  <wp:posOffset>2132276</wp:posOffset>
                </wp:positionV>
                <wp:extent cx="532932" cy="190909"/>
                <wp:effectExtent l="0" t="0" r="19685" b="19050"/>
                <wp:wrapNone/>
                <wp:docPr id="6663" name="Rectangle 6663"/>
                <wp:cNvGraphicFramePr/>
                <a:graphic xmlns:a="http://schemas.openxmlformats.org/drawingml/2006/main">
                  <a:graphicData uri="http://schemas.microsoft.com/office/word/2010/wordprocessingShape">
                    <wps:wsp>
                      <wps:cNvSpPr/>
                      <wps:spPr>
                        <a:xfrm>
                          <a:off x="0" y="0"/>
                          <a:ext cx="532932" cy="19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D4728" id="Rectangle 6663" o:spid="_x0000_s1026" style="position:absolute;margin-left:154.6pt;margin-top:167.9pt;width:41.95pt;height:15.05pt;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2220928" behindDoc="0" locked="0" layoutInCell="1" allowOverlap="1" wp14:anchorId="3C80CDCE" wp14:editId="0AEC3089">
                <wp:simplePos x="0" y="0"/>
                <wp:positionH relativeFrom="column">
                  <wp:posOffset>134390</wp:posOffset>
                </wp:positionH>
                <wp:positionV relativeFrom="paragraph">
                  <wp:posOffset>896134</wp:posOffset>
                </wp:positionV>
                <wp:extent cx="1374405" cy="179690"/>
                <wp:effectExtent l="0" t="0" r="16510" b="11430"/>
                <wp:wrapNone/>
                <wp:docPr id="6662" name="Rectangle 6662"/>
                <wp:cNvGraphicFramePr/>
                <a:graphic xmlns:a="http://schemas.openxmlformats.org/drawingml/2006/main">
                  <a:graphicData uri="http://schemas.microsoft.com/office/word/2010/wordprocessingShape">
                    <wps:wsp>
                      <wps:cNvSpPr/>
                      <wps:spPr>
                        <a:xfrm>
                          <a:off x="0" y="0"/>
                          <a:ext cx="1374405" cy="179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4616F" id="Rectangle 6662" o:spid="_x0000_s1026" style="position:absolute;margin-left:10.6pt;margin-top:70.55pt;width:108.2pt;height:14.15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" filled="f" strokecolor="red" strokeweight="1.5pt"/>
            </w:pict>
          </mc:Fallback>
        </mc:AlternateContent>
      </w:r>
      <w:r w:rsidR="00773802">
        <w:rPr>
          <w:noProof/>
          <w:lang w:eastAsia="en-US"/>
        </w:rPr>
        <w:drawing>
          <wp:inline distT="0" distB="0" distL="0" distR="0" wp14:anchorId="498085D5" wp14:editId="60707AD1">
            <wp:extent cx="2971800" cy="2310765"/>
            <wp:effectExtent l="57150" t="57150" r="95250" b="89535"/>
            <wp:docPr id="6343" name="Picture 6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 name="Picture 6343" descr="Graphical user interface, text, application, email&#10;&#10;Description automatically generated"/>
                    <pic:cNvPicPr/>
                  </pic:nvPicPr>
                  <pic:blipFill>
                    <a:blip r:embed="rId69"/>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7692BF" w14:textId="77777777" w:rsidR="00BB1A62" w:rsidRDefault="00BB1A62" w:rsidP="00F42C5E"/>
    <w:p w14:paraId="6A078DD8" w14:textId="77777777" w:rsidR="00BB1A62" w:rsidRDefault="00BB1A62" w:rsidP="00F42C5E"/>
    <w:p w14:paraId="560E6DBE" w14:textId="6EE88A1E" w:rsidR="00F252F2" w:rsidRDefault="00F252F2" w:rsidP="002E164E">
      <w:pPr>
        <w:spacing w:after="160"/>
      </w:pPr>
      <w:r w:rsidRPr="00D604C4">
        <w:rPr>
          <w:b/>
        </w:rPr>
        <w:t xml:space="preserve">Step </w:t>
      </w:r>
      <w:r w:rsidR="002B0B7D">
        <w:rPr>
          <w:b/>
        </w:rPr>
        <w:t>6</w:t>
      </w:r>
      <w:r>
        <w:t xml:space="preserve"> </w:t>
      </w:r>
      <w:r w:rsidR="005329FB">
        <w:t>-</w:t>
      </w:r>
      <w:r>
        <w:t xml:space="preserve"> Specify the folder where Graphviz should be installed. Select the </w:t>
      </w:r>
      <w:r w:rsidR="00550172">
        <w:t>"</w:t>
      </w:r>
      <w:r>
        <w:t>Everyone</w:t>
      </w:r>
      <w:r w:rsidR="00550172">
        <w:t>"</w:t>
      </w:r>
      <w:r>
        <w:t xml:space="preserve"> radio button, and then select the </w:t>
      </w:r>
      <w:r w:rsidR="00550172">
        <w:t>"</w:t>
      </w:r>
      <w:r w:rsidRPr="00D604C4">
        <w:rPr>
          <w:u w:val="single"/>
        </w:rPr>
        <w:t>N</w:t>
      </w:r>
      <w:r>
        <w:t>ext &gt;</w:t>
      </w:r>
      <w:r w:rsidR="00550172">
        <w:t>"</w:t>
      </w:r>
      <w:r>
        <w:t xml:space="preserve"> button.</w:t>
      </w:r>
    </w:p>
    <w:p w14:paraId="02950412" w14:textId="3EE85A73" w:rsidR="00F252F2" w:rsidRDefault="002B0B7D" w:rsidP="002E164E">
      <w:pPr>
        <w:spacing w:after="160"/>
        <w:jc w:val="center"/>
      </w:pPr>
      <w:r>
        <w:rPr>
          <w:noProof/>
          <w:lang w:eastAsia="en-US"/>
        </w:rPr>
        <mc:AlternateContent>
          <mc:Choice Requires="wps">
            <w:drawing>
              <wp:anchor distT="0" distB="0" distL="114300" distR="114300" simplePos="0" relativeHeight="251667968" behindDoc="0" locked="0" layoutInCell="1" allowOverlap="1" wp14:anchorId="2EEE017B" wp14:editId="164211D5">
                <wp:simplePos x="0" y="0"/>
                <wp:positionH relativeFrom="column">
                  <wp:posOffset>1999899</wp:posOffset>
                </wp:positionH>
                <wp:positionV relativeFrom="paragraph">
                  <wp:posOffset>2161376</wp:posOffset>
                </wp:positionV>
                <wp:extent cx="426179" cy="135142"/>
                <wp:effectExtent l="0" t="0" r="12065" b="17780"/>
                <wp:wrapNone/>
                <wp:docPr id="19" name="Rectangle 19"/>
                <wp:cNvGraphicFramePr/>
                <a:graphic xmlns:a="http://schemas.openxmlformats.org/drawingml/2006/main">
                  <a:graphicData uri="http://schemas.microsoft.com/office/word/2010/wordprocessingShape">
                    <wps:wsp>
                      <wps:cNvSpPr/>
                      <wps:spPr>
                        <a:xfrm>
                          <a:off x="0" y="0"/>
                          <a:ext cx="426179" cy="1351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8DBC" id="Rectangle 19" o:spid="_x0000_s1026" style="position:absolute;margin-left:157.45pt;margin-top:170.2pt;width:33.55pt;height:10.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" filled="f" strokecolor="red" strokeweight="1.5pt"/>
            </w:pict>
          </mc:Fallback>
        </mc:AlternateContent>
      </w:r>
      <w:r>
        <w:rPr>
          <w:noProof/>
          <w:lang w:eastAsia="en-US"/>
        </w:rPr>
        <mc:AlternateContent>
          <mc:Choice Requires="wps">
            <w:drawing>
              <wp:anchor distT="0" distB="0" distL="114300" distR="114300" simplePos="0" relativeHeight="251665920" behindDoc="0" locked="0" layoutInCell="1" allowOverlap="1" wp14:anchorId="641F9C6A" wp14:editId="36FEF669">
                <wp:simplePos x="0" y="0"/>
                <wp:positionH relativeFrom="column">
                  <wp:posOffset>283296</wp:posOffset>
                </wp:positionH>
                <wp:positionV relativeFrom="paragraph">
                  <wp:posOffset>1460149</wp:posOffset>
                </wp:positionV>
                <wp:extent cx="1890508" cy="137036"/>
                <wp:effectExtent l="0" t="0" r="14605" b="15875"/>
                <wp:wrapNone/>
                <wp:docPr id="17" name="Rectangle 17"/>
                <wp:cNvGraphicFramePr/>
                <a:graphic xmlns:a="http://schemas.openxmlformats.org/drawingml/2006/main">
                  <a:graphicData uri="http://schemas.microsoft.com/office/word/2010/wordprocessingShape">
                    <wps:wsp>
                      <wps:cNvSpPr/>
                      <wps:spPr>
                        <a:xfrm>
                          <a:off x="0" y="0"/>
                          <a:ext cx="1890508" cy="13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BF757" id="Rectangle 17" o:spid="_x0000_s1026" style="position:absolute;margin-left:22.3pt;margin-top:114.95pt;width:148.85pt;height:10.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H5O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" filled="f" strokecolor="red" strokeweight="1.5pt"/>
            </w:pict>
          </mc:Fallback>
        </mc:AlternateContent>
      </w:r>
      <w:r w:rsidR="00773802">
        <w:rPr>
          <w:noProof/>
          <w:lang w:eastAsia="en-US"/>
        </w:rPr>
        <w:drawing>
          <wp:inline distT="0" distB="0" distL="0" distR="0" wp14:anchorId="72E2CAFC" wp14:editId="5B7D595F">
            <wp:extent cx="2971800" cy="2310765"/>
            <wp:effectExtent l="57150" t="57150" r="95250" b="895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70"/>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D45F77" w14:textId="77777777" w:rsidR="00710734" w:rsidRDefault="00710734" w:rsidP="002B0B7D">
      <w:pPr>
        <w:keepNext/>
        <w:keepLines/>
        <w:spacing w:after="160"/>
        <w:rPr>
          <w:b/>
          <w:bCs/>
        </w:rPr>
      </w:pPr>
    </w:p>
    <w:p w14:paraId="46C6C0EB" w14:textId="656AFF63" w:rsidR="001F660E" w:rsidRDefault="002B0B7D" w:rsidP="002B0B7D">
      <w:pPr>
        <w:keepNext/>
        <w:keepLines/>
        <w:spacing w:after="160"/>
      </w:pPr>
      <w:r w:rsidRPr="002B0B7D">
        <w:rPr>
          <w:b/>
          <w:bCs/>
        </w:rPr>
        <w:t>Step 7</w:t>
      </w:r>
      <w:r>
        <w:t xml:space="preserve"> </w:t>
      </w:r>
      <w:r w:rsidR="005329FB">
        <w:t>-</w:t>
      </w:r>
      <w:r>
        <w:t xml:space="preserve"> Choose the Start Menu Folder and press the "</w:t>
      </w:r>
      <w:r w:rsidRPr="002B0B7D">
        <w:rPr>
          <w:u w:val="single"/>
        </w:rPr>
        <w:t>I</w:t>
      </w:r>
      <w:r>
        <w:t>nstall" button.</w:t>
      </w:r>
    </w:p>
    <w:p w14:paraId="335BF4B2" w14:textId="01A92B72" w:rsidR="001F660E" w:rsidRDefault="00BB1A62" w:rsidP="002B0B7D">
      <w:pPr>
        <w:keepNext/>
        <w:keepLines/>
        <w:spacing w:after="160"/>
        <w:jc w:val="center"/>
      </w:pPr>
      <w:r>
        <w:rPr>
          <w:noProof/>
          <w:lang w:eastAsia="en-US"/>
        </w:rPr>
        <mc:AlternateContent>
          <mc:Choice Requires="wps">
            <w:drawing>
              <wp:anchor distT="0" distB="0" distL="114300" distR="114300" simplePos="0" relativeHeight="252227072" behindDoc="0" locked="0" layoutInCell="1" allowOverlap="1" wp14:anchorId="3EC1C8C8" wp14:editId="2D027722">
                <wp:simplePos x="0" y="0"/>
                <wp:positionH relativeFrom="margin">
                  <wp:posOffset>5412524</wp:posOffset>
                </wp:positionH>
                <wp:positionV relativeFrom="paragraph">
                  <wp:posOffset>2124940</wp:posOffset>
                </wp:positionV>
                <wp:extent cx="482444" cy="163826"/>
                <wp:effectExtent l="0" t="0" r="13335" b="27305"/>
                <wp:wrapNone/>
                <wp:docPr id="6665" name="Rectangle 6665"/>
                <wp:cNvGraphicFramePr/>
                <a:graphic xmlns:a="http://schemas.openxmlformats.org/drawingml/2006/main">
                  <a:graphicData uri="http://schemas.microsoft.com/office/word/2010/wordprocessingShape">
                    <wps:wsp>
                      <wps:cNvSpPr/>
                      <wps:spPr>
                        <a:xfrm>
                          <a:off x="0" y="0"/>
                          <a:ext cx="482444" cy="163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CADF9" id="Rectangle 6665" o:spid="_x0000_s1026" style="position:absolute;margin-left:426.2pt;margin-top:167.3pt;width:38pt;height:12.9pt;z-index:25222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" filled="f" strokecolor="red" strokeweight="1.5pt">
                <w10:wrap anchorx="margin"/>
              </v:rect>
            </w:pict>
          </mc:Fallback>
        </mc:AlternateContent>
      </w:r>
      <w:r w:rsidR="00773802">
        <w:rPr>
          <w:noProof/>
          <w:lang w:eastAsia="en-US"/>
        </w:rPr>
        <w:drawing>
          <wp:inline distT="0" distB="0" distL="0" distR="0" wp14:anchorId="1F01987C" wp14:editId="5389B3B2">
            <wp:extent cx="2971800" cy="2310765"/>
            <wp:effectExtent l="57150" t="57150" r="95250" b="89535"/>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71"/>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BD98E23" w14:textId="77777777" w:rsidR="00710734" w:rsidRDefault="00710734" w:rsidP="00F42C5E"/>
    <w:p w14:paraId="2950FD9C" w14:textId="725F44A6" w:rsidR="00F252F2" w:rsidRDefault="002B0B7D" w:rsidP="00BB1A62">
      <w:pPr>
        <w:spacing w:after="160"/>
      </w:pPr>
      <w:r w:rsidRPr="002B0B7D">
        <w:rPr>
          <w:b/>
          <w:bCs/>
        </w:rPr>
        <w:t>Step 8</w:t>
      </w:r>
      <w:r>
        <w:t xml:space="preserve"> - </w:t>
      </w:r>
      <w:r w:rsidR="00F252F2">
        <w:t>The installer will copy the files and make Windows configuration changes. A status bar will indicate how the installation is progressing.</w:t>
      </w:r>
    </w:p>
    <w:p w14:paraId="231E03D1" w14:textId="15A03C08" w:rsidR="00F252F2" w:rsidRDefault="00F252F2" w:rsidP="002B0B7D">
      <w:pPr>
        <w:keepNext/>
        <w:keepLines/>
        <w:spacing w:after="160"/>
      </w:pPr>
      <w:r w:rsidRPr="006F1203">
        <w:rPr>
          <w:b/>
        </w:rPr>
        <w:lastRenderedPageBreak/>
        <w:t xml:space="preserve">Step </w:t>
      </w:r>
      <w:r w:rsidR="002B0B7D">
        <w:rPr>
          <w:b/>
        </w:rPr>
        <w:t>9</w:t>
      </w:r>
      <w:r>
        <w:t xml:space="preserve"> </w:t>
      </w:r>
      <w:r w:rsidR="005329FB">
        <w:t>-</w:t>
      </w:r>
      <w:r>
        <w:t xml:space="preserve"> Once the </w:t>
      </w:r>
      <w:r w:rsidR="00550172">
        <w:t>"</w:t>
      </w:r>
      <w:r w:rsidR="002B0B7D">
        <w:t>Completing Graphviz Setup</w:t>
      </w:r>
      <w:r w:rsidR="00550172">
        <w:t>"</w:t>
      </w:r>
      <w:r>
        <w:t xml:space="preserve"> screen appears press the </w:t>
      </w:r>
      <w:r w:rsidR="00550172">
        <w:t>"</w:t>
      </w:r>
      <w:r w:rsidR="002B0B7D" w:rsidRPr="002B0B7D">
        <w:rPr>
          <w:u w:val="single"/>
        </w:rPr>
        <w:t>F</w:t>
      </w:r>
      <w:r w:rsidR="002B0B7D">
        <w:t>inish</w:t>
      </w:r>
      <w:r w:rsidR="00550172">
        <w:t>"</w:t>
      </w:r>
      <w:r>
        <w:t xml:space="preserve"> button. The software is installed.</w:t>
      </w:r>
    </w:p>
    <w:p w14:paraId="6C2DB89C" w14:textId="311034D4" w:rsidR="00710734" w:rsidRDefault="00363496" w:rsidP="00710734">
      <w:pPr>
        <w:keepNext/>
        <w:keepLines/>
        <w:spacing w:after="160"/>
        <w:jc w:val="center"/>
        <w:rPr>
          <w:b/>
        </w:rPr>
      </w:pPr>
      <w:r>
        <w:rPr>
          <w:noProof/>
          <w:lang w:eastAsia="en-US"/>
        </w:rPr>
        <mc:AlternateContent>
          <mc:Choice Requires="wps">
            <w:drawing>
              <wp:anchor distT="0" distB="0" distL="114300" distR="114300" simplePos="0" relativeHeight="251672064" behindDoc="0" locked="0" layoutInCell="1" allowOverlap="1" wp14:anchorId="1F4B5477" wp14:editId="7CF34FB0">
                <wp:simplePos x="0" y="0"/>
                <wp:positionH relativeFrom="margin">
                  <wp:posOffset>1972526</wp:posOffset>
                </wp:positionH>
                <wp:positionV relativeFrom="paragraph">
                  <wp:posOffset>2133397</wp:posOffset>
                </wp:positionV>
                <wp:extent cx="482444" cy="163826"/>
                <wp:effectExtent l="0" t="0" r="13335" b="27305"/>
                <wp:wrapNone/>
                <wp:docPr id="62" name="Rectangle 62"/>
                <wp:cNvGraphicFramePr/>
                <a:graphic xmlns:a="http://schemas.openxmlformats.org/drawingml/2006/main">
                  <a:graphicData uri="http://schemas.microsoft.com/office/word/2010/wordprocessingShape">
                    <wps:wsp>
                      <wps:cNvSpPr/>
                      <wps:spPr>
                        <a:xfrm>
                          <a:off x="0" y="0"/>
                          <a:ext cx="482444" cy="163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939D4" id="Rectangle 62" o:spid="_x0000_s1026" style="position:absolute;margin-left:155.3pt;margin-top:168pt;width:38pt;height:12.9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" filled="f" strokecolor="red" strokeweight="1.5pt">
                <w10:wrap anchorx="margin"/>
              </v:rect>
            </w:pict>
          </mc:Fallback>
        </mc:AlternateContent>
      </w:r>
      <w:r w:rsidR="00773802">
        <w:rPr>
          <w:noProof/>
          <w:lang w:eastAsia="en-US"/>
        </w:rPr>
        <w:drawing>
          <wp:inline distT="0" distB="0" distL="0" distR="0" wp14:anchorId="14BC4334" wp14:editId="604554A7">
            <wp:extent cx="2971800" cy="2310765"/>
            <wp:effectExtent l="57150" t="57150" r="95250" b="89535"/>
            <wp:docPr id="131" name="Picture 1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Word&#10;&#10;Description automatically generated"/>
                    <pic:cNvPicPr/>
                  </pic:nvPicPr>
                  <pic:blipFill>
                    <a:blip r:embed="rId72"/>
                    <a:stretch>
                      <a:fillRect/>
                    </a:stretch>
                  </pic:blipFill>
                  <pic:spPr>
                    <a:xfrm>
                      <a:off x="0" y="0"/>
                      <a:ext cx="2971800" cy="23107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1A2DFC" w14:textId="10CEE4D7" w:rsidR="00F252F2" w:rsidRDefault="00F252F2" w:rsidP="005F0918">
      <w:pPr>
        <w:keepNext/>
        <w:spacing w:after="160"/>
      </w:pPr>
      <w:r w:rsidRPr="0060686C">
        <w:rPr>
          <w:b/>
        </w:rPr>
        <w:t xml:space="preserve">Step </w:t>
      </w:r>
      <w:r w:rsidR="002B0B7D">
        <w:rPr>
          <w:b/>
        </w:rPr>
        <w:t>10</w:t>
      </w:r>
      <w:r>
        <w:t xml:space="preserve"> </w:t>
      </w:r>
      <w:r w:rsidR="005329FB">
        <w:t>-</w:t>
      </w:r>
      <w:r>
        <w:t xml:space="preserve"> Confirm Graphviz is installed. If you select the Microsoft Windows start button you should see </w:t>
      </w:r>
      <w:r w:rsidR="00550172">
        <w:rPr>
          <w:b/>
        </w:rPr>
        <w:t>"</w:t>
      </w:r>
      <w:r w:rsidRPr="007B7811">
        <w:rPr>
          <w:b/>
        </w:rPr>
        <w:t>Graphviz</w:t>
      </w:r>
      <w:r w:rsidR="00550172">
        <w:rPr>
          <w:b/>
        </w:rPr>
        <w:t>"</w:t>
      </w:r>
      <w:r>
        <w:t xml:space="preserve"> as a program folder. </w:t>
      </w:r>
    </w:p>
    <w:p w14:paraId="0762BF64" w14:textId="7100EB05" w:rsidR="00F252F2" w:rsidRDefault="00363496" w:rsidP="005F0918">
      <w:pPr>
        <w:keepNext/>
        <w:spacing w:after="160"/>
        <w:jc w:val="center"/>
      </w:pPr>
      <w:r>
        <w:rPr>
          <w:noProof/>
          <w:lang w:eastAsia="en-US"/>
        </w:rPr>
        <mc:AlternateContent>
          <mc:Choice Requires="wps">
            <w:drawing>
              <wp:anchor distT="0" distB="0" distL="114300" distR="114300" simplePos="0" relativeHeight="252225024" behindDoc="0" locked="0" layoutInCell="1" allowOverlap="1" wp14:anchorId="0C249D69" wp14:editId="221B07B5">
                <wp:simplePos x="0" y="0"/>
                <wp:positionH relativeFrom="margin">
                  <wp:posOffset>598251</wp:posOffset>
                </wp:positionH>
                <wp:positionV relativeFrom="paragraph">
                  <wp:posOffset>2577884</wp:posOffset>
                </wp:positionV>
                <wp:extent cx="2305455" cy="398834"/>
                <wp:effectExtent l="0" t="0" r="19050" b="20320"/>
                <wp:wrapNone/>
                <wp:docPr id="6664" name="Rectangle 6664"/>
                <wp:cNvGraphicFramePr/>
                <a:graphic xmlns:a="http://schemas.openxmlformats.org/drawingml/2006/main">
                  <a:graphicData uri="http://schemas.microsoft.com/office/word/2010/wordprocessingShape">
                    <wps:wsp>
                      <wps:cNvSpPr/>
                      <wps:spPr>
                        <a:xfrm>
                          <a:off x="0" y="0"/>
                          <a:ext cx="2305455" cy="3988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A03B" id="Rectangle 6664" o:spid="_x0000_s1026" style="position:absolute;margin-left:47.1pt;margin-top:203pt;width:181.55pt;height:31.4pt;z-index:25222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JPmQIAAIs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" filled="f" strokecolor="red" strokeweight="1.5pt">
                <w10:wrap anchorx="margin"/>
              </v:rect>
            </w:pict>
          </mc:Fallback>
        </mc:AlternateContent>
      </w:r>
      <w:r w:rsidR="00773802">
        <w:rPr>
          <w:noProof/>
          <w:lang w:eastAsia="en-US"/>
        </w:rPr>
        <w:drawing>
          <wp:inline distT="0" distB="0" distL="0" distR="0" wp14:anchorId="126489B0" wp14:editId="76CC4D86">
            <wp:extent cx="2971800" cy="3971290"/>
            <wp:effectExtent l="57150" t="57150" r="95250" b="86360"/>
            <wp:docPr id="133" name="Picture 13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chat or text message&#10;&#10;Description automatically generated"/>
                    <pic:cNvPicPr/>
                  </pic:nvPicPr>
                  <pic:blipFill>
                    <a:blip r:embed="rId73"/>
                    <a:stretch>
                      <a:fillRect/>
                    </a:stretch>
                  </pic:blipFill>
                  <pic:spPr>
                    <a:xfrm>
                      <a:off x="0" y="0"/>
                      <a:ext cx="2971800" cy="39712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2552490" w14:textId="25BCB36C" w:rsidR="00F252F2" w:rsidRDefault="00F252F2" w:rsidP="00F42C5E"/>
    <w:p w14:paraId="47688A3C" w14:textId="29292427" w:rsidR="00F252F2" w:rsidRDefault="00F252F2" w:rsidP="00F252F2">
      <w:pPr>
        <w:pStyle w:val="Heading2"/>
      </w:pPr>
      <w:bookmarkStart w:id="10" w:name="_Toc100494580"/>
      <w:r>
        <w:t>Edit the System PATH Environment Variable</w:t>
      </w:r>
      <w:bookmarkEnd w:id="10"/>
    </w:p>
    <w:p w14:paraId="108BF9F0" w14:textId="3155CDAF" w:rsidR="00F252F2" w:rsidRDefault="00F252F2" w:rsidP="00F252F2">
      <w:pPr>
        <w:spacing w:after="160"/>
      </w:pPr>
      <w:r>
        <w:t xml:space="preserve">The Relationship Visualizer utilizes the command line programs provided by Graphviz. The Graphviz installer </w:t>
      </w:r>
      <w:r w:rsidR="001F660E">
        <w:t>can</w:t>
      </w:r>
      <w:r>
        <w:t xml:space="preserve"> modify your PATH environment variable</w:t>
      </w:r>
      <w:r w:rsidR="00CE0B30">
        <w:t xml:space="preserve">, however if your path is too long the installer may fail. </w:t>
      </w:r>
      <w:r>
        <w:t>It is your responsibility to perform this task manually</w:t>
      </w:r>
      <w:r w:rsidR="00CE0B30">
        <w:t xml:space="preserve"> when following these instructions</w:t>
      </w:r>
      <w:r>
        <w:t xml:space="preserve">. </w:t>
      </w:r>
    </w:p>
    <w:p w14:paraId="7B83D654" w14:textId="79E91BFD" w:rsidR="00F252F2" w:rsidRDefault="00F252F2" w:rsidP="00F252F2">
      <w:pPr>
        <w:spacing w:after="160"/>
      </w:pPr>
      <w:r>
        <w:t xml:space="preserve">The detailed steps </w:t>
      </w:r>
      <w:r w:rsidR="00263C44">
        <w:t xml:space="preserve">illustrated using a Microsoft Windows </w:t>
      </w:r>
      <w:r w:rsidR="002C68A9">
        <w:t>10</w:t>
      </w:r>
      <w:r w:rsidR="00263C44">
        <w:t xml:space="preserve"> operating system </w:t>
      </w:r>
      <w:r>
        <w:t>are as follows:</w:t>
      </w:r>
    </w:p>
    <w:p w14:paraId="0BC25C4A" w14:textId="38ED5098" w:rsidR="00F252F2" w:rsidRDefault="00F252F2" w:rsidP="00F252F2">
      <w:pPr>
        <w:spacing w:after="160"/>
      </w:pPr>
      <w:r w:rsidRPr="007D4732">
        <w:rPr>
          <w:b/>
        </w:rPr>
        <w:t>Step 1</w:t>
      </w:r>
      <w:r>
        <w:t xml:space="preserve"> </w:t>
      </w:r>
      <w:r w:rsidR="002C68A9">
        <w:t>-</w:t>
      </w:r>
      <w:r>
        <w:t xml:space="preserve"> Click the Start button </w:t>
      </w:r>
      <w:r w:rsidR="00785101">
        <w:t xml:space="preserve">and begin to </w:t>
      </w:r>
      <w:r>
        <w:t xml:space="preserve">type </w:t>
      </w:r>
      <w:r w:rsidR="00550172">
        <w:t>"</w:t>
      </w:r>
      <w:r>
        <w:t>Control Panel</w:t>
      </w:r>
      <w:r w:rsidR="00550172">
        <w:t>"</w:t>
      </w:r>
      <w:r w:rsidR="00785101">
        <w:t>. S</w:t>
      </w:r>
      <w:r>
        <w:t>elect the Control Panel icon when it appears.</w:t>
      </w:r>
    </w:p>
    <w:p w14:paraId="3A5B3B74" w14:textId="0B6A0BCD" w:rsidR="00F252F2" w:rsidRDefault="00363496" w:rsidP="00F252F2">
      <w:pPr>
        <w:spacing w:after="160"/>
        <w:jc w:val="center"/>
      </w:pPr>
      <w:r>
        <w:rPr>
          <w:noProof/>
          <w:lang w:eastAsia="en-US"/>
        </w:rPr>
        <mc:AlternateContent>
          <mc:Choice Requires="wps">
            <w:drawing>
              <wp:anchor distT="0" distB="0" distL="114300" distR="114300" simplePos="0" relativeHeight="251671040" behindDoc="0" locked="0" layoutInCell="1" allowOverlap="1" wp14:anchorId="5844F12D" wp14:editId="36FC7C2D">
                <wp:simplePos x="0" y="0"/>
                <wp:positionH relativeFrom="column">
                  <wp:posOffset>77821</wp:posOffset>
                </wp:positionH>
                <wp:positionV relativeFrom="paragraph">
                  <wp:posOffset>1870967</wp:posOffset>
                </wp:positionV>
                <wp:extent cx="771525" cy="158682"/>
                <wp:effectExtent l="0" t="0" r="28575" b="13335"/>
                <wp:wrapNone/>
                <wp:docPr id="22" name="Rectangle 22"/>
                <wp:cNvGraphicFramePr/>
                <a:graphic xmlns:a="http://schemas.openxmlformats.org/drawingml/2006/main">
                  <a:graphicData uri="http://schemas.microsoft.com/office/word/2010/wordprocessingShape">
                    <wps:wsp>
                      <wps:cNvSpPr/>
                      <wps:spPr>
                        <a:xfrm>
                          <a:off x="0" y="0"/>
                          <a:ext cx="771525" cy="158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59F16" id="Rectangle 22" o:spid="_x0000_s1026" style="position:absolute;margin-left:6.15pt;margin-top:147.3pt;width:60.75pt;height: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" filled="f" strokecolor="red" strokeweight="1.5pt"/>
            </w:pict>
          </mc:Fallback>
        </mc:AlternateContent>
      </w:r>
      <w:r w:rsidR="002C68A9">
        <w:rPr>
          <w:noProof/>
          <w:lang w:eastAsia="en-US"/>
        </w:rPr>
        <mc:AlternateContent>
          <mc:Choice Requires="wps">
            <w:drawing>
              <wp:anchor distT="0" distB="0" distL="114300" distR="114300" simplePos="0" relativeHeight="251682304" behindDoc="0" locked="0" layoutInCell="1" allowOverlap="1" wp14:anchorId="10A75250" wp14:editId="35807E7F">
                <wp:simplePos x="0" y="0"/>
                <wp:positionH relativeFrom="column">
                  <wp:posOffset>1775507</wp:posOffset>
                </wp:positionH>
                <wp:positionV relativeFrom="paragraph">
                  <wp:posOffset>352016</wp:posOffset>
                </wp:positionV>
                <wp:extent cx="892454" cy="532932"/>
                <wp:effectExtent l="0" t="0" r="22225" b="19685"/>
                <wp:wrapNone/>
                <wp:docPr id="53" name="Rectangle 53"/>
                <wp:cNvGraphicFramePr/>
                <a:graphic xmlns:a="http://schemas.openxmlformats.org/drawingml/2006/main">
                  <a:graphicData uri="http://schemas.microsoft.com/office/word/2010/wordprocessingShape">
                    <wps:wsp>
                      <wps:cNvSpPr/>
                      <wps:spPr>
                        <a:xfrm>
                          <a:off x="0" y="0"/>
                          <a:ext cx="892454" cy="532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8021" id="Rectangle 53" o:spid="_x0000_s1026" style="position:absolute;margin-left:139.8pt;margin-top:27.7pt;width:70.25pt;height:41.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" filled="f" strokecolor="red" strokeweight="1.5pt"/>
            </w:pict>
          </mc:Fallback>
        </mc:AlternateContent>
      </w:r>
      <w:r w:rsidR="00665E27">
        <w:rPr>
          <w:noProof/>
          <w:lang w:eastAsia="en-US"/>
        </w:rPr>
        <w:drawing>
          <wp:inline distT="0" distB="0" distL="0" distR="0" wp14:anchorId="6EA9037D" wp14:editId="30850E49">
            <wp:extent cx="2971800" cy="1971040"/>
            <wp:effectExtent l="57150" t="57150" r="95250" b="8636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74"/>
                    <a:stretch>
                      <a:fillRect/>
                    </a:stretch>
                  </pic:blipFill>
                  <pic:spPr>
                    <a:xfrm>
                      <a:off x="0" y="0"/>
                      <a:ext cx="2971800" cy="1971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446AAB" w14:textId="2ABA7518" w:rsidR="002C68A9" w:rsidRDefault="002C68A9" w:rsidP="002C68A9">
      <w:pPr>
        <w:spacing w:after="160"/>
      </w:pPr>
      <w:r w:rsidRPr="002C68A9">
        <w:rPr>
          <w:b/>
          <w:bCs/>
        </w:rPr>
        <w:t>Step 2</w:t>
      </w:r>
      <w:r>
        <w:t xml:space="preserve"> - Click on "System and Security"</w:t>
      </w:r>
    </w:p>
    <w:p w14:paraId="5904B04C" w14:textId="4C81C921" w:rsidR="00F252F2" w:rsidRDefault="00363496" w:rsidP="00F252F2">
      <w:pPr>
        <w:spacing w:after="160"/>
        <w:rPr>
          <w:b/>
        </w:rPr>
      </w:pPr>
      <w:r>
        <w:rPr>
          <w:noProof/>
          <w:lang w:eastAsia="en-US"/>
        </w:rPr>
        <mc:AlternateContent>
          <mc:Choice Requires="wps">
            <w:drawing>
              <wp:anchor distT="0" distB="0" distL="114300" distR="114300" simplePos="0" relativeHeight="252301824" behindDoc="0" locked="0" layoutInCell="1" allowOverlap="1" wp14:anchorId="0EB57321" wp14:editId="2FD7B027">
                <wp:simplePos x="0" y="0"/>
                <wp:positionH relativeFrom="margin">
                  <wp:posOffset>4012659</wp:posOffset>
                </wp:positionH>
                <wp:positionV relativeFrom="paragraph">
                  <wp:posOffset>393849</wp:posOffset>
                </wp:positionV>
                <wp:extent cx="925289" cy="272374"/>
                <wp:effectExtent l="0" t="0" r="27305" b="13970"/>
                <wp:wrapNone/>
                <wp:docPr id="6720" name="Rectangle 6720"/>
                <wp:cNvGraphicFramePr/>
                <a:graphic xmlns:a="http://schemas.openxmlformats.org/drawingml/2006/main">
                  <a:graphicData uri="http://schemas.microsoft.com/office/word/2010/wordprocessingShape">
                    <wps:wsp>
                      <wps:cNvSpPr/>
                      <wps:spPr>
                        <a:xfrm>
                          <a:off x="0" y="0"/>
                          <a:ext cx="925289" cy="272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CD53" id="Rectangle 6720" o:spid="_x0000_s1026" style="position:absolute;margin-left:315.95pt;margin-top:31pt;width:72.85pt;height:21.45pt;z-index:2523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" filled="f" strokecolor="red" strokeweight="1.5pt">
                <w10:wrap anchorx="margin"/>
              </v:rect>
            </w:pict>
          </mc:Fallback>
        </mc:AlternateContent>
      </w:r>
      <w:r w:rsidR="00665E27">
        <w:rPr>
          <w:noProof/>
          <w:lang w:eastAsia="en-US"/>
        </w:rPr>
        <w:drawing>
          <wp:inline distT="0" distB="0" distL="0" distR="0" wp14:anchorId="04AABE86" wp14:editId="153C6245">
            <wp:extent cx="2971800" cy="1566545"/>
            <wp:effectExtent l="57150" t="57150" r="95250" b="90805"/>
            <wp:docPr id="6648" name="Picture 66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 name="Picture 6648" descr="Graphical user interface, text, application&#10;&#10;Description automatically generated"/>
                    <pic:cNvPicPr/>
                  </pic:nvPicPr>
                  <pic:blipFill>
                    <a:blip r:embed="rId75"/>
                    <a:stretch>
                      <a:fillRect/>
                    </a:stretch>
                  </pic:blipFill>
                  <pic:spPr>
                    <a:xfrm>
                      <a:off x="0" y="0"/>
                      <a:ext cx="2971800" cy="15665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20D7CA8" w14:textId="0E32C37A" w:rsidR="006317DD" w:rsidRDefault="002C68A9" w:rsidP="00F252F2">
      <w:pPr>
        <w:spacing w:after="160"/>
        <w:rPr>
          <w:bCs/>
        </w:rPr>
      </w:pPr>
      <w:r>
        <w:rPr>
          <w:noProof/>
          <w:lang w:eastAsia="en-US"/>
        </w:rPr>
        <w:lastRenderedPageBreak/>
        <mc:AlternateContent>
          <mc:Choice Requires="wps">
            <w:drawing>
              <wp:anchor distT="0" distB="0" distL="114300" distR="114300" simplePos="0" relativeHeight="252229120" behindDoc="0" locked="0" layoutInCell="1" allowOverlap="1" wp14:anchorId="06CA3A84" wp14:editId="527FF607">
                <wp:simplePos x="0" y="0"/>
                <wp:positionH relativeFrom="margin">
                  <wp:posOffset>638908</wp:posOffset>
                </wp:positionH>
                <wp:positionV relativeFrom="paragraph">
                  <wp:posOffset>720969</wp:posOffset>
                </wp:positionV>
                <wp:extent cx="310661" cy="152400"/>
                <wp:effectExtent l="0" t="0" r="13335" b="19050"/>
                <wp:wrapNone/>
                <wp:docPr id="6666" name="Rectangle 6666"/>
                <wp:cNvGraphicFramePr/>
                <a:graphic xmlns:a="http://schemas.openxmlformats.org/drawingml/2006/main">
                  <a:graphicData uri="http://schemas.microsoft.com/office/word/2010/wordprocessingShape">
                    <wps:wsp>
                      <wps:cNvSpPr/>
                      <wps:spPr>
                        <a:xfrm>
                          <a:off x="0" y="0"/>
                          <a:ext cx="310661"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E17F6" id="Rectangle 6666" o:spid="_x0000_s1026" style="position:absolute;margin-left:50.3pt;margin-top:56.75pt;width:24.45pt;height:12pt;z-index:25222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" filled="f" strokecolor="red" strokeweight="1.5pt">
                <w10:wrap anchorx="margin"/>
              </v:rect>
            </w:pict>
          </mc:Fallback>
        </mc:AlternateContent>
      </w:r>
      <w:r>
        <w:rPr>
          <w:b/>
        </w:rPr>
        <w:t>Step 3</w:t>
      </w:r>
      <w:r w:rsidRPr="002C68A9">
        <w:rPr>
          <w:bCs/>
        </w:rPr>
        <w:t xml:space="preserve"> </w:t>
      </w:r>
      <w:r>
        <w:rPr>
          <w:bCs/>
        </w:rPr>
        <w:t>-</w:t>
      </w:r>
      <w:r w:rsidRPr="002C68A9">
        <w:rPr>
          <w:bCs/>
        </w:rPr>
        <w:t xml:space="preserve"> Click on "System"</w:t>
      </w:r>
      <w:r w:rsidR="00665E27">
        <w:rPr>
          <w:noProof/>
          <w:lang w:eastAsia="en-US"/>
        </w:rPr>
        <w:drawing>
          <wp:inline distT="0" distB="0" distL="0" distR="0" wp14:anchorId="7789D70D" wp14:editId="4A4705BE">
            <wp:extent cx="2971800" cy="1566545"/>
            <wp:effectExtent l="57150" t="57150" r="95250" b="90805"/>
            <wp:docPr id="6650" name="Picture 66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 name="Picture 6650" descr="Graphical user interface, text, application&#10;&#10;Description automatically generated"/>
                    <pic:cNvPicPr/>
                  </pic:nvPicPr>
                  <pic:blipFill>
                    <a:blip r:embed="rId76"/>
                    <a:stretch>
                      <a:fillRect/>
                    </a:stretch>
                  </pic:blipFill>
                  <pic:spPr>
                    <a:xfrm>
                      <a:off x="0" y="0"/>
                      <a:ext cx="2971800" cy="15665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50B81F7" w14:textId="197C16B1" w:rsidR="002C68A9" w:rsidRDefault="002C68A9" w:rsidP="008D3773">
      <w:pPr>
        <w:spacing w:after="160"/>
      </w:pPr>
      <w:r w:rsidRPr="007D4732">
        <w:rPr>
          <w:b/>
        </w:rPr>
        <w:t xml:space="preserve">Step </w:t>
      </w:r>
      <w:r>
        <w:rPr>
          <w:b/>
        </w:rPr>
        <w:t>4</w:t>
      </w:r>
      <w:r>
        <w:t xml:space="preserve"> </w:t>
      </w:r>
      <w:r w:rsidR="00363496">
        <w:t>–</w:t>
      </w:r>
      <w:r>
        <w:t xml:space="preserve"> </w:t>
      </w:r>
      <w:r w:rsidR="00363496">
        <w:t>Under “Home”, begin to type “Environment Variables” in the search box “find a setting”</w:t>
      </w:r>
      <w:r>
        <w:t>.</w:t>
      </w:r>
    </w:p>
    <w:p w14:paraId="1585A1D9" w14:textId="1F6B0B2A" w:rsidR="002C68A9" w:rsidRDefault="002C68A9" w:rsidP="008D3773">
      <w:pPr>
        <w:spacing w:after="160"/>
      </w:pPr>
      <w:r>
        <w:rPr>
          <w:noProof/>
          <w:lang w:eastAsia="en-US"/>
        </w:rPr>
        <mc:AlternateContent>
          <mc:Choice Requires="wps">
            <w:drawing>
              <wp:anchor distT="0" distB="0" distL="114300" distR="114300" simplePos="0" relativeHeight="252231168" behindDoc="0" locked="0" layoutInCell="1" allowOverlap="1" wp14:anchorId="5E748FBC" wp14:editId="37781396">
                <wp:simplePos x="0" y="0"/>
                <wp:positionH relativeFrom="column">
                  <wp:posOffset>54177</wp:posOffset>
                </wp:positionH>
                <wp:positionV relativeFrom="paragraph">
                  <wp:posOffset>339292</wp:posOffset>
                </wp:positionV>
                <wp:extent cx="924128" cy="142500"/>
                <wp:effectExtent l="0" t="0" r="28575" b="10160"/>
                <wp:wrapNone/>
                <wp:docPr id="25" name="Rectangle 25"/>
                <wp:cNvGraphicFramePr/>
                <a:graphic xmlns:a="http://schemas.openxmlformats.org/drawingml/2006/main">
                  <a:graphicData uri="http://schemas.microsoft.com/office/word/2010/wordprocessingShape">
                    <wps:wsp>
                      <wps:cNvSpPr/>
                      <wps:spPr>
                        <a:xfrm>
                          <a:off x="0" y="0"/>
                          <a:ext cx="924128" cy="14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E7D6C" id="Rectangle 25" o:spid="_x0000_s1026" style="position:absolute;margin-left:4.25pt;margin-top:26.7pt;width:72.75pt;height:11.2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" filled="f" strokecolor="red" strokeweight="1.5pt"/>
            </w:pict>
          </mc:Fallback>
        </mc:AlternateContent>
      </w:r>
      <w:r w:rsidR="00665E27">
        <w:rPr>
          <w:noProof/>
          <w:lang w:eastAsia="en-US"/>
        </w:rPr>
        <w:drawing>
          <wp:inline distT="0" distB="0" distL="0" distR="0" wp14:anchorId="005FB7FA" wp14:editId="4D71D507">
            <wp:extent cx="2966720" cy="2324735"/>
            <wp:effectExtent l="57150" t="57150" r="100330" b="94615"/>
            <wp:docPr id="6651" name="Picture 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6720" cy="23247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897FB56" w14:textId="2C337188" w:rsidR="00363496" w:rsidRDefault="00363496" w:rsidP="008D3773">
      <w:pPr>
        <w:spacing w:after="160"/>
      </w:pPr>
      <w:r>
        <w:t xml:space="preserve">Choices </w:t>
      </w:r>
      <w:r w:rsidR="00937D0E">
        <w:t>beginning with “Env”</w:t>
      </w:r>
      <w:r>
        <w:t xml:space="preserve"> will begin to appear. Select “Edit the system environment variables”.</w:t>
      </w:r>
    </w:p>
    <w:p w14:paraId="1B600C85" w14:textId="7ED66D5E" w:rsidR="00665E27" w:rsidRDefault="00363496" w:rsidP="008D3773">
      <w:pPr>
        <w:spacing w:after="160"/>
      </w:pPr>
      <w:r>
        <w:rPr>
          <w:noProof/>
          <w:lang w:eastAsia="en-US"/>
        </w:rPr>
        <mc:AlternateContent>
          <mc:Choice Requires="wps">
            <w:drawing>
              <wp:anchor distT="0" distB="0" distL="114300" distR="114300" simplePos="0" relativeHeight="252303872" behindDoc="0" locked="0" layoutInCell="1" allowOverlap="1" wp14:anchorId="032E9E6C" wp14:editId="790B3C64">
                <wp:simplePos x="0" y="0"/>
                <wp:positionH relativeFrom="column">
                  <wp:posOffset>96461</wp:posOffset>
                </wp:positionH>
                <wp:positionV relativeFrom="paragraph">
                  <wp:posOffset>638748</wp:posOffset>
                </wp:positionV>
                <wp:extent cx="854927" cy="132138"/>
                <wp:effectExtent l="0" t="0" r="21590" b="20320"/>
                <wp:wrapNone/>
                <wp:docPr id="6721" name="Rectangle 6721"/>
                <wp:cNvGraphicFramePr/>
                <a:graphic xmlns:a="http://schemas.openxmlformats.org/drawingml/2006/main">
                  <a:graphicData uri="http://schemas.microsoft.com/office/word/2010/wordprocessingShape">
                    <wps:wsp>
                      <wps:cNvSpPr/>
                      <wps:spPr>
                        <a:xfrm>
                          <a:off x="0" y="0"/>
                          <a:ext cx="854927" cy="1321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6B90D" id="Rectangle 6721" o:spid="_x0000_s1026" style="position:absolute;margin-left:7.6pt;margin-top:50.3pt;width:67.3pt;height:10.4pt;z-index:2523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" filled="f" strokecolor="red" strokeweight="1.5pt"/>
            </w:pict>
          </mc:Fallback>
        </mc:AlternateContent>
      </w:r>
      <w:r w:rsidR="00665E27">
        <w:rPr>
          <w:noProof/>
          <w:lang w:eastAsia="en-US"/>
        </w:rPr>
        <w:drawing>
          <wp:inline distT="0" distB="0" distL="0" distR="0" wp14:anchorId="491FF952" wp14:editId="0E7D07C6">
            <wp:extent cx="2966720" cy="2324735"/>
            <wp:effectExtent l="57150" t="57150" r="100330" b="94615"/>
            <wp:docPr id="6652" name="Picture 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6720" cy="23247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9EE9E8A" w14:textId="1766CDAB" w:rsidR="00F252F2" w:rsidRDefault="00F252F2" w:rsidP="008D3773">
      <w:pPr>
        <w:keepNext/>
        <w:keepLines/>
        <w:spacing w:after="160"/>
      </w:pPr>
      <w:r w:rsidRPr="007D4732">
        <w:rPr>
          <w:b/>
        </w:rPr>
        <w:t xml:space="preserve">Step </w:t>
      </w:r>
      <w:r w:rsidR="002C68A9">
        <w:rPr>
          <w:b/>
        </w:rPr>
        <w:t>5</w:t>
      </w:r>
      <w:r>
        <w:t xml:space="preserve"> </w:t>
      </w:r>
      <w:r w:rsidR="002C68A9">
        <w:t>-</w:t>
      </w:r>
      <w:r>
        <w:t xml:space="preserve"> Select the </w:t>
      </w:r>
      <w:r w:rsidR="00550172">
        <w:t>"</w:t>
      </w:r>
      <w:r>
        <w:t>Enviro</w:t>
      </w:r>
      <w:r w:rsidRPr="002C68A9">
        <w:rPr>
          <w:u w:val="single"/>
        </w:rPr>
        <w:t>n</w:t>
      </w:r>
      <w:r>
        <w:t>ment Variables…</w:t>
      </w:r>
      <w:r w:rsidR="00550172">
        <w:t>"</w:t>
      </w:r>
      <w:r>
        <w:t xml:space="preserve"> button.</w:t>
      </w:r>
    </w:p>
    <w:p w14:paraId="7244CFEC" w14:textId="60C59FF2" w:rsidR="00F252F2" w:rsidRDefault="00F252F2" w:rsidP="008D3773">
      <w:pPr>
        <w:keepNext/>
        <w:keepLines/>
        <w:spacing w:after="160"/>
        <w:jc w:val="center"/>
      </w:pPr>
      <w:r>
        <w:rPr>
          <w:noProof/>
          <w:lang w:eastAsia="en-US"/>
        </w:rPr>
        <mc:AlternateContent>
          <mc:Choice Requires="wps">
            <w:drawing>
              <wp:anchor distT="0" distB="0" distL="114300" distR="114300" simplePos="0" relativeHeight="251677184" behindDoc="0" locked="0" layoutInCell="1" allowOverlap="1" wp14:anchorId="006E7BB2" wp14:editId="04264A67">
                <wp:simplePos x="0" y="0"/>
                <wp:positionH relativeFrom="column">
                  <wp:posOffset>1868805</wp:posOffset>
                </wp:positionH>
                <wp:positionV relativeFrom="paragraph">
                  <wp:posOffset>2753477</wp:posOffset>
                </wp:positionV>
                <wp:extent cx="958291" cy="241173"/>
                <wp:effectExtent l="0" t="0" r="13335" b="26035"/>
                <wp:wrapNone/>
                <wp:docPr id="26" name="Rectangle 26"/>
                <wp:cNvGraphicFramePr/>
                <a:graphic xmlns:a="http://schemas.openxmlformats.org/drawingml/2006/main">
                  <a:graphicData uri="http://schemas.microsoft.com/office/word/2010/wordprocessingShape">
                    <wps:wsp>
                      <wps:cNvSpPr/>
                      <wps:spPr>
                        <a:xfrm>
                          <a:off x="0" y="0"/>
                          <a:ext cx="958291" cy="241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51D78" id="Rectangle 26" o:spid="_x0000_s1026" style="position:absolute;margin-left:147.15pt;margin-top:216.8pt;width:75.45pt;height:1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CalgIAAIY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" filled="f" strokecolor="red" strokeweight="1.5pt"/>
            </w:pict>
          </mc:Fallback>
        </mc:AlternateContent>
      </w:r>
      <w:r w:rsidR="00CE0B30">
        <w:rPr>
          <w:noProof/>
          <w:lang w:eastAsia="en-US"/>
        </w:rPr>
        <w:drawing>
          <wp:inline distT="0" distB="0" distL="0" distR="0" wp14:anchorId="1895F0B7" wp14:editId="42B6AEBB">
            <wp:extent cx="2971800" cy="3375660"/>
            <wp:effectExtent l="57150" t="57150" r="95250" b="91440"/>
            <wp:docPr id="6525" name="Picture 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1800" cy="33756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E1B1FD7" w14:textId="77777777" w:rsidR="00937D0E" w:rsidRDefault="00937D0E" w:rsidP="008D3773">
      <w:pPr>
        <w:spacing w:after="160"/>
        <w:rPr>
          <w:b/>
        </w:rPr>
      </w:pPr>
    </w:p>
    <w:p w14:paraId="1F1F5C4D" w14:textId="4C972960" w:rsidR="00F252F2" w:rsidRDefault="00F252F2" w:rsidP="008D3773">
      <w:pPr>
        <w:spacing w:after="160"/>
      </w:pPr>
      <w:r w:rsidRPr="00EC4E49">
        <w:rPr>
          <w:b/>
        </w:rPr>
        <w:t xml:space="preserve">Step </w:t>
      </w:r>
      <w:r w:rsidR="002C68A9">
        <w:rPr>
          <w:b/>
        </w:rPr>
        <w:t>6</w:t>
      </w:r>
      <w:r>
        <w:t xml:space="preserve"> </w:t>
      </w:r>
      <w:r w:rsidR="00363496">
        <w:t>–</w:t>
      </w:r>
      <w:r>
        <w:t xml:space="preserve"> </w:t>
      </w:r>
      <w:r w:rsidR="00363496">
        <w:t xml:space="preserve">“Path” appears in the “User variables” as well as the “System variables”. </w:t>
      </w:r>
      <w:r>
        <w:t xml:space="preserve">Highlight the </w:t>
      </w:r>
      <w:r w:rsidR="00550172">
        <w:t>"</w:t>
      </w:r>
      <w:r>
        <w:t>Path</w:t>
      </w:r>
      <w:r w:rsidR="00550172">
        <w:t>"</w:t>
      </w:r>
      <w:r>
        <w:t xml:space="preserve"> line in the </w:t>
      </w:r>
      <w:r w:rsidR="00363496">
        <w:t>“</w:t>
      </w:r>
      <w:r>
        <w:t>Systems variables</w:t>
      </w:r>
      <w:r w:rsidR="00363496">
        <w:t>”</w:t>
      </w:r>
      <w:r>
        <w:t xml:space="preserve"> list</w:t>
      </w:r>
      <w:r w:rsidR="00363496">
        <w:t xml:space="preserve"> (the bottom list)</w:t>
      </w:r>
      <w:r>
        <w:t xml:space="preserve">, then select the </w:t>
      </w:r>
      <w:r w:rsidR="00550172">
        <w:t>"</w:t>
      </w:r>
      <w:r>
        <w:t>Ed</w:t>
      </w:r>
      <w:r w:rsidRPr="002C68A9">
        <w:rPr>
          <w:u w:val="single"/>
        </w:rPr>
        <w:t>i</w:t>
      </w:r>
      <w:r>
        <w:t>t…</w:t>
      </w:r>
      <w:r w:rsidR="00550172">
        <w:t>"</w:t>
      </w:r>
      <w:r>
        <w:t xml:space="preserve"> button.</w:t>
      </w:r>
    </w:p>
    <w:p w14:paraId="1124A807" w14:textId="6CC1C21E" w:rsidR="00F252F2" w:rsidRDefault="00363496" w:rsidP="008D3773">
      <w:pPr>
        <w:spacing w:after="160"/>
        <w:jc w:val="center"/>
      </w:pPr>
      <w:r>
        <w:rPr>
          <w:noProof/>
          <w:lang w:eastAsia="en-US"/>
        </w:rPr>
        <mc:AlternateContent>
          <mc:Choice Requires="wps">
            <w:drawing>
              <wp:anchor distT="0" distB="0" distL="114300" distR="114300" simplePos="0" relativeHeight="251674112" behindDoc="0" locked="0" layoutInCell="1" allowOverlap="1" wp14:anchorId="6AD0FBD5" wp14:editId="3BF907E6">
                <wp:simplePos x="0" y="0"/>
                <wp:positionH relativeFrom="column">
                  <wp:posOffset>180753</wp:posOffset>
                </wp:positionH>
                <wp:positionV relativeFrom="paragraph">
                  <wp:posOffset>1999645</wp:posOffset>
                </wp:positionV>
                <wp:extent cx="2640965" cy="106325"/>
                <wp:effectExtent l="0" t="0" r="26035" b="27305"/>
                <wp:wrapNone/>
                <wp:docPr id="23" name="Rectangle 23"/>
                <wp:cNvGraphicFramePr/>
                <a:graphic xmlns:a="http://schemas.openxmlformats.org/drawingml/2006/main">
                  <a:graphicData uri="http://schemas.microsoft.com/office/word/2010/wordprocessingShape">
                    <wps:wsp>
                      <wps:cNvSpPr/>
                      <wps:spPr>
                        <a:xfrm>
                          <a:off x="0" y="0"/>
                          <a:ext cx="2640965" cy="106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C0280" id="Rectangle 23" o:spid="_x0000_s1026" style="position:absolute;margin-left:14.25pt;margin-top:157.45pt;width:207.95pt;height: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5US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" filled="f" strokecolor="red" strokeweight="1.5pt"/>
            </w:pict>
          </mc:Fallback>
        </mc:AlternateContent>
      </w:r>
      <w:r w:rsidR="00FB0F66">
        <w:rPr>
          <w:noProof/>
          <w:lang w:eastAsia="en-US"/>
        </w:rPr>
        <mc:AlternateContent>
          <mc:Choice Requires="wps">
            <w:drawing>
              <wp:anchor distT="0" distB="0" distL="114300" distR="114300" simplePos="0" relativeHeight="251678208" behindDoc="0" locked="0" layoutInCell="1" allowOverlap="1" wp14:anchorId="3FB36F39" wp14:editId="7EE47353">
                <wp:simplePos x="0" y="0"/>
                <wp:positionH relativeFrom="column">
                  <wp:posOffset>2006913</wp:posOffset>
                </wp:positionH>
                <wp:positionV relativeFrom="paragraph">
                  <wp:posOffset>2360942</wp:posOffset>
                </wp:positionV>
                <wp:extent cx="471224" cy="212140"/>
                <wp:effectExtent l="0" t="0" r="24130" b="16510"/>
                <wp:wrapNone/>
                <wp:docPr id="27" name="Rectangle 27"/>
                <wp:cNvGraphicFramePr/>
                <a:graphic xmlns:a="http://schemas.openxmlformats.org/drawingml/2006/main">
                  <a:graphicData uri="http://schemas.microsoft.com/office/word/2010/wordprocessingShape">
                    <wps:wsp>
                      <wps:cNvSpPr/>
                      <wps:spPr>
                        <a:xfrm>
                          <a:off x="0" y="0"/>
                          <a:ext cx="471224" cy="212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665C9" id="Rectangle 27" o:spid="_x0000_s1026" style="position:absolute;margin-left:158pt;margin-top:185.9pt;width:37.1pt;height:16.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" filled="f" strokecolor="red" strokeweight="1.5pt"/>
            </w:pict>
          </mc:Fallback>
        </mc:AlternateContent>
      </w:r>
      <w:r w:rsidR="00441DF6">
        <w:rPr>
          <w:noProof/>
          <w:lang w:eastAsia="en-US"/>
        </w:rPr>
        <w:drawing>
          <wp:inline distT="0" distB="0" distL="0" distR="0" wp14:anchorId="1E93722D" wp14:editId="7D9DC12E">
            <wp:extent cx="2971800" cy="2813050"/>
            <wp:effectExtent l="57150" t="57150" r="95250" b="101600"/>
            <wp:docPr id="6653" name="Picture 66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 name="Picture 6653" descr="Graphical user interface, text, application&#10;&#10;Description automatically generated"/>
                    <pic:cNvPicPr/>
                  </pic:nvPicPr>
                  <pic:blipFill>
                    <a:blip r:embed="rId80"/>
                    <a:stretch>
                      <a:fillRect/>
                    </a:stretch>
                  </pic:blipFill>
                  <pic:spPr>
                    <a:xfrm>
                      <a:off x="0" y="0"/>
                      <a:ext cx="2971800" cy="28130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FE2EAAD" w14:textId="34520F21" w:rsidR="008E06FB" w:rsidRDefault="00FB0F66" w:rsidP="008D3773">
      <w:pPr>
        <w:spacing w:after="160"/>
        <w:rPr>
          <w:noProof/>
          <w:lang w:eastAsia="en-US"/>
        </w:rPr>
      </w:pPr>
      <w:r w:rsidRPr="00FB0F66">
        <w:rPr>
          <w:b/>
          <w:bCs/>
          <w:noProof/>
          <w:lang w:eastAsia="en-US"/>
        </w:rPr>
        <w:lastRenderedPageBreak/>
        <mc:AlternateContent>
          <mc:Choice Requires="wps">
            <w:drawing>
              <wp:anchor distT="0" distB="0" distL="114300" distR="114300" simplePos="0" relativeHeight="252233216" behindDoc="0" locked="0" layoutInCell="1" allowOverlap="1" wp14:anchorId="2F7772C7" wp14:editId="55803F1A">
                <wp:simplePos x="0" y="0"/>
                <wp:positionH relativeFrom="column">
                  <wp:posOffset>2415026</wp:posOffset>
                </wp:positionH>
                <wp:positionV relativeFrom="paragraph">
                  <wp:posOffset>638117</wp:posOffset>
                </wp:positionV>
                <wp:extent cx="565528" cy="241173"/>
                <wp:effectExtent l="0" t="0" r="25400" b="26035"/>
                <wp:wrapNone/>
                <wp:docPr id="6667" name="Rectangle 6667"/>
                <wp:cNvGraphicFramePr/>
                <a:graphic xmlns:a="http://schemas.openxmlformats.org/drawingml/2006/main">
                  <a:graphicData uri="http://schemas.microsoft.com/office/word/2010/wordprocessingShape">
                    <wps:wsp>
                      <wps:cNvSpPr/>
                      <wps:spPr>
                        <a:xfrm>
                          <a:off x="0" y="0"/>
                          <a:ext cx="565528" cy="241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BDE78" id="Rectangle 6667" o:spid="_x0000_s1026" style="position:absolute;margin-left:190.15pt;margin-top:50.25pt;width:44.55pt;height:19pt;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" filled="f" strokecolor="red" strokeweight="1.5pt"/>
            </w:pict>
          </mc:Fallback>
        </mc:AlternateContent>
      </w:r>
      <w:r w:rsidRPr="00FB0F66">
        <w:rPr>
          <w:b/>
          <w:bCs/>
        </w:rPr>
        <w:t>Step 7</w:t>
      </w:r>
      <w:r>
        <w:t xml:space="preserve"> </w:t>
      </w:r>
      <w:r w:rsidR="005329FB">
        <w:t>-</w:t>
      </w:r>
      <w:r>
        <w:t xml:space="preserve"> The "Edit environment variable" dialog appears. Press the "</w:t>
      </w:r>
      <w:r w:rsidRPr="00FB0F66">
        <w:rPr>
          <w:u w:val="single"/>
        </w:rPr>
        <w:t>N</w:t>
      </w:r>
      <w:r>
        <w:t>ew" button.</w:t>
      </w:r>
      <w:r w:rsidRPr="00FB0F66">
        <w:rPr>
          <w:noProof/>
          <w:lang w:eastAsia="en-US"/>
        </w:rPr>
        <w:t xml:space="preserve"> </w:t>
      </w:r>
      <w:r w:rsidR="00441DF6">
        <w:rPr>
          <w:noProof/>
          <w:lang w:eastAsia="en-US"/>
        </w:rPr>
        <w:drawing>
          <wp:inline distT="0" distB="0" distL="0" distR="0" wp14:anchorId="4B1B365C" wp14:editId="35BFCD04">
            <wp:extent cx="2971800" cy="2825115"/>
            <wp:effectExtent l="57150" t="57150" r="95250" b="89535"/>
            <wp:docPr id="6654" name="Picture 66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 name="Picture 6654" descr="Graphical user interface, text, application&#10;&#10;Description automatically generated"/>
                    <pic:cNvPicPr/>
                  </pic:nvPicPr>
                  <pic:blipFill>
                    <a:blip r:embed="rId81"/>
                    <a:stretch>
                      <a:fillRect/>
                    </a:stretch>
                  </pic:blipFill>
                  <pic:spPr>
                    <a:xfrm>
                      <a:off x="0" y="0"/>
                      <a:ext cx="2971800" cy="28251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6AEC94B" w14:textId="77777777" w:rsidR="00937D0E" w:rsidRDefault="00937D0E" w:rsidP="00F252F2">
      <w:pPr>
        <w:spacing w:after="160"/>
        <w:rPr>
          <w:b/>
          <w:bCs/>
          <w:noProof/>
          <w:lang w:eastAsia="en-US"/>
        </w:rPr>
      </w:pPr>
    </w:p>
    <w:p w14:paraId="3F65090D" w14:textId="51A15E62" w:rsidR="00FB0F66" w:rsidRDefault="00FB0F66" w:rsidP="00F252F2">
      <w:pPr>
        <w:spacing w:after="160"/>
      </w:pPr>
      <w:r w:rsidRPr="00FB0F66">
        <w:rPr>
          <w:b/>
          <w:bCs/>
          <w:noProof/>
          <w:lang w:eastAsia="en-US"/>
        </w:rPr>
        <w:t>Step 8</w:t>
      </w:r>
      <w:r>
        <w:rPr>
          <w:noProof/>
          <w:lang w:eastAsia="en-US"/>
        </w:rPr>
        <w:t xml:space="preserve"> </w:t>
      </w:r>
      <w:r w:rsidR="005329FB">
        <w:rPr>
          <w:noProof/>
          <w:lang w:eastAsia="en-US"/>
        </w:rPr>
        <w:t>-</w:t>
      </w:r>
      <w:r>
        <w:rPr>
          <w:noProof/>
          <w:lang w:eastAsia="en-US"/>
        </w:rPr>
        <w:t xml:space="preserve"> A new line is added at the bottom of the list. Press the "Browse…" button.</w:t>
      </w:r>
    </w:p>
    <w:p w14:paraId="617048CC" w14:textId="70F8DBF4" w:rsidR="008E06FB" w:rsidRDefault="00FB0F66" w:rsidP="00F252F2">
      <w:pPr>
        <w:spacing w:after="160"/>
      </w:pPr>
      <w:r>
        <w:rPr>
          <w:noProof/>
          <w:lang w:eastAsia="en-US"/>
        </w:rPr>
        <mc:AlternateContent>
          <mc:Choice Requires="wps">
            <w:drawing>
              <wp:anchor distT="0" distB="0" distL="114300" distR="114300" simplePos="0" relativeHeight="252235264" behindDoc="0" locked="0" layoutInCell="1" allowOverlap="1" wp14:anchorId="2FB018C1" wp14:editId="35314561">
                <wp:simplePos x="0" y="0"/>
                <wp:positionH relativeFrom="column">
                  <wp:posOffset>2415026</wp:posOffset>
                </wp:positionH>
                <wp:positionV relativeFrom="paragraph">
                  <wp:posOffset>736051</wp:posOffset>
                </wp:positionV>
                <wp:extent cx="565528" cy="201953"/>
                <wp:effectExtent l="0" t="0" r="25400" b="26670"/>
                <wp:wrapNone/>
                <wp:docPr id="6668" name="Rectangle 6668"/>
                <wp:cNvGraphicFramePr/>
                <a:graphic xmlns:a="http://schemas.openxmlformats.org/drawingml/2006/main">
                  <a:graphicData uri="http://schemas.microsoft.com/office/word/2010/wordprocessingShape">
                    <wps:wsp>
                      <wps:cNvSpPr/>
                      <wps:spPr>
                        <a:xfrm>
                          <a:off x="0" y="0"/>
                          <a:ext cx="565528" cy="201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E8386" id="Rectangle 6668" o:spid="_x0000_s1026" style="position:absolute;margin-left:190.15pt;margin-top:57.95pt;width:44.55pt;height:15.9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" filled="f" strokecolor="red" strokeweight="1.5pt"/>
            </w:pict>
          </mc:Fallback>
        </mc:AlternateContent>
      </w:r>
      <w:r w:rsidR="00441DF6">
        <w:rPr>
          <w:noProof/>
          <w:lang w:eastAsia="en-US"/>
        </w:rPr>
        <w:drawing>
          <wp:inline distT="0" distB="0" distL="0" distR="0" wp14:anchorId="161B0A31" wp14:editId="0527DDE1">
            <wp:extent cx="2971800" cy="2825115"/>
            <wp:effectExtent l="57150" t="57150" r="95250" b="89535"/>
            <wp:docPr id="6655" name="Picture 66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 name="Picture 6655" descr="Graphical user interface, application&#10;&#10;Description automatically generated"/>
                    <pic:cNvPicPr/>
                  </pic:nvPicPr>
                  <pic:blipFill>
                    <a:blip r:embed="rId82"/>
                    <a:stretch>
                      <a:fillRect/>
                    </a:stretch>
                  </pic:blipFill>
                  <pic:spPr>
                    <a:xfrm>
                      <a:off x="0" y="0"/>
                      <a:ext cx="2971800" cy="28251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A3C6A80" w14:textId="6B61E2BB" w:rsidR="006C3D7D" w:rsidRPr="00363496" w:rsidRDefault="00FB0F66" w:rsidP="00363496">
      <w:pPr>
        <w:keepNext/>
        <w:keepLines/>
        <w:spacing w:after="160"/>
      </w:pPr>
      <w:r w:rsidRPr="00FB0F66">
        <w:rPr>
          <w:b/>
          <w:bCs/>
        </w:rPr>
        <w:t>Step 9</w:t>
      </w:r>
      <w:r>
        <w:t xml:space="preserve"> </w:t>
      </w:r>
      <w:r w:rsidR="005329FB">
        <w:t>-</w:t>
      </w:r>
      <w:r>
        <w:t xml:space="preserve"> The "Browse for Folder" dialog appears. Navigate to the Graphviz bin directory, then press the OK button.</w:t>
      </w:r>
      <w:r w:rsidR="00A40F73">
        <w:rPr>
          <w:noProof/>
          <w:lang w:eastAsia="en-US"/>
        </w:rPr>
        <mc:AlternateContent>
          <mc:Choice Requires="wps">
            <w:drawing>
              <wp:anchor distT="0" distB="0" distL="114300" distR="114300" simplePos="0" relativeHeight="252245504" behindDoc="0" locked="0" layoutInCell="1" allowOverlap="1" wp14:anchorId="7EED897D" wp14:editId="77655E2F">
                <wp:simplePos x="0" y="0"/>
                <wp:positionH relativeFrom="column">
                  <wp:posOffset>5417680</wp:posOffset>
                </wp:positionH>
                <wp:positionV relativeFrom="paragraph">
                  <wp:posOffset>2211054</wp:posOffset>
                </wp:positionV>
                <wp:extent cx="470519" cy="160757"/>
                <wp:effectExtent l="0" t="0" r="25400" b="10795"/>
                <wp:wrapNone/>
                <wp:docPr id="6673" name="Rectangle 6673"/>
                <wp:cNvGraphicFramePr/>
                <a:graphic xmlns:a="http://schemas.openxmlformats.org/drawingml/2006/main">
                  <a:graphicData uri="http://schemas.microsoft.com/office/word/2010/wordprocessingShape">
                    <wps:wsp>
                      <wps:cNvSpPr/>
                      <wps:spPr>
                        <a:xfrm>
                          <a:off x="0" y="0"/>
                          <a:ext cx="470519" cy="160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2F627" id="Rectangle 6673" o:spid="_x0000_s1026" style="position:absolute;margin-left:426.6pt;margin-top:174.1pt;width:37.05pt;height:12.65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" filled="f" strokecolor="red" strokeweight="1.5pt"/>
            </w:pict>
          </mc:Fallback>
        </mc:AlternateContent>
      </w:r>
    </w:p>
    <w:p w14:paraId="747168E1" w14:textId="77777777" w:rsidR="00DA5E04" w:rsidRDefault="00363496" w:rsidP="006C3D7D">
      <w:pPr>
        <w:spacing w:after="160"/>
      </w:pPr>
      <w:r>
        <w:rPr>
          <w:noProof/>
          <w:lang w:eastAsia="en-US"/>
        </w:rPr>
        <mc:AlternateContent>
          <mc:Choice Requires="wps">
            <w:drawing>
              <wp:anchor distT="0" distB="0" distL="114300" distR="114300" simplePos="0" relativeHeight="252237312" behindDoc="0" locked="0" layoutInCell="1" allowOverlap="1" wp14:anchorId="303926D7" wp14:editId="536B4C89">
                <wp:simplePos x="0" y="0"/>
                <wp:positionH relativeFrom="column">
                  <wp:posOffset>1063256</wp:posOffset>
                </wp:positionH>
                <wp:positionV relativeFrom="paragraph">
                  <wp:posOffset>1218639</wp:posOffset>
                </wp:positionV>
                <wp:extent cx="457200" cy="244549"/>
                <wp:effectExtent l="0" t="0" r="19050" b="22225"/>
                <wp:wrapNone/>
                <wp:docPr id="6669" name="Rectangle 6669"/>
                <wp:cNvGraphicFramePr/>
                <a:graphic xmlns:a="http://schemas.openxmlformats.org/drawingml/2006/main">
                  <a:graphicData uri="http://schemas.microsoft.com/office/word/2010/wordprocessingShape">
                    <wps:wsp>
                      <wps:cNvSpPr/>
                      <wps:spPr>
                        <a:xfrm>
                          <a:off x="0" y="0"/>
                          <a:ext cx="457200"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495A" id="Rectangle 6669" o:spid="_x0000_s1026" style="position:absolute;margin-left:83.7pt;margin-top:95.95pt;width:36pt;height:19.25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" filled="f" strokecolor="red" strokeweight="1.5pt"/>
            </w:pict>
          </mc:Fallback>
        </mc:AlternateContent>
      </w:r>
      <w:r>
        <w:rPr>
          <w:noProof/>
          <w:lang w:eastAsia="en-US"/>
        </w:rPr>
        <mc:AlternateContent>
          <mc:Choice Requires="wps">
            <w:drawing>
              <wp:anchor distT="0" distB="0" distL="114300" distR="114300" simplePos="0" relativeHeight="252243456" behindDoc="0" locked="0" layoutInCell="1" allowOverlap="1" wp14:anchorId="7171B9CF" wp14:editId="16C1425A">
                <wp:simplePos x="0" y="0"/>
                <wp:positionH relativeFrom="column">
                  <wp:posOffset>1435395</wp:posOffset>
                </wp:positionH>
                <wp:positionV relativeFrom="paragraph">
                  <wp:posOffset>2685932</wp:posOffset>
                </wp:positionV>
                <wp:extent cx="733647" cy="255181"/>
                <wp:effectExtent l="0" t="0" r="28575" b="12065"/>
                <wp:wrapNone/>
                <wp:docPr id="6672" name="Rectangle 6672"/>
                <wp:cNvGraphicFramePr/>
                <a:graphic xmlns:a="http://schemas.openxmlformats.org/drawingml/2006/main">
                  <a:graphicData uri="http://schemas.microsoft.com/office/word/2010/wordprocessingShape">
                    <wps:wsp>
                      <wps:cNvSpPr/>
                      <wps:spPr>
                        <a:xfrm>
                          <a:off x="0" y="0"/>
                          <a:ext cx="733647" cy="255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AFC98" id="Rectangle 6672" o:spid="_x0000_s1026" style="position:absolute;margin-left:113pt;margin-top:211.5pt;width:57.75pt;height:20.1pt;z-index:2522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" filled="f" strokecolor="red" strokeweight="1.5pt"/>
            </w:pict>
          </mc:Fallback>
        </mc:AlternateContent>
      </w:r>
      <w:r w:rsidR="00441DF6">
        <w:rPr>
          <w:noProof/>
          <w:lang w:eastAsia="en-US"/>
        </w:rPr>
        <w:drawing>
          <wp:inline distT="0" distB="0" distL="0" distR="0" wp14:anchorId="4EF13FF7" wp14:editId="25AEF9A5">
            <wp:extent cx="2971800" cy="2971800"/>
            <wp:effectExtent l="57150" t="57150" r="95250" b="95250"/>
            <wp:docPr id="6696" name="Picture 66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 name="Picture 6696" descr="Graphical user interface, application&#10;&#10;Description automatically generated"/>
                    <pic:cNvPicPr/>
                  </pic:nvPicPr>
                  <pic:blipFill>
                    <a:blip r:embed="rId83"/>
                    <a:stretch>
                      <a:fillRect/>
                    </a:stretch>
                  </pic:blipFill>
                  <pic:spPr>
                    <a:xfrm>
                      <a:off x="0" y="0"/>
                      <a:ext cx="2971800" cy="29718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9D0EE08" w14:textId="56361932" w:rsidR="00FB0F66" w:rsidRDefault="00FB0F66" w:rsidP="006C3D7D">
      <w:pPr>
        <w:spacing w:after="160"/>
      </w:pPr>
      <w:r>
        <w:t>If your list is long you may want to use the "Move Up" button to move the directory up in the PATH. Press the OK button.</w:t>
      </w:r>
    </w:p>
    <w:p w14:paraId="265331CD" w14:textId="7606362F" w:rsidR="008E06FB" w:rsidRDefault="00363496" w:rsidP="00F252F2">
      <w:pPr>
        <w:spacing w:after="160"/>
      </w:pPr>
      <w:r>
        <w:rPr>
          <w:noProof/>
          <w:lang w:eastAsia="en-US"/>
        </w:rPr>
        <mc:AlternateContent>
          <mc:Choice Requires="wps">
            <w:drawing>
              <wp:anchor distT="0" distB="0" distL="114300" distR="114300" simplePos="0" relativeHeight="252241408" behindDoc="0" locked="0" layoutInCell="1" allowOverlap="1" wp14:anchorId="45E80036" wp14:editId="705D0870">
                <wp:simplePos x="0" y="0"/>
                <wp:positionH relativeFrom="column">
                  <wp:posOffset>148856</wp:posOffset>
                </wp:positionH>
                <wp:positionV relativeFrom="paragraph">
                  <wp:posOffset>1843065</wp:posOffset>
                </wp:positionV>
                <wp:extent cx="2211572" cy="138224"/>
                <wp:effectExtent l="0" t="0" r="17780" b="14605"/>
                <wp:wrapNone/>
                <wp:docPr id="6671" name="Rectangle 6671"/>
                <wp:cNvGraphicFramePr/>
                <a:graphic xmlns:a="http://schemas.openxmlformats.org/drawingml/2006/main">
                  <a:graphicData uri="http://schemas.microsoft.com/office/word/2010/wordprocessingShape">
                    <wps:wsp>
                      <wps:cNvSpPr/>
                      <wps:spPr>
                        <a:xfrm>
                          <a:off x="0" y="0"/>
                          <a:ext cx="2211572" cy="13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33DAB" id="Rectangle 6671" o:spid="_x0000_s1026" style="position:absolute;margin-left:11.7pt;margin-top:145.1pt;width:174.15pt;height:10.9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F4lwIAAIs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" filled="f" strokecolor="red" strokeweight="1.5pt"/>
            </w:pict>
          </mc:Fallback>
        </mc:AlternateContent>
      </w:r>
      <w:r w:rsidR="00FB0F66">
        <w:rPr>
          <w:noProof/>
          <w:lang w:eastAsia="en-US"/>
        </w:rPr>
        <mc:AlternateContent>
          <mc:Choice Requires="wps">
            <w:drawing>
              <wp:anchor distT="0" distB="0" distL="114300" distR="114300" simplePos="0" relativeHeight="252239360" behindDoc="0" locked="0" layoutInCell="1" allowOverlap="1" wp14:anchorId="5A77D5C8" wp14:editId="5D0B3CD0">
                <wp:simplePos x="0" y="0"/>
                <wp:positionH relativeFrom="column">
                  <wp:posOffset>1905635</wp:posOffset>
                </wp:positionH>
                <wp:positionV relativeFrom="paragraph">
                  <wp:posOffset>2630065</wp:posOffset>
                </wp:positionV>
                <wp:extent cx="516103" cy="184041"/>
                <wp:effectExtent l="0" t="0" r="17780" b="26035"/>
                <wp:wrapNone/>
                <wp:docPr id="6670" name="Rectangle 6670"/>
                <wp:cNvGraphicFramePr/>
                <a:graphic xmlns:a="http://schemas.openxmlformats.org/drawingml/2006/main">
                  <a:graphicData uri="http://schemas.microsoft.com/office/word/2010/wordprocessingShape">
                    <wps:wsp>
                      <wps:cNvSpPr/>
                      <wps:spPr>
                        <a:xfrm>
                          <a:off x="0" y="0"/>
                          <a:ext cx="516103" cy="1840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711B" id="Rectangle 6670" o:spid="_x0000_s1026" style="position:absolute;margin-left:150.05pt;margin-top:207.1pt;width:40.65pt;height:14.5pt;z-index:2522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" filled="f" strokecolor="red" strokeweight="1.5pt"/>
            </w:pict>
          </mc:Fallback>
        </mc:AlternateContent>
      </w:r>
      <w:r w:rsidR="00441DF6">
        <w:rPr>
          <w:noProof/>
          <w:lang w:eastAsia="en-US"/>
        </w:rPr>
        <w:drawing>
          <wp:inline distT="0" distB="0" distL="0" distR="0" wp14:anchorId="41526081" wp14:editId="0A3B09BC">
            <wp:extent cx="2971800" cy="2825115"/>
            <wp:effectExtent l="57150" t="57150" r="95250" b="89535"/>
            <wp:docPr id="6706" name="Picture 6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 name="Picture 6706" descr="Graphical user interface, application&#10;&#10;Description automatically generated"/>
                    <pic:cNvPicPr/>
                  </pic:nvPicPr>
                  <pic:blipFill>
                    <a:blip r:embed="rId84"/>
                    <a:stretch>
                      <a:fillRect/>
                    </a:stretch>
                  </pic:blipFill>
                  <pic:spPr>
                    <a:xfrm>
                      <a:off x="0" y="0"/>
                      <a:ext cx="2971800" cy="28251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EF9F5B3" w14:textId="77777777" w:rsidR="00363496" w:rsidRDefault="00363496" w:rsidP="00F42C5E"/>
    <w:p w14:paraId="204DF156" w14:textId="77777777" w:rsidR="00363496" w:rsidRDefault="00363496" w:rsidP="00F42C5E"/>
    <w:p w14:paraId="73B66DDF" w14:textId="77777777" w:rsidR="00937D0E" w:rsidRDefault="00FB0F66" w:rsidP="00F252F2">
      <w:pPr>
        <w:spacing w:after="160"/>
        <w:rPr>
          <w:noProof/>
          <w:lang w:eastAsia="en-US"/>
        </w:rPr>
      </w:pPr>
      <w:r w:rsidRPr="008D3773">
        <w:rPr>
          <w:b/>
          <w:bCs/>
        </w:rPr>
        <w:lastRenderedPageBreak/>
        <w:t>Step 11</w:t>
      </w:r>
      <w:r>
        <w:t xml:space="preserve"> - You are returned to the "Environment Variable</w:t>
      </w:r>
      <w:r w:rsidR="00A40F73">
        <w:t>s" dialog. Press the OK button to commit the environment variable changes and close the dialog.</w:t>
      </w:r>
      <w:r w:rsidR="00A40F73" w:rsidRPr="00A40F73">
        <w:rPr>
          <w:noProof/>
          <w:lang w:eastAsia="en-US"/>
        </w:rPr>
        <w:t xml:space="preserve"> </w:t>
      </w:r>
    </w:p>
    <w:p w14:paraId="75FFAA8E" w14:textId="6A6D071A" w:rsidR="008E06FB" w:rsidRDefault="008E06FB" w:rsidP="00F252F2">
      <w:pPr>
        <w:spacing w:after="160"/>
      </w:pPr>
      <w:r>
        <w:rPr>
          <w:noProof/>
          <w:lang w:eastAsia="en-US"/>
        </w:rPr>
        <w:drawing>
          <wp:inline distT="0" distB="0" distL="0" distR="0" wp14:anchorId="5EB905F2" wp14:editId="6F9D7065">
            <wp:extent cx="2971800" cy="2813050"/>
            <wp:effectExtent l="57150" t="57150" r="95250" b="101600"/>
            <wp:docPr id="6571" name="Picture 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1800" cy="28130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85846B6" w14:textId="726263D6" w:rsidR="00A40F73" w:rsidRDefault="000976AA" w:rsidP="00A40F73">
      <w:pPr>
        <w:keepNext/>
        <w:spacing w:after="160"/>
      </w:pPr>
      <w:r w:rsidRPr="00913E66">
        <w:rPr>
          <w:b/>
        </w:rPr>
        <w:t>Step</w:t>
      </w:r>
      <w:r w:rsidR="008D3773">
        <w:rPr>
          <w:b/>
        </w:rPr>
        <w:t xml:space="preserve"> 12</w:t>
      </w:r>
      <w:r>
        <w:t xml:space="preserve"> </w:t>
      </w:r>
      <w:r w:rsidR="005329FB">
        <w:t>-</w:t>
      </w:r>
      <w:r>
        <w:t xml:space="preserve"> (Optional) Restart Microsoft Windows. </w:t>
      </w:r>
    </w:p>
    <w:p w14:paraId="0B8D6DA6" w14:textId="2CEDC2D6" w:rsidR="00F252F2" w:rsidRDefault="000976AA" w:rsidP="00A40F73">
      <w:pPr>
        <w:keepNext/>
        <w:spacing w:after="160"/>
      </w:pPr>
      <w:r>
        <w:t>Technically this should not be necessary, but if you have already been running Excel there is the possibility that it may be holding an old copy of your environment variables. Restarting Windows will ensure that Excel will reference a current PATH environment variable.</w:t>
      </w:r>
    </w:p>
    <w:p w14:paraId="5947F5C2" w14:textId="77777777" w:rsidR="00DA5E04" w:rsidRDefault="00DA5E04" w:rsidP="00F42C5E"/>
    <w:p w14:paraId="3900B3F9" w14:textId="77777777" w:rsidR="00DA5E04" w:rsidRDefault="00DA5E04" w:rsidP="00F42C5E"/>
    <w:p w14:paraId="42EA6F24" w14:textId="77777777" w:rsidR="00DA5E04" w:rsidRDefault="00DA5E04" w:rsidP="00F42C5E"/>
    <w:p w14:paraId="1592AFD7" w14:textId="77777777" w:rsidR="00DA5E04" w:rsidRDefault="00DA5E04" w:rsidP="00F42C5E"/>
    <w:p w14:paraId="70BDB6EC" w14:textId="77777777" w:rsidR="00DA5E04" w:rsidRDefault="00DA5E04" w:rsidP="00F42C5E"/>
    <w:p w14:paraId="03702B27" w14:textId="2E233BBA" w:rsidR="00DA5E04" w:rsidRDefault="00DA5E04" w:rsidP="00F42C5E"/>
    <w:p w14:paraId="18B724E4" w14:textId="08DB5420" w:rsidR="00F42C5E" w:rsidRDefault="00F42C5E" w:rsidP="00F42C5E"/>
    <w:p w14:paraId="61370127" w14:textId="77777777" w:rsidR="00F42C5E" w:rsidRDefault="00F42C5E" w:rsidP="00F42C5E"/>
    <w:p w14:paraId="47A880E2" w14:textId="77777777" w:rsidR="00DA5E04" w:rsidRDefault="00DA5E04" w:rsidP="00F42C5E"/>
    <w:p w14:paraId="4BB42297" w14:textId="01341F7C" w:rsidR="00F252F2" w:rsidRDefault="00A40F73" w:rsidP="005A0EF2">
      <w:pPr>
        <w:pStyle w:val="Heading2"/>
      </w:pPr>
      <w:bookmarkStart w:id="11" w:name="_Toc100494581"/>
      <w:r>
        <w:t>Perform</w:t>
      </w:r>
      <w:r w:rsidR="00F252F2">
        <w:t xml:space="preserve"> Graphviz </w:t>
      </w:r>
      <w:r>
        <w:t>Command Line Configuration and Test</w:t>
      </w:r>
      <w:bookmarkEnd w:id="11"/>
    </w:p>
    <w:p w14:paraId="79184E37" w14:textId="77777777" w:rsidR="008D3773" w:rsidRDefault="00F252F2" w:rsidP="00F252F2">
      <w:pPr>
        <w:spacing w:after="160"/>
      </w:pPr>
      <w:r>
        <w:t xml:space="preserve">At this </w:t>
      </w:r>
      <w:r w:rsidR="002E164E">
        <w:t>point,</w:t>
      </w:r>
      <w:r>
        <w:t xml:space="preserve"> you have completed the </w:t>
      </w:r>
      <w:r w:rsidR="008D3773">
        <w:t xml:space="preserve">installation </w:t>
      </w:r>
      <w:r>
        <w:t xml:space="preserve">steps to install the Graphviz software. </w:t>
      </w:r>
    </w:p>
    <w:p w14:paraId="54445DDA" w14:textId="5B532FA1" w:rsidR="008D3773" w:rsidRDefault="00F252F2" w:rsidP="00F252F2">
      <w:pPr>
        <w:spacing w:after="160"/>
      </w:pPr>
      <w:r>
        <w:t xml:space="preserve">The Relationship Visualizer spreadsheet uses the command line programs to generate the graph visualizations. </w:t>
      </w:r>
      <w:r w:rsidR="008D3773">
        <w:t>You must manually execute a command line command to configure the Graph</w:t>
      </w:r>
      <w:r w:rsidR="005C55EC">
        <w:t>v</w:t>
      </w:r>
      <w:r w:rsidR="008D3773">
        <w:t xml:space="preserve">iz plugins before you can use Graphviz properly. </w:t>
      </w:r>
      <w:r w:rsidR="008D3773" w:rsidRPr="008D3773">
        <w:rPr>
          <w:b/>
          <w:bCs/>
          <w:color w:val="FF0000"/>
        </w:rPr>
        <w:t>NO NOT SKIP THIS STEP!</w:t>
      </w:r>
    </w:p>
    <w:p w14:paraId="589FD7EA" w14:textId="3E9133C3" w:rsidR="00F252F2" w:rsidRDefault="00F252F2" w:rsidP="00F252F2">
      <w:pPr>
        <w:spacing w:after="160"/>
      </w:pPr>
      <w:r>
        <w:t>Testing the command line programs prior to using the spreadsheet can help ensure that everything is in place correctly so that the spreadsheet can perform properly.</w:t>
      </w:r>
    </w:p>
    <w:p w14:paraId="072B1CC7" w14:textId="0175F359" w:rsidR="000976AA" w:rsidRDefault="008D3773" w:rsidP="00F252F2">
      <w:pPr>
        <w:spacing w:after="160"/>
      </w:pPr>
      <w:r w:rsidRPr="008D3773">
        <w:rPr>
          <w:b/>
          <w:bCs/>
        </w:rPr>
        <w:t>Step 1</w:t>
      </w:r>
      <w:r>
        <w:t xml:space="preserve"> - Open a Command Prompt window using the </w:t>
      </w:r>
      <w:r w:rsidRPr="008D3773">
        <w:rPr>
          <w:color w:val="FF0000"/>
        </w:rPr>
        <w:t>"Run as Administrator"</w:t>
      </w:r>
      <w:r>
        <w:t xml:space="preserve"> option. Click on the Windows Start Menu icon and begin to type Command Prompt. When the Command Prompt App appears choose the "Run as administrator" option.</w:t>
      </w:r>
    </w:p>
    <w:p w14:paraId="25055767" w14:textId="4D37C739" w:rsidR="00441DF6" w:rsidRDefault="00441DF6" w:rsidP="00F252F2">
      <w:pPr>
        <w:spacing w:after="160"/>
      </w:pPr>
      <w:r>
        <w:rPr>
          <w:noProof/>
          <w:lang w:eastAsia="en-US"/>
        </w:rPr>
        <mc:AlternateContent>
          <mc:Choice Requires="wps">
            <w:drawing>
              <wp:anchor distT="0" distB="0" distL="114300" distR="114300" simplePos="0" relativeHeight="252247552" behindDoc="0" locked="0" layoutInCell="1" allowOverlap="1" wp14:anchorId="0A56B256" wp14:editId="4DAEA0D2">
                <wp:simplePos x="0" y="0"/>
                <wp:positionH relativeFrom="column">
                  <wp:posOffset>1381583</wp:posOffset>
                </wp:positionH>
                <wp:positionV relativeFrom="paragraph">
                  <wp:posOffset>1106791</wp:posOffset>
                </wp:positionV>
                <wp:extent cx="1643975" cy="184826"/>
                <wp:effectExtent l="0" t="0" r="13970" b="24765"/>
                <wp:wrapNone/>
                <wp:docPr id="6700" name="Rectangle 6700"/>
                <wp:cNvGraphicFramePr/>
                <a:graphic xmlns:a="http://schemas.openxmlformats.org/drawingml/2006/main">
                  <a:graphicData uri="http://schemas.microsoft.com/office/word/2010/wordprocessingShape">
                    <wps:wsp>
                      <wps:cNvSpPr/>
                      <wps:spPr>
                        <a:xfrm>
                          <a:off x="0" y="0"/>
                          <a:ext cx="1643975" cy="184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838D6" id="Rectangle 6700" o:spid="_x0000_s1026" style="position:absolute;margin-left:108.8pt;margin-top:87.15pt;width:129.45pt;height:14.55pt;z-index:2522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" filled="f" strokecolor="red" strokeweight="1.5pt"/>
            </w:pict>
          </mc:Fallback>
        </mc:AlternateContent>
      </w:r>
      <w:r>
        <w:rPr>
          <w:noProof/>
          <w:lang w:eastAsia="en-US"/>
        </w:rPr>
        <w:drawing>
          <wp:inline distT="0" distB="0" distL="0" distR="0" wp14:anchorId="4BC37010" wp14:editId="79AB1481">
            <wp:extent cx="2971800" cy="1971040"/>
            <wp:effectExtent l="57150" t="57150" r="95250" b="86360"/>
            <wp:docPr id="6714" name="Picture 67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 name="Picture 6714" descr="Graphical user interface, application&#10;&#10;Description automatically generated"/>
                    <pic:cNvPicPr/>
                  </pic:nvPicPr>
                  <pic:blipFill>
                    <a:blip r:embed="rId86"/>
                    <a:stretch>
                      <a:fillRect/>
                    </a:stretch>
                  </pic:blipFill>
                  <pic:spPr>
                    <a:xfrm>
                      <a:off x="0" y="0"/>
                      <a:ext cx="2971800" cy="1971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BFBBFEF" w14:textId="3F5C64DE" w:rsidR="000976AA" w:rsidRDefault="000976AA" w:rsidP="00F252F2">
      <w:pPr>
        <w:spacing w:after="160"/>
      </w:pPr>
    </w:p>
    <w:p w14:paraId="5696648D" w14:textId="77777777" w:rsidR="00363496" w:rsidRDefault="00363496" w:rsidP="00F252F2">
      <w:pPr>
        <w:spacing w:after="160"/>
      </w:pPr>
    </w:p>
    <w:p w14:paraId="14175614" w14:textId="77777777" w:rsidR="00DA5E04" w:rsidRDefault="00DA5E04">
      <w:pPr>
        <w:spacing w:after="200" w:line="276" w:lineRule="auto"/>
        <w:rPr>
          <w:b/>
          <w:bCs/>
        </w:rPr>
      </w:pPr>
      <w:r>
        <w:rPr>
          <w:b/>
          <w:bCs/>
        </w:rPr>
        <w:br w:type="page"/>
      </w:r>
    </w:p>
    <w:p w14:paraId="2AF0FD92" w14:textId="266537B8" w:rsidR="005C55EC" w:rsidRDefault="00BA75BA" w:rsidP="00785101">
      <w:pPr>
        <w:spacing w:after="160"/>
      </w:pPr>
      <w:r w:rsidRPr="00BA75BA">
        <w:rPr>
          <w:b/>
          <w:bCs/>
        </w:rPr>
        <w:lastRenderedPageBreak/>
        <w:t>Step 2</w:t>
      </w:r>
      <w:r>
        <w:t xml:space="preserve"> - </w:t>
      </w:r>
      <w:r w:rsidR="008D3773">
        <w:t>You will get asked for permission to run a command prompt as Administrator</w:t>
      </w:r>
      <w:r>
        <w:t xml:space="preserve">. </w:t>
      </w:r>
    </w:p>
    <w:p w14:paraId="4826CE9B" w14:textId="146CBF3B" w:rsidR="00785101" w:rsidRDefault="00BA75BA" w:rsidP="00785101">
      <w:pPr>
        <w:spacing w:after="160"/>
      </w:pPr>
      <w:r>
        <w:t>Press the "Yes" button.</w:t>
      </w:r>
    </w:p>
    <w:tbl>
      <w:tblPr>
        <w:tblStyle w:val="TableGrid"/>
        <w:tblW w:w="0" w:type="auto"/>
        <w:tblLook w:val="04A0" w:firstRow="1" w:lastRow="0" w:firstColumn="1" w:lastColumn="0" w:noHBand="0" w:noVBand="1"/>
      </w:tblPr>
      <w:tblGrid>
        <w:gridCol w:w="4670"/>
      </w:tblGrid>
      <w:tr w:rsidR="00785101" w14:paraId="75F901EA" w14:textId="77777777" w:rsidTr="00927202">
        <w:tc>
          <w:tcPr>
            <w:tcW w:w="4670" w:type="dxa"/>
          </w:tcPr>
          <w:p w14:paraId="13D0F2EB" w14:textId="6AC9DE19" w:rsidR="00785101" w:rsidRPr="00FC1D71" w:rsidRDefault="00785101" w:rsidP="00927202">
            <w:pPr>
              <w:spacing w:after="160"/>
              <w:rPr>
                <w:b/>
                <w:bCs/>
              </w:rPr>
            </w:pPr>
            <w:r w:rsidRPr="00FC1D71">
              <w:rPr>
                <w:b/>
                <w:bCs/>
              </w:rPr>
              <w:t>User Access Control</w:t>
            </w:r>
          </w:p>
          <w:p w14:paraId="5203D658" w14:textId="77777777" w:rsidR="00785101" w:rsidRDefault="00785101" w:rsidP="00927202">
            <w:pPr>
              <w:spacing w:after="160"/>
            </w:pPr>
            <w:r>
              <w:t>Do you want to allow this app from an unknown publisher to make changes to your device?</w:t>
            </w:r>
          </w:p>
          <w:p w14:paraId="7842D7EA" w14:textId="7695CD8A" w:rsidR="00785101" w:rsidRDefault="00785101" w:rsidP="00927202">
            <w:pPr>
              <w:spacing w:after="160"/>
            </w:pPr>
            <w:r>
              <w:t>Windows Command Processor</w:t>
            </w:r>
          </w:p>
          <w:p w14:paraId="4B5B2FF8" w14:textId="679735BD" w:rsidR="00785101" w:rsidRDefault="00785101" w:rsidP="00927202">
            <w:pPr>
              <w:spacing w:after="160"/>
            </w:pPr>
            <w:r>
              <w:t>Verified Publisher: Microsoft Windows</w:t>
            </w:r>
            <w:r>
              <w:rPr>
                <w:noProof/>
                <w:lang w:eastAsia="en-US"/>
              </w:rPr>
              <mc:AlternateContent>
                <mc:Choice Requires="wps">
                  <w:drawing>
                    <wp:anchor distT="0" distB="0" distL="114300" distR="114300" simplePos="0" relativeHeight="252216832" behindDoc="0" locked="0" layoutInCell="1" allowOverlap="1" wp14:anchorId="5449F430" wp14:editId="3429AF94">
                      <wp:simplePos x="0" y="0"/>
                      <wp:positionH relativeFrom="column">
                        <wp:posOffset>874543</wp:posOffset>
                      </wp:positionH>
                      <wp:positionV relativeFrom="paragraph">
                        <wp:posOffset>268871</wp:posOffset>
                      </wp:positionV>
                      <wp:extent cx="386966" cy="250529"/>
                      <wp:effectExtent l="0" t="0" r="13335" b="16510"/>
                      <wp:wrapNone/>
                      <wp:docPr id="6660" name="Rectangle 6660"/>
                      <wp:cNvGraphicFramePr/>
                      <a:graphic xmlns:a="http://schemas.openxmlformats.org/drawingml/2006/main">
                        <a:graphicData uri="http://schemas.microsoft.com/office/word/2010/wordprocessingShape">
                          <wps:wsp>
                            <wps:cNvSpPr/>
                            <wps:spPr>
                              <a:xfrm>
                                <a:off x="0" y="0"/>
                                <a:ext cx="386966" cy="250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17D4" id="Rectangle 6660" o:spid="_x0000_s1026" style="position:absolute;margin-left:68.85pt;margin-top:21.15pt;width:30.45pt;height:19.75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" filled="f" strokecolor="red" strokeweight="1.5pt"/>
                  </w:pict>
                </mc:Fallback>
              </mc:AlternateContent>
            </w:r>
          </w:p>
          <w:p w14:paraId="044C161D" w14:textId="77777777" w:rsidR="00785101" w:rsidRDefault="00785101" w:rsidP="00927202">
            <w:pPr>
              <w:spacing w:after="160"/>
            </w:pPr>
            <w:r>
              <w:tab/>
            </w:r>
            <w:r>
              <w:tab/>
              <w:t>[Yes]</w:t>
            </w:r>
            <w:r>
              <w:tab/>
              <w:t>[No]</w:t>
            </w:r>
          </w:p>
        </w:tc>
      </w:tr>
    </w:tbl>
    <w:p w14:paraId="6CCB74BA" w14:textId="695E34E6" w:rsidR="00785101" w:rsidRDefault="00785101" w:rsidP="00785101">
      <w:pPr>
        <w:spacing w:after="160"/>
      </w:pPr>
    </w:p>
    <w:p w14:paraId="496F268D" w14:textId="3FE34313" w:rsidR="00785101" w:rsidRDefault="00BA75BA" w:rsidP="00247475">
      <w:pPr>
        <w:spacing w:after="160"/>
      </w:pPr>
      <w:r w:rsidRPr="00BA75BA">
        <w:rPr>
          <w:b/>
          <w:bCs/>
        </w:rPr>
        <w:t>Step 3</w:t>
      </w:r>
      <w:r>
        <w:t xml:space="preserve"> - A command prompt window appears. Confirm that the word </w:t>
      </w:r>
      <w:r w:rsidR="00710734">
        <w:t>“</w:t>
      </w:r>
      <w:r>
        <w:t>Administrator</w:t>
      </w:r>
      <w:r w:rsidR="00363496">
        <w:t>”</w:t>
      </w:r>
      <w:r>
        <w:t xml:space="preserve"> appears in the Window title.</w:t>
      </w:r>
    </w:p>
    <w:p w14:paraId="52934AE1" w14:textId="3EE150EC" w:rsidR="008E06FB" w:rsidRDefault="00485DDC" w:rsidP="00247475">
      <w:pPr>
        <w:spacing w:after="160"/>
      </w:pPr>
      <w:r>
        <w:rPr>
          <w:noProof/>
          <w:lang w:eastAsia="en-US"/>
        </w:rPr>
        <mc:AlternateContent>
          <mc:Choice Requires="wps">
            <w:drawing>
              <wp:anchor distT="0" distB="0" distL="114300" distR="114300" simplePos="0" relativeHeight="252253696" behindDoc="0" locked="0" layoutInCell="1" allowOverlap="1" wp14:anchorId="3F9A5D0D" wp14:editId="19C8725A">
                <wp:simplePos x="0" y="0"/>
                <wp:positionH relativeFrom="column">
                  <wp:posOffset>54696</wp:posOffset>
                </wp:positionH>
                <wp:positionV relativeFrom="paragraph">
                  <wp:posOffset>57458</wp:posOffset>
                </wp:positionV>
                <wp:extent cx="398297" cy="100976"/>
                <wp:effectExtent l="0" t="0" r="20955" b="13335"/>
                <wp:wrapNone/>
                <wp:docPr id="6703" name="Rectangle 6703"/>
                <wp:cNvGraphicFramePr/>
                <a:graphic xmlns:a="http://schemas.openxmlformats.org/drawingml/2006/main">
                  <a:graphicData uri="http://schemas.microsoft.com/office/word/2010/wordprocessingShape">
                    <wps:wsp>
                      <wps:cNvSpPr/>
                      <wps:spPr>
                        <a:xfrm>
                          <a:off x="0" y="0"/>
                          <a:ext cx="398297" cy="1009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DC8E3" id="Rectangle 6703" o:spid="_x0000_s1026" style="position:absolute;margin-left:4.3pt;margin-top:4.5pt;width:31.35pt;height:7.95pt;z-index:25225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" filled="f" strokecolor="red" strokeweight="1.5pt"/>
            </w:pict>
          </mc:Fallback>
        </mc:AlternateContent>
      </w:r>
      <w:r w:rsidR="00441DF6">
        <w:rPr>
          <w:noProof/>
          <w:lang w:eastAsia="en-US"/>
        </w:rPr>
        <w:drawing>
          <wp:inline distT="0" distB="0" distL="0" distR="0" wp14:anchorId="64EA373D" wp14:editId="6F2E6DE7">
            <wp:extent cx="2971800" cy="1554480"/>
            <wp:effectExtent l="57150" t="57150" r="95250" b="102870"/>
            <wp:docPr id="6715" name="Picture 6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 name="Picture 6715" descr="Text&#10;&#10;Description automatically generated"/>
                    <pic:cNvPicPr/>
                  </pic:nvPicPr>
                  <pic:blipFill>
                    <a:blip r:embed="rId87"/>
                    <a:stretch>
                      <a:fillRect/>
                    </a:stretch>
                  </pic:blipFill>
                  <pic:spPr>
                    <a:xfrm>
                      <a:off x="0" y="0"/>
                      <a:ext cx="2971800" cy="1554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5A8BEE4" w14:textId="4AE3C29C" w:rsidR="00F252F2" w:rsidRDefault="00C21D22" w:rsidP="00247475">
      <w:pPr>
        <w:spacing w:after="160"/>
      </w:pPr>
      <w:r w:rsidRPr="00485DDC">
        <w:rPr>
          <w:b/>
          <w:bCs/>
        </w:rPr>
        <w:t>Step 4</w:t>
      </w:r>
      <w:r>
        <w:t xml:space="preserve"> - </w:t>
      </w:r>
      <w:r w:rsidR="00F252F2">
        <w:t>Test</w:t>
      </w:r>
      <w:r>
        <w:t xml:space="preserve"> that </w:t>
      </w:r>
      <w:r w:rsidR="00F252F2">
        <w:t xml:space="preserve">Graphviz is </w:t>
      </w:r>
      <w:r w:rsidR="00485DDC">
        <w:t>configured properly on the PATH by</w:t>
      </w:r>
      <w:r w:rsidR="00CE6915">
        <w:t xml:space="preserve"> e</w:t>
      </w:r>
      <w:r w:rsidR="00F252F2">
        <w:t>nter</w:t>
      </w:r>
      <w:r w:rsidR="00485DDC">
        <w:t>ing</w:t>
      </w:r>
      <w:r w:rsidR="00F252F2">
        <w:t xml:space="preserve"> the command</w:t>
      </w:r>
      <w:r w:rsidR="00CE6915">
        <w:t>:</w:t>
      </w:r>
      <w:r w:rsidR="00F252F2">
        <w:t xml:space="preserve">  </w:t>
      </w:r>
    </w:p>
    <w:p w14:paraId="35AFD2C6" w14:textId="75838BCE" w:rsidR="00F252F2" w:rsidRPr="00441DF6" w:rsidRDefault="00485DDC" w:rsidP="00441DF6">
      <w:pPr>
        <w:spacing w:after="160"/>
        <w:ind w:left="720"/>
        <w:rPr>
          <w:rFonts w:ascii="Courier New" w:hAnsi="Courier New" w:cs="Courier New"/>
        </w:rPr>
      </w:pPr>
      <w:proofErr w:type="gramStart"/>
      <w:r w:rsidRPr="00441DF6">
        <w:rPr>
          <w:rFonts w:ascii="Courier New" w:hAnsi="Courier New" w:cs="Courier New"/>
        </w:rPr>
        <w:t xml:space="preserve">dot </w:t>
      </w:r>
      <w:r w:rsidR="00F252F2" w:rsidRPr="00441DF6">
        <w:rPr>
          <w:rFonts w:ascii="Courier New" w:hAnsi="Courier New" w:cs="Courier New"/>
        </w:rPr>
        <w:t>-V</w:t>
      </w:r>
      <w:proofErr w:type="gramEnd"/>
    </w:p>
    <w:p w14:paraId="3535B445" w14:textId="77777777" w:rsidR="00F252F2" w:rsidRDefault="00CE6915" w:rsidP="00247475">
      <w:pPr>
        <w:spacing w:after="160"/>
      </w:pPr>
      <w:r>
        <w:t>noting</w:t>
      </w:r>
      <w:r w:rsidR="00F252F2">
        <w:t xml:space="preserve"> that the </w:t>
      </w:r>
      <w:r w:rsidR="00F252F2" w:rsidRPr="00D772D8">
        <w:rPr>
          <w:rFonts w:ascii="Courier New" w:hAnsi="Courier New" w:cs="Courier New"/>
        </w:rPr>
        <w:t>-V</w:t>
      </w:r>
      <w:r w:rsidR="00F252F2">
        <w:t xml:space="preserve"> switch (for version) should be in uppercase, not lowercase. The dot program should respond with the message:</w:t>
      </w:r>
    </w:p>
    <w:p w14:paraId="15B63C6F" w14:textId="77777777" w:rsidR="00441DF6" w:rsidRPr="00441DF6" w:rsidRDefault="00441DF6" w:rsidP="00441DF6">
      <w:pPr>
        <w:spacing w:after="160"/>
        <w:ind w:left="720"/>
        <w:rPr>
          <w:rFonts w:ascii="Courier New" w:hAnsi="Courier New" w:cs="Courier New"/>
        </w:rPr>
      </w:pPr>
      <w:r w:rsidRPr="00441DF6">
        <w:rPr>
          <w:rFonts w:ascii="Courier New" w:hAnsi="Courier New" w:cs="Courier New"/>
        </w:rPr>
        <w:t xml:space="preserve">dot - </w:t>
      </w:r>
      <w:proofErr w:type="spellStart"/>
      <w:r w:rsidRPr="00441DF6">
        <w:rPr>
          <w:rFonts w:ascii="Courier New" w:hAnsi="Courier New" w:cs="Courier New"/>
        </w:rPr>
        <w:t>graphviz</w:t>
      </w:r>
      <w:proofErr w:type="spellEnd"/>
      <w:r w:rsidRPr="00441DF6">
        <w:rPr>
          <w:rFonts w:ascii="Courier New" w:hAnsi="Courier New" w:cs="Courier New"/>
        </w:rPr>
        <w:t xml:space="preserve"> version 2.49.0 (20210828.1703)</w:t>
      </w:r>
    </w:p>
    <w:p w14:paraId="1D8251AE" w14:textId="553963CB" w:rsidR="00F252F2" w:rsidRDefault="00F252F2" w:rsidP="00247475">
      <w:pPr>
        <w:spacing w:after="160"/>
      </w:pPr>
      <w:r>
        <w:t xml:space="preserve">in similar fashion to the screen print </w:t>
      </w:r>
      <w:r w:rsidR="00485DDC">
        <w:t>below</w:t>
      </w:r>
      <w:r>
        <w:t>:</w:t>
      </w:r>
    </w:p>
    <w:p w14:paraId="2B843809" w14:textId="0027A4C3" w:rsidR="00F252F2" w:rsidRDefault="00485DDC" w:rsidP="00247475">
      <w:pPr>
        <w:spacing w:after="160"/>
      </w:pPr>
      <w:r>
        <w:rPr>
          <w:noProof/>
          <w:lang w:eastAsia="en-US"/>
        </w:rPr>
        <mc:AlternateContent>
          <mc:Choice Requires="wps">
            <w:drawing>
              <wp:anchor distT="0" distB="0" distL="114300" distR="114300" simplePos="0" relativeHeight="252249600" behindDoc="0" locked="0" layoutInCell="1" allowOverlap="1" wp14:anchorId="13DEEDA4" wp14:editId="0B820A4E">
                <wp:simplePos x="0" y="0"/>
                <wp:positionH relativeFrom="column">
                  <wp:posOffset>59690</wp:posOffset>
                </wp:positionH>
                <wp:positionV relativeFrom="paragraph">
                  <wp:posOffset>269053</wp:posOffset>
                </wp:positionV>
                <wp:extent cx="1497821" cy="166892"/>
                <wp:effectExtent l="0" t="0" r="26670" b="24130"/>
                <wp:wrapNone/>
                <wp:docPr id="6701" name="Rectangle 6701"/>
                <wp:cNvGraphicFramePr/>
                <a:graphic xmlns:a="http://schemas.openxmlformats.org/drawingml/2006/main">
                  <a:graphicData uri="http://schemas.microsoft.com/office/word/2010/wordprocessingShape">
                    <wps:wsp>
                      <wps:cNvSpPr/>
                      <wps:spPr>
                        <a:xfrm>
                          <a:off x="0" y="0"/>
                          <a:ext cx="1497821" cy="166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BFC47" id="Rectangle 6701" o:spid="_x0000_s1026" style="position:absolute;margin-left:4.7pt;margin-top:21.2pt;width:117.95pt;height:13.15pt;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" filled="f" strokecolor="red" strokeweight="1.5pt"/>
            </w:pict>
          </mc:Fallback>
        </mc:AlternateContent>
      </w:r>
      <w:r w:rsidR="006317DD">
        <w:rPr>
          <w:noProof/>
          <w:lang w:eastAsia="en-US"/>
        </w:rPr>
        <w:drawing>
          <wp:inline distT="0" distB="0" distL="0" distR="0" wp14:anchorId="73FDB7A0" wp14:editId="7082403B">
            <wp:extent cx="2971800" cy="1554480"/>
            <wp:effectExtent l="57150" t="57150" r="95250" b="102870"/>
            <wp:docPr id="6646" name="Picture 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1800" cy="1554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3ABDCC8" w14:textId="77777777" w:rsidR="00247475" w:rsidRDefault="00247475" w:rsidP="00247475">
      <w:pPr>
        <w:spacing w:after="160"/>
      </w:pPr>
      <w:r>
        <w:t>If you receive the message:</w:t>
      </w:r>
    </w:p>
    <w:p w14:paraId="2341EB4C" w14:textId="4E12D390" w:rsidR="00247475" w:rsidRPr="009A5450" w:rsidRDefault="00E0663D" w:rsidP="00247475">
      <w:pPr>
        <w:spacing w:after="160"/>
        <w:rPr>
          <w:rFonts w:ascii="Courier New" w:hAnsi="Courier New" w:cs="Courier New"/>
        </w:rPr>
      </w:pPr>
      <w:r w:rsidRPr="00E0663D">
        <w:rPr>
          <w:rFonts w:ascii="Courier New" w:hAnsi="Courier New" w:cs="Courier New"/>
        </w:rPr>
        <w:t>'</w:t>
      </w:r>
      <w:r w:rsidR="00247475" w:rsidRPr="009A5450">
        <w:rPr>
          <w:rFonts w:ascii="Courier New" w:hAnsi="Courier New" w:cs="Courier New"/>
        </w:rPr>
        <w:t>dot</w:t>
      </w:r>
      <w:r w:rsidRPr="00E0663D">
        <w:rPr>
          <w:rFonts w:ascii="Courier New" w:hAnsi="Courier New" w:cs="Courier New"/>
        </w:rPr>
        <w:t>'</w:t>
      </w:r>
      <w:r w:rsidR="00247475" w:rsidRPr="009A5450">
        <w:rPr>
          <w:rFonts w:ascii="Courier New" w:hAnsi="Courier New" w:cs="Courier New"/>
        </w:rPr>
        <w:t xml:space="preserve"> is not recognized as an internal or external command, operable program or batch file.</w:t>
      </w:r>
    </w:p>
    <w:p w14:paraId="32EC7689" w14:textId="77777777" w:rsidR="00247475" w:rsidRDefault="00247475" w:rsidP="00247475">
      <w:pPr>
        <w:spacing w:after="160"/>
      </w:pPr>
      <w:r>
        <w:t>It means one of the following things:</w:t>
      </w:r>
    </w:p>
    <w:p w14:paraId="348C3AE4" w14:textId="77777777" w:rsidR="00247475" w:rsidRDefault="00247475" w:rsidP="00247475">
      <w:pPr>
        <w:pStyle w:val="ListParagraph"/>
        <w:numPr>
          <w:ilvl w:val="0"/>
          <w:numId w:val="10"/>
        </w:numPr>
        <w:spacing w:after="160"/>
      </w:pPr>
      <w:r>
        <w:t>You have specified the path to the Graphviz executables incorrectly and you should repeat the steps above. Things to check are:</w:t>
      </w:r>
    </w:p>
    <w:p w14:paraId="00F89B40" w14:textId="345717CF" w:rsidR="00247475" w:rsidRDefault="00247475" w:rsidP="00247475">
      <w:pPr>
        <w:pStyle w:val="ListParagraph"/>
        <w:numPr>
          <w:ilvl w:val="1"/>
          <w:numId w:val="10"/>
        </w:numPr>
        <w:spacing w:after="160"/>
      </w:pPr>
      <w:r>
        <w:t xml:space="preserve">Did you remember to add the </w:t>
      </w:r>
      <w:r w:rsidRPr="002E164E">
        <w:rPr>
          <w:b/>
        </w:rPr>
        <w:t>\bin</w:t>
      </w:r>
      <w:r>
        <w:t xml:space="preserve"> subdirectory to the Graphviz directory path?</w:t>
      </w:r>
    </w:p>
    <w:p w14:paraId="0C393027" w14:textId="0A481C33" w:rsidR="00247475" w:rsidRDefault="00247475" w:rsidP="00247475">
      <w:pPr>
        <w:pStyle w:val="ListParagraph"/>
        <w:numPr>
          <w:ilvl w:val="1"/>
          <w:numId w:val="10"/>
        </w:numPr>
        <w:spacing w:after="160"/>
      </w:pPr>
      <w:r>
        <w:t>Is the directory placed at the end of the PATH such that the length of the PATH exceeds the Windows length limit? If so, move the Graphviz bin directory closer to the beginning of the list.</w:t>
      </w:r>
    </w:p>
    <w:p w14:paraId="5C689CE0" w14:textId="0C6F0548" w:rsidR="00247475" w:rsidRDefault="00247475" w:rsidP="00247475">
      <w:pPr>
        <w:pStyle w:val="ListParagraph"/>
        <w:numPr>
          <w:ilvl w:val="0"/>
          <w:numId w:val="10"/>
        </w:numPr>
      </w:pPr>
      <w:r>
        <w:t xml:space="preserve">You opened the Command Prompt window prior to updating the PATH statement. This command window is still recognizing the old path. Close the Command </w:t>
      </w:r>
      <w:proofErr w:type="spellStart"/>
      <w:r>
        <w:t>Propt</w:t>
      </w:r>
      <w:proofErr w:type="spellEnd"/>
      <w:r>
        <w:t xml:space="preserve"> window, open a new one, and repeat the </w:t>
      </w:r>
      <w:r w:rsidRPr="00247475">
        <w:rPr>
          <w:rFonts w:ascii="Courier New" w:hAnsi="Courier New" w:cs="Courier New"/>
        </w:rPr>
        <w:t>dot -V</w:t>
      </w:r>
      <w:r>
        <w:t xml:space="preserve"> command.</w:t>
      </w:r>
    </w:p>
    <w:p w14:paraId="25D25A5F" w14:textId="77777777" w:rsidR="00DA5E04" w:rsidRDefault="00DA5E04">
      <w:pPr>
        <w:spacing w:after="200" w:line="276" w:lineRule="auto"/>
        <w:rPr>
          <w:b/>
          <w:bCs/>
        </w:rPr>
      </w:pPr>
      <w:r>
        <w:rPr>
          <w:b/>
          <w:bCs/>
        </w:rPr>
        <w:br w:type="page"/>
      </w:r>
    </w:p>
    <w:p w14:paraId="11D6F281" w14:textId="6FAEF3F8" w:rsidR="00485DDC" w:rsidRDefault="00485DDC" w:rsidP="00247475">
      <w:pPr>
        <w:spacing w:after="160"/>
      </w:pPr>
      <w:r w:rsidRPr="00485DDC">
        <w:rPr>
          <w:b/>
          <w:bCs/>
        </w:rPr>
        <w:lastRenderedPageBreak/>
        <w:t>Step 5</w:t>
      </w:r>
      <w:r>
        <w:t xml:space="preserve"> - Configure the plugins by entering the command</w:t>
      </w:r>
    </w:p>
    <w:p w14:paraId="110D3236" w14:textId="5E5B0A0B" w:rsidR="00485DDC" w:rsidRPr="00485DDC" w:rsidRDefault="00485DDC" w:rsidP="00247475">
      <w:pPr>
        <w:spacing w:after="160"/>
        <w:ind w:left="720"/>
        <w:rPr>
          <w:rFonts w:ascii="Consolas" w:hAnsi="Consolas"/>
        </w:rPr>
      </w:pPr>
      <w:r>
        <w:rPr>
          <w:rFonts w:ascii="Consolas" w:hAnsi="Consolas" w:cs="Courier New"/>
        </w:rPr>
        <w:t xml:space="preserve">dot </w:t>
      </w:r>
      <w:r w:rsidRPr="006317DD">
        <w:rPr>
          <w:rFonts w:ascii="Consolas" w:hAnsi="Consolas" w:cs="Courier New"/>
        </w:rPr>
        <w:t>-</w:t>
      </w:r>
      <w:r>
        <w:rPr>
          <w:rFonts w:ascii="Consolas" w:hAnsi="Consolas" w:cs="Courier New"/>
        </w:rPr>
        <w:t>c</w:t>
      </w:r>
    </w:p>
    <w:p w14:paraId="77E6A14D" w14:textId="68FD9A5B" w:rsidR="00485DDC" w:rsidRDefault="00485DDC" w:rsidP="00247475">
      <w:pPr>
        <w:spacing w:after="160"/>
      </w:pPr>
      <w:r w:rsidRPr="005C55EC">
        <w:rPr>
          <w:i/>
          <w:u w:val="single"/>
        </w:rPr>
        <w:t>This is the important step which must not be skipped.</w:t>
      </w:r>
      <w:r>
        <w:t xml:space="preserve"> No messages are written when the command executes; the screen will look as follows:</w:t>
      </w:r>
    </w:p>
    <w:p w14:paraId="3D9D8BE7" w14:textId="258179A9" w:rsidR="006317DD" w:rsidRDefault="00485DDC" w:rsidP="00247475">
      <w:pPr>
        <w:spacing w:after="160"/>
      </w:pPr>
      <w:r>
        <w:rPr>
          <w:noProof/>
          <w:lang w:eastAsia="en-US"/>
        </w:rPr>
        <mc:AlternateContent>
          <mc:Choice Requires="wps">
            <w:drawing>
              <wp:anchor distT="0" distB="0" distL="114300" distR="114300" simplePos="0" relativeHeight="252251648" behindDoc="0" locked="0" layoutInCell="1" allowOverlap="1" wp14:anchorId="45ED7439" wp14:editId="4225E976">
                <wp:simplePos x="0" y="0"/>
                <wp:positionH relativeFrom="column">
                  <wp:posOffset>58903</wp:posOffset>
                </wp:positionH>
                <wp:positionV relativeFrom="paragraph">
                  <wp:posOffset>389359</wp:posOffset>
                </wp:positionV>
                <wp:extent cx="1497821" cy="286101"/>
                <wp:effectExtent l="0" t="0" r="26670" b="19050"/>
                <wp:wrapNone/>
                <wp:docPr id="6702" name="Rectangle 6702"/>
                <wp:cNvGraphicFramePr/>
                <a:graphic xmlns:a="http://schemas.openxmlformats.org/drawingml/2006/main">
                  <a:graphicData uri="http://schemas.microsoft.com/office/word/2010/wordprocessingShape">
                    <wps:wsp>
                      <wps:cNvSpPr/>
                      <wps:spPr>
                        <a:xfrm>
                          <a:off x="0" y="0"/>
                          <a:ext cx="1497821" cy="286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66988" id="Rectangle 6702" o:spid="_x0000_s1026" style="position:absolute;margin-left:4.65pt;margin-top:30.65pt;width:117.95pt;height:22.55pt;z-index:2522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" filled="f" strokecolor="red" strokeweight="1.5pt"/>
            </w:pict>
          </mc:Fallback>
        </mc:AlternateContent>
      </w:r>
      <w:r w:rsidR="00441DF6">
        <w:rPr>
          <w:noProof/>
          <w:lang w:eastAsia="en-US"/>
        </w:rPr>
        <w:drawing>
          <wp:inline distT="0" distB="0" distL="0" distR="0" wp14:anchorId="73250229" wp14:editId="7C698D9E">
            <wp:extent cx="2971800" cy="1554480"/>
            <wp:effectExtent l="57150" t="57150" r="95250" b="102870"/>
            <wp:docPr id="6716" name="Picture 67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 name="Picture 6716" descr="Text&#10;&#10;Description automatically generated"/>
                    <pic:cNvPicPr/>
                  </pic:nvPicPr>
                  <pic:blipFill>
                    <a:blip r:embed="rId89"/>
                    <a:stretch>
                      <a:fillRect/>
                    </a:stretch>
                  </pic:blipFill>
                  <pic:spPr>
                    <a:xfrm>
                      <a:off x="0" y="0"/>
                      <a:ext cx="2971800" cy="1554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A7F5DED" w14:textId="77777777" w:rsidR="00DA5E04" w:rsidRDefault="00DA5E04" w:rsidP="00247475">
      <w:pPr>
        <w:spacing w:after="160"/>
        <w:rPr>
          <w:b/>
          <w:bCs/>
        </w:rPr>
      </w:pPr>
    </w:p>
    <w:p w14:paraId="0A66711D" w14:textId="1940EAE0" w:rsidR="00F252F2" w:rsidRDefault="00485DDC" w:rsidP="00247475">
      <w:pPr>
        <w:spacing w:after="160"/>
      </w:pPr>
      <w:r w:rsidRPr="00485DDC">
        <w:rPr>
          <w:b/>
          <w:bCs/>
        </w:rPr>
        <w:t>Step 6</w:t>
      </w:r>
      <w:r>
        <w:t xml:space="preserve"> - To see the list of configured plugins type the command</w:t>
      </w:r>
    </w:p>
    <w:p w14:paraId="05FE0AD1" w14:textId="3D8FCAFC" w:rsidR="00485DDC" w:rsidRPr="00485DDC" w:rsidRDefault="00485DDC" w:rsidP="00247475">
      <w:pPr>
        <w:spacing w:after="160"/>
        <w:ind w:left="720"/>
        <w:rPr>
          <w:rFonts w:ascii="Consolas" w:hAnsi="Consolas"/>
        </w:rPr>
      </w:pPr>
      <w:r>
        <w:rPr>
          <w:rFonts w:ascii="Consolas" w:hAnsi="Consolas" w:cs="Courier New"/>
        </w:rPr>
        <w:t xml:space="preserve">dot </w:t>
      </w:r>
      <w:r w:rsidRPr="006317DD">
        <w:rPr>
          <w:rFonts w:ascii="Consolas" w:hAnsi="Consolas" w:cs="Courier New"/>
        </w:rPr>
        <w:t>-</w:t>
      </w:r>
      <w:r>
        <w:rPr>
          <w:rFonts w:ascii="Consolas" w:hAnsi="Consolas" w:cs="Courier New"/>
        </w:rPr>
        <w:t>v</w:t>
      </w:r>
    </w:p>
    <w:p w14:paraId="73685DF8" w14:textId="7615A371" w:rsidR="00485DDC" w:rsidRDefault="00485DDC" w:rsidP="00247475">
      <w:pPr>
        <w:spacing w:after="160"/>
      </w:pPr>
      <w:r>
        <w:t>where the -v is lowercase. The screen will appear as follows:</w:t>
      </w:r>
    </w:p>
    <w:p w14:paraId="494A0598" w14:textId="0F2BB060" w:rsidR="006317DD" w:rsidRDefault="00441DF6" w:rsidP="00247475">
      <w:pPr>
        <w:spacing w:after="160"/>
      </w:pPr>
      <w:r>
        <w:rPr>
          <w:noProof/>
          <w:lang w:eastAsia="en-US"/>
        </w:rPr>
        <w:drawing>
          <wp:inline distT="0" distB="0" distL="0" distR="0" wp14:anchorId="1A19FFE9" wp14:editId="61366A4A">
            <wp:extent cx="2971800" cy="1554480"/>
            <wp:effectExtent l="57150" t="57150" r="95250" b="102870"/>
            <wp:docPr id="6717" name="Picture 67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 name="Picture 6717" descr="Text&#10;&#10;Description automatically generated"/>
                    <pic:cNvPicPr/>
                  </pic:nvPicPr>
                  <pic:blipFill>
                    <a:blip r:embed="rId90"/>
                    <a:stretch>
                      <a:fillRect/>
                    </a:stretch>
                  </pic:blipFill>
                  <pic:spPr>
                    <a:xfrm>
                      <a:off x="0" y="0"/>
                      <a:ext cx="2971800" cy="1554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2B67A46" w14:textId="133A09B5" w:rsidR="00485DDC" w:rsidRDefault="00485DDC" w:rsidP="00247475">
      <w:pPr>
        <w:spacing w:after="160"/>
      </w:pPr>
      <w:r>
        <w:t xml:space="preserve">At this point Graphviz is waiting for more input. </w:t>
      </w:r>
      <w:r w:rsidR="00247475">
        <w:t xml:space="preserve">Hitting the </w:t>
      </w:r>
      <w:r w:rsidR="00247475">
        <w:rPr>
          <w:rFonts w:ascii="Courier New" w:hAnsi="Courier New" w:cs="Courier New"/>
        </w:rPr>
        <w:t>Ctrl</w:t>
      </w:r>
      <w:r w:rsidR="00247475">
        <w:t xml:space="preserve"> key + </w:t>
      </w:r>
      <w:r w:rsidR="00247475" w:rsidRPr="003D5CDB">
        <w:rPr>
          <w:rFonts w:ascii="Courier New" w:hAnsi="Courier New" w:cs="Courier New"/>
        </w:rPr>
        <w:t>C</w:t>
      </w:r>
      <w:r w:rsidR="00247475">
        <w:t xml:space="preserve"> key will break you from the </w:t>
      </w:r>
      <w:r w:rsidR="00247475" w:rsidRPr="005F347E">
        <w:rPr>
          <w:rFonts w:ascii="Courier New" w:hAnsi="Courier New" w:cs="Courier New"/>
        </w:rPr>
        <w:t>dot</w:t>
      </w:r>
      <w:r w:rsidR="00247475">
        <w:t xml:space="preserve"> program.</w:t>
      </w:r>
    </w:p>
    <w:p w14:paraId="4BB2A1C4" w14:textId="4422012E" w:rsidR="00485DDC" w:rsidRDefault="00485DDC" w:rsidP="00247475">
      <w:pPr>
        <w:spacing w:after="160"/>
      </w:pPr>
      <w:r w:rsidRPr="00485DDC">
        <w:rPr>
          <w:b/>
          <w:bCs/>
        </w:rPr>
        <w:t xml:space="preserve">Step </w:t>
      </w:r>
      <w:r>
        <w:rPr>
          <w:b/>
          <w:bCs/>
        </w:rPr>
        <w:t>7</w:t>
      </w:r>
      <w:r>
        <w:t xml:space="preserve"> - To see the list of command line options you can enter the command</w:t>
      </w:r>
    </w:p>
    <w:p w14:paraId="38845B4D" w14:textId="0B02E7B3" w:rsidR="00485DDC" w:rsidRPr="00485DDC" w:rsidRDefault="00485DDC" w:rsidP="00247475">
      <w:pPr>
        <w:spacing w:after="160"/>
        <w:ind w:left="720"/>
        <w:rPr>
          <w:rFonts w:ascii="Consolas" w:hAnsi="Consolas"/>
        </w:rPr>
      </w:pPr>
      <w:r>
        <w:rPr>
          <w:rFonts w:ascii="Consolas" w:hAnsi="Consolas" w:cs="Courier New"/>
        </w:rPr>
        <w:t xml:space="preserve">dot </w:t>
      </w:r>
      <w:r w:rsidRPr="006317DD">
        <w:rPr>
          <w:rFonts w:ascii="Consolas" w:hAnsi="Consolas" w:cs="Courier New"/>
        </w:rPr>
        <w:t>-</w:t>
      </w:r>
      <w:r>
        <w:rPr>
          <w:rFonts w:ascii="Consolas" w:hAnsi="Consolas" w:cs="Courier New"/>
        </w:rPr>
        <w:t>?</w:t>
      </w:r>
    </w:p>
    <w:p w14:paraId="255C28EF" w14:textId="4D29BD02" w:rsidR="006317DD" w:rsidRPr="00485DDC" w:rsidRDefault="00485DDC" w:rsidP="005C55EC">
      <w:pPr>
        <w:keepNext/>
        <w:spacing w:after="160"/>
      </w:pPr>
      <w:r w:rsidRPr="00485DDC">
        <w:t>The screen will appear as follows:</w:t>
      </w:r>
    </w:p>
    <w:p w14:paraId="49B674AA" w14:textId="70AC1F5B" w:rsidR="006317DD" w:rsidRDefault="00DB24E8" w:rsidP="005C55EC">
      <w:pPr>
        <w:keepNext/>
        <w:spacing w:after="160"/>
      </w:pPr>
      <w:r>
        <w:rPr>
          <w:noProof/>
          <w:lang w:eastAsia="en-US"/>
        </w:rPr>
        <w:drawing>
          <wp:inline distT="0" distB="0" distL="0" distR="0" wp14:anchorId="163BD601" wp14:editId="0F2C8ED0">
            <wp:extent cx="2971800" cy="1554480"/>
            <wp:effectExtent l="57150" t="57150" r="95250" b="102870"/>
            <wp:docPr id="6718" name="Picture 6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 name="Picture 6718" descr="Text&#10;&#10;Description automatically generated"/>
                    <pic:cNvPicPr/>
                  </pic:nvPicPr>
                  <pic:blipFill>
                    <a:blip r:embed="rId91"/>
                    <a:stretch>
                      <a:fillRect/>
                    </a:stretch>
                  </pic:blipFill>
                  <pic:spPr>
                    <a:xfrm>
                      <a:off x="0" y="0"/>
                      <a:ext cx="2971800" cy="1554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67F1CCA" w14:textId="19370A12" w:rsidR="00F252F2" w:rsidRDefault="00247475" w:rsidP="00247475">
      <w:pPr>
        <w:spacing w:after="160"/>
      </w:pPr>
      <w:r>
        <w:t xml:space="preserve">Congratulations! </w:t>
      </w:r>
      <w:r w:rsidR="00F252F2">
        <w:t xml:space="preserve">Graphviz is installed properly. </w:t>
      </w:r>
    </w:p>
    <w:p w14:paraId="6F8A04DE" w14:textId="1CE9988F" w:rsidR="00710734" w:rsidRDefault="00710734" w:rsidP="00F42C5E"/>
    <w:p w14:paraId="488E6C9B" w14:textId="13F956A4" w:rsidR="00710734" w:rsidRDefault="00710734" w:rsidP="00F42C5E"/>
    <w:p w14:paraId="5F7D8A26" w14:textId="766312BC" w:rsidR="00710734" w:rsidRDefault="00710734" w:rsidP="00F42C5E"/>
    <w:p w14:paraId="51D2A617" w14:textId="77777777" w:rsidR="00710734" w:rsidRDefault="00710734" w:rsidP="00F42C5E"/>
    <w:p w14:paraId="366F865D" w14:textId="77777777" w:rsidR="00DA5E04" w:rsidRDefault="00DA5E04">
      <w:pPr>
        <w:spacing w:after="200" w:line="276" w:lineRule="auto"/>
        <w:rPr>
          <w:b/>
          <w:color w:val="D34817" w:themeColor="accent1"/>
          <w:spacing w:val="20"/>
          <w:sz w:val="28"/>
          <w:szCs w:val="28"/>
        </w:rPr>
      </w:pPr>
      <w:r>
        <w:br w:type="page"/>
      </w:r>
    </w:p>
    <w:p w14:paraId="7D788C35" w14:textId="33434309" w:rsidR="00F252F2" w:rsidRDefault="00F252F2" w:rsidP="005F0918">
      <w:pPr>
        <w:pStyle w:val="Heading2"/>
      </w:pPr>
      <w:bookmarkStart w:id="12" w:name="_Toc100494582"/>
      <w:r>
        <w:lastRenderedPageBreak/>
        <w:t>Install the Relationship Visualizer Excel Spreadsheet Template</w:t>
      </w:r>
      <w:bookmarkEnd w:id="12"/>
    </w:p>
    <w:p w14:paraId="14A7D6C0" w14:textId="0C880710" w:rsidR="00F252F2" w:rsidRDefault="00F252F2" w:rsidP="00F252F2">
      <w:pPr>
        <w:spacing w:after="160"/>
        <w:rPr>
          <w:noProof/>
          <w:lang w:eastAsia="en-US"/>
        </w:rPr>
      </w:pPr>
      <w:r w:rsidRPr="00A21CE6">
        <w:rPr>
          <w:b/>
        </w:rPr>
        <w:t>Step 1</w:t>
      </w:r>
      <w:r>
        <w:t xml:space="preserve"> - In the root directory of the Relationship Visualizer distribution there is a macro-enabled Excel spreadsheet </w:t>
      </w:r>
      <w:r w:rsidR="00550172">
        <w:t>"</w:t>
      </w:r>
      <w:r>
        <w:t>Relationship Visualizer.xltm</w:t>
      </w:r>
      <w:r w:rsidR="00550172">
        <w:t>"</w:t>
      </w:r>
      <w:r>
        <w:t xml:space="preserve">. Double-click the mouse on the file to launch Excel. You will probably get a security warning that the spreadsheet contains macros. You need to enable macro support </w:t>
      </w:r>
      <w:r w:rsidR="00230132">
        <w:t>to</w:t>
      </w:r>
      <w:r>
        <w:t xml:space="preserve"> use the Relationship Visualizer spreadsheets.</w:t>
      </w:r>
      <w:r w:rsidRPr="00A21CE6">
        <w:rPr>
          <w:noProof/>
          <w:lang w:eastAsia="en-US"/>
        </w:rPr>
        <w:t xml:space="preserve"> </w:t>
      </w:r>
    </w:p>
    <w:p w14:paraId="5983B72B" w14:textId="452A31B2" w:rsidR="00720F22" w:rsidRDefault="00720F22" w:rsidP="00F252F2">
      <w:pPr>
        <w:spacing w:after="160"/>
        <w:rPr>
          <w:noProof/>
          <w:lang w:eastAsia="en-US"/>
        </w:rPr>
      </w:pPr>
      <w:r>
        <w:rPr>
          <w:noProof/>
          <w:lang w:eastAsia="en-US"/>
        </w:rPr>
        <mc:AlternateContent>
          <mc:Choice Requires="wps">
            <w:drawing>
              <wp:anchor distT="0" distB="0" distL="114300" distR="114300" simplePos="0" relativeHeight="251687424" behindDoc="0" locked="0" layoutInCell="1" allowOverlap="1" wp14:anchorId="48E18DE1" wp14:editId="0A26B8D3">
                <wp:simplePos x="0" y="0"/>
                <wp:positionH relativeFrom="column">
                  <wp:posOffset>1670050</wp:posOffset>
                </wp:positionH>
                <wp:positionV relativeFrom="paragraph">
                  <wp:posOffset>361315</wp:posOffset>
                </wp:positionV>
                <wp:extent cx="607161" cy="182880"/>
                <wp:effectExtent l="0" t="0" r="21590" b="26670"/>
                <wp:wrapNone/>
                <wp:docPr id="65" name="Rectangle 65"/>
                <wp:cNvGraphicFramePr/>
                <a:graphic xmlns:a="http://schemas.openxmlformats.org/drawingml/2006/main">
                  <a:graphicData uri="http://schemas.microsoft.com/office/word/2010/wordprocessingShape">
                    <wps:wsp>
                      <wps:cNvSpPr/>
                      <wps:spPr>
                        <a:xfrm>
                          <a:off x="0" y="0"/>
                          <a:ext cx="60716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4C012" id="Rectangle 65" o:spid="_x0000_s1026" style="position:absolute;margin-left:131.5pt;margin-top:28.45pt;width:47.8pt;height:14.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" filled="f" strokecolor="red" strokeweight="1.5pt"/>
            </w:pict>
          </mc:Fallback>
        </mc:AlternateContent>
      </w:r>
      <w:r>
        <w:rPr>
          <w:noProof/>
          <w:lang w:eastAsia="en-US"/>
        </w:rPr>
        <w:drawing>
          <wp:inline distT="0" distB="0" distL="0" distR="0" wp14:anchorId="48D74A54" wp14:editId="3AAAE7F4">
            <wp:extent cx="2971800" cy="499110"/>
            <wp:effectExtent l="57150" t="57150" r="114300" b="1104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1800" cy="49911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DAD690C" w14:textId="7FA824A4" w:rsidR="005F0918" w:rsidRDefault="00F252F2" w:rsidP="00F252F2">
      <w:pPr>
        <w:spacing w:after="160"/>
      </w:pPr>
      <w:r w:rsidRPr="00A21CE6">
        <w:rPr>
          <w:b/>
        </w:rPr>
        <w:t>Step 2</w:t>
      </w:r>
      <w:r>
        <w:t xml:space="preserve"> - Perform a </w:t>
      </w:r>
      <w:r w:rsidR="00550172">
        <w:t>"</w:t>
      </w:r>
      <w:r>
        <w:t>File -&gt; Save As</w:t>
      </w:r>
      <w:r w:rsidR="00550172">
        <w:t>"</w:t>
      </w:r>
      <w:r>
        <w:t xml:space="preserve"> operation. When it asks you </w:t>
      </w:r>
      <w:proofErr w:type="spellStart"/>
      <w:r>
        <w:t>where</w:t>
      </w:r>
      <w:proofErr w:type="spellEnd"/>
      <w:r>
        <w:t xml:space="preserve"> to store the file, navigate to the directory where you currently have </w:t>
      </w:r>
      <w:r w:rsidR="005F0918">
        <w:t xml:space="preserve">the template </w:t>
      </w:r>
      <w:r>
        <w:t>file</w:t>
      </w:r>
      <w:r w:rsidR="00720F22">
        <w:t xml:space="preserve"> (This PC &gt; Documents &gt; Custom Office Templates)</w:t>
      </w:r>
      <w:r>
        <w:t xml:space="preserve">. </w:t>
      </w:r>
    </w:p>
    <w:p w14:paraId="30A3E9EC" w14:textId="6E23E8BB" w:rsidR="005F0918" w:rsidRDefault="00F252F2" w:rsidP="00F252F2">
      <w:pPr>
        <w:spacing w:after="160"/>
      </w:pPr>
      <w:r>
        <w:t xml:space="preserve">Next, you will see the file name </w:t>
      </w:r>
      <w:r w:rsidR="002E164E">
        <w:t>is</w:t>
      </w:r>
      <w:r>
        <w:t xml:space="preserve"> </w:t>
      </w:r>
      <w:r w:rsidR="00550172">
        <w:t>"</w:t>
      </w:r>
      <w:r>
        <w:t>Relationship Visualize</w:t>
      </w:r>
      <w:r w:rsidR="005F347E">
        <w:t>r</w:t>
      </w:r>
      <w:r w:rsidRPr="002E164E">
        <w:rPr>
          <w:b/>
        </w:rPr>
        <w:t>1</w:t>
      </w:r>
      <w:r w:rsidR="00550172">
        <w:t>"</w:t>
      </w:r>
      <w:r>
        <w:t xml:space="preserve">. Change it back to </w:t>
      </w:r>
      <w:r w:rsidR="00550172">
        <w:t>"</w:t>
      </w:r>
      <w:r>
        <w:t>Relationship Visualizer</w:t>
      </w:r>
      <w:r w:rsidR="00550172">
        <w:t>"</w:t>
      </w:r>
      <w:r>
        <w:t xml:space="preserve">. </w:t>
      </w:r>
    </w:p>
    <w:p w14:paraId="1B51C041" w14:textId="205B8650" w:rsidR="00F252F2" w:rsidRDefault="00F252F2" w:rsidP="005F0918">
      <w:pPr>
        <w:keepNext/>
        <w:spacing w:after="160"/>
      </w:pPr>
      <w:r>
        <w:t xml:space="preserve">Where is says </w:t>
      </w:r>
      <w:r w:rsidR="00550172">
        <w:t>"</w:t>
      </w:r>
      <w:r>
        <w:t>Save as type:</w:t>
      </w:r>
      <w:r w:rsidR="00550172">
        <w:t>"</w:t>
      </w:r>
      <w:r>
        <w:t xml:space="preserve"> select </w:t>
      </w:r>
      <w:r w:rsidR="00550172">
        <w:t>"</w:t>
      </w:r>
      <w:r w:rsidRPr="005F347E">
        <w:rPr>
          <w:b/>
        </w:rPr>
        <w:t>Excel Macro-Enabled Template</w:t>
      </w:r>
      <w:r w:rsidR="00550172">
        <w:t>"</w:t>
      </w:r>
      <w:r>
        <w:t xml:space="preserve"> from the dropdown list. You will notice that the save location will change to </w:t>
      </w:r>
      <w:r w:rsidR="005F347E">
        <w:t>your personal</w:t>
      </w:r>
      <w:r>
        <w:t xml:space="preserve"> </w:t>
      </w:r>
      <w:r w:rsidR="00550172">
        <w:t>"</w:t>
      </w:r>
      <w:r>
        <w:t>Custom Office Templates</w:t>
      </w:r>
      <w:r w:rsidR="00550172">
        <w:t>"</w:t>
      </w:r>
      <w:r>
        <w:t xml:space="preserve"> directory. Select OK, and Excel will place a copy of the template file into this directory.</w:t>
      </w:r>
      <w:r w:rsidR="005F347E" w:rsidRPr="005F347E">
        <w:rPr>
          <w:noProof/>
          <w:lang w:eastAsia="en-US"/>
        </w:rPr>
        <w:t xml:space="preserve"> </w:t>
      </w:r>
    </w:p>
    <w:p w14:paraId="2A4935F6" w14:textId="02221E7C" w:rsidR="00F252F2" w:rsidRDefault="008B5469" w:rsidP="005F0918">
      <w:pPr>
        <w:keepNext/>
        <w:spacing w:after="160"/>
      </w:pPr>
      <w:r>
        <w:rPr>
          <w:noProof/>
          <w:lang w:eastAsia="en-US"/>
        </w:rPr>
        <mc:AlternateContent>
          <mc:Choice Requires="wps">
            <w:drawing>
              <wp:anchor distT="0" distB="0" distL="114300" distR="114300" simplePos="0" relativeHeight="251812352" behindDoc="0" locked="0" layoutInCell="1" allowOverlap="1" wp14:anchorId="72758787" wp14:editId="00FF12F6">
                <wp:simplePos x="0" y="0"/>
                <wp:positionH relativeFrom="column">
                  <wp:posOffset>161925</wp:posOffset>
                </wp:positionH>
                <wp:positionV relativeFrom="paragraph">
                  <wp:posOffset>377189</wp:posOffset>
                </wp:positionV>
                <wp:extent cx="1238250" cy="142875"/>
                <wp:effectExtent l="0" t="0" r="19050" b="28575"/>
                <wp:wrapNone/>
                <wp:docPr id="6164" name="Rectangle 6164"/>
                <wp:cNvGraphicFramePr/>
                <a:graphic xmlns:a="http://schemas.openxmlformats.org/drawingml/2006/main">
                  <a:graphicData uri="http://schemas.microsoft.com/office/word/2010/wordprocessingShape">
                    <wps:wsp>
                      <wps:cNvSpPr/>
                      <wps:spPr>
                        <a:xfrm>
                          <a:off x="0" y="0"/>
                          <a:ext cx="12382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4B1CE" id="Rectangle 6164" o:spid="_x0000_s1026" style="position:absolute;margin-left:12.75pt;margin-top:29.7pt;width:97.5pt;height:11.2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" filled="f" strokecolor="red" strokeweight="1.5pt"/>
            </w:pict>
          </mc:Fallback>
        </mc:AlternateContent>
      </w:r>
      <w:r>
        <w:rPr>
          <w:noProof/>
          <w:lang w:eastAsia="en-US"/>
        </w:rPr>
        <w:drawing>
          <wp:inline distT="0" distB="0" distL="0" distR="0" wp14:anchorId="7ED3665A" wp14:editId="3F36D1B5">
            <wp:extent cx="2971800" cy="97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1800" cy="971550"/>
                    </a:xfrm>
                    <a:prstGeom prst="rect">
                      <a:avLst/>
                    </a:prstGeom>
                    <a:noFill/>
                    <a:ln>
                      <a:noFill/>
                    </a:ln>
                  </pic:spPr>
                </pic:pic>
              </a:graphicData>
            </a:graphic>
          </wp:inline>
        </w:drawing>
      </w:r>
    </w:p>
    <w:p w14:paraId="5E506806" w14:textId="77777777" w:rsidR="00DA5E04" w:rsidRDefault="00DA5E04" w:rsidP="00F252F2">
      <w:pPr>
        <w:spacing w:after="160"/>
        <w:rPr>
          <w:b/>
        </w:rPr>
      </w:pPr>
    </w:p>
    <w:p w14:paraId="55A7E89F" w14:textId="279A1CD2" w:rsidR="00F252F2" w:rsidRDefault="00F252F2" w:rsidP="00F252F2">
      <w:pPr>
        <w:spacing w:after="160"/>
      </w:pPr>
      <w:r w:rsidRPr="00A21CE6">
        <w:rPr>
          <w:b/>
        </w:rPr>
        <w:t>Step 3</w:t>
      </w:r>
      <w:r>
        <w:t xml:space="preserve"> </w:t>
      </w:r>
      <w:r w:rsidR="005329FB">
        <w:t>-</w:t>
      </w:r>
      <w:r>
        <w:t xml:space="preserve"> Close Excel.</w:t>
      </w:r>
    </w:p>
    <w:p w14:paraId="2925BB95" w14:textId="4DB38FD0" w:rsidR="00DA5E04" w:rsidRDefault="00DA5E04" w:rsidP="00821A76">
      <w:pPr>
        <w:spacing w:after="160"/>
        <w:rPr>
          <w:b/>
        </w:rPr>
      </w:pPr>
    </w:p>
    <w:p w14:paraId="7CA0EC09" w14:textId="448C0E6E" w:rsidR="00DA5E04" w:rsidRDefault="00DA5E04" w:rsidP="00821A76">
      <w:pPr>
        <w:spacing w:after="160"/>
        <w:rPr>
          <w:b/>
        </w:rPr>
      </w:pPr>
    </w:p>
    <w:p w14:paraId="4C1260DC" w14:textId="77777777" w:rsidR="00DA5E04" w:rsidRDefault="00DA5E04" w:rsidP="00821A76">
      <w:pPr>
        <w:spacing w:after="160"/>
        <w:rPr>
          <w:b/>
        </w:rPr>
      </w:pPr>
    </w:p>
    <w:p w14:paraId="2593F5D4" w14:textId="2D36C4B9" w:rsidR="00F252F2" w:rsidRDefault="00F252F2" w:rsidP="00821A76">
      <w:pPr>
        <w:spacing w:after="160"/>
      </w:pPr>
      <w:r w:rsidRPr="00A21CE6">
        <w:rPr>
          <w:b/>
        </w:rPr>
        <w:t>Step 4</w:t>
      </w:r>
      <w:r>
        <w:t xml:space="preserve"> </w:t>
      </w:r>
      <w:r w:rsidR="005329FB">
        <w:t>-</w:t>
      </w:r>
      <w:r>
        <w:t xml:space="preserve"> Launch Excel. Excel will offer a selection of built-in spreadsheet templates you can use</w:t>
      </w:r>
      <w:r w:rsidR="00AD0BDF">
        <w:t>.</w:t>
      </w:r>
      <w:r>
        <w:t xml:space="preserve"> </w:t>
      </w:r>
      <w:r w:rsidR="00AD0BDF">
        <w:t xml:space="preserve">Look </w:t>
      </w:r>
      <w:r>
        <w:t xml:space="preserve">under the title </w:t>
      </w:r>
      <w:r w:rsidR="00550172">
        <w:t>"</w:t>
      </w:r>
      <w:r>
        <w:t>FEATURED</w:t>
      </w:r>
      <w:r w:rsidR="00550172">
        <w:t>"</w:t>
      </w:r>
      <w:r w:rsidR="00AD0BDF">
        <w:t xml:space="preserve"> for</w:t>
      </w:r>
      <w:r>
        <w:t xml:space="preserve"> the Relationship Visualizer template.</w:t>
      </w:r>
    </w:p>
    <w:p w14:paraId="384A863B" w14:textId="436D7959" w:rsidR="00F252F2" w:rsidRDefault="00F252F2" w:rsidP="00821A76">
      <w:pPr>
        <w:spacing w:after="160"/>
      </w:pPr>
      <w:r>
        <w:rPr>
          <w:noProof/>
          <w:lang w:eastAsia="en-US"/>
        </w:rPr>
        <mc:AlternateContent>
          <mc:Choice Requires="wps">
            <w:drawing>
              <wp:anchor distT="0" distB="0" distL="114300" distR="114300" simplePos="0" relativeHeight="251689472" behindDoc="0" locked="0" layoutInCell="1" allowOverlap="1" wp14:anchorId="4F686EF8" wp14:editId="5927E1BC">
                <wp:simplePos x="0" y="0"/>
                <wp:positionH relativeFrom="column">
                  <wp:posOffset>894080</wp:posOffset>
                </wp:positionH>
                <wp:positionV relativeFrom="paragraph">
                  <wp:posOffset>169512</wp:posOffset>
                </wp:positionV>
                <wp:extent cx="212141" cy="73152"/>
                <wp:effectExtent l="0" t="0" r="16510" b="22225"/>
                <wp:wrapNone/>
                <wp:docPr id="88" name="Rectangle 88"/>
                <wp:cNvGraphicFramePr/>
                <a:graphic xmlns:a="http://schemas.openxmlformats.org/drawingml/2006/main">
                  <a:graphicData uri="http://schemas.microsoft.com/office/word/2010/wordprocessingShape">
                    <wps:wsp>
                      <wps:cNvSpPr/>
                      <wps:spPr>
                        <a:xfrm>
                          <a:off x="0" y="0"/>
                          <a:ext cx="212141" cy="731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23670" id="Rectangle 88" o:spid="_x0000_s1026" style="position:absolute;margin-left:70.4pt;margin-top:13.35pt;width:16.7pt;height:5.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" filled="f" strokecolor="red" strokeweight="1.5pt"/>
            </w:pict>
          </mc:Fallback>
        </mc:AlternateContent>
      </w:r>
      <w:r w:rsidR="00AD0BDF">
        <w:rPr>
          <w:noProof/>
          <w:lang w:eastAsia="en-US"/>
        </w:rPr>
        <w:drawing>
          <wp:inline distT="0" distB="0" distL="0" distR="0" wp14:anchorId="22CD0FF1" wp14:editId="13872A46">
            <wp:extent cx="2952750" cy="1609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1609725"/>
                    </a:xfrm>
                    <a:prstGeom prst="rect">
                      <a:avLst/>
                    </a:prstGeom>
                    <a:noFill/>
                    <a:ln>
                      <a:noFill/>
                    </a:ln>
                  </pic:spPr>
                </pic:pic>
              </a:graphicData>
            </a:graphic>
          </wp:inline>
        </w:drawing>
      </w:r>
    </w:p>
    <w:p w14:paraId="6D9CE187" w14:textId="77777777" w:rsidR="00DA5E04" w:rsidRDefault="00DA5E04" w:rsidP="005E2ACF">
      <w:pPr>
        <w:keepNext/>
        <w:spacing w:after="160"/>
        <w:rPr>
          <w:b/>
        </w:rPr>
      </w:pPr>
    </w:p>
    <w:p w14:paraId="1E0C5276" w14:textId="3B59584A" w:rsidR="00F252F2" w:rsidRDefault="00F252F2" w:rsidP="005E2ACF">
      <w:pPr>
        <w:keepNext/>
        <w:spacing w:after="160"/>
      </w:pPr>
      <w:r w:rsidRPr="00F252F2">
        <w:rPr>
          <w:b/>
        </w:rPr>
        <w:t>Step 5</w:t>
      </w:r>
      <w:r>
        <w:t xml:space="preserve"> </w:t>
      </w:r>
      <w:r w:rsidR="005329FB">
        <w:t>-</w:t>
      </w:r>
      <w:r>
        <w:t xml:space="preserve"> The Relationship Visualizer template will be listed, along with a t</w:t>
      </w:r>
      <w:r w:rsidR="00BD6EF0">
        <w:t>humbnail image. Click on</w:t>
      </w:r>
      <w:r>
        <w:t>.</w:t>
      </w:r>
    </w:p>
    <w:p w14:paraId="59C44837" w14:textId="55FAFB5B" w:rsidR="00F252F2" w:rsidRDefault="00F252F2" w:rsidP="005E2ACF">
      <w:pPr>
        <w:keepNext/>
        <w:spacing w:after="160"/>
      </w:pPr>
      <w:r>
        <w:rPr>
          <w:noProof/>
          <w:lang w:eastAsia="en-US"/>
        </w:rPr>
        <mc:AlternateContent>
          <mc:Choice Requires="wps">
            <w:drawing>
              <wp:anchor distT="0" distB="0" distL="114300" distR="114300" simplePos="0" relativeHeight="251688448" behindDoc="0" locked="0" layoutInCell="1" allowOverlap="1" wp14:anchorId="7EDECCC0" wp14:editId="52EB0B88">
                <wp:simplePos x="0" y="0"/>
                <wp:positionH relativeFrom="column">
                  <wp:posOffset>1276350</wp:posOffset>
                </wp:positionH>
                <wp:positionV relativeFrom="paragraph">
                  <wp:posOffset>330200</wp:posOffset>
                </wp:positionV>
                <wp:extent cx="512064" cy="304165"/>
                <wp:effectExtent l="0" t="0" r="21590" b="19685"/>
                <wp:wrapNone/>
                <wp:docPr id="87" name="Rectangle 87"/>
                <wp:cNvGraphicFramePr/>
                <a:graphic xmlns:a="http://schemas.openxmlformats.org/drawingml/2006/main">
                  <a:graphicData uri="http://schemas.microsoft.com/office/word/2010/wordprocessingShape">
                    <wps:wsp>
                      <wps:cNvSpPr/>
                      <wps:spPr>
                        <a:xfrm>
                          <a:off x="0" y="0"/>
                          <a:ext cx="512064" cy="304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59440" id="Rectangle 87" o:spid="_x0000_s1026" style="position:absolute;margin-left:100.5pt;margin-top:26pt;width:40.3pt;height:23.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" filled="f" strokecolor="red" strokeweight="1.5pt"/>
            </w:pict>
          </mc:Fallback>
        </mc:AlternateContent>
      </w:r>
      <w:r w:rsidR="00BD6EF0">
        <w:rPr>
          <w:noProof/>
          <w:lang w:eastAsia="en-US"/>
        </w:rPr>
        <w:drawing>
          <wp:inline distT="0" distB="0" distL="0" distR="0" wp14:anchorId="1889A2FC" wp14:editId="733E579D">
            <wp:extent cx="2952750" cy="16097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1609725"/>
                    </a:xfrm>
                    <a:prstGeom prst="rect">
                      <a:avLst/>
                    </a:prstGeom>
                    <a:noFill/>
                    <a:ln>
                      <a:noFill/>
                    </a:ln>
                  </pic:spPr>
                </pic:pic>
              </a:graphicData>
            </a:graphic>
          </wp:inline>
        </w:drawing>
      </w:r>
    </w:p>
    <w:p w14:paraId="227725C7" w14:textId="77777777" w:rsidR="00DA5E04" w:rsidRDefault="00DA5E04" w:rsidP="00F252F2">
      <w:pPr>
        <w:spacing w:after="160"/>
        <w:rPr>
          <w:b/>
        </w:rPr>
      </w:pPr>
    </w:p>
    <w:p w14:paraId="3D4F7B37" w14:textId="77777777" w:rsidR="00DA5E04" w:rsidRDefault="00DA5E04">
      <w:pPr>
        <w:spacing w:after="200" w:line="276" w:lineRule="auto"/>
        <w:rPr>
          <w:b/>
        </w:rPr>
      </w:pPr>
      <w:r>
        <w:rPr>
          <w:b/>
        </w:rPr>
        <w:br w:type="page"/>
      </w:r>
    </w:p>
    <w:p w14:paraId="5A134D88" w14:textId="64B98C7D" w:rsidR="00F252F2" w:rsidRDefault="00F252F2" w:rsidP="00F252F2">
      <w:pPr>
        <w:spacing w:after="160"/>
      </w:pPr>
      <w:r w:rsidRPr="00833E47">
        <w:rPr>
          <w:b/>
        </w:rPr>
        <w:lastRenderedPageBreak/>
        <w:t>Step 6</w:t>
      </w:r>
      <w:r>
        <w:t xml:space="preserve"> </w:t>
      </w:r>
      <w:r w:rsidR="005329FB">
        <w:t>-</w:t>
      </w:r>
      <w:r>
        <w:t xml:space="preserve"> </w:t>
      </w:r>
      <w:r w:rsidR="00BD6EF0">
        <w:t xml:space="preserve">Excel will create a file named "Relationship Visualizer1" with a warning that the spreadsheet contains macros. </w:t>
      </w:r>
      <w:r>
        <w:t xml:space="preserve">Click on the </w:t>
      </w:r>
      <w:r w:rsidR="00550172">
        <w:t>"</w:t>
      </w:r>
      <w:r>
        <w:t>Enable Content</w:t>
      </w:r>
      <w:r w:rsidR="00550172">
        <w:t>"</w:t>
      </w:r>
      <w:r>
        <w:t xml:space="preserve"> button to permit the macros to run.</w:t>
      </w:r>
    </w:p>
    <w:p w14:paraId="3192354C" w14:textId="10927463" w:rsidR="00F252F2" w:rsidRDefault="00F252F2" w:rsidP="00F252F2">
      <w:pPr>
        <w:spacing w:after="160"/>
      </w:pPr>
      <w:r>
        <w:rPr>
          <w:noProof/>
          <w:lang w:eastAsia="en-US"/>
        </w:rPr>
        <mc:AlternateContent>
          <mc:Choice Requires="wps">
            <w:drawing>
              <wp:anchor distT="0" distB="0" distL="114300" distR="114300" simplePos="0" relativeHeight="251690496" behindDoc="0" locked="0" layoutInCell="1" allowOverlap="1" wp14:anchorId="0A364172" wp14:editId="5E79692F">
                <wp:simplePos x="0" y="0"/>
                <wp:positionH relativeFrom="column">
                  <wp:posOffset>550863</wp:posOffset>
                </wp:positionH>
                <wp:positionV relativeFrom="paragraph">
                  <wp:posOffset>276860</wp:posOffset>
                </wp:positionV>
                <wp:extent cx="249980" cy="80467"/>
                <wp:effectExtent l="0" t="0" r="17145" b="15240"/>
                <wp:wrapNone/>
                <wp:docPr id="89" name="Rectangle 89"/>
                <wp:cNvGraphicFramePr/>
                <a:graphic xmlns:a="http://schemas.openxmlformats.org/drawingml/2006/main">
                  <a:graphicData uri="http://schemas.microsoft.com/office/word/2010/wordprocessingShape">
                    <wps:wsp>
                      <wps:cNvSpPr/>
                      <wps:spPr>
                        <a:xfrm>
                          <a:off x="0" y="0"/>
                          <a:ext cx="249980" cy="8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5334F" id="Rectangle 89" o:spid="_x0000_s1026" style="position:absolute;margin-left:43.4pt;margin-top:21.8pt;width:19.7pt;height:6.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" filled="f" strokecolor="red" strokeweight="1.5pt"/>
            </w:pict>
          </mc:Fallback>
        </mc:AlternateContent>
      </w:r>
      <w:r w:rsidR="00512C95">
        <w:rPr>
          <w:noProof/>
          <w:lang w:eastAsia="en-US"/>
        </w:rPr>
        <w:drawing>
          <wp:inline distT="0" distB="0" distL="0" distR="0" wp14:anchorId="5D87B1EF" wp14:editId="1F33D918">
            <wp:extent cx="2971800" cy="1615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1800" cy="1615440"/>
                    </a:xfrm>
                    <a:prstGeom prst="rect">
                      <a:avLst/>
                    </a:prstGeom>
                  </pic:spPr>
                </pic:pic>
              </a:graphicData>
            </a:graphic>
          </wp:inline>
        </w:drawing>
      </w:r>
    </w:p>
    <w:p w14:paraId="511364BF" w14:textId="641CD2A6" w:rsidR="00F252F2" w:rsidRDefault="00F252F2" w:rsidP="00F252F2">
      <w:pPr>
        <w:spacing w:after="160"/>
      </w:pPr>
      <w:r>
        <w:t xml:space="preserve">The </w:t>
      </w:r>
      <w:r w:rsidR="00275A06">
        <w:t>SECURITY WARNING</w:t>
      </w:r>
      <w:r>
        <w:t xml:space="preserve"> bar should disappear.</w:t>
      </w:r>
    </w:p>
    <w:p w14:paraId="700CDFCE" w14:textId="26554345" w:rsidR="00F252F2" w:rsidRDefault="00512C95" w:rsidP="00F252F2">
      <w:pPr>
        <w:spacing w:after="160"/>
      </w:pPr>
      <w:r>
        <w:rPr>
          <w:noProof/>
          <w:lang w:eastAsia="en-US"/>
        </w:rPr>
        <w:drawing>
          <wp:inline distT="0" distB="0" distL="0" distR="0" wp14:anchorId="30026CDC" wp14:editId="2F43E6E6">
            <wp:extent cx="2971800" cy="16154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1800" cy="1615440"/>
                    </a:xfrm>
                    <a:prstGeom prst="rect">
                      <a:avLst/>
                    </a:prstGeom>
                  </pic:spPr>
                </pic:pic>
              </a:graphicData>
            </a:graphic>
          </wp:inline>
        </w:drawing>
      </w:r>
    </w:p>
    <w:p w14:paraId="38F2DBAC" w14:textId="68C2F73F" w:rsidR="00023AB8" w:rsidRDefault="00F252F2" w:rsidP="00F252F2">
      <w:pPr>
        <w:spacing w:after="160"/>
      </w:pPr>
      <w:r w:rsidRPr="00F252F2">
        <w:rPr>
          <w:b/>
        </w:rPr>
        <w:t>Step 7</w:t>
      </w:r>
      <w:r>
        <w:t xml:space="preserve"> </w:t>
      </w:r>
      <w:r w:rsidR="005329FB">
        <w:t>-</w:t>
      </w:r>
      <w:r>
        <w:t xml:space="preserve"> Perform a </w:t>
      </w:r>
      <w:r w:rsidR="00550172">
        <w:t>"</w:t>
      </w:r>
      <w:r>
        <w:t>FILE -&gt; Save As</w:t>
      </w:r>
      <w:r w:rsidR="00550172">
        <w:t>"</w:t>
      </w:r>
      <w:r>
        <w:t xml:space="preserve"> action to save the file as an </w:t>
      </w:r>
      <w:r w:rsidR="00550172">
        <w:t>"</w:t>
      </w:r>
      <w:r w:rsidRPr="005F347E">
        <w:rPr>
          <w:b/>
        </w:rPr>
        <w:t xml:space="preserve">Excel Macro-Enabled </w:t>
      </w:r>
      <w:r w:rsidRPr="005F347E">
        <w:rPr>
          <w:b/>
          <w:u w:val="single"/>
        </w:rPr>
        <w:t>Workbook</w:t>
      </w:r>
      <w:r w:rsidR="00550172">
        <w:t>"</w:t>
      </w:r>
      <w:r>
        <w:t xml:space="preserve">. Notice that last time we saved it as an </w:t>
      </w:r>
      <w:r w:rsidR="00550172">
        <w:t>"</w:t>
      </w:r>
      <w:r>
        <w:t>Excel Macro-Enabled Template</w:t>
      </w:r>
      <w:r w:rsidR="00550172">
        <w:t>"</w:t>
      </w:r>
      <w:r>
        <w:t xml:space="preserve"> but going forward we will create new spreadsheets, populate them with data, and save them as macro-enabled workbooks. You may save the workbook in the location of your choice, and under the name of your choice. The important thing is </w:t>
      </w:r>
      <w:r w:rsidR="002E164E">
        <w:t>saving the file</w:t>
      </w:r>
      <w:r>
        <w:t xml:space="preserve"> with </w:t>
      </w:r>
      <w:r w:rsidRPr="006E47E8">
        <w:t>the</w:t>
      </w:r>
      <w:r w:rsidR="002E164E">
        <w:rPr>
          <w:rFonts w:ascii="Courier New" w:hAnsi="Courier New" w:cs="Courier New"/>
        </w:rPr>
        <w:t xml:space="preserve"> </w:t>
      </w:r>
      <w:r w:rsidRPr="006E47E8">
        <w:rPr>
          <w:rFonts w:ascii="Courier New" w:hAnsi="Courier New" w:cs="Courier New"/>
        </w:rPr>
        <w:t>.</w:t>
      </w:r>
      <w:proofErr w:type="spellStart"/>
      <w:r w:rsidRPr="006E47E8">
        <w:rPr>
          <w:rFonts w:ascii="Courier New" w:hAnsi="Courier New" w:cs="Courier New"/>
        </w:rPr>
        <w:t>xlsm</w:t>
      </w:r>
      <w:proofErr w:type="spellEnd"/>
      <w:r>
        <w:t xml:space="preserve"> file extension.</w:t>
      </w:r>
    </w:p>
    <w:p w14:paraId="57E21672" w14:textId="77777777" w:rsidR="005E2ACF" w:rsidRDefault="005E2ACF" w:rsidP="00F252F2">
      <w:pPr>
        <w:spacing w:after="160"/>
      </w:pPr>
      <w:r>
        <w:rPr>
          <w:noProof/>
          <w:lang w:eastAsia="en-US"/>
        </w:rPr>
        <mc:AlternateContent>
          <mc:Choice Requires="wps">
            <w:drawing>
              <wp:anchor distT="0" distB="0" distL="114300" distR="114300" simplePos="0" relativeHeight="251691520" behindDoc="0" locked="0" layoutInCell="1" allowOverlap="1" wp14:anchorId="7F64A2DA" wp14:editId="52C89282">
                <wp:simplePos x="0" y="0"/>
                <wp:positionH relativeFrom="column">
                  <wp:posOffset>480534</wp:posOffset>
                </wp:positionH>
                <wp:positionV relativeFrom="paragraph">
                  <wp:posOffset>1927225</wp:posOffset>
                </wp:positionV>
                <wp:extent cx="2443277" cy="109728"/>
                <wp:effectExtent l="0" t="0" r="14605" b="24130"/>
                <wp:wrapNone/>
                <wp:docPr id="90" name="Rectangle 90"/>
                <wp:cNvGraphicFramePr/>
                <a:graphic xmlns:a="http://schemas.openxmlformats.org/drawingml/2006/main">
                  <a:graphicData uri="http://schemas.microsoft.com/office/word/2010/wordprocessingShape">
                    <wps:wsp>
                      <wps:cNvSpPr/>
                      <wps:spPr>
                        <a:xfrm>
                          <a:off x="0" y="0"/>
                          <a:ext cx="2443277"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B4543" id="Rectangle 90" o:spid="_x0000_s1026" style="position:absolute;margin-left:37.85pt;margin-top:151.75pt;width:192.4pt;height:8.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" filled="f" strokecolor="red" strokeweight="1.5pt"/>
            </w:pict>
          </mc:Fallback>
        </mc:AlternateContent>
      </w:r>
      <w:r>
        <w:rPr>
          <w:noProof/>
          <w:lang w:eastAsia="en-US"/>
        </w:rPr>
        <w:drawing>
          <wp:inline distT="0" distB="0" distL="0" distR="0" wp14:anchorId="73A9753E" wp14:editId="4703BA91">
            <wp:extent cx="2971800" cy="2492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2971800" cy="2492375"/>
                    </a:xfrm>
                    <a:prstGeom prst="rect">
                      <a:avLst/>
                    </a:prstGeom>
                  </pic:spPr>
                </pic:pic>
              </a:graphicData>
            </a:graphic>
          </wp:inline>
        </w:drawing>
      </w:r>
    </w:p>
    <w:p w14:paraId="1783FFC3" w14:textId="77777777" w:rsidR="00F252F2" w:rsidRDefault="00F252F2" w:rsidP="00F252F2">
      <w:pPr>
        <w:spacing w:after="160"/>
      </w:pPr>
    </w:p>
    <w:p w14:paraId="3DF7A858" w14:textId="77777777" w:rsidR="00F252F2" w:rsidRDefault="00F252F2" w:rsidP="00F252F2">
      <w:pPr>
        <w:pStyle w:val="Heading1"/>
        <w:pageBreakBefore/>
        <w:sectPr w:rsidR="00F252F2" w:rsidSect="00F252F2">
          <w:type w:val="continuous"/>
          <w:pgSz w:w="12240" w:h="15840"/>
          <w:pgMar w:top="1080" w:right="1080" w:bottom="1080" w:left="1080" w:header="720" w:footer="720" w:gutter="0"/>
          <w:cols w:num="2" w:space="720"/>
          <w:titlePg/>
          <w:docGrid w:linePitch="360"/>
        </w:sectPr>
      </w:pPr>
    </w:p>
    <w:p w14:paraId="6101FCE7" w14:textId="77777777" w:rsidR="00F252F2" w:rsidRDefault="00F252F2" w:rsidP="00F252F2"/>
    <w:p w14:paraId="245007F4" w14:textId="77777777" w:rsidR="00015093" w:rsidRDefault="00015093" w:rsidP="00C976A1">
      <w:pPr>
        <w:pStyle w:val="Heading1"/>
        <w:pageBreakBefore/>
      </w:pPr>
      <w:bookmarkStart w:id="13" w:name="_Toc100494583"/>
      <w:r>
        <w:lastRenderedPageBreak/>
        <w:t xml:space="preserve">Relationship Visualizer </w:t>
      </w:r>
      <w:r w:rsidR="003A5A3F">
        <w:t xml:space="preserve">Excel </w:t>
      </w:r>
      <w:r>
        <w:t>Workbook</w:t>
      </w:r>
      <w:bookmarkEnd w:id="13"/>
    </w:p>
    <w:p w14:paraId="2D4DF3E8" w14:textId="77777777" w:rsidR="00C976A1" w:rsidRDefault="00C976A1" w:rsidP="001759D6">
      <w:pPr>
        <w:pStyle w:val="Heading2"/>
      </w:pPr>
      <w:bookmarkStart w:id="14" w:name="_Toc100494584"/>
      <w:r>
        <w:t>Overview</w:t>
      </w:r>
      <w:bookmarkEnd w:id="14"/>
    </w:p>
    <w:p w14:paraId="2292E413" w14:textId="033E34D5" w:rsidR="00C976A1" w:rsidRDefault="002F4791" w:rsidP="001759D6">
      <w:pPr>
        <w:spacing w:after="160"/>
      </w:pPr>
      <w:r>
        <w:t>The Relationship Visualizer tool is a macro-enabled Excel workbook. It allows you to collect data in Excel</w:t>
      </w:r>
      <w:r w:rsidR="00E0663D" w:rsidRPr="00E0663D">
        <w:t>'</w:t>
      </w:r>
      <w:r>
        <w:t xml:space="preserve">s familiar table </w:t>
      </w:r>
      <w:r w:rsidR="00956CB8">
        <w:t>format and</w:t>
      </w:r>
      <w:r>
        <w:t xml:space="preserve"> use Excel</w:t>
      </w:r>
      <w:r w:rsidR="00E0663D" w:rsidRPr="00E0663D">
        <w:t>'</w:t>
      </w:r>
      <w:r>
        <w:t>s wide set of functions.</w:t>
      </w:r>
    </w:p>
    <w:p w14:paraId="784469BE" w14:textId="38A3A2CD" w:rsidR="002F4791" w:rsidRDefault="002F4791" w:rsidP="001759D6">
      <w:pPr>
        <w:spacing w:after="160"/>
      </w:pPr>
      <w:r>
        <w:t xml:space="preserve">The Relationship Visualizer uses multiple worksheets to accomplish its mission. Some worksheets provide the basic functions, while others assist in creating advanced visualizations, or presentation customizations. The </w:t>
      </w:r>
      <w:r w:rsidR="00801F67">
        <w:t>sections that follow</w:t>
      </w:r>
      <w:r>
        <w:t xml:space="preserve"> provide a basic overview of the worksheets to help you navigate the workbook. </w:t>
      </w:r>
      <w:r w:rsidR="00DE5B58">
        <w:t>Later chapters describe how to use each worksheet.</w:t>
      </w:r>
    </w:p>
    <w:p w14:paraId="78A96125" w14:textId="6C5398AC" w:rsidR="00513972" w:rsidRDefault="00513972" w:rsidP="00513972">
      <w:pPr>
        <w:pStyle w:val="Heading2"/>
      </w:pPr>
      <w:bookmarkStart w:id="15" w:name="_Toc100494585"/>
      <w:r>
        <w:t>Worksheets</w:t>
      </w:r>
      <w:bookmarkEnd w:id="15"/>
    </w:p>
    <w:p w14:paraId="73998ABE" w14:textId="0CDFBD92" w:rsidR="0083504A" w:rsidRDefault="005329FB" w:rsidP="00513972">
      <w:pPr>
        <w:pStyle w:val="Heading3"/>
      </w:pPr>
      <w:bookmarkStart w:id="16" w:name="_Toc100494586"/>
      <w:r w:rsidRPr="005329FB">
        <w:t>"</w:t>
      </w:r>
      <w:r w:rsidR="0083504A">
        <w:t>data</w:t>
      </w:r>
      <w:r w:rsidRPr="005329FB">
        <w:t>"</w:t>
      </w:r>
      <w:r w:rsidR="00513972">
        <w:t xml:space="preserve"> Worksheet</w:t>
      </w:r>
      <w:bookmarkEnd w:id="16"/>
    </w:p>
    <w:p w14:paraId="646C8A71" w14:textId="66177A39" w:rsidR="0083504A" w:rsidRDefault="002F4791" w:rsidP="001759D6">
      <w:pPr>
        <w:spacing w:after="160"/>
      </w:pPr>
      <w:r>
        <w:t xml:space="preserve">The </w:t>
      </w:r>
      <w:r w:rsidR="00550172">
        <w:t>"</w:t>
      </w:r>
      <w:r>
        <w:t>data</w:t>
      </w:r>
      <w:r w:rsidR="00550172">
        <w:t>"</w:t>
      </w:r>
      <w:r>
        <w:t xml:space="preserve"> worksheet is the core of the Relationship Visualizer. This is the place where you will list the</w:t>
      </w:r>
      <w:r w:rsidR="009048AC">
        <w:t xml:space="preserve"> nodes and edge relationships </w:t>
      </w:r>
      <w:r w:rsidR="00DE5B58">
        <w:t>to build your visualizations.</w:t>
      </w:r>
    </w:p>
    <w:p w14:paraId="2DB8D1D2" w14:textId="7BB494BC" w:rsidR="00E70A1B" w:rsidRDefault="00E70A1B" w:rsidP="001759D6">
      <w:pPr>
        <w:spacing w:after="160"/>
      </w:pPr>
      <w:r>
        <w:t xml:space="preserve">This worksheet is described in more detail in the section </w:t>
      </w:r>
      <w:r w:rsidRPr="00E70A1B">
        <w:rPr>
          <w:b/>
        </w:rPr>
        <w:fldChar w:fldCharType="begin"/>
      </w:r>
      <w:r w:rsidRPr="00E70A1B">
        <w:rPr>
          <w:b/>
        </w:rPr>
        <w:instrText xml:space="preserve"> REF _Ref59201039 \h </w:instrText>
      </w:r>
      <w:r>
        <w:rPr>
          <w:b/>
        </w:rPr>
        <w:instrText xml:space="preserve"> \* MERGEFORMAT </w:instrText>
      </w:r>
      <w:r w:rsidRPr="00E70A1B">
        <w:rPr>
          <w:b/>
        </w:rPr>
      </w:r>
      <w:r w:rsidRPr="00E70A1B">
        <w:rPr>
          <w:b/>
        </w:rPr>
        <w:fldChar w:fldCharType="separate"/>
      </w:r>
      <w:r w:rsidR="00AB5374" w:rsidRPr="00AB5374">
        <w:rPr>
          <w:b/>
        </w:rPr>
        <w:t>Creating Your First Graph</w:t>
      </w:r>
      <w:r w:rsidRPr="00E70A1B">
        <w:rPr>
          <w:b/>
        </w:rPr>
        <w:fldChar w:fldCharType="end"/>
      </w:r>
      <w:r>
        <w:t xml:space="preserve"> beginning on page </w:t>
      </w:r>
      <w:r>
        <w:fldChar w:fldCharType="begin"/>
      </w:r>
      <w:r>
        <w:instrText xml:space="preserve"> PAGEREF _Ref59201057 \h </w:instrText>
      </w:r>
      <w:r>
        <w:fldChar w:fldCharType="separate"/>
      </w:r>
      <w:r w:rsidR="00AB5374">
        <w:rPr>
          <w:noProof/>
        </w:rPr>
        <w:t>39</w:t>
      </w:r>
      <w:r>
        <w:fldChar w:fldCharType="end"/>
      </w:r>
      <w:r>
        <w:t>.</w:t>
      </w:r>
    </w:p>
    <w:p w14:paraId="3307EECA" w14:textId="77777777" w:rsidR="00C976A1" w:rsidRDefault="00584815" w:rsidP="001759D6">
      <w:pPr>
        <w:spacing w:after="160"/>
      </w:pPr>
      <w:r>
        <w:rPr>
          <w:noProof/>
          <w:lang w:eastAsia="en-US"/>
        </w:rPr>
        <w:drawing>
          <wp:inline distT="0" distB="0" distL="0" distR="0" wp14:anchorId="75192E01" wp14:editId="6206DAB1">
            <wp:extent cx="2971800" cy="1615440"/>
            <wp:effectExtent l="57150" t="57150" r="114300" b="118110"/>
            <wp:docPr id="6603" name="Picture 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26077C6" w14:textId="64A65097" w:rsidR="0083504A" w:rsidRDefault="005329FB" w:rsidP="00513972">
      <w:pPr>
        <w:pStyle w:val="Heading3"/>
        <w:keepNext/>
        <w:keepLines/>
      </w:pPr>
      <w:bookmarkStart w:id="17" w:name="_Toc100494587"/>
      <w:r w:rsidRPr="005329FB">
        <w:t>"</w:t>
      </w:r>
      <w:r w:rsidR="0083504A">
        <w:t>graph</w:t>
      </w:r>
      <w:r w:rsidRPr="005329FB">
        <w:t>"</w:t>
      </w:r>
      <w:r w:rsidR="00513972">
        <w:t xml:space="preserve"> Worksheet</w:t>
      </w:r>
      <w:bookmarkEnd w:id="17"/>
    </w:p>
    <w:p w14:paraId="59DFD034" w14:textId="336FE017" w:rsidR="0083504A" w:rsidRDefault="009048AC" w:rsidP="00513972">
      <w:pPr>
        <w:keepNext/>
        <w:keepLines/>
        <w:spacing w:after="160"/>
      </w:pPr>
      <w:r>
        <w:t xml:space="preserve">The </w:t>
      </w:r>
      <w:r w:rsidR="00550172">
        <w:t>"</w:t>
      </w:r>
      <w:r>
        <w:t>graph</w:t>
      </w:r>
      <w:r w:rsidR="00550172">
        <w:t>"</w:t>
      </w:r>
      <w:r>
        <w:t xml:space="preserve"> worksheet is where image representations of data in the </w:t>
      </w:r>
      <w:r w:rsidR="00550172">
        <w:t>"</w:t>
      </w:r>
      <w:r>
        <w:t>data</w:t>
      </w:r>
      <w:r w:rsidR="00550172">
        <w:t>"</w:t>
      </w:r>
      <w:r>
        <w:t xml:space="preserve"> worksheet is displayed whenever the </w:t>
      </w:r>
      <w:r w:rsidR="00550172">
        <w:t>"</w:t>
      </w:r>
      <w:r w:rsidR="008C14E9">
        <w:t>Refresh Graph</w:t>
      </w:r>
      <w:r w:rsidR="00550172">
        <w:t>"</w:t>
      </w:r>
      <w:r>
        <w:t xml:space="preserve"> button is pressed within the workbook.</w:t>
      </w:r>
    </w:p>
    <w:p w14:paraId="7A433C98" w14:textId="77777777" w:rsidR="00C976A1" w:rsidRDefault="00584815" w:rsidP="00513972">
      <w:pPr>
        <w:keepNext/>
        <w:keepLines/>
        <w:spacing w:after="160"/>
      </w:pPr>
      <w:r>
        <w:rPr>
          <w:noProof/>
          <w:lang w:eastAsia="en-US"/>
        </w:rPr>
        <w:drawing>
          <wp:inline distT="0" distB="0" distL="0" distR="0" wp14:anchorId="3C009BBB" wp14:editId="7E633031">
            <wp:extent cx="2971800" cy="1615440"/>
            <wp:effectExtent l="57150" t="57150" r="114300" b="1181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0788E08" w14:textId="366CEFF4" w:rsidR="0083504A" w:rsidRDefault="00550172" w:rsidP="00513972">
      <w:pPr>
        <w:pStyle w:val="Heading3"/>
      </w:pPr>
      <w:bookmarkStart w:id="18" w:name="_Toc100494588"/>
      <w:r>
        <w:t>"</w:t>
      </w:r>
      <w:r w:rsidR="0083504A">
        <w:t>styles</w:t>
      </w:r>
      <w:r>
        <w:t>"</w:t>
      </w:r>
      <w:r w:rsidR="0083504A">
        <w:t xml:space="preserve"> Worksheet</w:t>
      </w:r>
      <w:bookmarkEnd w:id="18"/>
    </w:p>
    <w:p w14:paraId="2BED714B" w14:textId="39419070" w:rsidR="0083504A" w:rsidRDefault="009048AC" w:rsidP="0024000F">
      <w:pPr>
        <w:spacing w:after="160"/>
      </w:pPr>
      <w:r>
        <w:t xml:space="preserve">The </w:t>
      </w:r>
      <w:r w:rsidR="00550172">
        <w:t>"</w:t>
      </w:r>
      <w:r>
        <w:t>styles</w:t>
      </w:r>
      <w:r w:rsidR="00550172">
        <w:t>"</w:t>
      </w:r>
      <w:r>
        <w:t xml:space="preserve"> worksheet is where you can create style definitions for nodes and edges. It in a manner </w:t>
      </w:r>
      <w:r w:rsidR="00230132">
        <w:t>like</w:t>
      </w:r>
      <w:r>
        <w:t xml:space="preserve"> an HTML Cascading Style Sheet where you can define a style name, and how the style should appear (shape, color, font, etc.). A defined style can then be associated with many nodes or edges in the </w:t>
      </w:r>
      <w:r w:rsidR="00550172">
        <w:t>"</w:t>
      </w:r>
      <w:r>
        <w:t>data</w:t>
      </w:r>
      <w:r w:rsidR="00550172">
        <w:t>"</w:t>
      </w:r>
      <w:r>
        <w:t xml:space="preserve"> worksheet.</w:t>
      </w:r>
    </w:p>
    <w:p w14:paraId="649B13B9" w14:textId="04061DCF" w:rsidR="00E70A1B" w:rsidRDefault="00E70A1B" w:rsidP="0024000F">
      <w:pPr>
        <w:spacing w:after="160"/>
      </w:pPr>
      <w:r>
        <w:t xml:space="preserve">This worksheet is described in more detail in the section </w:t>
      </w:r>
      <w:r w:rsidRPr="00E70A1B">
        <w:rPr>
          <w:b/>
        </w:rPr>
        <w:fldChar w:fldCharType="begin"/>
      </w:r>
      <w:r w:rsidRPr="00E70A1B">
        <w:rPr>
          <w:b/>
        </w:rPr>
        <w:instrText xml:space="preserve"> REF _Ref59201232 \h </w:instrText>
      </w:r>
      <w:r>
        <w:rPr>
          <w:b/>
        </w:rPr>
        <w:instrText xml:space="preserve"> \* MERGEFORMAT </w:instrText>
      </w:r>
      <w:r w:rsidRPr="00E70A1B">
        <w:rPr>
          <w:b/>
        </w:rPr>
      </w:r>
      <w:r w:rsidRPr="00E70A1B">
        <w:rPr>
          <w:b/>
        </w:rPr>
        <w:fldChar w:fldCharType="separate"/>
      </w:r>
      <w:r w:rsidR="00AB5374" w:rsidRPr="00AB5374">
        <w:rPr>
          <w:b/>
        </w:rPr>
        <w:t>Using the 'styles' Worksheet</w:t>
      </w:r>
      <w:r w:rsidRPr="00E70A1B">
        <w:rPr>
          <w:b/>
        </w:rPr>
        <w:fldChar w:fldCharType="end"/>
      </w:r>
      <w:r>
        <w:t xml:space="preserve"> beginning on page </w:t>
      </w:r>
      <w:r>
        <w:fldChar w:fldCharType="begin"/>
      </w:r>
      <w:r>
        <w:instrText xml:space="preserve"> PAGEREF _Ref59201249 \h </w:instrText>
      </w:r>
      <w:r>
        <w:fldChar w:fldCharType="separate"/>
      </w:r>
      <w:r w:rsidR="00AB5374">
        <w:rPr>
          <w:noProof/>
        </w:rPr>
        <w:t>98</w:t>
      </w:r>
      <w:r>
        <w:fldChar w:fldCharType="end"/>
      </w:r>
      <w:r>
        <w:t>.</w:t>
      </w:r>
    </w:p>
    <w:p w14:paraId="4F20206A" w14:textId="77777777" w:rsidR="00C976A1" w:rsidRDefault="00584815" w:rsidP="0024000F">
      <w:pPr>
        <w:spacing w:after="160"/>
      </w:pPr>
      <w:r>
        <w:rPr>
          <w:noProof/>
          <w:lang w:eastAsia="en-US"/>
        </w:rPr>
        <w:drawing>
          <wp:inline distT="0" distB="0" distL="0" distR="0" wp14:anchorId="3E3CD125" wp14:editId="3E305055">
            <wp:extent cx="2971800" cy="1615440"/>
            <wp:effectExtent l="57150" t="57150" r="114300" b="1181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E886381" w14:textId="218C57D0" w:rsidR="0083504A" w:rsidRDefault="00550172" w:rsidP="00513972">
      <w:pPr>
        <w:pStyle w:val="Heading3"/>
        <w:keepNext/>
        <w:keepLines/>
      </w:pPr>
      <w:bookmarkStart w:id="19" w:name="_Toc100494589"/>
      <w:r>
        <w:lastRenderedPageBreak/>
        <w:t>"</w:t>
      </w:r>
      <w:proofErr w:type="gramStart"/>
      <w:r w:rsidR="0083504A">
        <w:t>style</w:t>
      </w:r>
      <w:proofErr w:type="gramEnd"/>
      <w:r w:rsidR="0083504A">
        <w:t xml:space="preserve"> designer</w:t>
      </w:r>
      <w:r>
        <w:t>"</w:t>
      </w:r>
      <w:r w:rsidR="0083504A">
        <w:t xml:space="preserve"> Worksheet</w:t>
      </w:r>
      <w:bookmarkEnd w:id="19"/>
    </w:p>
    <w:p w14:paraId="715E17B0" w14:textId="3C418D7C" w:rsidR="0083504A" w:rsidRDefault="009048AC" w:rsidP="00513972">
      <w:pPr>
        <w:keepNext/>
        <w:keepLines/>
        <w:spacing w:after="160"/>
      </w:pPr>
      <w:r>
        <w:t xml:space="preserve">The </w:t>
      </w:r>
      <w:r w:rsidR="00550172">
        <w:t>"</w:t>
      </w:r>
      <w:r>
        <w:t>style designer</w:t>
      </w:r>
      <w:r w:rsidR="00550172">
        <w:t>"</w:t>
      </w:r>
      <w:r>
        <w:t xml:space="preserve"> makes it easy for you to create style definitions for nodes and edges. It removes the burden of knowing the Graphviz attributes required to achieve a visual effect. The style designer provides the capability to change settings </w:t>
      </w:r>
      <w:r w:rsidR="005F347E">
        <w:t>using</w:t>
      </w:r>
      <w:r>
        <w:t xml:space="preserve"> dropdown </w:t>
      </w:r>
      <w:proofErr w:type="gramStart"/>
      <w:r>
        <w:t>lists, and</w:t>
      </w:r>
      <w:proofErr w:type="gramEnd"/>
      <w:r>
        <w:t xml:space="preserve"> see a preview example of how </w:t>
      </w:r>
      <w:r w:rsidR="00DE5B58">
        <w:t xml:space="preserve">Graphviz renders </w:t>
      </w:r>
      <w:r>
        <w:t>the node</w:t>
      </w:r>
      <w:r w:rsidR="00DE5B58">
        <w:t>,</w:t>
      </w:r>
      <w:r>
        <w:t xml:space="preserve"> e</w:t>
      </w:r>
      <w:r w:rsidR="00DE5B58">
        <w:t>dge, or cluster</w:t>
      </w:r>
      <w:r w:rsidR="00845162">
        <w:t xml:space="preserve"> from the attributes</w:t>
      </w:r>
      <w:r>
        <w:t xml:space="preserve">. </w:t>
      </w:r>
    </w:p>
    <w:p w14:paraId="41BFB43F" w14:textId="136217CF" w:rsidR="009048AC" w:rsidRDefault="009048AC" w:rsidP="00513972">
      <w:pPr>
        <w:keepNext/>
        <w:keepLines/>
        <w:spacing w:after="160"/>
      </w:pPr>
      <w:r>
        <w:t xml:space="preserve">The style designer lets you </w:t>
      </w:r>
      <w:r w:rsidR="00D23ED1">
        <w:t xml:space="preserve">adjust </w:t>
      </w:r>
      <w:r>
        <w:t xml:space="preserve">the attributes until you are happy with the look, then allows you to </w:t>
      </w:r>
      <w:r w:rsidR="00D23ED1">
        <w:t>save</w:t>
      </w:r>
      <w:r>
        <w:t xml:space="preserve"> the style definition in the </w:t>
      </w:r>
      <w:r w:rsidR="00550172">
        <w:t>"</w:t>
      </w:r>
      <w:r>
        <w:t>styles</w:t>
      </w:r>
      <w:r w:rsidR="00550172">
        <w:t>"</w:t>
      </w:r>
      <w:r>
        <w:t xml:space="preserve"> worksheet.</w:t>
      </w:r>
    </w:p>
    <w:p w14:paraId="353814FD" w14:textId="37596B12" w:rsidR="00E70A1B" w:rsidRDefault="00E70A1B" w:rsidP="00513972">
      <w:pPr>
        <w:keepNext/>
        <w:keepLines/>
        <w:spacing w:after="160"/>
      </w:pPr>
      <w:r>
        <w:t xml:space="preserve">This worksheet is described in the section </w:t>
      </w:r>
      <w:r w:rsidRPr="00E70A1B">
        <w:rPr>
          <w:b/>
        </w:rPr>
        <w:fldChar w:fldCharType="begin"/>
      </w:r>
      <w:r w:rsidRPr="00E70A1B">
        <w:rPr>
          <w:b/>
        </w:rPr>
        <w:instrText xml:space="preserve"> REF _Ref485559385 \h </w:instrText>
      </w:r>
      <w:r>
        <w:rPr>
          <w:b/>
        </w:rPr>
        <w:instrText xml:space="preserve"> \* MERGEFORMAT </w:instrText>
      </w:r>
      <w:r w:rsidRPr="00E70A1B">
        <w:rPr>
          <w:b/>
        </w:rPr>
      </w:r>
      <w:r w:rsidRPr="00E70A1B">
        <w:rPr>
          <w:b/>
        </w:rPr>
        <w:fldChar w:fldCharType="separate"/>
      </w:r>
      <w:r w:rsidR="00AB5374" w:rsidRPr="00AB5374">
        <w:rPr>
          <w:b/>
        </w:rPr>
        <w:t>Using the 'style designer' Worksheet</w:t>
      </w:r>
      <w:r w:rsidRPr="00E70A1B">
        <w:rPr>
          <w:b/>
        </w:rPr>
        <w:fldChar w:fldCharType="end"/>
      </w:r>
      <w:r>
        <w:t xml:space="preserve"> beginning on page </w:t>
      </w:r>
      <w:r>
        <w:fldChar w:fldCharType="begin"/>
      </w:r>
      <w:r>
        <w:instrText xml:space="preserve"> PAGEREF _Ref485559385 \h </w:instrText>
      </w:r>
      <w:r>
        <w:fldChar w:fldCharType="separate"/>
      </w:r>
      <w:r w:rsidR="00AB5374">
        <w:rPr>
          <w:noProof/>
        </w:rPr>
        <w:t>78</w:t>
      </w:r>
      <w:r>
        <w:fldChar w:fldCharType="end"/>
      </w:r>
      <w:r>
        <w:t>.</w:t>
      </w:r>
    </w:p>
    <w:p w14:paraId="7272B1B8" w14:textId="77777777" w:rsidR="00C976A1" w:rsidRDefault="00584815" w:rsidP="00513972">
      <w:pPr>
        <w:keepNext/>
        <w:keepLines/>
        <w:spacing w:after="160"/>
      </w:pPr>
      <w:r>
        <w:rPr>
          <w:noProof/>
          <w:lang w:eastAsia="en-US"/>
        </w:rPr>
        <w:drawing>
          <wp:inline distT="0" distB="0" distL="0" distR="0" wp14:anchorId="5E86A930" wp14:editId="6F158E3F">
            <wp:extent cx="2971800" cy="1615440"/>
            <wp:effectExtent l="57150" t="57150" r="114300" b="11811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518E212" w14:textId="08975769" w:rsidR="004E5D48" w:rsidRDefault="00550172" w:rsidP="00E70A1B">
      <w:pPr>
        <w:pStyle w:val="Heading3"/>
      </w:pPr>
      <w:bookmarkStart w:id="20" w:name="_Toc100494590"/>
      <w:r>
        <w:t>"</w:t>
      </w:r>
      <w:proofErr w:type="spellStart"/>
      <w:r w:rsidR="004E5D48">
        <w:t>sql</w:t>
      </w:r>
      <w:proofErr w:type="spellEnd"/>
      <w:r>
        <w:t>"</w:t>
      </w:r>
      <w:r w:rsidR="004E5D48">
        <w:t xml:space="preserve"> Worksheet</w:t>
      </w:r>
      <w:bookmarkEnd w:id="20"/>
    </w:p>
    <w:p w14:paraId="7E70CE9A" w14:textId="77777777" w:rsidR="00C14B44" w:rsidRDefault="004E5D48" w:rsidP="00E70A1B">
      <w:pPr>
        <w:spacing w:after="160"/>
      </w:pPr>
      <w:r>
        <w:t xml:space="preserve">The </w:t>
      </w:r>
      <w:r w:rsidR="00550172">
        <w:t>"</w:t>
      </w:r>
      <w:proofErr w:type="spellStart"/>
      <w:r>
        <w:t>sql</w:t>
      </w:r>
      <w:proofErr w:type="spellEnd"/>
      <w:r w:rsidR="00550172">
        <w:t>"</w:t>
      </w:r>
      <w:r>
        <w:t xml:space="preserve"> worksheet provides capabilities to run Excel ADODB SQL statements to bring data from external Excel spreadsheets into the </w:t>
      </w:r>
      <w:r w:rsidR="00550172">
        <w:t>"</w:t>
      </w:r>
      <w:r>
        <w:t>data</w:t>
      </w:r>
      <w:r w:rsidR="00550172">
        <w:t>"</w:t>
      </w:r>
      <w:r>
        <w:t xml:space="preserve"> worksheet for graphing.</w:t>
      </w:r>
      <w:r w:rsidR="00D23ED1">
        <w:t xml:space="preserve"> </w:t>
      </w:r>
    </w:p>
    <w:p w14:paraId="16A59AB1" w14:textId="435A30CD" w:rsidR="004E5D48" w:rsidRDefault="00D23ED1" w:rsidP="00E70A1B">
      <w:pPr>
        <w:spacing w:after="160"/>
      </w:pPr>
      <w:r>
        <w:t xml:space="preserve">This worksheet is described in the section </w:t>
      </w:r>
      <w:r w:rsidR="003F74A0" w:rsidRPr="003F74A0">
        <w:rPr>
          <w:b/>
          <w:color w:val="FF0000"/>
        </w:rPr>
        <w:fldChar w:fldCharType="begin"/>
      </w:r>
      <w:r w:rsidR="003F74A0" w:rsidRPr="003F74A0">
        <w:rPr>
          <w:b/>
          <w:color w:val="FF0000"/>
        </w:rPr>
        <w:instrText xml:space="preserve"> REF _Ref528516611 \h </w:instrText>
      </w:r>
      <w:r w:rsidR="003F74A0">
        <w:rPr>
          <w:b/>
          <w:color w:val="FF0000"/>
        </w:rPr>
        <w:instrText xml:space="preserve"> \* MERGEFORMAT </w:instrText>
      </w:r>
      <w:r w:rsidR="003F74A0" w:rsidRPr="003F74A0">
        <w:rPr>
          <w:b/>
          <w:color w:val="FF0000"/>
        </w:rPr>
      </w:r>
      <w:r w:rsidR="003F74A0" w:rsidRPr="003F74A0">
        <w:rPr>
          <w:b/>
          <w:color w:val="FF0000"/>
        </w:rPr>
        <w:fldChar w:fldCharType="separate"/>
      </w:r>
      <w:r w:rsidR="00AB5374" w:rsidRPr="00AB5374">
        <w:rPr>
          <w:b/>
        </w:rPr>
        <w:t>Using SQL to Import Data from other Excel Spreadsheets</w:t>
      </w:r>
      <w:r w:rsidR="003F74A0" w:rsidRPr="003F74A0">
        <w:rPr>
          <w:b/>
          <w:color w:val="FF0000"/>
        </w:rPr>
        <w:fldChar w:fldCharType="end"/>
      </w:r>
      <w:r w:rsidR="003F74A0">
        <w:rPr>
          <w:color w:val="FF0000"/>
        </w:rPr>
        <w:t xml:space="preserve"> </w:t>
      </w:r>
      <w:r>
        <w:t>beginning on page</w:t>
      </w:r>
      <w:r w:rsidR="003F74A0">
        <w:t xml:space="preserve"> </w:t>
      </w:r>
      <w:r w:rsidR="003F74A0">
        <w:fldChar w:fldCharType="begin"/>
      </w:r>
      <w:r w:rsidR="003F74A0">
        <w:instrText xml:space="preserve"> PAGEREF _Ref528516611 \h </w:instrText>
      </w:r>
      <w:r w:rsidR="003F74A0">
        <w:fldChar w:fldCharType="separate"/>
      </w:r>
      <w:r w:rsidR="00AB5374">
        <w:rPr>
          <w:noProof/>
        </w:rPr>
        <w:t>200</w:t>
      </w:r>
      <w:r w:rsidR="003F74A0">
        <w:fldChar w:fldCharType="end"/>
      </w:r>
      <w:r>
        <w:t>.</w:t>
      </w:r>
    </w:p>
    <w:p w14:paraId="6A2C3D15" w14:textId="4E54D87C" w:rsidR="004E5D48" w:rsidRDefault="00584815" w:rsidP="00E70A1B">
      <w:pPr>
        <w:spacing w:after="160"/>
      </w:pPr>
      <w:r>
        <w:rPr>
          <w:noProof/>
          <w:lang w:eastAsia="en-US"/>
        </w:rPr>
        <w:drawing>
          <wp:inline distT="0" distB="0" distL="0" distR="0" wp14:anchorId="28FEF1BC" wp14:editId="578C9409">
            <wp:extent cx="2971800" cy="1615440"/>
            <wp:effectExtent l="57150" t="57150" r="114300" b="11811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E304517" w14:textId="2E6A39C8" w:rsidR="00D23ED1" w:rsidRDefault="00550172" w:rsidP="00513972">
      <w:pPr>
        <w:pStyle w:val="Heading3"/>
      </w:pPr>
      <w:bookmarkStart w:id="21" w:name="_Toc100494591"/>
      <w:r>
        <w:t>"</w:t>
      </w:r>
      <w:r w:rsidR="00D23ED1">
        <w:t>source</w:t>
      </w:r>
      <w:r>
        <w:t>"</w:t>
      </w:r>
      <w:r w:rsidR="00D23ED1">
        <w:t xml:space="preserve"> Worksheet</w:t>
      </w:r>
      <w:bookmarkEnd w:id="21"/>
    </w:p>
    <w:p w14:paraId="24A66337" w14:textId="77777777" w:rsidR="00513972" w:rsidRDefault="00D23ED1" w:rsidP="00513972">
      <w:pPr>
        <w:spacing w:after="160"/>
      </w:pPr>
      <w:r>
        <w:t xml:space="preserve">The </w:t>
      </w:r>
      <w:r w:rsidR="00550172">
        <w:t>"</w:t>
      </w:r>
      <w:r>
        <w:t>source</w:t>
      </w:r>
      <w:r w:rsidR="00550172">
        <w:t>"</w:t>
      </w:r>
      <w:r>
        <w:t xml:space="preserve"> worksheet is where you can see the DOT language source code created from the data in the </w:t>
      </w:r>
      <w:r w:rsidR="00550172">
        <w:t>"</w:t>
      </w:r>
      <w:r>
        <w:t>data</w:t>
      </w:r>
      <w:r w:rsidR="00550172">
        <w:t>"</w:t>
      </w:r>
      <w:r>
        <w:t xml:space="preserve"> worksheet when a graphing button was pressed, which in-turn resulted in the graph in being created. The worksheet also contains links to Graphviz language editing/rendering tools that for experimenting with the DOT language. </w:t>
      </w:r>
    </w:p>
    <w:p w14:paraId="5CD763DD" w14:textId="0573BC97" w:rsidR="00D23ED1" w:rsidRDefault="00D23ED1" w:rsidP="00513972">
      <w:pPr>
        <w:spacing w:after="160"/>
      </w:pPr>
      <w:r>
        <w:t xml:space="preserve">This worksheet is described in the section </w:t>
      </w:r>
      <w:r w:rsidRPr="00404244">
        <w:rPr>
          <w:b/>
        </w:rPr>
        <w:fldChar w:fldCharType="begin"/>
      </w:r>
      <w:r w:rsidRPr="00404244">
        <w:rPr>
          <w:b/>
        </w:rPr>
        <w:instrText xml:space="preserve"> REF _Ref447288799 \h </w:instrText>
      </w:r>
      <w:r>
        <w:rPr>
          <w:b/>
        </w:rPr>
        <w:instrText xml:space="preserve"> \* MERGEFORMAT </w:instrText>
      </w:r>
      <w:r w:rsidRPr="00404244">
        <w:rPr>
          <w:b/>
        </w:rPr>
      </w:r>
      <w:r w:rsidRPr="00404244">
        <w:rPr>
          <w:b/>
        </w:rPr>
        <w:fldChar w:fldCharType="separate"/>
      </w:r>
      <w:r w:rsidR="00AB5374" w:rsidRPr="00AB5374">
        <w:rPr>
          <w:b/>
        </w:rPr>
        <w:t>Viewing DOT Source Code</w:t>
      </w:r>
      <w:r w:rsidRPr="00404244">
        <w:rPr>
          <w:b/>
        </w:rPr>
        <w:fldChar w:fldCharType="end"/>
      </w:r>
      <w:r>
        <w:t xml:space="preserve"> beginning on page </w:t>
      </w:r>
      <w:r>
        <w:fldChar w:fldCharType="begin"/>
      </w:r>
      <w:r>
        <w:instrText xml:space="preserve"> PAGEREF _Ref447288816 \h </w:instrText>
      </w:r>
      <w:r>
        <w:fldChar w:fldCharType="separate"/>
      </w:r>
      <w:r w:rsidR="00AB5374">
        <w:rPr>
          <w:noProof/>
        </w:rPr>
        <w:t>209</w:t>
      </w:r>
      <w:r>
        <w:fldChar w:fldCharType="end"/>
      </w:r>
      <w:r>
        <w:t>.</w:t>
      </w:r>
    </w:p>
    <w:p w14:paraId="4E1EED53" w14:textId="77777777" w:rsidR="00D23ED1" w:rsidRDefault="00584815" w:rsidP="00513972">
      <w:pPr>
        <w:spacing w:after="160"/>
      </w:pPr>
      <w:r>
        <w:rPr>
          <w:noProof/>
          <w:lang w:eastAsia="en-US"/>
        </w:rPr>
        <w:drawing>
          <wp:inline distT="0" distB="0" distL="0" distR="0" wp14:anchorId="4717F5D6" wp14:editId="7D3EE10A">
            <wp:extent cx="2971800" cy="1615440"/>
            <wp:effectExtent l="57150" t="57150" r="114300" b="11811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3837367" w14:textId="1510A927" w:rsidR="0083504A" w:rsidRDefault="00550172" w:rsidP="00E70A1B">
      <w:pPr>
        <w:pStyle w:val="Heading3"/>
        <w:keepNext/>
        <w:keepLines/>
      </w:pPr>
      <w:bookmarkStart w:id="22" w:name="_Toc100494592"/>
      <w:r>
        <w:lastRenderedPageBreak/>
        <w:t>"</w:t>
      </w:r>
      <w:r w:rsidR="0083504A">
        <w:t>settings</w:t>
      </w:r>
      <w:r>
        <w:t>"</w:t>
      </w:r>
      <w:r w:rsidR="0083504A">
        <w:t xml:space="preserve"> Worksheet</w:t>
      </w:r>
      <w:bookmarkEnd w:id="22"/>
    </w:p>
    <w:p w14:paraId="3FFB9795" w14:textId="77777777" w:rsidR="00E70A1B" w:rsidRDefault="00015093" w:rsidP="00E70A1B">
      <w:pPr>
        <w:keepNext/>
        <w:keepLines/>
        <w:spacing w:after="160"/>
      </w:pPr>
      <w:r>
        <w:t>T</w:t>
      </w:r>
      <w:r w:rsidR="00413A72">
        <w:t xml:space="preserve">he </w:t>
      </w:r>
      <w:r w:rsidR="00550172">
        <w:t>"</w:t>
      </w:r>
      <w:r w:rsidR="00413A72">
        <w:t>settings</w:t>
      </w:r>
      <w:r w:rsidR="00550172">
        <w:t>"</w:t>
      </w:r>
      <w:r w:rsidR="00413A72">
        <w:t xml:space="preserve"> worksheet provides capabilities </w:t>
      </w:r>
      <w:r w:rsidR="00145650">
        <w:t>to customize how Graphviz runs.</w:t>
      </w:r>
    </w:p>
    <w:p w14:paraId="34EEFFA0" w14:textId="493C89F1" w:rsidR="00015093" w:rsidRDefault="00E70A1B" w:rsidP="00E70A1B">
      <w:pPr>
        <w:keepNext/>
        <w:keepLines/>
        <w:spacing w:after="160"/>
      </w:pPr>
      <w:r>
        <w:t xml:space="preserve">This worksheet is described in the section </w:t>
      </w:r>
      <w:r w:rsidRPr="00E70A1B">
        <w:rPr>
          <w:b/>
        </w:rPr>
        <w:fldChar w:fldCharType="begin"/>
      </w:r>
      <w:r w:rsidRPr="00E70A1B">
        <w:rPr>
          <w:b/>
        </w:rPr>
        <w:instrText xml:space="preserve"> REF _Ref59201407 \h </w:instrText>
      </w:r>
      <w:r>
        <w:rPr>
          <w:b/>
        </w:rPr>
        <w:instrText xml:space="preserve"> \* MERGEFORMAT </w:instrText>
      </w:r>
      <w:r w:rsidRPr="00E70A1B">
        <w:rPr>
          <w:b/>
        </w:rPr>
      </w:r>
      <w:r w:rsidRPr="00E70A1B">
        <w:rPr>
          <w:b/>
        </w:rPr>
        <w:fldChar w:fldCharType="separate"/>
      </w:r>
      <w:r w:rsidR="00AB5374" w:rsidRPr="00AB5374">
        <w:rPr>
          <w:b/>
        </w:rPr>
        <w:t>Changing Master Settings</w:t>
      </w:r>
      <w:r w:rsidRPr="00E70A1B">
        <w:rPr>
          <w:b/>
        </w:rPr>
        <w:fldChar w:fldCharType="end"/>
      </w:r>
      <w:r>
        <w:t xml:space="preserve"> beginning on page </w:t>
      </w:r>
      <w:r>
        <w:fldChar w:fldCharType="begin"/>
      </w:r>
      <w:r>
        <w:instrText xml:space="preserve"> PAGEREF _Ref59201398 \h </w:instrText>
      </w:r>
      <w:r>
        <w:fldChar w:fldCharType="separate"/>
      </w:r>
      <w:r w:rsidR="00AB5374">
        <w:rPr>
          <w:noProof/>
        </w:rPr>
        <w:t>227</w:t>
      </w:r>
      <w:r>
        <w:fldChar w:fldCharType="end"/>
      </w:r>
      <w:r>
        <w:t xml:space="preserve"> .</w:t>
      </w:r>
    </w:p>
    <w:p w14:paraId="4FD1625C" w14:textId="77777777" w:rsidR="00C976A1" w:rsidRDefault="00584815" w:rsidP="00E70A1B">
      <w:pPr>
        <w:keepNext/>
        <w:keepLines/>
        <w:spacing w:after="160"/>
      </w:pPr>
      <w:r>
        <w:rPr>
          <w:noProof/>
          <w:lang w:eastAsia="en-US"/>
        </w:rPr>
        <w:drawing>
          <wp:inline distT="0" distB="0" distL="0" distR="0" wp14:anchorId="704C35B7" wp14:editId="36B59BB3">
            <wp:extent cx="2971800" cy="1615440"/>
            <wp:effectExtent l="57150" t="57150" r="114300" b="118110"/>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EB736F8" w14:textId="4FAD9ADF" w:rsidR="0083504A" w:rsidRDefault="00550172" w:rsidP="00F3754E">
      <w:pPr>
        <w:pStyle w:val="Heading3"/>
      </w:pPr>
      <w:bookmarkStart w:id="23" w:name="_“HELP_-_shapes”"/>
      <w:bookmarkStart w:id="24" w:name="_Toc100494593"/>
      <w:bookmarkEnd w:id="23"/>
      <w:r>
        <w:t>"</w:t>
      </w:r>
      <w:r w:rsidR="0083504A">
        <w:t>HELP - shapes</w:t>
      </w:r>
      <w:r>
        <w:t>"</w:t>
      </w:r>
      <w:r w:rsidR="0083504A">
        <w:t xml:space="preserve"> Worksheet</w:t>
      </w:r>
      <w:bookmarkEnd w:id="24"/>
    </w:p>
    <w:p w14:paraId="45C48FE0" w14:textId="3C281CAF" w:rsidR="0083504A" w:rsidRDefault="00413A72" w:rsidP="00F3754E">
      <w:pPr>
        <w:spacing w:after="160"/>
      </w:pPr>
      <w:r>
        <w:t xml:space="preserve">The </w:t>
      </w:r>
      <w:r w:rsidR="00550172">
        <w:t>"</w:t>
      </w:r>
      <w:r>
        <w:t xml:space="preserve">HELP </w:t>
      </w:r>
      <w:r w:rsidR="005329FB">
        <w:t>-</w:t>
      </w:r>
      <w:r>
        <w:t xml:space="preserve"> shapes</w:t>
      </w:r>
      <w:r w:rsidR="00550172">
        <w:t>"</w:t>
      </w:r>
      <w:r>
        <w:t xml:space="preserve"> worksheet is intended to provide a glossary of the node shapes which Graphviz supports along with the shape names. This reference can be of great assistance when using the </w:t>
      </w:r>
      <w:r w:rsidR="00550172">
        <w:t>"</w:t>
      </w:r>
      <w:r>
        <w:t>style designer</w:t>
      </w:r>
      <w:r w:rsidR="00550172">
        <w:t>"</w:t>
      </w:r>
      <w:r>
        <w:t xml:space="preserve"> capabilities.</w:t>
      </w:r>
    </w:p>
    <w:p w14:paraId="20D05EAA" w14:textId="77777777" w:rsidR="00C976A1" w:rsidRDefault="00584815" w:rsidP="00F3754E">
      <w:pPr>
        <w:spacing w:after="160"/>
      </w:pPr>
      <w:r>
        <w:rPr>
          <w:noProof/>
          <w:lang w:eastAsia="en-US"/>
        </w:rPr>
        <w:drawing>
          <wp:inline distT="0" distB="0" distL="0" distR="0" wp14:anchorId="7023035B" wp14:editId="0A44B864">
            <wp:extent cx="2971800" cy="1615440"/>
            <wp:effectExtent l="57150" t="57150" r="114300" b="11811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CC74E0" w14:textId="6F957D8C" w:rsidR="0083504A" w:rsidRDefault="00550172" w:rsidP="00F3754E">
      <w:pPr>
        <w:pStyle w:val="Heading3"/>
      </w:pPr>
      <w:bookmarkStart w:id="25" w:name="_“HELP_-_colors”"/>
      <w:bookmarkStart w:id="26" w:name="_Toc100494594"/>
      <w:bookmarkEnd w:id="25"/>
      <w:r>
        <w:t>"</w:t>
      </w:r>
      <w:r w:rsidR="0083504A">
        <w:t>HELP - colors</w:t>
      </w:r>
      <w:r>
        <w:t>"</w:t>
      </w:r>
      <w:r w:rsidR="0083504A">
        <w:t xml:space="preserve"> Worksheet</w:t>
      </w:r>
      <w:bookmarkEnd w:id="26"/>
    </w:p>
    <w:p w14:paraId="62AC9C66" w14:textId="7DAA20F3" w:rsidR="0083504A" w:rsidRDefault="00413A72" w:rsidP="00F3754E">
      <w:pPr>
        <w:spacing w:after="160"/>
      </w:pPr>
      <w:r>
        <w:t xml:space="preserve">The </w:t>
      </w:r>
      <w:r w:rsidR="00550172">
        <w:t>"</w:t>
      </w:r>
      <w:r>
        <w:t xml:space="preserve">HELP </w:t>
      </w:r>
      <w:r w:rsidR="005329FB">
        <w:t>-</w:t>
      </w:r>
      <w:r>
        <w:t xml:space="preserve"> colors</w:t>
      </w:r>
      <w:r w:rsidR="00550172">
        <w:t>"</w:t>
      </w:r>
      <w:r>
        <w:t xml:space="preserve"> worksheet is intended to provide a glossary of the color </w:t>
      </w:r>
      <w:r w:rsidR="00821A76">
        <w:t xml:space="preserve">schemes and color </w:t>
      </w:r>
      <w:r>
        <w:t xml:space="preserve">names which Graphviz uses and what the color looks like. This reference can be of great assistance when using the </w:t>
      </w:r>
      <w:r w:rsidR="00550172">
        <w:t>"</w:t>
      </w:r>
      <w:r>
        <w:t>style designer</w:t>
      </w:r>
      <w:r w:rsidR="00550172">
        <w:t>"</w:t>
      </w:r>
      <w:r>
        <w:t xml:space="preserve"> capabilities.</w:t>
      </w:r>
    </w:p>
    <w:p w14:paraId="12F8EBF8" w14:textId="77777777" w:rsidR="00C976A1" w:rsidRDefault="001556EA" w:rsidP="00F3754E">
      <w:pPr>
        <w:spacing w:after="160"/>
      </w:pPr>
      <w:r>
        <w:rPr>
          <w:noProof/>
          <w:lang w:eastAsia="en-US"/>
        </w:rPr>
        <w:drawing>
          <wp:inline distT="0" distB="0" distL="0" distR="0" wp14:anchorId="09629166" wp14:editId="2570AAF5">
            <wp:extent cx="2971800" cy="1615440"/>
            <wp:effectExtent l="57150" t="57150" r="114300" b="11811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28146AF" w14:textId="0682538C" w:rsidR="0083504A" w:rsidRDefault="00550172" w:rsidP="00F3754E">
      <w:pPr>
        <w:pStyle w:val="Heading3"/>
      </w:pPr>
      <w:bookmarkStart w:id="27" w:name="_“HELP_-_attributes"/>
      <w:bookmarkStart w:id="28" w:name="_“HELP_–_attributes”"/>
      <w:bookmarkStart w:id="29" w:name="_Toc100494595"/>
      <w:bookmarkEnd w:id="27"/>
      <w:bookmarkEnd w:id="28"/>
      <w:r>
        <w:t>"</w:t>
      </w:r>
      <w:r w:rsidR="00537D2D">
        <w:t xml:space="preserve">HELP </w:t>
      </w:r>
      <w:r w:rsidR="00181CFC">
        <w:t>-</w:t>
      </w:r>
      <w:r w:rsidR="00537D2D">
        <w:t xml:space="preserve"> attributes</w:t>
      </w:r>
      <w:r>
        <w:t>"</w:t>
      </w:r>
      <w:r w:rsidR="0083504A">
        <w:t xml:space="preserve"> Worksheet</w:t>
      </w:r>
      <w:bookmarkEnd w:id="29"/>
    </w:p>
    <w:p w14:paraId="64818D40" w14:textId="5C8464E6" w:rsidR="0083504A" w:rsidRDefault="00537D2D" w:rsidP="00F3754E">
      <w:pPr>
        <w:spacing w:after="160"/>
      </w:pPr>
      <w:r>
        <w:t xml:space="preserve">The </w:t>
      </w:r>
      <w:r w:rsidR="00550172">
        <w:t>"</w:t>
      </w:r>
      <w:r>
        <w:t>HELP - attributes</w:t>
      </w:r>
      <w:r w:rsidR="00550172">
        <w:t>"</w:t>
      </w:r>
      <w:r w:rsidR="00413A72">
        <w:t xml:space="preserve"> worksheet provides </w:t>
      </w:r>
      <w:r>
        <w:t>detailed descriptions of the Graphviz language attributes and a cross-reference of where they are used, and what graphing layout programs recognize them</w:t>
      </w:r>
      <w:r w:rsidR="00413A72">
        <w:t>.</w:t>
      </w:r>
    </w:p>
    <w:p w14:paraId="5914BCD2" w14:textId="77777777" w:rsidR="00C976A1" w:rsidRDefault="001556EA" w:rsidP="00F3754E">
      <w:r>
        <w:rPr>
          <w:noProof/>
          <w:lang w:eastAsia="en-US"/>
        </w:rPr>
        <w:drawing>
          <wp:inline distT="0" distB="0" distL="0" distR="0" wp14:anchorId="6E5B359E" wp14:editId="3C24EC94">
            <wp:extent cx="2971800" cy="1615440"/>
            <wp:effectExtent l="57150" t="57150" r="114300" b="118110"/>
            <wp:docPr id="6186" name="Picture 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9CA5B3" w14:textId="39F8F214" w:rsidR="00537D2D" w:rsidRDefault="00550172" w:rsidP="00F3754E">
      <w:pPr>
        <w:pStyle w:val="Heading3"/>
      </w:pPr>
      <w:bookmarkStart w:id="30" w:name="_Toc100494596"/>
      <w:r>
        <w:t>"</w:t>
      </w:r>
      <w:proofErr w:type="gramStart"/>
      <w:r w:rsidR="00537D2D">
        <w:t>about</w:t>
      </w:r>
      <w:proofErr w:type="gramEnd"/>
      <w:r w:rsidR="00537D2D">
        <w:t>…</w:t>
      </w:r>
      <w:r>
        <w:t>"</w:t>
      </w:r>
      <w:r w:rsidR="00537D2D">
        <w:t xml:space="preserve"> Worksheet</w:t>
      </w:r>
      <w:bookmarkEnd w:id="30"/>
    </w:p>
    <w:p w14:paraId="138D7C9A" w14:textId="272567AC" w:rsidR="00537D2D" w:rsidRDefault="00537D2D" w:rsidP="00F3754E">
      <w:r>
        <w:t xml:space="preserve">The </w:t>
      </w:r>
      <w:r w:rsidR="00550172">
        <w:t>"</w:t>
      </w:r>
      <w:r>
        <w:t>about…</w:t>
      </w:r>
      <w:r w:rsidR="00550172">
        <w:t>"</w:t>
      </w:r>
      <w:r>
        <w:t xml:space="preserve"> worksheet provides the Relationship Visualizer version number, contact information for reaching the program</w:t>
      </w:r>
      <w:r w:rsidR="00E0663D" w:rsidRPr="00E0663D">
        <w:t>'</w:t>
      </w:r>
      <w:r>
        <w:t>s author</w:t>
      </w:r>
      <w:r w:rsidR="00F32E58">
        <w:t xml:space="preserve">, and licenses of the Relationship Visualizer and the </w:t>
      </w:r>
      <w:r w:rsidR="0041740C">
        <w:t>open-source</w:t>
      </w:r>
      <w:r w:rsidR="00F32E58">
        <w:t xml:space="preserve"> components it incorporates</w:t>
      </w:r>
      <w:r>
        <w:t>.</w:t>
      </w:r>
    </w:p>
    <w:p w14:paraId="35F1D8BE" w14:textId="77777777" w:rsidR="00537D2D" w:rsidRDefault="001556EA" w:rsidP="00F3754E">
      <w:r>
        <w:rPr>
          <w:noProof/>
          <w:lang w:eastAsia="en-US"/>
        </w:rPr>
        <w:drawing>
          <wp:inline distT="0" distB="0" distL="0" distR="0" wp14:anchorId="6F94BF1B" wp14:editId="38746ABE">
            <wp:extent cx="2971800" cy="1615440"/>
            <wp:effectExtent l="57150" t="57150" r="114300" b="118110"/>
            <wp:docPr id="6206" name="Picture 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1800" cy="16154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E69E097" w14:textId="3BAA5A2B" w:rsidR="00E70A1B" w:rsidRDefault="001F0AFC" w:rsidP="0024000F">
      <w:pPr>
        <w:pStyle w:val="Heading2"/>
      </w:pPr>
      <w:bookmarkStart w:id="31" w:name="_Toc100494597"/>
      <w:r>
        <w:lastRenderedPageBreak/>
        <w:t xml:space="preserve">Fluent UI </w:t>
      </w:r>
      <w:r w:rsidR="00E70A1B">
        <w:t>Ribbon Tabs</w:t>
      </w:r>
      <w:bookmarkEnd w:id="31"/>
    </w:p>
    <w:p w14:paraId="33C7FAA8" w14:textId="2E8F1EEA" w:rsidR="001F0AFC" w:rsidRDefault="001F0AFC" w:rsidP="001F0AFC">
      <w:r>
        <w:t>The Office Fluent ribbon replaced Microsoft</w:t>
      </w:r>
      <w:r w:rsidR="00E0663D" w:rsidRPr="00E0663D">
        <w:t>'</w:t>
      </w:r>
      <w:r>
        <w:t xml:space="preserve">s previous system of layered menus, toolbars, and task panes from previous versions of Office. The ribbon has a simpler system of interfaces that is optimized for efficiency and discoverability. The ribbon has improved context menus, </w:t>
      </w:r>
      <w:r w:rsidR="00F3754E">
        <w:t>screen tips</w:t>
      </w:r>
      <w:r>
        <w:t>, a mini toolbar, and keyboard shortcuts that improve user efficiency and productivity.</w:t>
      </w:r>
    </w:p>
    <w:p w14:paraId="7A1405CB" w14:textId="325180F2" w:rsidR="001F0AFC" w:rsidRPr="001F0AFC" w:rsidRDefault="001F0AFC" w:rsidP="001F0AFC">
      <w:r>
        <w:t>The Relationship Visualizer spreadsheet has extended Excel</w:t>
      </w:r>
      <w:r w:rsidR="00E0663D" w:rsidRPr="00E0663D">
        <w:t>'</w:t>
      </w:r>
      <w:r>
        <w:t>s ribbon interface with 5 additional tabs for performing Relationship Visualizer related actions.</w:t>
      </w:r>
    </w:p>
    <w:p w14:paraId="1A14BEBA" w14:textId="6A8AE39C" w:rsidR="001759D6" w:rsidRDefault="00550172" w:rsidP="00E70A1B">
      <w:pPr>
        <w:pStyle w:val="Heading3"/>
      </w:pPr>
      <w:bookmarkStart w:id="32" w:name="_Toc100494598"/>
      <w:r>
        <w:t>"</w:t>
      </w:r>
      <w:r w:rsidR="001759D6">
        <w:t>Graphviz</w:t>
      </w:r>
      <w:r>
        <w:t>"</w:t>
      </w:r>
      <w:r w:rsidR="001759D6">
        <w:t xml:space="preserve"> Tab</w:t>
      </w:r>
      <w:bookmarkEnd w:id="32"/>
    </w:p>
    <w:p w14:paraId="188696C8" w14:textId="0537C6D3" w:rsidR="001F0AFC" w:rsidRDefault="001759D6" w:rsidP="0024000F">
      <w:r>
        <w:t xml:space="preserve">The </w:t>
      </w:r>
      <w:r w:rsidR="00E0663D" w:rsidRPr="00E0663D">
        <w:t>'</w:t>
      </w:r>
      <w:r w:rsidR="00845162">
        <w:t>Graphviz</w:t>
      </w:r>
      <w:r w:rsidR="00E0663D" w:rsidRPr="00E0663D">
        <w:t>'</w:t>
      </w:r>
      <w:r w:rsidR="00845162">
        <w:t xml:space="preserve"> tab of the Excel Fluent UI ribbon provides </w:t>
      </w:r>
      <w:r>
        <w:t xml:space="preserve">action buttons and run-time </w:t>
      </w:r>
      <w:r w:rsidR="00845162">
        <w:t xml:space="preserve">graph </w:t>
      </w:r>
      <w:r>
        <w:t>option choices.</w:t>
      </w:r>
      <w:r w:rsidR="00CD473F">
        <w:t xml:space="preserve"> </w:t>
      </w:r>
    </w:p>
    <w:p w14:paraId="28E5A6E9" w14:textId="3EF55F06" w:rsidR="001759D6" w:rsidRDefault="00CD473F" w:rsidP="0024000F">
      <w:r>
        <w:t>See</w:t>
      </w:r>
      <w:r w:rsidR="00B95856">
        <w:t xml:space="preserve"> the section </w:t>
      </w:r>
      <w:r w:rsidR="00B95856" w:rsidRPr="00F26593">
        <w:rPr>
          <w:b/>
        </w:rPr>
        <w:fldChar w:fldCharType="begin"/>
      </w:r>
      <w:r w:rsidR="00B95856" w:rsidRPr="00F26593">
        <w:rPr>
          <w:b/>
        </w:rPr>
        <w:instrText xml:space="preserve"> REF _Ref485566682 \h  \* MERGEFORMAT </w:instrText>
      </w:r>
      <w:r w:rsidR="00B95856" w:rsidRPr="00F26593">
        <w:rPr>
          <w:b/>
        </w:rPr>
      </w:r>
      <w:r w:rsidR="00B95856" w:rsidRPr="00F26593">
        <w:rPr>
          <w:b/>
        </w:rPr>
        <w:fldChar w:fldCharType="separate"/>
      </w:r>
      <w:r w:rsidR="00AB5374" w:rsidRPr="00AB5374">
        <w:rPr>
          <w:b/>
        </w:rPr>
        <w:t>The "Graphviz" Ribbon Tab</w:t>
      </w:r>
      <w:r w:rsidR="00B95856" w:rsidRPr="00F26593">
        <w:rPr>
          <w:b/>
        </w:rPr>
        <w:fldChar w:fldCharType="end"/>
      </w:r>
      <w:r w:rsidR="00B95856">
        <w:t xml:space="preserve"> beginning on page </w:t>
      </w:r>
      <w:r w:rsidR="00B95856">
        <w:fldChar w:fldCharType="begin"/>
      </w:r>
      <w:r w:rsidR="00B95856">
        <w:instrText xml:space="preserve"> PAGEREF _Ref485566682 \h </w:instrText>
      </w:r>
      <w:r w:rsidR="00B95856">
        <w:fldChar w:fldCharType="separate"/>
      </w:r>
      <w:r w:rsidR="00AB5374">
        <w:rPr>
          <w:noProof/>
        </w:rPr>
        <w:t>56</w:t>
      </w:r>
      <w:r w:rsidR="00B95856">
        <w:fldChar w:fldCharType="end"/>
      </w:r>
      <w:r>
        <w:t xml:space="preserve"> for more details</w:t>
      </w:r>
      <w:r w:rsidR="00B95856">
        <w:t>.</w:t>
      </w:r>
    </w:p>
    <w:p w14:paraId="0D40FB1C" w14:textId="77777777" w:rsidR="001759D6" w:rsidRDefault="00AC720C" w:rsidP="0024000F">
      <w:r>
        <w:rPr>
          <w:noProof/>
          <w:lang w:eastAsia="en-US"/>
        </w:rPr>
        <w:drawing>
          <wp:inline distT="0" distB="0" distL="0" distR="0" wp14:anchorId="652FBF48" wp14:editId="1703A4EE">
            <wp:extent cx="2971800" cy="317500"/>
            <wp:effectExtent l="57150" t="57150" r="114300" b="120650"/>
            <wp:docPr id="6232" name="Picture 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1800" cy="31750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0EE1912" w14:textId="3F5B4247" w:rsidR="001759D6" w:rsidRDefault="00550172" w:rsidP="00116D1B">
      <w:pPr>
        <w:pStyle w:val="Heading3"/>
        <w:keepNext/>
        <w:keepLines/>
      </w:pPr>
      <w:bookmarkStart w:id="33" w:name="_Toc100494599"/>
      <w:r>
        <w:t>"</w:t>
      </w:r>
      <w:r w:rsidR="001759D6">
        <w:t>Style Designer</w:t>
      </w:r>
      <w:r>
        <w:t>"</w:t>
      </w:r>
      <w:r w:rsidR="001759D6">
        <w:t xml:space="preserve"> Tab</w:t>
      </w:r>
      <w:bookmarkEnd w:id="33"/>
    </w:p>
    <w:p w14:paraId="19448E59" w14:textId="3BD2E90A" w:rsidR="001759D6" w:rsidRDefault="001759D6" w:rsidP="00116D1B">
      <w:pPr>
        <w:keepNext/>
        <w:keepLines/>
      </w:pPr>
      <w:r>
        <w:t xml:space="preserve">The </w:t>
      </w:r>
      <w:r w:rsidR="00E0663D" w:rsidRPr="00E0663D">
        <w:t>'</w:t>
      </w:r>
      <w:r w:rsidR="00845162">
        <w:t>Style Designer</w:t>
      </w:r>
      <w:r w:rsidR="00E0663D" w:rsidRPr="00E0663D">
        <w:t>'</w:t>
      </w:r>
      <w:r w:rsidR="00845162">
        <w:t xml:space="preserve"> tab of the Excel Fluent UI ribbon provides </w:t>
      </w:r>
      <w:r>
        <w:t xml:space="preserve">action buttons and run-time option choices </w:t>
      </w:r>
      <w:r w:rsidR="00845162">
        <w:t>pertaining</w:t>
      </w:r>
      <w:r w:rsidR="007A1A35">
        <w:t xml:space="preserve"> </w:t>
      </w:r>
      <w:r>
        <w:t xml:space="preserve">to </w:t>
      </w:r>
      <w:r w:rsidR="00845162">
        <w:t xml:space="preserve">the </w:t>
      </w:r>
      <w:r w:rsidR="00E0663D" w:rsidRPr="00E0663D">
        <w:t>'</w:t>
      </w:r>
      <w:r>
        <w:t>style design</w:t>
      </w:r>
      <w:r w:rsidR="007A1A35">
        <w:t>er</w:t>
      </w:r>
      <w:r w:rsidR="00E0663D" w:rsidRPr="00E0663D">
        <w:t>'</w:t>
      </w:r>
      <w:r w:rsidR="007A1A35">
        <w:t xml:space="preserve"> worksheet</w:t>
      </w:r>
      <w:r w:rsidR="00845162">
        <w:t>.</w:t>
      </w:r>
    </w:p>
    <w:p w14:paraId="312C71DC" w14:textId="4BDF0B99" w:rsidR="001F0AFC" w:rsidRPr="002654FC" w:rsidRDefault="001F0AFC" w:rsidP="00116D1B">
      <w:pPr>
        <w:keepNext/>
        <w:keepLines/>
        <w:rPr>
          <w:b/>
        </w:rPr>
      </w:pPr>
      <w:r>
        <w:t>See the section</w:t>
      </w:r>
      <w:r w:rsidR="00116D1B">
        <w:t xml:space="preserve"> </w:t>
      </w:r>
      <w:r w:rsidR="00116D1B" w:rsidRPr="003147EC">
        <w:rPr>
          <w:b/>
        </w:rPr>
        <w:fldChar w:fldCharType="begin"/>
      </w:r>
      <w:r w:rsidR="00116D1B" w:rsidRPr="003147EC">
        <w:rPr>
          <w:b/>
        </w:rPr>
        <w:instrText xml:space="preserve"> REF _Ref59202749 \h  \* MERGEFORMAT </w:instrText>
      </w:r>
      <w:r w:rsidR="00116D1B" w:rsidRPr="003147EC">
        <w:rPr>
          <w:b/>
        </w:rPr>
      </w:r>
      <w:r w:rsidR="00116D1B" w:rsidRPr="003147EC">
        <w:rPr>
          <w:b/>
        </w:rPr>
        <w:fldChar w:fldCharType="separate"/>
      </w:r>
      <w:r w:rsidR="00AB5374" w:rsidRPr="00AB5374">
        <w:rPr>
          <w:b/>
        </w:rPr>
        <w:t>The "Style Designer" Ribbon</w:t>
      </w:r>
      <w:r w:rsidR="00116D1B" w:rsidRPr="003147EC">
        <w:rPr>
          <w:b/>
        </w:rPr>
        <w:fldChar w:fldCharType="end"/>
      </w:r>
      <w:r>
        <w:t xml:space="preserve"> beginning on page </w:t>
      </w:r>
      <w:r w:rsidR="00116D1B">
        <w:fldChar w:fldCharType="begin"/>
      </w:r>
      <w:r w:rsidR="00116D1B">
        <w:instrText xml:space="preserve"> PAGEREF _Ref59202749 \h </w:instrText>
      </w:r>
      <w:r w:rsidR="00116D1B">
        <w:fldChar w:fldCharType="separate"/>
      </w:r>
      <w:r w:rsidR="00AB5374">
        <w:rPr>
          <w:noProof/>
        </w:rPr>
        <w:t>78</w:t>
      </w:r>
      <w:r w:rsidR="00116D1B">
        <w:fldChar w:fldCharType="end"/>
      </w:r>
      <w:r>
        <w:t xml:space="preserve"> for more details.</w:t>
      </w:r>
    </w:p>
    <w:p w14:paraId="7615B8C2" w14:textId="77777777" w:rsidR="007A1A35" w:rsidRDefault="00D3401D" w:rsidP="00116D1B">
      <w:pPr>
        <w:keepNext/>
        <w:keepLines/>
      </w:pPr>
      <w:r>
        <w:rPr>
          <w:noProof/>
          <w:lang w:eastAsia="en-US"/>
        </w:rPr>
        <w:drawing>
          <wp:inline distT="0" distB="0" distL="0" distR="0" wp14:anchorId="2B35B6E2" wp14:editId="412205FE">
            <wp:extent cx="2971800" cy="278765"/>
            <wp:effectExtent l="57150" t="57150" r="114300" b="121285"/>
            <wp:docPr id="6236" name="Picture 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1800" cy="27876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A5DCECE" w14:textId="12465DE6" w:rsidR="00D23ED1" w:rsidRDefault="00550172" w:rsidP="00E70A1B">
      <w:pPr>
        <w:pStyle w:val="Heading3"/>
      </w:pPr>
      <w:bookmarkStart w:id="34" w:name="_Toc100494600"/>
      <w:r>
        <w:t>"</w:t>
      </w:r>
      <w:r w:rsidR="00D23ED1">
        <w:t>SQL</w:t>
      </w:r>
      <w:r>
        <w:t>"</w:t>
      </w:r>
      <w:r w:rsidR="00D23ED1">
        <w:t xml:space="preserve"> Tab</w:t>
      </w:r>
      <w:bookmarkEnd w:id="34"/>
    </w:p>
    <w:p w14:paraId="3BD39711" w14:textId="6F549FE4" w:rsidR="00D23ED1" w:rsidRDefault="00D23ED1" w:rsidP="0024000F">
      <w:r>
        <w:t xml:space="preserve">The </w:t>
      </w:r>
      <w:r w:rsidR="00E0663D" w:rsidRPr="00E0663D">
        <w:t>'</w:t>
      </w:r>
      <w:r>
        <w:t>SQL</w:t>
      </w:r>
      <w:r w:rsidR="00E0663D" w:rsidRPr="00E0663D">
        <w:t>'</w:t>
      </w:r>
      <w:r>
        <w:t xml:space="preserve"> tab of the Excel Fluent UI ribbon provides action buttons and run-time option choices pertaining to the </w:t>
      </w:r>
      <w:r w:rsidR="00E0663D" w:rsidRPr="00E0663D">
        <w:t>'</w:t>
      </w:r>
      <w:proofErr w:type="spellStart"/>
      <w:r>
        <w:t>sql</w:t>
      </w:r>
      <w:proofErr w:type="spellEnd"/>
      <w:r w:rsidR="00E0663D" w:rsidRPr="00E0663D">
        <w:t>'</w:t>
      </w:r>
      <w:r>
        <w:t xml:space="preserve"> worksheet.</w:t>
      </w:r>
    </w:p>
    <w:p w14:paraId="78038AFB" w14:textId="220A36B7" w:rsidR="001F0AFC" w:rsidRDefault="001F0AFC" w:rsidP="002654FC">
      <w:pPr>
        <w:keepNext/>
      </w:pPr>
      <w:r>
        <w:t>See the section</w:t>
      </w:r>
      <w:r w:rsidR="00116D1B">
        <w:t xml:space="preserve"> </w:t>
      </w:r>
      <w:r w:rsidR="00116D1B" w:rsidRPr="00116D1B">
        <w:rPr>
          <w:b/>
        </w:rPr>
        <w:fldChar w:fldCharType="begin"/>
      </w:r>
      <w:r w:rsidR="00116D1B" w:rsidRPr="00116D1B">
        <w:rPr>
          <w:b/>
        </w:rPr>
        <w:instrText xml:space="preserve"> REF _Ref59202816 \h </w:instrText>
      </w:r>
      <w:r w:rsidR="00116D1B">
        <w:rPr>
          <w:b/>
        </w:rPr>
        <w:instrText xml:space="preserve"> \* MERGEFORMAT </w:instrText>
      </w:r>
      <w:r w:rsidR="00116D1B" w:rsidRPr="00116D1B">
        <w:rPr>
          <w:b/>
        </w:rPr>
      </w:r>
      <w:r w:rsidR="00116D1B" w:rsidRPr="00116D1B">
        <w:rPr>
          <w:b/>
        </w:rPr>
        <w:fldChar w:fldCharType="separate"/>
      </w:r>
      <w:r w:rsidR="00AB5374" w:rsidRPr="00AB5374">
        <w:rPr>
          <w:b/>
        </w:rPr>
        <w:t>SQL Ribbon Controls</w:t>
      </w:r>
      <w:r w:rsidR="00116D1B" w:rsidRPr="00116D1B">
        <w:rPr>
          <w:b/>
        </w:rPr>
        <w:fldChar w:fldCharType="end"/>
      </w:r>
      <w:r w:rsidR="00116D1B">
        <w:t xml:space="preserve"> beginning on page</w:t>
      </w:r>
      <w:r>
        <w:t xml:space="preserve"> </w:t>
      </w:r>
      <w:r w:rsidR="00116D1B">
        <w:fldChar w:fldCharType="begin"/>
      </w:r>
      <w:r w:rsidR="00116D1B">
        <w:instrText xml:space="preserve"> PAGEREF _Ref59202816 \h </w:instrText>
      </w:r>
      <w:r w:rsidR="00116D1B">
        <w:fldChar w:fldCharType="separate"/>
      </w:r>
      <w:r w:rsidR="00AB5374">
        <w:rPr>
          <w:noProof/>
        </w:rPr>
        <w:t>202</w:t>
      </w:r>
      <w:r w:rsidR="00116D1B">
        <w:fldChar w:fldCharType="end"/>
      </w:r>
      <w:r w:rsidR="00116D1B">
        <w:t xml:space="preserve"> for more details.</w:t>
      </w:r>
    </w:p>
    <w:p w14:paraId="3F574609" w14:textId="77777777" w:rsidR="00D23ED1" w:rsidRDefault="00D3401D" w:rsidP="002654FC">
      <w:pPr>
        <w:keepNext/>
      </w:pPr>
      <w:r>
        <w:rPr>
          <w:noProof/>
          <w:lang w:eastAsia="en-US"/>
        </w:rPr>
        <w:drawing>
          <wp:inline distT="0" distB="0" distL="0" distR="0" wp14:anchorId="483697B9" wp14:editId="542A9D5C">
            <wp:extent cx="2971800" cy="447040"/>
            <wp:effectExtent l="57150" t="57150" r="114300" b="105410"/>
            <wp:docPr id="6235" name="Picture 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71800" cy="44704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2269F77" w14:textId="237E6294" w:rsidR="00D23ED1" w:rsidRDefault="00550172" w:rsidP="00116D1B">
      <w:pPr>
        <w:pStyle w:val="Heading3"/>
        <w:keepNext/>
        <w:keepLines/>
      </w:pPr>
      <w:bookmarkStart w:id="35" w:name="_Toc100494601"/>
      <w:r>
        <w:t>"</w:t>
      </w:r>
      <w:r w:rsidR="00D23ED1">
        <w:t>Source</w:t>
      </w:r>
      <w:r>
        <w:t>"</w:t>
      </w:r>
      <w:r w:rsidR="00D23ED1">
        <w:t xml:space="preserve"> Tab</w:t>
      </w:r>
      <w:bookmarkEnd w:id="35"/>
    </w:p>
    <w:p w14:paraId="6EC043B0" w14:textId="31DC3B43" w:rsidR="00D23ED1" w:rsidRDefault="00D23ED1" w:rsidP="00116D1B">
      <w:pPr>
        <w:keepNext/>
        <w:keepLines/>
      </w:pPr>
      <w:r>
        <w:t xml:space="preserve">The </w:t>
      </w:r>
      <w:r w:rsidR="00E0663D" w:rsidRPr="00E0663D">
        <w:t>'</w:t>
      </w:r>
      <w:r>
        <w:t>Source</w:t>
      </w:r>
      <w:r w:rsidR="00E0663D" w:rsidRPr="00E0663D">
        <w:t>'</w:t>
      </w:r>
      <w:r>
        <w:t xml:space="preserve"> tab of the Excel Fluent UI ribbon provides action buttons and run-time option choices pertaining to the </w:t>
      </w:r>
      <w:r w:rsidR="00E0663D" w:rsidRPr="00E0663D">
        <w:t>'</w:t>
      </w:r>
      <w:r>
        <w:t>source</w:t>
      </w:r>
      <w:r w:rsidR="00E0663D" w:rsidRPr="00E0663D">
        <w:t>'</w:t>
      </w:r>
      <w:r>
        <w:t xml:space="preserve"> worksheet.</w:t>
      </w:r>
    </w:p>
    <w:p w14:paraId="72217CE1" w14:textId="4D6F1439" w:rsidR="00116D1B" w:rsidRDefault="00116D1B" w:rsidP="00116D1B">
      <w:pPr>
        <w:keepNext/>
        <w:keepLines/>
      </w:pPr>
      <w:r>
        <w:t xml:space="preserve">See the section </w:t>
      </w:r>
      <w:r w:rsidRPr="00116D1B">
        <w:rPr>
          <w:b/>
        </w:rPr>
        <w:fldChar w:fldCharType="begin"/>
      </w:r>
      <w:r w:rsidRPr="00116D1B">
        <w:rPr>
          <w:b/>
        </w:rPr>
        <w:instrText xml:space="preserve"> REF _Ref59203146 \h </w:instrText>
      </w:r>
      <w:r>
        <w:rPr>
          <w:b/>
        </w:rPr>
        <w:instrText xml:space="preserve"> \* MERGEFORMAT </w:instrText>
      </w:r>
      <w:r w:rsidRPr="00116D1B">
        <w:rPr>
          <w:b/>
        </w:rPr>
      </w:r>
      <w:r w:rsidRPr="00116D1B">
        <w:rPr>
          <w:b/>
        </w:rPr>
        <w:fldChar w:fldCharType="separate"/>
      </w:r>
      <w:r w:rsidR="00AB5374" w:rsidRPr="00AB5374">
        <w:rPr>
          <w:b/>
        </w:rPr>
        <w:t>The "Source" Ribbon Tab</w:t>
      </w:r>
      <w:r w:rsidRPr="00116D1B">
        <w:rPr>
          <w:b/>
        </w:rPr>
        <w:fldChar w:fldCharType="end"/>
      </w:r>
      <w:r w:rsidRPr="00116D1B">
        <w:rPr>
          <w:b/>
        </w:rPr>
        <w:t xml:space="preserve"> </w:t>
      </w:r>
      <w:r>
        <w:t xml:space="preserve">beginning on page </w:t>
      </w:r>
      <w:r>
        <w:fldChar w:fldCharType="begin"/>
      </w:r>
      <w:r>
        <w:instrText xml:space="preserve"> PAGEREF _Ref59203146 \h </w:instrText>
      </w:r>
      <w:r>
        <w:fldChar w:fldCharType="separate"/>
      </w:r>
      <w:r w:rsidR="00AB5374">
        <w:rPr>
          <w:noProof/>
        </w:rPr>
        <w:t>211</w:t>
      </w:r>
      <w:r>
        <w:fldChar w:fldCharType="end"/>
      </w:r>
      <w:r>
        <w:t xml:space="preserve"> for more details.</w:t>
      </w:r>
    </w:p>
    <w:p w14:paraId="60F19E43" w14:textId="77777777" w:rsidR="001759D6" w:rsidRDefault="00AC720C" w:rsidP="0024000F">
      <w:r>
        <w:rPr>
          <w:noProof/>
          <w:lang w:eastAsia="en-US"/>
        </w:rPr>
        <w:drawing>
          <wp:inline distT="0" distB="0" distL="0" distR="0" wp14:anchorId="2937858C" wp14:editId="04D23613">
            <wp:extent cx="2971800" cy="440055"/>
            <wp:effectExtent l="57150" t="57150" r="114300" b="112395"/>
            <wp:docPr id="6233" name="Picture 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1800" cy="44005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C60784F" w14:textId="28CBB63D" w:rsidR="00AC720C" w:rsidRDefault="00550172" w:rsidP="00E70A1B">
      <w:pPr>
        <w:pStyle w:val="Heading3"/>
        <w:keepNext/>
        <w:keepLines/>
      </w:pPr>
      <w:bookmarkStart w:id="36" w:name="_Toc100494602"/>
      <w:r>
        <w:t>"</w:t>
      </w:r>
      <w:r w:rsidR="00AC720C">
        <w:t>Exchange</w:t>
      </w:r>
      <w:r>
        <w:t>"</w:t>
      </w:r>
      <w:r w:rsidR="00AC720C">
        <w:t xml:space="preserve"> Tab</w:t>
      </w:r>
      <w:bookmarkEnd w:id="36"/>
    </w:p>
    <w:p w14:paraId="5BF455E0" w14:textId="038E79A4" w:rsidR="00AC720C" w:rsidRDefault="00E70A1B" w:rsidP="00E70A1B">
      <w:pPr>
        <w:keepNext/>
        <w:keepLines/>
      </w:pPr>
      <w:r>
        <w:t xml:space="preserve">The </w:t>
      </w:r>
      <w:r w:rsidR="00E0663D" w:rsidRPr="00E0663D">
        <w:t>'</w:t>
      </w:r>
      <w:r>
        <w:t>Exchange</w:t>
      </w:r>
      <w:r w:rsidR="00E0663D" w:rsidRPr="00E0663D">
        <w:t>'</w:t>
      </w:r>
      <w:r>
        <w:t xml:space="preserve"> tab of the Excel Fluent UI ribbon provides action buttons and run-time option choices pertaining to the Export and Import of Relationship Visualizer data utilizing text files in the JSON format.</w:t>
      </w:r>
    </w:p>
    <w:p w14:paraId="01AE30FD" w14:textId="75976E4A" w:rsidR="00E70A1B" w:rsidRDefault="00116D1B" w:rsidP="00E70A1B">
      <w:pPr>
        <w:keepNext/>
        <w:keepLines/>
      </w:pPr>
      <w:r>
        <w:t>See the section</w:t>
      </w:r>
      <w:r w:rsidR="00E70A1B">
        <w:t xml:space="preserve"> </w:t>
      </w:r>
      <w:r w:rsidR="00E70A1B" w:rsidRPr="00E70A1B">
        <w:rPr>
          <w:b/>
        </w:rPr>
        <w:fldChar w:fldCharType="begin"/>
      </w:r>
      <w:r w:rsidR="00E70A1B" w:rsidRPr="00E70A1B">
        <w:rPr>
          <w:b/>
        </w:rPr>
        <w:instrText xml:space="preserve"> REF _Ref59201705 \h </w:instrText>
      </w:r>
      <w:r w:rsidR="00E70A1B">
        <w:rPr>
          <w:b/>
        </w:rPr>
        <w:instrText xml:space="preserve"> \* MERGEFORMAT </w:instrText>
      </w:r>
      <w:r w:rsidR="00E70A1B" w:rsidRPr="00E70A1B">
        <w:rPr>
          <w:b/>
        </w:rPr>
      </w:r>
      <w:r w:rsidR="00E70A1B" w:rsidRPr="00E70A1B">
        <w:rPr>
          <w:b/>
        </w:rPr>
        <w:fldChar w:fldCharType="separate"/>
      </w:r>
      <w:r w:rsidR="00AB5374" w:rsidRPr="00AB5374">
        <w:rPr>
          <w:b/>
        </w:rPr>
        <w:t>The "Exchange" Ribbon</w:t>
      </w:r>
      <w:r w:rsidR="00AB5374">
        <w:t xml:space="preserve"> </w:t>
      </w:r>
      <w:r w:rsidR="00E70A1B" w:rsidRPr="00E70A1B">
        <w:rPr>
          <w:b/>
        </w:rPr>
        <w:fldChar w:fldCharType="end"/>
      </w:r>
      <w:r w:rsidR="00E70A1B">
        <w:t xml:space="preserve"> beginning on page </w:t>
      </w:r>
      <w:r w:rsidR="00E70A1B">
        <w:fldChar w:fldCharType="begin"/>
      </w:r>
      <w:r w:rsidR="00E70A1B">
        <w:instrText xml:space="preserve"> PAGEREF _Ref59201719 \h </w:instrText>
      </w:r>
      <w:r w:rsidR="00E70A1B">
        <w:fldChar w:fldCharType="separate"/>
      </w:r>
      <w:r w:rsidR="00AB5374">
        <w:rPr>
          <w:noProof/>
        </w:rPr>
        <w:t>156</w:t>
      </w:r>
      <w:r w:rsidR="00E70A1B">
        <w:fldChar w:fldCharType="end"/>
      </w:r>
      <w:r>
        <w:t xml:space="preserve"> for more details</w:t>
      </w:r>
      <w:r w:rsidR="00E70A1B">
        <w:t>.</w:t>
      </w:r>
    </w:p>
    <w:p w14:paraId="478F50C9" w14:textId="77777777" w:rsidR="00AC720C" w:rsidRDefault="00AC720C" w:rsidP="0024000F">
      <w:r>
        <w:rPr>
          <w:noProof/>
          <w:lang w:eastAsia="en-US"/>
        </w:rPr>
        <w:drawing>
          <wp:inline distT="0" distB="0" distL="0" distR="0" wp14:anchorId="1078984A" wp14:editId="11A17D2C">
            <wp:extent cx="2971800" cy="439420"/>
            <wp:effectExtent l="57150" t="57150" r="114300" b="113030"/>
            <wp:docPr id="6230" name="Picture 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71800" cy="43942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01B03C3" w14:textId="77777777" w:rsidR="00AC720C" w:rsidRDefault="00AC720C" w:rsidP="0024000F"/>
    <w:p w14:paraId="076C3A64" w14:textId="77777777" w:rsidR="00015093" w:rsidRDefault="003A5A3F" w:rsidP="00015093">
      <w:pPr>
        <w:pStyle w:val="Heading1"/>
        <w:pageBreakBefore/>
      </w:pPr>
      <w:bookmarkStart w:id="37" w:name="_Toc100494603"/>
      <w:r>
        <w:lastRenderedPageBreak/>
        <w:t xml:space="preserve">Visualization </w:t>
      </w:r>
      <w:r w:rsidR="00C962AC">
        <w:t>Terminology</w:t>
      </w:r>
      <w:bookmarkEnd w:id="37"/>
    </w:p>
    <w:p w14:paraId="5E08CD0B" w14:textId="77777777" w:rsidR="005F347E" w:rsidRDefault="005F347E" w:rsidP="005F347E">
      <w:r>
        <w:t>I</w:t>
      </w:r>
      <w:r w:rsidRPr="007F3CEB">
        <w:t xml:space="preserve">n mathematics and computer science, </w:t>
      </w:r>
      <w:r w:rsidRPr="005829A4">
        <w:rPr>
          <w:i/>
        </w:rPr>
        <w:t>graph theory</w:t>
      </w:r>
      <w:r w:rsidRPr="007F3CEB">
        <w:t xml:space="preserve"> is the study of graphs, which are mathematical structures used to model pairwise relations between objects. </w:t>
      </w:r>
    </w:p>
    <w:p w14:paraId="12AEFA1D" w14:textId="77777777" w:rsidR="00C962AC" w:rsidRDefault="005F347E" w:rsidP="00015093">
      <w:r>
        <w:t xml:space="preserve">The </w:t>
      </w:r>
      <w:r w:rsidR="00C962AC">
        <w:t xml:space="preserve">terms described in </w:t>
      </w:r>
      <w:r>
        <w:t xml:space="preserve">this </w:t>
      </w:r>
      <w:r w:rsidR="00C962AC">
        <w:t xml:space="preserve">chapter </w:t>
      </w:r>
      <w:r w:rsidR="00BB1F5F">
        <w:t>are</w:t>
      </w:r>
      <w:r w:rsidR="00C962AC">
        <w:t xml:space="preserve"> used </w:t>
      </w:r>
      <w:r>
        <w:t xml:space="preserve">throughout the rest of this manual </w:t>
      </w:r>
      <w:r w:rsidR="00C962AC">
        <w:t>to explain how to construct visualizations. These terms have their roots in graph theory and/or the Graphviz tool.</w:t>
      </w:r>
    </w:p>
    <w:p w14:paraId="5DBDD937" w14:textId="77777777" w:rsidR="00AD45C1" w:rsidRDefault="00AD45C1" w:rsidP="00C962AC">
      <w:pPr>
        <w:pStyle w:val="Heading2"/>
      </w:pPr>
      <w:bookmarkStart w:id="38" w:name="_Toc100494604"/>
      <w:r>
        <w:t>Graph</w:t>
      </w:r>
      <w:bookmarkEnd w:id="38"/>
    </w:p>
    <w:p w14:paraId="5742F30A" w14:textId="07A90476" w:rsidR="00015093" w:rsidRDefault="00015093" w:rsidP="00015093">
      <w:r>
        <w:t>The followin</w:t>
      </w:r>
      <w:r w:rsidR="008E23D8">
        <w:t xml:space="preserve">g picture illustrates a </w:t>
      </w:r>
      <w:r w:rsidR="00550172">
        <w:t>"</w:t>
      </w:r>
      <w:r w:rsidR="008E23D8">
        <w:t>graph</w:t>
      </w:r>
      <w:r w:rsidR="00550172">
        <w:t>"</w:t>
      </w:r>
      <w:r w:rsidR="008E23D8">
        <w:t>.</w:t>
      </w:r>
    </w:p>
    <w:p w14:paraId="3E729B3A" w14:textId="77777777" w:rsidR="00015093" w:rsidRDefault="00D44A7E" w:rsidP="00015093">
      <w:r>
        <w:rPr>
          <w:noProof/>
          <w:lang w:eastAsia="en-US"/>
        </w:rPr>
        <w:drawing>
          <wp:inline distT="0" distB="0" distL="0" distR="0" wp14:anchorId="5A6B8C0A" wp14:editId="6AE84774">
            <wp:extent cx="2971800" cy="819150"/>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0" y="0"/>
                      <a:ext cx="2971800" cy="819150"/>
                    </a:xfrm>
                    <a:prstGeom prst="rect">
                      <a:avLst/>
                    </a:prstGeom>
                  </pic:spPr>
                </pic:pic>
              </a:graphicData>
            </a:graphic>
          </wp:inline>
        </w:drawing>
      </w:r>
    </w:p>
    <w:p w14:paraId="4DB9DCAE" w14:textId="77777777" w:rsidR="00AD45C1" w:rsidRDefault="00AD45C1" w:rsidP="00C962AC">
      <w:pPr>
        <w:pStyle w:val="Heading2"/>
      </w:pPr>
      <w:bookmarkStart w:id="39" w:name="_Toc100494605"/>
      <w:r>
        <w:t>Node</w:t>
      </w:r>
      <w:bookmarkEnd w:id="39"/>
    </w:p>
    <w:p w14:paraId="6E53EC87" w14:textId="19D62965" w:rsidR="00015093" w:rsidRDefault="00015093" w:rsidP="00015093">
      <w:r w:rsidRPr="007F3CEB">
        <w:t xml:space="preserve">A </w:t>
      </w:r>
      <w:r w:rsidR="00550172">
        <w:t>"</w:t>
      </w:r>
      <w:r w:rsidRPr="007F3CEB">
        <w:t>graph</w:t>
      </w:r>
      <w:r w:rsidR="00550172">
        <w:t>"</w:t>
      </w:r>
      <w:r w:rsidRPr="007F3CEB">
        <w:t xml:space="preserve"> in this con</w:t>
      </w:r>
      <w:r>
        <w:t xml:space="preserve">text is </w:t>
      </w:r>
      <w:r w:rsidR="00BB1F5F">
        <w:t>comprised</w:t>
      </w:r>
      <w:r>
        <w:t xml:space="preserve"> of</w:t>
      </w:r>
      <w:r w:rsidR="008E23D8">
        <w:t xml:space="preserve"> </w:t>
      </w:r>
      <w:r w:rsidR="00550172">
        <w:t>"</w:t>
      </w:r>
      <w:r w:rsidR="008E23D8">
        <w:t>nodes</w:t>
      </w:r>
      <w:r w:rsidR="00550172">
        <w:t>"</w:t>
      </w:r>
      <w:r w:rsidR="008E23D8">
        <w:t>.</w:t>
      </w:r>
    </w:p>
    <w:p w14:paraId="24A5F7C6" w14:textId="77777777" w:rsidR="00015093" w:rsidRDefault="00D44A7E" w:rsidP="00015093">
      <w:pPr>
        <w:jc w:val="center"/>
      </w:pPr>
      <w:r>
        <w:rPr>
          <w:noProof/>
          <w:lang w:eastAsia="en-US"/>
        </w:rPr>
        <w:drawing>
          <wp:inline distT="0" distB="0" distL="0" distR="0" wp14:anchorId="6C0A1597" wp14:editId="59EB23C9">
            <wp:extent cx="876300" cy="561975"/>
            <wp:effectExtent l="0" t="0" r="0" b="9525"/>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5">
                      <a:extLst>
                        <a:ext uri="{28A0092B-C50C-407E-A947-70E740481C1C}">
                          <a14:useLocalDpi xmlns:a14="http://schemas.microsoft.com/office/drawing/2010/main"/>
                        </a:ext>
                      </a:extLst>
                    </a:blip>
                    <a:stretch>
                      <a:fillRect/>
                    </a:stretch>
                  </pic:blipFill>
                  <pic:spPr>
                    <a:xfrm>
                      <a:off x="0" y="0"/>
                      <a:ext cx="876300" cy="561975"/>
                    </a:xfrm>
                    <a:prstGeom prst="rect">
                      <a:avLst/>
                    </a:prstGeom>
                  </pic:spPr>
                </pic:pic>
              </a:graphicData>
            </a:graphic>
          </wp:inline>
        </w:drawing>
      </w:r>
    </w:p>
    <w:p w14:paraId="0E1F1CCE" w14:textId="77777777" w:rsidR="00AD45C1" w:rsidRDefault="00AD45C1" w:rsidP="00C962AC">
      <w:pPr>
        <w:pStyle w:val="Heading2"/>
      </w:pPr>
      <w:bookmarkStart w:id="40" w:name="_Toc100494606"/>
      <w:r>
        <w:t>Edge</w:t>
      </w:r>
      <w:bookmarkEnd w:id="40"/>
    </w:p>
    <w:p w14:paraId="5AA0D550" w14:textId="74B128E5" w:rsidR="00015093" w:rsidRDefault="00550172" w:rsidP="00015093">
      <w:r>
        <w:t>"</w:t>
      </w:r>
      <w:r w:rsidR="00BB1F5F">
        <w:t>Edges</w:t>
      </w:r>
      <w:r>
        <w:t>"</w:t>
      </w:r>
      <w:r w:rsidR="00BB1F5F">
        <w:t xml:space="preserve"> are lines that connect nodes</w:t>
      </w:r>
      <w:r w:rsidR="008E23D8">
        <w:t>.</w:t>
      </w:r>
    </w:p>
    <w:p w14:paraId="67244D07" w14:textId="77777777" w:rsidR="00015093" w:rsidRDefault="00BB1F5F" w:rsidP="00015093">
      <w:pPr>
        <w:jc w:val="center"/>
      </w:pPr>
      <w:r>
        <w:rPr>
          <w:noProof/>
          <w:lang w:eastAsia="en-US"/>
        </w:rPr>
        <w:drawing>
          <wp:inline distT="0" distB="0" distL="0" distR="0" wp14:anchorId="2CC8BF72" wp14:editId="2C6541B2">
            <wp:extent cx="2295525" cy="561975"/>
            <wp:effectExtent l="0" t="0" r="0" b="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6">
                      <a:extLst>
                        <a:ext uri="{28A0092B-C50C-407E-A947-70E740481C1C}">
                          <a14:useLocalDpi xmlns:a14="http://schemas.microsoft.com/office/drawing/2010/main"/>
                        </a:ext>
                      </a:extLst>
                    </a:blip>
                    <a:stretch>
                      <a:fillRect/>
                    </a:stretch>
                  </pic:blipFill>
                  <pic:spPr>
                    <a:xfrm>
                      <a:off x="0" y="0"/>
                      <a:ext cx="2295525" cy="561975"/>
                    </a:xfrm>
                    <a:prstGeom prst="rect">
                      <a:avLst/>
                    </a:prstGeom>
                  </pic:spPr>
                </pic:pic>
              </a:graphicData>
            </a:graphic>
          </wp:inline>
        </w:drawing>
      </w:r>
    </w:p>
    <w:p w14:paraId="76AC061E" w14:textId="77777777" w:rsidR="00AD45C1" w:rsidRDefault="00AD45C1" w:rsidP="00C962AC">
      <w:pPr>
        <w:pStyle w:val="Heading2"/>
      </w:pPr>
      <w:bookmarkStart w:id="41" w:name="_Ref432593576"/>
      <w:bookmarkStart w:id="42" w:name="_Ref432593718"/>
      <w:bookmarkStart w:id="43" w:name="_Toc100494607"/>
      <w:r>
        <w:t>Undirected</w:t>
      </w:r>
      <w:r w:rsidR="00316E89">
        <w:t xml:space="preserve"> Graph</w:t>
      </w:r>
      <w:bookmarkEnd w:id="41"/>
      <w:bookmarkEnd w:id="42"/>
      <w:bookmarkEnd w:id="43"/>
    </w:p>
    <w:p w14:paraId="4073A16A" w14:textId="4C5ADFDB" w:rsidR="00015093" w:rsidRDefault="00015093" w:rsidP="00015093">
      <w:r w:rsidRPr="007F3CEB">
        <w:t xml:space="preserve">A graph may be </w:t>
      </w:r>
      <w:r w:rsidR="00550172">
        <w:t>"</w:t>
      </w:r>
      <w:r w:rsidRPr="007F3CEB">
        <w:t>undirected</w:t>
      </w:r>
      <w:r w:rsidR="00550172">
        <w:t>"</w:t>
      </w:r>
      <w:r w:rsidRPr="007F3CEB">
        <w:t xml:space="preserve">, meaning that there is no distinction between the two </w:t>
      </w:r>
      <w:r>
        <w:t>nodes associate</w:t>
      </w:r>
      <w:r w:rsidR="00AD45C1">
        <w:t>d with each edge.</w:t>
      </w:r>
    </w:p>
    <w:p w14:paraId="2F04245E" w14:textId="77777777" w:rsidR="00015093" w:rsidRDefault="00BB1F5F" w:rsidP="00015093">
      <w:pPr>
        <w:jc w:val="center"/>
      </w:pPr>
      <w:r>
        <w:rPr>
          <w:noProof/>
          <w:lang w:eastAsia="en-US"/>
        </w:rPr>
        <w:drawing>
          <wp:inline distT="0" distB="0" distL="0" distR="0" wp14:anchorId="439615DE" wp14:editId="6FD1B512">
            <wp:extent cx="2476500" cy="561975"/>
            <wp:effectExtent l="0" t="0" r="0" b="9525"/>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4CF40137" w14:textId="77777777" w:rsidR="00AD45C1" w:rsidRDefault="00AD45C1" w:rsidP="00C96EF7">
      <w:pPr>
        <w:pStyle w:val="Heading2"/>
        <w:keepNext/>
      </w:pPr>
      <w:bookmarkStart w:id="44" w:name="_Ref432593728"/>
      <w:bookmarkStart w:id="45" w:name="_Toc100494608"/>
      <w:r>
        <w:t>Directed</w:t>
      </w:r>
      <w:r w:rsidR="00316E89">
        <w:t xml:space="preserve"> Graph</w:t>
      </w:r>
      <w:bookmarkEnd w:id="44"/>
      <w:bookmarkEnd w:id="45"/>
    </w:p>
    <w:p w14:paraId="47DF775E" w14:textId="4D3652C3" w:rsidR="00015093" w:rsidRDefault="00AD45C1" w:rsidP="00C96EF7">
      <w:pPr>
        <w:keepNext/>
      </w:pPr>
      <w:r>
        <w:t xml:space="preserve">A graph may be </w:t>
      </w:r>
      <w:r w:rsidR="00550172">
        <w:t>"</w:t>
      </w:r>
      <w:r>
        <w:t>directed</w:t>
      </w:r>
      <w:r w:rsidR="00550172">
        <w:t>"</w:t>
      </w:r>
      <w:r>
        <w:t xml:space="preserve"> meaning that there is an explicit direction</w:t>
      </w:r>
      <w:r w:rsidR="00015093">
        <w:t xml:space="preserve"> from one node to </w:t>
      </w:r>
      <w:r>
        <w:t>another.</w:t>
      </w:r>
    </w:p>
    <w:p w14:paraId="62F32990" w14:textId="77777777" w:rsidR="00015093" w:rsidRDefault="00BB1F5F" w:rsidP="00C96EF7">
      <w:pPr>
        <w:keepNext/>
        <w:jc w:val="center"/>
      </w:pPr>
      <w:r>
        <w:rPr>
          <w:noProof/>
          <w:lang w:eastAsia="en-US"/>
        </w:rPr>
        <w:drawing>
          <wp:inline distT="0" distB="0" distL="0" distR="0" wp14:anchorId="5B1C620F" wp14:editId="6AEAB04A">
            <wp:extent cx="2476500" cy="561975"/>
            <wp:effectExtent l="0" t="0" r="0" b="9525"/>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8">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258E600B" w14:textId="77777777" w:rsidR="00AD45C1" w:rsidRDefault="00AD45C1" w:rsidP="00C962AC">
      <w:pPr>
        <w:pStyle w:val="Heading2"/>
      </w:pPr>
      <w:bookmarkStart w:id="46" w:name="_Toc100494609"/>
      <w:r>
        <w:t>Labels</w:t>
      </w:r>
      <w:bookmarkEnd w:id="46"/>
    </w:p>
    <w:p w14:paraId="62073A98" w14:textId="17CCE529" w:rsidR="004811B1" w:rsidRDefault="004811B1" w:rsidP="004811B1">
      <w:pPr>
        <w:keepNext/>
      </w:pPr>
      <w:r>
        <w:t xml:space="preserve">Nodes can </w:t>
      </w:r>
      <w:r w:rsidR="00085FDD">
        <w:t xml:space="preserve">have </w:t>
      </w:r>
      <w:r w:rsidR="00550172">
        <w:t>"</w:t>
      </w:r>
      <w:r w:rsidR="00085FDD">
        <w:t>labels</w:t>
      </w:r>
      <w:r w:rsidR="00550172">
        <w:t>"</w:t>
      </w:r>
      <w:r w:rsidR="00085FDD">
        <w:t>. Labels can be placed</w:t>
      </w:r>
      <w:r>
        <w:t xml:space="preserve"> inside the node, and outside the node.</w:t>
      </w:r>
    </w:p>
    <w:p w14:paraId="4A5FC6B0" w14:textId="77777777" w:rsidR="004811B1" w:rsidRDefault="00BB1F5F" w:rsidP="004811B1">
      <w:pPr>
        <w:keepNext/>
        <w:jc w:val="center"/>
      </w:pPr>
      <w:r>
        <w:rPr>
          <w:noProof/>
          <w:lang w:eastAsia="en-US"/>
        </w:rPr>
        <w:drawing>
          <wp:inline distT="0" distB="0" distL="0" distR="0" wp14:anchorId="4879F4BA" wp14:editId="09AE6881">
            <wp:extent cx="2505075" cy="752475"/>
            <wp:effectExtent l="0" t="0" r="9525"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19">
                      <a:extLst>
                        <a:ext uri="{28A0092B-C50C-407E-A947-70E740481C1C}">
                          <a14:useLocalDpi xmlns:a14="http://schemas.microsoft.com/office/drawing/2010/main"/>
                        </a:ext>
                      </a:extLst>
                    </a:blip>
                    <a:stretch>
                      <a:fillRect/>
                    </a:stretch>
                  </pic:blipFill>
                  <pic:spPr>
                    <a:xfrm>
                      <a:off x="0" y="0"/>
                      <a:ext cx="2505075" cy="752475"/>
                    </a:xfrm>
                    <a:prstGeom prst="rect">
                      <a:avLst/>
                    </a:prstGeom>
                  </pic:spPr>
                </pic:pic>
              </a:graphicData>
            </a:graphic>
          </wp:inline>
        </w:drawing>
      </w:r>
    </w:p>
    <w:p w14:paraId="5756363D" w14:textId="77777777" w:rsidR="004811B1" w:rsidRDefault="004811B1" w:rsidP="004811B1">
      <w:pPr>
        <w:keepNext/>
      </w:pPr>
      <w:r>
        <w:t xml:space="preserve">Edges </w:t>
      </w:r>
      <w:r w:rsidR="003541F8">
        <w:t>can also have labels</w:t>
      </w:r>
      <w:r>
        <w:t xml:space="preserve">. </w:t>
      </w:r>
      <w:r w:rsidR="004C549F">
        <w:t>Edge labels can be placed on the edge</w:t>
      </w:r>
      <w:r w:rsidR="00990519">
        <w:t>,</w:t>
      </w:r>
    </w:p>
    <w:p w14:paraId="216B9602" w14:textId="77777777" w:rsidR="00990519" w:rsidRDefault="00BB1F5F" w:rsidP="00C96EF7">
      <w:pPr>
        <w:keepNext/>
        <w:jc w:val="center"/>
      </w:pPr>
      <w:r>
        <w:rPr>
          <w:noProof/>
          <w:lang w:eastAsia="en-US"/>
        </w:rPr>
        <w:drawing>
          <wp:inline distT="0" distB="0" distL="0" distR="0" wp14:anchorId="02EBC3AE" wp14:editId="29BEA123">
            <wp:extent cx="2647950" cy="452641"/>
            <wp:effectExtent l="0" t="0" r="0" b="508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0" y="0"/>
                      <a:ext cx="2662978" cy="455210"/>
                    </a:xfrm>
                    <a:prstGeom prst="rect">
                      <a:avLst/>
                    </a:prstGeom>
                  </pic:spPr>
                </pic:pic>
              </a:graphicData>
            </a:graphic>
          </wp:inline>
        </w:drawing>
      </w:r>
    </w:p>
    <w:p w14:paraId="37668805" w14:textId="77777777" w:rsidR="00990519" w:rsidRDefault="00990519" w:rsidP="00990519">
      <w:pPr>
        <w:keepNext/>
      </w:pPr>
      <w:r>
        <w:t xml:space="preserve">at the tail and/or head of the edge, </w:t>
      </w:r>
    </w:p>
    <w:p w14:paraId="737CF19E" w14:textId="77777777" w:rsidR="004811B1" w:rsidRDefault="00BB1F5F" w:rsidP="00C96EF7">
      <w:pPr>
        <w:keepNext/>
        <w:jc w:val="center"/>
      </w:pPr>
      <w:r>
        <w:rPr>
          <w:noProof/>
          <w:lang w:eastAsia="en-US"/>
        </w:rPr>
        <w:drawing>
          <wp:inline distT="0" distB="0" distL="0" distR="0" wp14:anchorId="113874AA" wp14:editId="3DE06A09">
            <wp:extent cx="2619375" cy="447756"/>
            <wp:effectExtent l="0" t="0" r="0" b="9525"/>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665013" cy="455557"/>
                    </a:xfrm>
                    <a:prstGeom prst="rect">
                      <a:avLst/>
                    </a:prstGeom>
                  </pic:spPr>
                </pic:pic>
              </a:graphicData>
            </a:graphic>
          </wp:inline>
        </w:drawing>
      </w:r>
    </w:p>
    <w:p w14:paraId="1B4E3762" w14:textId="77777777" w:rsidR="00990519" w:rsidRDefault="00990519" w:rsidP="00990519">
      <w:pPr>
        <w:keepNext/>
      </w:pPr>
      <w:r>
        <w:t>Or outside the edge (however in my experience they tend to not always render well)</w:t>
      </w:r>
    </w:p>
    <w:p w14:paraId="22AF5D2E" w14:textId="77777777" w:rsidR="00990519" w:rsidRDefault="00BB1F5F" w:rsidP="00C96EF7">
      <w:pPr>
        <w:keepNext/>
        <w:jc w:val="center"/>
      </w:pPr>
      <w:r>
        <w:rPr>
          <w:noProof/>
          <w:lang w:eastAsia="en-US"/>
        </w:rPr>
        <w:drawing>
          <wp:inline distT="0" distB="0" distL="0" distR="0" wp14:anchorId="6550B1A9" wp14:editId="63BC8ACA">
            <wp:extent cx="2476500" cy="561975"/>
            <wp:effectExtent l="0" t="0" r="0" b="9525"/>
            <wp:docPr id="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22">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3C96787D" w14:textId="77777777" w:rsidR="004811B1" w:rsidRDefault="00074B43" w:rsidP="00023AB8">
      <w:r>
        <w:t>Edge</w:t>
      </w:r>
      <w:r w:rsidR="004811B1">
        <w:t xml:space="preserve"> labels are helpful in </w:t>
      </w:r>
      <w:r w:rsidR="00085FDD">
        <w:t xml:space="preserve">stating what the relationship between the nodes is. For example, a set of </w:t>
      </w:r>
      <w:r w:rsidR="00023AB8">
        <w:t>family relationships</w:t>
      </w:r>
      <w:r w:rsidR="00085FDD">
        <w:t xml:space="preserve"> might look as follows:</w:t>
      </w:r>
    </w:p>
    <w:p w14:paraId="739937E3" w14:textId="77777777" w:rsidR="00085FDD" w:rsidRDefault="00376B6C" w:rsidP="00023AB8">
      <w:r>
        <w:rPr>
          <w:noProof/>
          <w:lang w:eastAsia="en-US"/>
        </w:rPr>
        <w:drawing>
          <wp:inline distT="0" distB="0" distL="0" distR="0" wp14:anchorId="532564E3" wp14:editId="5C9C3BD1">
            <wp:extent cx="2971800" cy="1250950"/>
            <wp:effectExtent l="0" t="0" r="0" b="6350"/>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23" cstate="print">
                      <a:extLst>
                        <a:ext uri="{28A0092B-C50C-407E-A947-70E740481C1C}">
                          <a14:useLocalDpi xmlns:a14="http://schemas.microsoft.com/office/drawing/2010/main"/>
                        </a:ext>
                      </a:extLst>
                    </a:blip>
                    <a:stretch>
                      <a:fillRect/>
                    </a:stretch>
                  </pic:blipFill>
                  <pic:spPr>
                    <a:xfrm>
                      <a:off x="0" y="0"/>
                      <a:ext cx="2971800" cy="1250950"/>
                    </a:xfrm>
                    <a:prstGeom prst="rect">
                      <a:avLst/>
                    </a:prstGeom>
                  </pic:spPr>
                </pic:pic>
              </a:graphicData>
            </a:graphic>
          </wp:inline>
        </w:drawing>
      </w:r>
    </w:p>
    <w:p w14:paraId="5801EF8E" w14:textId="77777777" w:rsidR="00AD45C1" w:rsidRDefault="00AD45C1" w:rsidP="00C962AC">
      <w:pPr>
        <w:pStyle w:val="Heading2"/>
      </w:pPr>
      <w:bookmarkStart w:id="47" w:name="_Ref432593638"/>
      <w:bookmarkStart w:id="48" w:name="_Ref432593664"/>
      <w:bookmarkStart w:id="49" w:name="_Toc100494610"/>
      <w:r>
        <w:lastRenderedPageBreak/>
        <w:t>Splines</w:t>
      </w:r>
      <w:bookmarkEnd w:id="47"/>
      <w:bookmarkEnd w:id="48"/>
      <w:bookmarkEnd w:id="49"/>
    </w:p>
    <w:p w14:paraId="5D501099" w14:textId="7E671CC2" w:rsidR="00316CB4" w:rsidRDefault="00316CB4" w:rsidP="00023AB8">
      <w:r>
        <w:t xml:space="preserve">The way in which edges are routed and drawn are called </w:t>
      </w:r>
      <w:r w:rsidR="00550172">
        <w:t>"</w:t>
      </w:r>
      <w:r>
        <w:t>splines</w:t>
      </w:r>
      <w:r w:rsidR="00550172">
        <w:t>"</w:t>
      </w:r>
      <w:r>
        <w:t>. Several spline types are available in the R</w:t>
      </w:r>
      <w:r w:rsidR="00023AB8">
        <w:t xml:space="preserve">elationship Visualizer. The spline type and a depiction of each </w:t>
      </w:r>
      <w:proofErr w:type="gramStart"/>
      <w:r w:rsidR="00023AB8">
        <w:t>follows</w:t>
      </w:r>
      <w:proofErr w:type="gramEnd"/>
      <w:r>
        <w:t>:</w:t>
      </w:r>
    </w:p>
    <w:p w14:paraId="63999AA4" w14:textId="74331753" w:rsidR="00316CB4" w:rsidRDefault="00316CB4" w:rsidP="006A2A0C">
      <w:pPr>
        <w:pStyle w:val="ListParagraph"/>
        <w:keepNext/>
        <w:numPr>
          <w:ilvl w:val="0"/>
          <w:numId w:val="10"/>
        </w:numPr>
      </w:pPr>
      <w:r w:rsidRPr="00AD45C1">
        <w:rPr>
          <w:i/>
        </w:rPr>
        <w:t>Curved</w:t>
      </w:r>
      <w:r>
        <w:t xml:space="preserve"> </w:t>
      </w:r>
      <w:r w:rsidR="005329FB">
        <w:t>-</w:t>
      </w:r>
      <w:r>
        <w:t xml:space="preserve"> Edges are drawn as curved arcs between nodes</w:t>
      </w:r>
    </w:p>
    <w:p w14:paraId="16CE7659" w14:textId="77777777" w:rsidR="00D63BF4" w:rsidRDefault="00376B6C" w:rsidP="003A5A3F">
      <w:pPr>
        <w:keepNext/>
        <w:ind w:left="720"/>
        <w:jc w:val="center"/>
      </w:pPr>
      <w:r>
        <w:rPr>
          <w:noProof/>
          <w:lang w:eastAsia="en-US"/>
        </w:rPr>
        <w:drawing>
          <wp:inline distT="0" distB="0" distL="0" distR="0" wp14:anchorId="70AFBB95" wp14:editId="20BC2A3C">
            <wp:extent cx="1419225" cy="1433781"/>
            <wp:effectExtent l="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24" cstate="print">
                      <a:extLst>
                        <a:ext uri="{28A0092B-C50C-407E-A947-70E740481C1C}">
                          <a14:useLocalDpi xmlns:a14="http://schemas.microsoft.com/office/drawing/2010/main"/>
                        </a:ext>
                      </a:extLst>
                    </a:blip>
                    <a:stretch>
                      <a:fillRect/>
                    </a:stretch>
                  </pic:blipFill>
                  <pic:spPr>
                    <a:xfrm>
                      <a:off x="0" y="0"/>
                      <a:ext cx="1429542" cy="1444204"/>
                    </a:xfrm>
                    <a:prstGeom prst="rect">
                      <a:avLst/>
                    </a:prstGeom>
                  </pic:spPr>
                </pic:pic>
              </a:graphicData>
            </a:graphic>
          </wp:inline>
        </w:drawing>
      </w:r>
    </w:p>
    <w:p w14:paraId="099EF5F9" w14:textId="55080237" w:rsidR="00316CB4" w:rsidRDefault="00316CB4" w:rsidP="006A2A0C">
      <w:pPr>
        <w:pStyle w:val="ListParagraph"/>
        <w:numPr>
          <w:ilvl w:val="0"/>
          <w:numId w:val="10"/>
        </w:numPr>
      </w:pPr>
      <w:r w:rsidRPr="00AD45C1">
        <w:rPr>
          <w:i/>
        </w:rPr>
        <w:t>Line</w:t>
      </w:r>
      <w:r>
        <w:t xml:space="preserve"> </w:t>
      </w:r>
      <w:r w:rsidR="005329FB">
        <w:t>-</w:t>
      </w:r>
      <w:r>
        <w:t xml:space="preserve"> Edges are drawn as straight lines between nodes</w:t>
      </w:r>
    </w:p>
    <w:p w14:paraId="324F096E" w14:textId="77777777" w:rsidR="00D63BF4" w:rsidRDefault="00376B6C" w:rsidP="003A5A3F">
      <w:pPr>
        <w:ind w:left="720"/>
        <w:jc w:val="center"/>
      </w:pPr>
      <w:r>
        <w:rPr>
          <w:noProof/>
          <w:lang w:eastAsia="en-US"/>
        </w:rPr>
        <w:drawing>
          <wp:inline distT="0" distB="0" distL="0" distR="0" wp14:anchorId="6DACF0DF" wp14:editId="1EA19A3E">
            <wp:extent cx="1447800" cy="1489873"/>
            <wp:effectExtent l="0" t="0" r="0" b="0"/>
            <wp:docPr id="1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25" cstate="print">
                      <a:extLst>
                        <a:ext uri="{28A0092B-C50C-407E-A947-70E740481C1C}">
                          <a14:useLocalDpi xmlns:a14="http://schemas.microsoft.com/office/drawing/2010/main"/>
                        </a:ext>
                      </a:extLst>
                    </a:blip>
                    <a:stretch>
                      <a:fillRect/>
                    </a:stretch>
                  </pic:blipFill>
                  <pic:spPr>
                    <a:xfrm>
                      <a:off x="0" y="0"/>
                      <a:ext cx="1460070" cy="1502499"/>
                    </a:xfrm>
                    <a:prstGeom prst="rect">
                      <a:avLst/>
                    </a:prstGeom>
                  </pic:spPr>
                </pic:pic>
              </a:graphicData>
            </a:graphic>
          </wp:inline>
        </w:drawing>
      </w:r>
    </w:p>
    <w:p w14:paraId="1D298EBD" w14:textId="402DFE00" w:rsidR="00316CB4" w:rsidRDefault="00316CB4" w:rsidP="006A2A0C">
      <w:pPr>
        <w:pStyle w:val="ListParagraph"/>
        <w:numPr>
          <w:ilvl w:val="0"/>
          <w:numId w:val="10"/>
        </w:numPr>
      </w:pPr>
      <w:r w:rsidRPr="00AD45C1">
        <w:rPr>
          <w:i/>
        </w:rPr>
        <w:t>None</w:t>
      </w:r>
      <w:r>
        <w:t xml:space="preserve"> </w:t>
      </w:r>
      <w:r w:rsidR="005329FB">
        <w:t>-</w:t>
      </w:r>
      <w:r>
        <w:t xml:space="preserve"> Edges </w:t>
      </w:r>
      <w:r w:rsidR="00620BDA">
        <w:t xml:space="preserve">(and edge labels) </w:t>
      </w:r>
      <w:r>
        <w:t xml:space="preserve">are not drawn between nodes, but the relationships described by </w:t>
      </w:r>
      <w:r w:rsidR="00620BDA">
        <w:t>the edges affects the placement of the nodes.</w:t>
      </w:r>
    </w:p>
    <w:p w14:paraId="5E55B0F7" w14:textId="77777777" w:rsidR="00B10E64" w:rsidRDefault="00376B6C" w:rsidP="00023AB8">
      <w:pPr>
        <w:ind w:left="720"/>
      </w:pPr>
      <w:r>
        <w:rPr>
          <w:noProof/>
          <w:lang w:eastAsia="en-US"/>
        </w:rPr>
        <w:drawing>
          <wp:inline distT="0" distB="0" distL="0" distR="0" wp14:anchorId="38A7007C" wp14:editId="79CA6538">
            <wp:extent cx="2552700" cy="691629"/>
            <wp:effectExtent l="0" t="0" r="0" b="0"/>
            <wp:docPr id="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26">
                      <a:extLst>
                        <a:ext uri="{28A0092B-C50C-407E-A947-70E740481C1C}">
                          <a14:useLocalDpi xmlns:a14="http://schemas.microsoft.com/office/drawing/2010/main"/>
                        </a:ext>
                      </a:extLst>
                    </a:blip>
                    <a:stretch>
                      <a:fillRect/>
                    </a:stretch>
                  </pic:blipFill>
                  <pic:spPr>
                    <a:xfrm>
                      <a:off x="0" y="0"/>
                      <a:ext cx="2607267" cy="706413"/>
                    </a:xfrm>
                    <a:prstGeom prst="rect">
                      <a:avLst/>
                    </a:prstGeom>
                  </pic:spPr>
                </pic:pic>
              </a:graphicData>
            </a:graphic>
          </wp:inline>
        </w:drawing>
      </w:r>
    </w:p>
    <w:p w14:paraId="1872D870" w14:textId="3328DBD6" w:rsidR="00316CB4" w:rsidRDefault="00316CB4" w:rsidP="006A2A0C">
      <w:pPr>
        <w:pStyle w:val="ListParagraph"/>
        <w:numPr>
          <w:ilvl w:val="0"/>
          <w:numId w:val="10"/>
        </w:numPr>
      </w:pPr>
      <w:r w:rsidRPr="00AD45C1">
        <w:rPr>
          <w:i/>
        </w:rPr>
        <w:t>Ortho</w:t>
      </w:r>
      <w:r>
        <w:t xml:space="preserve"> </w:t>
      </w:r>
      <w:r w:rsidR="005329FB">
        <w:t>-</w:t>
      </w:r>
      <w:r>
        <w:t xml:space="preserve"> Edges are drawn with </w:t>
      </w:r>
      <w:r w:rsidR="00376B6C">
        <w:t>90-degree</w:t>
      </w:r>
      <w:r>
        <w:t xml:space="preserve"> angles in the routes between nodes.</w:t>
      </w:r>
    </w:p>
    <w:p w14:paraId="08E5F8F6" w14:textId="77777777" w:rsidR="00B10E64" w:rsidRDefault="00376B6C" w:rsidP="00023AB8">
      <w:pPr>
        <w:ind w:left="720"/>
      </w:pPr>
      <w:r>
        <w:rPr>
          <w:noProof/>
          <w:lang w:eastAsia="en-US"/>
        </w:rPr>
        <w:drawing>
          <wp:inline distT="0" distB="0" distL="0" distR="0" wp14:anchorId="6499FCD1" wp14:editId="0284D84A">
            <wp:extent cx="2581275" cy="838915"/>
            <wp:effectExtent l="0" t="0" r="0" b="0"/>
            <wp:docPr id="1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27">
                      <a:extLst>
                        <a:ext uri="{28A0092B-C50C-407E-A947-70E740481C1C}">
                          <a14:useLocalDpi xmlns:a14="http://schemas.microsoft.com/office/drawing/2010/main"/>
                        </a:ext>
                      </a:extLst>
                    </a:blip>
                    <a:stretch>
                      <a:fillRect/>
                    </a:stretch>
                  </pic:blipFill>
                  <pic:spPr>
                    <a:xfrm>
                      <a:off x="0" y="0"/>
                      <a:ext cx="2694150" cy="875599"/>
                    </a:xfrm>
                    <a:prstGeom prst="rect">
                      <a:avLst/>
                    </a:prstGeom>
                  </pic:spPr>
                </pic:pic>
              </a:graphicData>
            </a:graphic>
          </wp:inline>
        </w:drawing>
      </w:r>
    </w:p>
    <w:p w14:paraId="798CB8A6" w14:textId="5E9DDD5C" w:rsidR="00316CB4" w:rsidRDefault="00316CB4" w:rsidP="006A2A0C">
      <w:pPr>
        <w:pStyle w:val="ListParagraph"/>
        <w:numPr>
          <w:ilvl w:val="0"/>
          <w:numId w:val="10"/>
        </w:numPr>
      </w:pPr>
      <w:r w:rsidRPr="00AD45C1">
        <w:rPr>
          <w:i/>
        </w:rPr>
        <w:t>Polyline</w:t>
      </w:r>
      <w:r>
        <w:t xml:space="preserve"> </w:t>
      </w:r>
      <w:r w:rsidR="005329FB">
        <w:t>-</w:t>
      </w:r>
      <w:r>
        <w:t xml:space="preserve"> Edges are drawn with straight lines and angular bends in the routes between nodes.</w:t>
      </w:r>
    </w:p>
    <w:p w14:paraId="2694BCDB" w14:textId="77777777" w:rsidR="00620BDA" w:rsidRDefault="00376B6C" w:rsidP="00023AB8">
      <w:pPr>
        <w:ind w:left="720"/>
      </w:pPr>
      <w:r>
        <w:rPr>
          <w:noProof/>
          <w:lang w:eastAsia="en-US"/>
        </w:rPr>
        <w:drawing>
          <wp:inline distT="0" distB="0" distL="0" distR="0" wp14:anchorId="3D6A33BF" wp14:editId="2E500E51">
            <wp:extent cx="2600325" cy="745649"/>
            <wp:effectExtent l="0" t="0" r="0" b="0"/>
            <wp:docPr id="1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128">
                      <a:extLst>
                        <a:ext uri="{28A0092B-C50C-407E-A947-70E740481C1C}">
                          <a14:useLocalDpi xmlns:a14="http://schemas.microsoft.com/office/drawing/2010/main"/>
                        </a:ext>
                      </a:extLst>
                    </a:blip>
                    <a:stretch>
                      <a:fillRect/>
                    </a:stretch>
                  </pic:blipFill>
                  <pic:spPr>
                    <a:xfrm>
                      <a:off x="0" y="0"/>
                      <a:ext cx="2633155" cy="755063"/>
                    </a:xfrm>
                    <a:prstGeom prst="rect">
                      <a:avLst/>
                    </a:prstGeom>
                  </pic:spPr>
                </pic:pic>
              </a:graphicData>
            </a:graphic>
          </wp:inline>
        </w:drawing>
      </w:r>
    </w:p>
    <w:p w14:paraId="331DDD79" w14:textId="248F8FCB" w:rsidR="00316CB4" w:rsidRDefault="00316CB4" w:rsidP="006A2A0C">
      <w:pPr>
        <w:pStyle w:val="ListParagraph"/>
        <w:numPr>
          <w:ilvl w:val="0"/>
          <w:numId w:val="10"/>
        </w:numPr>
      </w:pPr>
      <w:r w:rsidRPr="00E41A16">
        <w:rPr>
          <w:i/>
        </w:rPr>
        <w:t>Spline</w:t>
      </w:r>
      <w:r>
        <w:t xml:space="preserve"> </w:t>
      </w:r>
      <w:r w:rsidR="005329FB">
        <w:t>-</w:t>
      </w:r>
      <w:r>
        <w:t xml:space="preserve"> Edges are draw</w:t>
      </w:r>
      <w:r w:rsidR="00E41A16">
        <w:t>n</w:t>
      </w:r>
      <w:r>
        <w:t xml:space="preserve"> with </w:t>
      </w:r>
      <w:r w:rsidR="00E41A16">
        <w:t xml:space="preserve">straight and </w:t>
      </w:r>
      <w:r>
        <w:t>free-flowing (curvy) lines</w:t>
      </w:r>
      <w:r w:rsidR="00D63BF4">
        <w:t xml:space="preserve"> in the routes between nodes</w:t>
      </w:r>
      <w:r w:rsidR="00620BDA">
        <w:t>.</w:t>
      </w:r>
    </w:p>
    <w:p w14:paraId="1BC6427A" w14:textId="77777777" w:rsidR="00620BDA" w:rsidRDefault="00376B6C" w:rsidP="00316E89">
      <w:pPr>
        <w:ind w:left="720"/>
      </w:pPr>
      <w:r>
        <w:rPr>
          <w:noProof/>
          <w:lang w:eastAsia="en-US"/>
        </w:rPr>
        <w:drawing>
          <wp:inline distT="0" distB="0" distL="0" distR="0" wp14:anchorId="5042016E" wp14:editId="0F3DC828">
            <wp:extent cx="2590800" cy="777794"/>
            <wp:effectExtent l="0" t="0" r="0" b="3810"/>
            <wp:docPr id="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129">
                      <a:extLst>
                        <a:ext uri="{28A0092B-C50C-407E-A947-70E740481C1C}">
                          <a14:useLocalDpi xmlns:a14="http://schemas.microsoft.com/office/drawing/2010/main"/>
                        </a:ext>
                      </a:extLst>
                    </a:blip>
                    <a:stretch>
                      <a:fillRect/>
                    </a:stretch>
                  </pic:blipFill>
                  <pic:spPr>
                    <a:xfrm>
                      <a:off x="0" y="0"/>
                      <a:ext cx="2619847" cy="786514"/>
                    </a:xfrm>
                    <a:prstGeom prst="rect">
                      <a:avLst/>
                    </a:prstGeom>
                  </pic:spPr>
                </pic:pic>
              </a:graphicData>
            </a:graphic>
          </wp:inline>
        </w:drawing>
      </w:r>
    </w:p>
    <w:p w14:paraId="1FF0FBCB" w14:textId="77777777" w:rsidR="00DD6DDF" w:rsidRDefault="00DD6DDF" w:rsidP="00C962AC">
      <w:pPr>
        <w:pStyle w:val="Heading2"/>
      </w:pPr>
      <w:bookmarkStart w:id="50" w:name="_Toc100494611"/>
      <w:r>
        <w:t>Ports</w:t>
      </w:r>
      <w:bookmarkEnd w:id="50"/>
    </w:p>
    <w:p w14:paraId="7AF85A6F" w14:textId="77777777" w:rsidR="00DD6DDF" w:rsidRDefault="00205A99" w:rsidP="00DD6DDF">
      <w:r>
        <w:t xml:space="preserve">A </w:t>
      </w:r>
      <w:r w:rsidRPr="00205A99">
        <w:t>port</w:t>
      </w:r>
      <w:r>
        <w:t xml:space="preserve"> </w:t>
      </w:r>
      <w:r w:rsidRPr="00205A99">
        <w:t>name can be combined with the node name to indicate where to attach an edge to the node.</w:t>
      </w:r>
      <w:r>
        <w:t xml:space="preserve"> Graphviz has built-in port names </w:t>
      </w:r>
      <w:r w:rsidR="008B67B7" w:rsidRPr="006C3D7D">
        <w:rPr>
          <w:rFonts w:ascii="Courier New" w:hAnsi="Courier New" w:cs="Courier New"/>
        </w:rPr>
        <w:t>N, S, E, W, NE, NW, SE, SW, C</w:t>
      </w:r>
      <w:r w:rsidR="008B67B7">
        <w:t xml:space="preserve"> </w:t>
      </w:r>
      <w:r>
        <w:t xml:space="preserve">corresponding to compass points </w:t>
      </w:r>
      <w:r w:rsidR="008B67B7">
        <w:t xml:space="preserve">North, South, East, West, </w:t>
      </w:r>
      <w:proofErr w:type="gramStart"/>
      <w:r w:rsidR="008B67B7">
        <w:t>North East</w:t>
      </w:r>
      <w:proofErr w:type="gramEnd"/>
      <w:r w:rsidR="008B67B7">
        <w:t>, North West, South East, South West and C</w:t>
      </w:r>
      <w:r>
        <w:t>enter</w:t>
      </w:r>
      <w:r w:rsidR="008B67B7">
        <w:t xml:space="preserve"> respectively</w:t>
      </w:r>
      <w:r>
        <w:t xml:space="preserve">. </w:t>
      </w:r>
    </w:p>
    <w:p w14:paraId="24B23D4D" w14:textId="77777777" w:rsidR="00205A99" w:rsidRDefault="0027189E" w:rsidP="0027189E">
      <w:pPr>
        <w:jc w:val="center"/>
      </w:pPr>
      <w:r>
        <w:rPr>
          <w:noProof/>
          <w:lang w:eastAsia="en-US"/>
        </w:rPr>
        <w:drawing>
          <wp:inline distT="0" distB="0" distL="0" distR="0" wp14:anchorId="50346F49" wp14:editId="069E2BAC">
            <wp:extent cx="1457325" cy="1876425"/>
            <wp:effectExtent l="0" t="0" r="9525" b="9525"/>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30">
                      <a:extLst>
                        <a:ext uri="{28A0092B-C50C-407E-A947-70E740481C1C}">
                          <a14:useLocalDpi xmlns:a14="http://schemas.microsoft.com/office/drawing/2010/main"/>
                        </a:ext>
                      </a:extLst>
                    </a:blip>
                    <a:stretch>
                      <a:fillRect/>
                    </a:stretch>
                  </pic:blipFill>
                  <pic:spPr>
                    <a:xfrm>
                      <a:off x="0" y="0"/>
                      <a:ext cx="1457325" cy="1876425"/>
                    </a:xfrm>
                    <a:prstGeom prst="rect">
                      <a:avLst/>
                    </a:prstGeom>
                  </pic:spPr>
                </pic:pic>
              </a:graphicData>
            </a:graphic>
          </wp:inline>
        </w:drawing>
      </w:r>
    </w:p>
    <w:p w14:paraId="64E678E1" w14:textId="51DAB685" w:rsidR="00205A99" w:rsidRDefault="00205A99" w:rsidP="00205A99">
      <w:r>
        <w:t xml:space="preserve">Custom ports can also be specified when using HTML labels </w:t>
      </w:r>
      <w:r w:rsidR="008B67B7">
        <w:t>or</w:t>
      </w:r>
      <w:r>
        <w:t xml:space="preserve"> </w:t>
      </w:r>
      <w:r w:rsidR="00550172">
        <w:t>"</w:t>
      </w:r>
      <w:r>
        <w:t>record</w:t>
      </w:r>
      <w:r w:rsidR="00550172">
        <w:t>"</w:t>
      </w:r>
      <w:r>
        <w:t xml:space="preserve"> as the node shape. This feature is explained later in this manual.</w:t>
      </w:r>
    </w:p>
    <w:p w14:paraId="78B83BA2" w14:textId="77777777" w:rsidR="00DC7CF4" w:rsidRDefault="00DC7CF4" w:rsidP="00205A99"/>
    <w:p w14:paraId="4ED4A545" w14:textId="77777777" w:rsidR="00DC7CF4" w:rsidRDefault="00DC7CF4" w:rsidP="00205A99"/>
    <w:p w14:paraId="4ED525CD" w14:textId="77777777" w:rsidR="00DC7CF4" w:rsidRDefault="00DC7CF4" w:rsidP="00205A99"/>
    <w:p w14:paraId="4F99F658" w14:textId="77777777" w:rsidR="003A5A3F" w:rsidRDefault="003A5A3F" w:rsidP="00C962AC">
      <w:pPr>
        <w:pStyle w:val="Heading2"/>
      </w:pPr>
      <w:bookmarkStart w:id="51" w:name="_Toc100494612"/>
      <w:r>
        <w:lastRenderedPageBreak/>
        <w:t>Clusters / Subgraphs</w:t>
      </w:r>
      <w:bookmarkEnd w:id="51"/>
    </w:p>
    <w:p w14:paraId="608C6FAC" w14:textId="77AEFB35" w:rsidR="008B67B7" w:rsidRDefault="00550172" w:rsidP="003A5A3F">
      <w:r>
        <w:t>"</w:t>
      </w:r>
      <w:r w:rsidR="003A5A3F">
        <w:t>Clusters</w:t>
      </w:r>
      <w:r>
        <w:t>"</w:t>
      </w:r>
      <w:r w:rsidR="003A5A3F">
        <w:t xml:space="preserve"> is a </w:t>
      </w:r>
      <w:r w:rsidR="003A5A3F" w:rsidRPr="003A5A3F">
        <w:t xml:space="preserve">feature to draw nodes and edges in </w:t>
      </w:r>
      <w:r w:rsidR="00D23190">
        <w:t>a</w:t>
      </w:r>
      <w:r w:rsidR="00D23190" w:rsidRPr="003A5A3F">
        <w:t xml:space="preserve"> separa</w:t>
      </w:r>
      <w:r w:rsidR="00D23190">
        <w:t>te rectangular layout region</w:t>
      </w:r>
      <w:r w:rsidR="003A5A3F">
        <w:t xml:space="preserve">. </w:t>
      </w:r>
      <w:r w:rsidR="001D131B">
        <w:t>C</w:t>
      </w:r>
      <w:r w:rsidR="003A5A3F" w:rsidRPr="003A5A3F">
        <w:t xml:space="preserve">lusters </w:t>
      </w:r>
      <w:r w:rsidR="001D131B">
        <w:t>exist</w:t>
      </w:r>
      <w:r w:rsidR="003A5A3F" w:rsidRPr="003A5A3F">
        <w:t xml:space="preserve"> as subgraphs</w:t>
      </w:r>
      <w:r w:rsidR="00884C23">
        <w:t xml:space="preserve"> of a parent graph</w:t>
      </w:r>
      <w:r w:rsidR="001D131B">
        <w:t xml:space="preserve"> internal to Graphviz</w:t>
      </w:r>
      <w:r w:rsidR="00884C23">
        <w:t>.</w:t>
      </w:r>
      <w:r w:rsidR="008B67B7">
        <w:t xml:space="preserve"> </w:t>
      </w:r>
    </w:p>
    <w:p w14:paraId="06A5144C" w14:textId="2F245C02" w:rsidR="003A5A3F" w:rsidRDefault="008B67B7" w:rsidP="003A5A3F">
      <w:r>
        <w:t xml:space="preserve">Only the </w:t>
      </w:r>
      <w:r w:rsidR="00550172">
        <w:t>"</w:t>
      </w:r>
      <w:r>
        <w:t>dot</w:t>
      </w:r>
      <w:r w:rsidR="00550172">
        <w:t>"</w:t>
      </w:r>
      <w:r>
        <w:t xml:space="preserve">, </w:t>
      </w:r>
      <w:r w:rsidR="00550172">
        <w:t>"</w:t>
      </w:r>
      <w:proofErr w:type="spellStart"/>
      <w:r>
        <w:t>fdp</w:t>
      </w:r>
      <w:proofErr w:type="spellEnd"/>
      <w:r w:rsidR="00550172">
        <w:t>"</w:t>
      </w:r>
      <w:r>
        <w:t xml:space="preserve">, </w:t>
      </w:r>
      <w:r w:rsidR="00550172">
        <w:t>"</w:t>
      </w:r>
      <w:r>
        <w:t>neato</w:t>
      </w:r>
      <w:r w:rsidR="00550172">
        <w:t>"</w:t>
      </w:r>
      <w:r>
        <w:t xml:space="preserve"> and </w:t>
      </w:r>
      <w:r w:rsidR="00550172">
        <w:t>"</w:t>
      </w:r>
      <w:proofErr w:type="spellStart"/>
      <w:r>
        <w:t>osage</w:t>
      </w:r>
      <w:proofErr w:type="spellEnd"/>
      <w:r w:rsidR="00550172">
        <w:t>"</w:t>
      </w:r>
      <w:r>
        <w:t xml:space="preserve"> layout engines (described in the next section) draw clusters. </w:t>
      </w:r>
    </w:p>
    <w:p w14:paraId="06084FED" w14:textId="1E56208B" w:rsidR="00F15B34" w:rsidRDefault="00F15B34" w:rsidP="003A5A3F">
      <w:r>
        <w:t xml:space="preserve">In the </w:t>
      </w:r>
      <w:r w:rsidR="00376B6C">
        <w:t>example that</w:t>
      </w:r>
      <w:r>
        <w:t xml:space="preserve"> follows, the rectangles labeled </w:t>
      </w:r>
      <w:r w:rsidR="00550172">
        <w:t>"</w:t>
      </w:r>
      <w:r>
        <w:t>process #1</w:t>
      </w:r>
      <w:r w:rsidR="00550172">
        <w:t>"</w:t>
      </w:r>
      <w:r>
        <w:t xml:space="preserve"> and </w:t>
      </w:r>
      <w:r w:rsidR="00550172">
        <w:t>"</w:t>
      </w:r>
      <w:r>
        <w:t>process #2</w:t>
      </w:r>
      <w:r w:rsidR="00550172">
        <w:t>"</w:t>
      </w:r>
      <w:r>
        <w:t xml:space="preserve"> are clusters (subgraphs) within the overall graph.</w:t>
      </w:r>
    </w:p>
    <w:p w14:paraId="07EEDFF0" w14:textId="77777777" w:rsidR="00F15B34" w:rsidRPr="003A5A3F" w:rsidRDefault="00DC7CF4" w:rsidP="00F15B34">
      <w:pPr>
        <w:jc w:val="center"/>
      </w:pPr>
      <w:r>
        <w:rPr>
          <w:noProof/>
          <w:lang w:eastAsia="en-US"/>
        </w:rPr>
        <w:drawing>
          <wp:inline distT="0" distB="0" distL="0" distR="0" wp14:anchorId="7CFE2B64" wp14:editId="518DB595">
            <wp:extent cx="1975006" cy="3586716"/>
            <wp:effectExtent l="0" t="0" r="0" b="0"/>
            <wp:docPr id="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131">
                      <a:extLst>
                        <a:ext uri="{28A0092B-C50C-407E-A947-70E740481C1C}">
                          <a14:useLocalDpi xmlns:a14="http://schemas.microsoft.com/office/drawing/2010/main"/>
                        </a:ext>
                      </a:extLst>
                    </a:blip>
                    <a:stretch>
                      <a:fillRect/>
                    </a:stretch>
                  </pic:blipFill>
                  <pic:spPr>
                    <a:xfrm>
                      <a:off x="0" y="0"/>
                      <a:ext cx="1981731" cy="3598928"/>
                    </a:xfrm>
                    <a:prstGeom prst="rect">
                      <a:avLst/>
                    </a:prstGeom>
                  </pic:spPr>
                </pic:pic>
              </a:graphicData>
            </a:graphic>
          </wp:inline>
        </w:drawing>
      </w:r>
    </w:p>
    <w:p w14:paraId="2250106D" w14:textId="77777777" w:rsidR="000C205E" w:rsidRDefault="000C205E">
      <w:pPr>
        <w:spacing w:after="200" w:line="276" w:lineRule="auto"/>
        <w:rPr>
          <w:b/>
          <w:color w:val="D34817" w:themeColor="accent1"/>
          <w:spacing w:val="20"/>
          <w:sz w:val="28"/>
          <w:szCs w:val="28"/>
        </w:rPr>
      </w:pPr>
      <w:bookmarkStart w:id="52" w:name="_Toc60231746"/>
      <w:r>
        <w:br w:type="page"/>
      </w:r>
    </w:p>
    <w:p w14:paraId="09A421D3" w14:textId="2ACD5559" w:rsidR="000C205E" w:rsidRDefault="000C205E" w:rsidP="000C205E">
      <w:pPr>
        <w:pStyle w:val="Heading2"/>
      </w:pPr>
      <w:bookmarkStart w:id="53" w:name="_Ref81141924"/>
      <w:bookmarkStart w:id="54" w:name="_Ref81141938"/>
      <w:bookmarkStart w:id="55" w:name="_Toc100494613"/>
      <w:r>
        <w:lastRenderedPageBreak/>
        <w:t>Layout Algorithms</w:t>
      </w:r>
      <w:bookmarkEnd w:id="52"/>
      <w:bookmarkEnd w:id="53"/>
      <w:bookmarkEnd w:id="54"/>
      <w:bookmarkEnd w:id="55"/>
    </w:p>
    <w:p w14:paraId="78B24EE6" w14:textId="77777777" w:rsidR="000C205E" w:rsidRDefault="000C205E" w:rsidP="000C205E">
      <w:bookmarkStart w:id="56" w:name="_Hlk100493037"/>
      <w:bookmarkStart w:id="57" w:name="_Hlk100493087"/>
      <w:r>
        <w:t xml:space="preserve">Graphviz contains several programs for drawing graphs. Each program has specializations in how they determine how to layout the nodes and edges. Choosing a layout algorithm to use is sometimes a trial-and-error exercise to find which output looks the best. </w:t>
      </w:r>
    </w:p>
    <w:p w14:paraId="6B89D70C" w14:textId="77777777" w:rsidR="000C205E" w:rsidRDefault="000C205E" w:rsidP="000C205E">
      <w:r>
        <w:t>A description of the layout engines available (as documented on the Graphviz homepage) are as follows:</w:t>
      </w:r>
    </w:p>
    <w:p w14:paraId="220BCD30" w14:textId="77777777" w:rsidR="000C205E" w:rsidRDefault="000C205E" w:rsidP="000C205E">
      <w:bookmarkStart w:id="58" w:name="_Toc60231747"/>
      <w:bookmarkStart w:id="59" w:name="_Toc100494614"/>
      <w:proofErr w:type="spellStart"/>
      <w:r w:rsidRPr="00BD1C2B">
        <w:rPr>
          <w:rStyle w:val="Heading3Char"/>
        </w:rPr>
        <w:t>circo</w:t>
      </w:r>
      <w:bookmarkEnd w:id="58"/>
      <w:bookmarkEnd w:id="59"/>
      <w:proofErr w:type="spellEnd"/>
    </w:p>
    <w:p w14:paraId="39CB7E95" w14:textId="77777777" w:rsidR="000C205E" w:rsidRDefault="000C205E" w:rsidP="000C205E">
      <w:r>
        <w:t xml:space="preserve">circular layout, after Six and </w:t>
      </w:r>
      <w:proofErr w:type="spellStart"/>
      <w:r>
        <w:t>Tollis</w:t>
      </w:r>
      <w:proofErr w:type="spellEnd"/>
      <w:r>
        <w:t xml:space="preserve"> 99, Kauffman and Wiese 02. This is suitable for certain diagrams of multiple cyclic structures, such as certain telecommunications networks.</w:t>
      </w:r>
    </w:p>
    <w:p w14:paraId="4EC3F34B" w14:textId="77777777" w:rsidR="000C205E" w:rsidRDefault="000C205E" w:rsidP="000C205E">
      <w:pPr>
        <w:jc w:val="center"/>
      </w:pPr>
      <w:r>
        <w:rPr>
          <w:noProof/>
          <w:lang w:eastAsia="en-US"/>
        </w:rPr>
        <w:drawing>
          <wp:inline distT="0" distB="0" distL="0" distR="0" wp14:anchorId="502453EE" wp14:editId="1CB4BABD">
            <wp:extent cx="2002536" cy="2286000"/>
            <wp:effectExtent l="0" t="0" r="4445" b="0"/>
            <wp:docPr id="6698" name="Picture 7" descr="Chart&#10;&#10;Description automatically generated">
              <a:extLst xmlns:a="http://schemas.openxmlformats.org/drawingml/2006/main">
                <a:ext uri="{FF2B5EF4-FFF2-40B4-BE49-F238E27FC236}">
                  <a16:creationId xmlns:a16="http://schemas.microsoft.com/office/drawing/2014/main" id="{B2D21F69-E5C0-5A4C-B6DA-FA90226CB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 name="Picture 7" descr="Chart&#10;&#10;Description automatically generated">
                      <a:extLst>
                        <a:ext uri="{FF2B5EF4-FFF2-40B4-BE49-F238E27FC236}">
                          <a16:creationId xmlns:a16="http://schemas.microsoft.com/office/drawing/2014/main" id="{B2D21F69-E5C0-5A4C-B6DA-FA90226CBBF1}"/>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2536" cy="2286000"/>
                    </a:xfrm>
                    <a:prstGeom prst="rect">
                      <a:avLst/>
                    </a:prstGeom>
                  </pic:spPr>
                </pic:pic>
              </a:graphicData>
            </a:graphic>
          </wp:inline>
        </w:drawing>
      </w:r>
    </w:p>
    <w:p w14:paraId="4E5963EE" w14:textId="77777777" w:rsidR="000C205E" w:rsidRDefault="000C205E" w:rsidP="000C205E">
      <w:bookmarkStart w:id="60" w:name="_Toc60231748"/>
      <w:bookmarkStart w:id="61" w:name="_Toc100494615"/>
      <w:r w:rsidRPr="00BD1C2B">
        <w:rPr>
          <w:rStyle w:val="Heading3Char"/>
        </w:rPr>
        <w:t>dot</w:t>
      </w:r>
      <w:bookmarkEnd w:id="60"/>
      <w:bookmarkEnd w:id="61"/>
    </w:p>
    <w:p w14:paraId="565B7993" w14:textId="77777777" w:rsidR="000C205E" w:rsidRDefault="000C205E" w:rsidP="000C205E">
      <w:r>
        <w:t>"hierarchical" or layered drawings of directed graphs. This is the default tool to use if you want to have some control regarding the direction of how the graph is drawn.</w:t>
      </w:r>
    </w:p>
    <w:p w14:paraId="0E53ED9F" w14:textId="77777777" w:rsidR="000C205E" w:rsidRDefault="000C205E" w:rsidP="000C205E">
      <w:pPr>
        <w:jc w:val="center"/>
      </w:pPr>
      <w:r>
        <w:rPr>
          <w:noProof/>
          <w:lang w:eastAsia="en-US"/>
        </w:rPr>
        <w:drawing>
          <wp:inline distT="0" distB="0" distL="0" distR="0" wp14:anchorId="5C6CA001" wp14:editId="4E431ACF">
            <wp:extent cx="2971800" cy="624840"/>
            <wp:effectExtent l="0" t="0" r="0" b="0"/>
            <wp:docPr id="6697" name="Picture 5" descr="Chart&#10;&#10;Description automatically generated">
              <a:extLst xmlns:a="http://schemas.openxmlformats.org/drawingml/2006/main">
                <a:ext uri="{FF2B5EF4-FFF2-40B4-BE49-F238E27FC236}">
                  <a16:creationId xmlns:a16="http://schemas.microsoft.com/office/drawing/2014/main" id="{FFC2359E-1D95-804B-87AA-33B6B624A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 name="Picture 5" descr="Chart&#10;&#10;Description automatically generated">
                      <a:extLst>
                        <a:ext uri="{FF2B5EF4-FFF2-40B4-BE49-F238E27FC236}">
                          <a16:creationId xmlns:a16="http://schemas.microsoft.com/office/drawing/2014/main" id="{FFC2359E-1D95-804B-87AA-33B6B624ABF3}"/>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71800" cy="624840"/>
                    </a:xfrm>
                    <a:prstGeom prst="rect">
                      <a:avLst/>
                    </a:prstGeom>
                  </pic:spPr>
                </pic:pic>
              </a:graphicData>
            </a:graphic>
          </wp:inline>
        </w:drawing>
      </w:r>
    </w:p>
    <w:p w14:paraId="44CFB1D8" w14:textId="77777777" w:rsidR="000C205E" w:rsidRDefault="000C205E" w:rsidP="000C205E">
      <w:pPr>
        <w:keepNext/>
      </w:pPr>
      <w:bookmarkStart w:id="62" w:name="_Toc60231749"/>
      <w:bookmarkStart w:id="63" w:name="_Toc100494616"/>
      <w:proofErr w:type="spellStart"/>
      <w:r w:rsidRPr="00BD1C2B">
        <w:rPr>
          <w:rStyle w:val="Heading3Char"/>
        </w:rPr>
        <w:t>fdp</w:t>
      </w:r>
      <w:bookmarkEnd w:id="62"/>
      <w:bookmarkEnd w:id="63"/>
      <w:proofErr w:type="spellEnd"/>
    </w:p>
    <w:p w14:paraId="6EE69770" w14:textId="77777777" w:rsidR="000C205E" w:rsidRDefault="000C205E" w:rsidP="000C205E">
      <w:pPr>
        <w:keepNext/>
      </w:pPr>
      <w:r>
        <w:t>"</w:t>
      </w:r>
      <w:proofErr w:type="gramStart"/>
      <w:r>
        <w:t>spring</w:t>
      </w:r>
      <w:proofErr w:type="gramEnd"/>
      <w:r>
        <w:t xml:space="preserve"> model</w:t>
      </w:r>
      <w:r w:rsidRPr="00E0663D">
        <w:t>''</w:t>
      </w:r>
      <w:r>
        <w:t xml:space="preserve"> layouts like those of neato but does this by reducing forces rather than working with energy.</w:t>
      </w:r>
    </w:p>
    <w:p w14:paraId="1F4C9A14" w14:textId="77777777" w:rsidR="000C205E" w:rsidRDefault="000C205E" w:rsidP="000C205E">
      <w:pPr>
        <w:keepNext/>
        <w:jc w:val="center"/>
      </w:pPr>
      <w:r>
        <w:rPr>
          <w:noProof/>
          <w:lang w:eastAsia="en-US"/>
        </w:rPr>
        <w:drawing>
          <wp:inline distT="0" distB="0" distL="0" distR="0" wp14:anchorId="7F6845DF" wp14:editId="0DCD0F3B">
            <wp:extent cx="1480930" cy="1457235"/>
            <wp:effectExtent l="0" t="0" r="5080" b="0"/>
            <wp:docPr id="59" name="Picture 9" descr="Chart&#10;&#10;Description automatically generated">
              <a:extLst xmlns:a="http://schemas.openxmlformats.org/drawingml/2006/main">
                <a:ext uri="{FF2B5EF4-FFF2-40B4-BE49-F238E27FC236}">
                  <a16:creationId xmlns:a16="http://schemas.microsoft.com/office/drawing/2014/main" id="{5F39F42C-4017-3545-80B5-F54681060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10;&#10;Description automatically generated">
                      <a:extLst>
                        <a:ext uri="{FF2B5EF4-FFF2-40B4-BE49-F238E27FC236}">
                          <a16:creationId xmlns:a16="http://schemas.microsoft.com/office/drawing/2014/main" id="{5F39F42C-4017-3545-80B5-F5468106051C}"/>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02535" cy="1478494"/>
                    </a:xfrm>
                    <a:prstGeom prst="rect">
                      <a:avLst/>
                    </a:prstGeom>
                  </pic:spPr>
                </pic:pic>
              </a:graphicData>
            </a:graphic>
          </wp:inline>
        </w:drawing>
      </w:r>
    </w:p>
    <w:p w14:paraId="58BFA471" w14:textId="77777777" w:rsidR="000C205E" w:rsidRDefault="000C205E" w:rsidP="000C205E">
      <w:pPr>
        <w:keepNext/>
      </w:pPr>
      <w:bookmarkStart w:id="64" w:name="_Toc60231750"/>
      <w:bookmarkStart w:id="65" w:name="_Toc100494617"/>
      <w:r w:rsidRPr="00BD1C2B">
        <w:rPr>
          <w:rStyle w:val="Heading3Char"/>
        </w:rPr>
        <w:t>neato</w:t>
      </w:r>
      <w:bookmarkEnd w:id="64"/>
      <w:bookmarkEnd w:id="65"/>
    </w:p>
    <w:p w14:paraId="4B145F36" w14:textId="77777777" w:rsidR="000C205E" w:rsidRDefault="000C205E" w:rsidP="000C205E">
      <w:pPr>
        <w:keepNext/>
      </w:pPr>
      <w:r>
        <w:t>"</w:t>
      </w:r>
      <w:proofErr w:type="gramStart"/>
      <w:r>
        <w:t>spring</w:t>
      </w:r>
      <w:proofErr w:type="gramEnd"/>
      <w:r>
        <w:t xml:space="preserve"> model</w:t>
      </w:r>
      <w:r w:rsidRPr="00E0663D">
        <w:t>''</w:t>
      </w:r>
      <w:r>
        <w:t xml:space="preserve"> layouts.  This is the default tool to use if the graph is not too large (about 100 nodes) and you do not know anything else about it. Neato attempts to minimize a global energy function, which is equivalent to statistical multi-dimensional scaling.</w:t>
      </w:r>
    </w:p>
    <w:p w14:paraId="6795847D" w14:textId="77777777" w:rsidR="000C205E" w:rsidRDefault="000C205E" w:rsidP="000C205E">
      <w:pPr>
        <w:keepNext/>
        <w:jc w:val="center"/>
      </w:pPr>
      <w:r>
        <w:rPr>
          <w:noProof/>
          <w:lang w:eastAsia="en-US"/>
        </w:rPr>
        <w:drawing>
          <wp:inline distT="0" distB="0" distL="0" distR="0" wp14:anchorId="5C0AEE17" wp14:editId="450EF083">
            <wp:extent cx="924339" cy="894760"/>
            <wp:effectExtent l="0" t="0" r="9525" b="635"/>
            <wp:docPr id="6699" name="Picture 11" descr="Chart&#10;&#10;Description automatically generated with medium confidence">
              <a:extLst xmlns:a="http://schemas.openxmlformats.org/drawingml/2006/main">
                <a:ext uri="{FF2B5EF4-FFF2-40B4-BE49-F238E27FC236}">
                  <a16:creationId xmlns:a16="http://schemas.microsoft.com/office/drawing/2014/main" id="{7D8E66F2-1D57-3E4E-B8CD-52834F464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 name="Picture 11" descr="Chart&#10;&#10;Description automatically generated with medium confidence">
                      <a:extLst>
                        <a:ext uri="{FF2B5EF4-FFF2-40B4-BE49-F238E27FC236}">
                          <a16:creationId xmlns:a16="http://schemas.microsoft.com/office/drawing/2014/main" id="{7D8E66F2-1D57-3E4E-B8CD-52834F464EB0}"/>
                        </a:ext>
                      </a:extLst>
                    </pic:cNvPr>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983674" cy="952196"/>
                    </a:xfrm>
                    <a:prstGeom prst="rect">
                      <a:avLst/>
                    </a:prstGeom>
                  </pic:spPr>
                </pic:pic>
              </a:graphicData>
            </a:graphic>
          </wp:inline>
        </w:drawing>
      </w:r>
    </w:p>
    <w:p w14:paraId="6E08A27F" w14:textId="77777777" w:rsidR="000C205E" w:rsidRDefault="000C205E" w:rsidP="00244636">
      <w:bookmarkStart w:id="66" w:name="_Toc60231751"/>
      <w:bookmarkStart w:id="67" w:name="_Toc100494618"/>
      <w:proofErr w:type="spellStart"/>
      <w:r w:rsidRPr="00BD1C2B">
        <w:rPr>
          <w:rStyle w:val="Heading3Char"/>
        </w:rPr>
        <w:t>osage</w:t>
      </w:r>
      <w:bookmarkEnd w:id="66"/>
      <w:bookmarkEnd w:id="67"/>
      <w:proofErr w:type="spellEnd"/>
    </w:p>
    <w:p w14:paraId="5C4EE256" w14:textId="77777777" w:rsidR="000C205E" w:rsidRDefault="000C205E" w:rsidP="00244636">
      <w:r w:rsidRPr="00C14B44">
        <w:t xml:space="preserve">The </w:t>
      </w:r>
      <w:proofErr w:type="spellStart"/>
      <w:r w:rsidRPr="00837BD1">
        <w:rPr>
          <w:i/>
        </w:rPr>
        <w:t>osage</w:t>
      </w:r>
      <w:proofErr w:type="spellEnd"/>
      <w:r w:rsidRPr="00C14B44">
        <w:t xml:space="preserve"> layout </w:t>
      </w:r>
      <w:r>
        <w:t>algorithm</w:t>
      </w:r>
      <w:r w:rsidRPr="00C14B44">
        <w:t xml:space="preserve"> is for large undirected graphed with multiple subgraphs. It separates the graph into </w:t>
      </w:r>
      <w:r w:rsidRPr="005329FB">
        <w:t>"</w:t>
      </w:r>
      <w:r w:rsidRPr="00C14B44">
        <w:t>levels</w:t>
      </w:r>
      <w:r w:rsidRPr="005329FB">
        <w:t>"</w:t>
      </w:r>
      <w:r w:rsidRPr="00C14B44">
        <w:t xml:space="preserve"> (clusters) and lays out each level in a rectangle. The rectangles are then packed together. Within each rectangle, the subgraph/cluster is laid out.</w:t>
      </w:r>
    </w:p>
    <w:p w14:paraId="594DF55A" w14:textId="423887F6" w:rsidR="000C205E" w:rsidRDefault="000C205E" w:rsidP="00244636">
      <w:pPr>
        <w:jc w:val="center"/>
      </w:pPr>
      <w:r>
        <w:rPr>
          <w:noProof/>
          <w:lang w:eastAsia="en-US"/>
        </w:rPr>
        <w:drawing>
          <wp:inline distT="0" distB="0" distL="0" distR="0" wp14:anchorId="46028DC6" wp14:editId="6CEB6BDE">
            <wp:extent cx="715617" cy="715617"/>
            <wp:effectExtent l="0" t="0" r="8890" b="8890"/>
            <wp:docPr id="60" name="Picture 13" descr="A picture containing background pattern&#10;&#10;Description automatically generated">
              <a:extLst xmlns:a="http://schemas.openxmlformats.org/drawingml/2006/main">
                <a:ext uri="{FF2B5EF4-FFF2-40B4-BE49-F238E27FC236}">
                  <a16:creationId xmlns:a16="http://schemas.microsoft.com/office/drawing/2014/main" id="{C0854DA1-CF52-1947-81B8-FF9C7BCE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background pattern&#10;&#10;Description automatically generated">
                      <a:extLst>
                        <a:ext uri="{FF2B5EF4-FFF2-40B4-BE49-F238E27FC236}">
                          <a16:creationId xmlns:a16="http://schemas.microsoft.com/office/drawing/2014/main" id="{C0854DA1-CF52-1947-81B8-FF9C7BCEF4FE}"/>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733399" cy="733399"/>
                    </a:xfrm>
                    <a:prstGeom prst="rect">
                      <a:avLst/>
                    </a:prstGeom>
                  </pic:spPr>
                </pic:pic>
              </a:graphicData>
            </a:graphic>
          </wp:inline>
        </w:drawing>
      </w:r>
    </w:p>
    <w:p w14:paraId="1ECA5E0E" w14:textId="77777777" w:rsidR="000C205E" w:rsidRDefault="000C205E" w:rsidP="00783424">
      <w:pPr>
        <w:keepNext/>
      </w:pPr>
      <w:bookmarkStart w:id="68" w:name="_Toc60231752"/>
      <w:bookmarkStart w:id="69" w:name="_Toc100494619"/>
      <w:r w:rsidRPr="00BD1C2B">
        <w:rPr>
          <w:rStyle w:val="Heading3Char"/>
        </w:rPr>
        <w:lastRenderedPageBreak/>
        <w:t>patchwork</w:t>
      </w:r>
      <w:bookmarkEnd w:id="68"/>
      <w:bookmarkEnd w:id="69"/>
    </w:p>
    <w:p w14:paraId="54870930" w14:textId="77777777" w:rsidR="000C205E" w:rsidRPr="00875891" w:rsidRDefault="000C205E" w:rsidP="00783424">
      <w:pPr>
        <w:keepNext/>
      </w:pPr>
      <w:r w:rsidRPr="00C14B44">
        <w:t xml:space="preserve">The patchwork layout engine draws the graph as a </w:t>
      </w:r>
      <w:proofErr w:type="spellStart"/>
      <w:r w:rsidRPr="00C14B44">
        <w:t>squarified</w:t>
      </w:r>
      <w:proofErr w:type="spellEnd"/>
      <w:r w:rsidRPr="00C14B44">
        <w:t xml:space="preserve"> </w:t>
      </w:r>
      <w:proofErr w:type="spellStart"/>
      <w:r w:rsidRPr="00C14B44">
        <w:t>treemap</w:t>
      </w:r>
      <w:proofErr w:type="spellEnd"/>
      <w:r w:rsidRPr="00C14B44">
        <w:t>. The clusters on the graph are used to create the tree.</w:t>
      </w:r>
    </w:p>
    <w:p w14:paraId="5B7868ED" w14:textId="77777777" w:rsidR="000C205E" w:rsidRPr="00875891" w:rsidRDefault="000C205E" w:rsidP="00783424">
      <w:pPr>
        <w:keepNext/>
        <w:jc w:val="center"/>
      </w:pPr>
      <w:r>
        <w:rPr>
          <w:noProof/>
          <w:lang w:eastAsia="en-US"/>
        </w:rPr>
        <w:drawing>
          <wp:inline distT="0" distB="0" distL="0" distR="0" wp14:anchorId="549A1293" wp14:editId="4D0BE37F">
            <wp:extent cx="805069" cy="805069"/>
            <wp:effectExtent l="0" t="0" r="0" b="0"/>
            <wp:docPr id="6295" name="Picture 15" descr="Chart&#10;&#10;Description automatically generated">
              <a:extLst xmlns:a="http://schemas.openxmlformats.org/drawingml/2006/main">
                <a:ext uri="{FF2B5EF4-FFF2-40B4-BE49-F238E27FC236}">
                  <a16:creationId xmlns:a16="http://schemas.microsoft.com/office/drawing/2014/main" id="{871E71D7-B0C9-154C-ABA2-251B80722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hart&#10;&#10;Description automatically generated">
                      <a:extLst>
                        <a:ext uri="{FF2B5EF4-FFF2-40B4-BE49-F238E27FC236}">
                          <a16:creationId xmlns:a16="http://schemas.microsoft.com/office/drawing/2014/main" id="{871E71D7-B0C9-154C-ABA2-251B80722166}"/>
                        </a:ext>
                      </a:extLst>
                    </pic:cNvPr>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07544" cy="807544"/>
                    </a:xfrm>
                    <a:prstGeom prst="rect">
                      <a:avLst/>
                    </a:prstGeom>
                  </pic:spPr>
                </pic:pic>
              </a:graphicData>
            </a:graphic>
          </wp:inline>
        </w:drawing>
      </w:r>
    </w:p>
    <w:p w14:paraId="355E3AEB" w14:textId="77777777" w:rsidR="000C205E" w:rsidRDefault="000C205E" w:rsidP="000C205E">
      <w:pPr>
        <w:keepNext/>
      </w:pPr>
      <w:bookmarkStart w:id="70" w:name="_Toc60231753"/>
      <w:bookmarkStart w:id="71" w:name="_Toc100494620"/>
      <w:proofErr w:type="spellStart"/>
      <w:r w:rsidRPr="00BD1C2B">
        <w:rPr>
          <w:rStyle w:val="Heading3Char"/>
        </w:rPr>
        <w:t>sfdp</w:t>
      </w:r>
      <w:bookmarkEnd w:id="70"/>
      <w:bookmarkEnd w:id="71"/>
      <w:proofErr w:type="spellEnd"/>
    </w:p>
    <w:p w14:paraId="7B0715A5" w14:textId="77777777" w:rsidR="000C205E" w:rsidRDefault="000C205E" w:rsidP="000C205E">
      <w:pPr>
        <w:keepNext/>
      </w:pPr>
      <w:r>
        <w:t xml:space="preserve">Multiscale version of </w:t>
      </w:r>
      <w:proofErr w:type="spellStart"/>
      <w:r w:rsidRPr="00837BD1">
        <w:rPr>
          <w:i/>
        </w:rPr>
        <w:t>fdp</w:t>
      </w:r>
      <w:proofErr w:type="spellEnd"/>
      <w:r>
        <w:t xml:space="preserve"> for the layout of large graphs.</w:t>
      </w:r>
    </w:p>
    <w:p w14:paraId="59D657B2" w14:textId="77777777" w:rsidR="000C205E" w:rsidRDefault="000C205E" w:rsidP="000C205E">
      <w:pPr>
        <w:keepNext/>
        <w:jc w:val="center"/>
      </w:pPr>
      <w:r>
        <w:rPr>
          <w:noProof/>
          <w:lang w:eastAsia="en-US"/>
        </w:rPr>
        <w:drawing>
          <wp:inline distT="0" distB="0" distL="0" distR="0" wp14:anchorId="42860BDD" wp14:editId="753383F6">
            <wp:extent cx="1500533" cy="1302463"/>
            <wp:effectExtent l="0" t="0" r="4445" b="0"/>
            <wp:docPr id="6704" name="Picture 17" descr="A picture containing person, outdoor&#10;&#10;Description automatically generated">
              <a:extLst xmlns:a="http://schemas.openxmlformats.org/drawingml/2006/main">
                <a:ext uri="{FF2B5EF4-FFF2-40B4-BE49-F238E27FC236}">
                  <a16:creationId xmlns:a16="http://schemas.microsoft.com/office/drawing/2014/main" id="{7F370202-FF0D-4B48-9DF7-BA039BC52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 name="Picture 17" descr="A picture containing person, outdoor&#10;&#10;Description automatically generated">
                      <a:extLst>
                        <a:ext uri="{FF2B5EF4-FFF2-40B4-BE49-F238E27FC236}">
                          <a16:creationId xmlns:a16="http://schemas.microsoft.com/office/drawing/2014/main" id="{7F370202-FF0D-4B48-9DF7-BA039BC52357}"/>
                        </a:ext>
                      </a:extLst>
                    </pic:cNvPr>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26424" cy="1324936"/>
                    </a:xfrm>
                    <a:prstGeom prst="rect">
                      <a:avLst/>
                    </a:prstGeom>
                  </pic:spPr>
                </pic:pic>
              </a:graphicData>
            </a:graphic>
          </wp:inline>
        </w:drawing>
      </w:r>
    </w:p>
    <w:p w14:paraId="0EEF3224" w14:textId="77777777" w:rsidR="000C205E" w:rsidRDefault="000C205E" w:rsidP="00783424">
      <w:pPr>
        <w:keepNext/>
      </w:pPr>
      <w:bookmarkStart w:id="72" w:name="_Toc60231754"/>
      <w:bookmarkStart w:id="73" w:name="_Toc100494621"/>
      <w:proofErr w:type="spellStart"/>
      <w:r w:rsidRPr="00BD1C2B">
        <w:rPr>
          <w:rStyle w:val="Heading3Char"/>
        </w:rPr>
        <w:t>twopi</w:t>
      </w:r>
      <w:bookmarkEnd w:id="72"/>
      <w:bookmarkEnd w:id="73"/>
      <w:proofErr w:type="spellEnd"/>
    </w:p>
    <w:p w14:paraId="096346D4" w14:textId="77777777" w:rsidR="000C205E" w:rsidRDefault="000C205E" w:rsidP="00783424">
      <w:pPr>
        <w:keepNext/>
      </w:pPr>
      <w:r>
        <w:t xml:space="preserve">Radial layouts, after Graham Wills 97. Nodes are placed on concentric circles </w:t>
      </w:r>
      <w:proofErr w:type="gramStart"/>
      <w:r>
        <w:t>depending</w:t>
      </w:r>
      <w:proofErr w:type="gramEnd"/>
      <w:r>
        <w:t xml:space="preserve"> their distance from a given root node.</w:t>
      </w:r>
    </w:p>
    <w:p w14:paraId="40A0EBE3" w14:textId="77777777" w:rsidR="000C205E" w:rsidRDefault="000C205E" w:rsidP="00783424">
      <w:pPr>
        <w:keepNext/>
        <w:jc w:val="center"/>
      </w:pPr>
      <w:r>
        <w:rPr>
          <w:noProof/>
          <w:lang w:eastAsia="en-US"/>
        </w:rPr>
        <w:drawing>
          <wp:inline distT="0" distB="0" distL="0" distR="0" wp14:anchorId="320F6E06" wp14:editId="2933225F">
            <wp:extent cx="1302026" cy="1322858"/>
            <wp:effectExtent l="0" t="0" r="0" b="0"/>
            <wp:docPr id="6705" name="Picture 19" descr="A picture containing green&#10;&#10;Description automatically generated">
              <a:extLst xmlns:a="http://schemas.openxmlformats.org/drawingml/2006/main">
                <a:ext uri="{FF2B5EF4-FFF2-40B4-BE49-F238E27FC236}">
                  <a16:creationId xmlns:a16="http://schemas.microsoft.com/office/drawing/2014/main" id="{96580353-A41B-8A4E-BE71-665389058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19" descr="A picture containing green&#10;&#10;Description automatically generated">
                      <a:extLst>
                        <a:ext uri="{FF2B5EF4-FFF2-40B4-BE49-F238E27FC236}">
                          <a16:creationId xmlns:a16="http://schemas.microsoft.com/office/drawing/2014/main" id="{96580353-A41B-8A4E-BE71-665389058ECF}"/>
                        </a:ext>
                      </a:extLst>
                    </pic:cNvPr>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8787" cy="1339887"/>
                    </a:xfrm>
                    <a:prstGeom prst="rect">
                      <a:avLst/>
                    </a:prstGeom>
                  </pic:spPr>
                </pic:pic>
              </a:graphicData>
            </a:graphic>
          </wp:inline>
        </w:drawing>
      </w:r>
    </w:p>
    <w:bookmarkEnd w:id="56"/>
    <w:p w14:paraId="78863821" w14:textId="77777777" w:rsidR="000C205E" w:rsidRPr="00FA204D" w:rsidRDefault="000C205E" w:rsidP="000C205E">
      <w:pPr>
        <w:sectPr w:rsidR="000C205E" w:rsidRPr="00FA204D" w:rsidSect="00C976A1">
          <w:type w:val="continuous"/>
          <w:pgSz w:w="12240" w:h="15840"/>
          <w:pgMar w:top="1080" w:right="1080" w:bottom="1080" w:left="1080" w:header="720" w:footer="720" w:gutter="0"/>
          <w:cols w:num="2" w:space="720"/>
          <w:titlePg/>
          <w:docGrid w:linePitch="360"/>
        </w:sectPr>
      </w:pPr>
    </w:p>
    <w:p w14:paraId="6A1B6B23" w14:textId="77777777" w:rsidR="00316E89" w:rsidRDefault="00B974C7" w:rsidP="002F4791">
      <w:pPr>
        <w:pStyle w:val="Heading1"/>
        <w:pageBreakBefore/>
      </w:pPr>
      <w:bookmarkStart w:id="74" w:name="_Toc100494622"/>
      <w:bookmarkEnd w:id="57"/>
      <w:r>
        <w:lastRenderedPageBreak/>
        <w:t xml:space="preserve">Creating </w:t>
      </w:r>
      <w:r w:rsidR="00642842">
        <w:t>Graph</w:t>
      </w:r>
      <w:r>
        <w:t>s</w:t>
      </w:r>
      <w:bookmarkEnd w:id="74"/>
    </w:p>
    <w:p w14:paraId="38EA13CD" w14:textId="77777777" w:rsidR="002F4791" w:rsidRDefault="003541F8" w:rsidP="002F4791">
      <w:r>
        <w:t>If you have made it this far in this manual, Congratulations. We are past all the software installation steps, graph theory</w:t>
      </w:r>
      <w:r w:rsidR="00642842">
        <w:t xml:space="preserve"> discussions</w:t>
      </w:r>
      <w:r>
        <w:t xml:space="preserve">, and definitions. It is time to have some fun and create some </w:t>
      </w:r>
      <w:r w:rsidR="00642842">
        <w:t>simple</w:t>
      </w:r>
      <w:r>
        <w:t xml:space="preserve"> diagrams.</w:t>
      </w:r>
    </w:p>
    <w:p w14:paraId="07068381" w14:textId="77777777" w:rsidR="003541F8" w:rsidRDefault="003541F8" w:rsidP="00B052AB">
      <w:pPr>
        <w:pStyle w:val="Heading2"/>
      </w:pPr>
      <w:bookmarkStart w:id="75" w:name="_Toc100494623"/>
      <w:r>
        <w:t>Create a New Workbook from the Relationship Visualizer Template</w:t>
      </w:r>
      <w:bookmarkEnd w:id="75"/>
    </w:p>
    <w:p w14:paraId="1FEFB226" w14:textId="77777777" w:rsidR="003541F8" w:rsidRDefault="003541F8" w:rsidP="002F4791">
      <w:r>
        <w:t xml:space="preserve">The first action is to </w:t>
      </w:r>
      <w:r w:rsidR="0075441F">
        <w:t>launch</w:t>
      </w:r>
      <w:r>
        <w:t xml:space="preserve"> Excel</w:t>
      </w:r>
      <w:r w:rsidR="00B052AB">
        <w:t xml:space="preserve">. </w:t>
      </w:r>
      <w:r w:rsidR="0075441F">
        <w:t xml:space="preserve">When Excel </w:t>
      </w:r>
      <w:r w:rsidR="003576A9">
        <w:t>starts,</w:t>
      </w:r>
      <w:r w:rsidR="0075441F">
        <w:t xml:space="preserve"> it</w:t>
      </w:r>
      <w:r w:rsidR="00B052AB">
        <w:t xml:space="preserve"> will suggest sample spreadsheets you</w:t>
      </w:r>
      <w:r w:rsidR="00130DA2">
        <w:t xml:space="preserve"> can create. T</w:t>
      </w:r>
      <w:r w:rsidR="00B052AB">
        <w:t xml:space="preserve">his will </w:t>
      </w:r>
      <w:r w:rsidR="00130DA2">
        <w:t>contain</w:t>
      </w:r>
      <w:r w:rsidR="00B052AB">
        <w:t xml:space="preserve"> the Relationship Visualizer template which you saved as a template as part of the installation steps. Select this template to create a new workbook.</w:t>
      </w:r>
      <w:r w:rsidR="0075441F">
        <w:t xml:space="preserve"> (Note: If you do not see it in the FEATURED list, click on P</w:t>
      </w:r>
      <w:r w:rsidR="005500D9">
        <w:t>ERSONAL to see your individual list.)</w:t>
      </w:r>
    </w:p>
    <w:p w14:paraId="49921DD1" w14:textId="77777777" w:rsidR="00B052AB" w:rsidRDefault="00B052AB" w:rsidP="002F4791">
      <w:r>
        <w:rPr>
          <w:noProof/>
          <w:lang w:eastAsia="en-US"/>
        </w:rPr>
        <mc:AlternateContent>
          <mc:Choice Requires="wps">
            <w:drawing>
              <wp:anchor distT="0" distB="0" distL="114300" distR="114300" simplePos="0" relativeHeight="251709952" behindDoc="0" locked="0" layoutInCell="1" allowOverlap="1" wp14:anchorId="76F7851F" wp14:editId="10BAFA4A">
                <wp:simplePos x="0" y="0"/>
                <wp:positionH relativeFrom="margin">
                  <wp:posOffset>3343275</wp:posOffset>
                </wp:positionH>
                <wp:positionV relativeFrom="paragraph">
                  <wp:posOffset>1003774</wp:posOffset>
                </wp:positionV>
                <wp:extent cx="923925" cy="5810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923925"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5A19" id="Rectangle 77" o:spid="_x0000_s1026" style="position:absolute;margin-left:263.25pt;margin-top:79.05pt;width:72.75pt;height:45.7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" filled="f" strokecolor="red" strokeweight="1.5pt">
                <w10:wrap anchorx="margin"/>
              </v:rect>
            </w:pict>
          </mc:Fallback>
        </mc:AlternateContent>
      </w:r>
      <w:r w:rsidR="007A1A35">
        <w:rPr>
          <w:noProof/>
          <w:lang w:eastAsia="en-US"/>
        </w:rPr>
        <w:drawing>
          <wp:inline distT="0" distB="0" distL="0" distR="0" wp14:anchorId="70209E74" wp14:editId="2E6BC379">
            <wp:extent cx="6400800" cy="3436450"/>
            <wp:effectExtent l="57150" t="57150" r="114300" b="107315"/>
            <wp:docPr id="6531" name="Picture 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6413305" cy="344316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58EB5BE" w14:textId="77777777" w:rsidR="002F4791" w:rsidRDefault="002F4791" w:rsidP="002F4791"/>
    <w:p w14:paraId="4EDEF331" w14:textId="77777777" w:rsidR="00B052AB" w:rsidRDefault="00B052AB" w:rsidP="00291E95">
      <w:pPr>
        <w:pStyle w:val="Heading2"/>
        <w:keepNext/>
      </w:pPr>
      <w:bookmarkStart w:id="76" w:name="_Toc100494624"/>
      <w:r>
        <w:lastRenderedPageBreak/>
        <w:t>Save the Workbook as a Macro-Enabled Workbook</w:t>
      </w:r>
      <w:bookmarkEnd w:id="76"/>
    </w:p>
    <w:p w14:paraId="5A248F58" w14:textId="77777777" w:rsidR="00B052AB" w:rsidRDefault="00B052AB" w:rsidP="00291E95">
      <w:pPr>
        <w:keepNext/>
      </w:pPr>
      <w:r>
        <w:t xml:space="preserve">The workbook will appear as shown below. </w:t>
      </w:r>
    </w:p>
    <w:p w14:paraId="479BF610" w14:textId="77777777" w:rsidR="007176A5" w:rsidRDefault="00D3401D" w:rsidP="00291E95">
      <w:pPr>
        <w:keepNext/>
        <w:rPr>
          <w:noProof/>
          <w:lang w:eastAsia="en-US"/>
        </w:rPr>
      </w:pPr>
      <w:r>
        <w:rPr>
          <w:noProof/>
          <w:lang w:eastAsia="en-US"/>
        </w:rPr>
        <w:drawing>
          <wp:inline distT="0" distB="0" distL="0" distR="0" wp14:anchorId="7736D232" wp14:editId="282911A9">
            <wp:extent cx="6362700" cy="3416300"/>
            <wp:effectExtent l="57150" t="57150" r="95250" b="88900"/>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95" r="1" b="1807"/>
                    <a:stretch/>
                  </pic:blipFill>
                  <pic:spPr bwMode="auto">
                    <a:xfrm>
                      <a:off x="0" y="0"/>
                      <a:ext cx="6362700" cy="341630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B67B7">
        <w:rPr>
          <w:noProof/>
          <w:lang w:eastAsia="en-US"/>
        </w:rPr>
        <w:t xml:space="preserve"> </w:t>
      </w:r>
    </w:p>
    <w:p w14:paraId="453BAE83" w14:textId="6F6796A9" w:rsidR="008B67B7" w:rsidRDefault="00B052AB" w:rsidP="00291E95">
      <w:pPr>
        <w:keepNext/>
      </w:pPr>
      <w:r>
        <w:t xml:space="preserve">Perform a </w:t>
      </w:r>
      <w:r w:rsidR="00550172">
        <w:t>"</w:t>
      </w:r>
      <w:r w:rsidRPr="0075441F">
        <w:rPr>
          <w:b/>
        </w:rPr>
        <w:t>FILE -&gt; Save As</w:t>
      </w:r>
      <w:r w:rsidR="00550172">
        <w:t>"</w:t>
      </w:r>
      <w:r>
        <w:t xml:space="preserve"> action.</w:t>
      </w:r>
      <w:r w:rsidR="00291E95">
        <w:t xml:space="preserve"> Choose a directory where you would like to save the </w:t>
      </w:r>
      <w:r w:rsidR="00837BD1">
        <w:t>file and</w:t>
      </w:r>
      <w:r w:rsidR="00291E95">
        <w:t xml:space="preserve"> change the file name from </w:t>
      </w:r>
      <w:r w:rsidR="00550172">
        <w:t>"</w:t>
      </w:r>
      <w:r w:rsidR="00291E95">
        <w:t>Relationship Visualizer1</w:t>
      </w:r>
      <w:r w:rsidR="00550172">
        <w:t>"</w:t>
      </w:r>
      <w:r w:rsidR="00291E95">
        <w:t xml:space="preserve"> to something meaningful to you. </w:t>
      </w:r>
    </w:p>
    <w:p w14:paraId="1DA2A43E" w14:textId="1E784A65" w:rsidR="00B052AB" w:rsidRPr="006827C0" w:rsidRDefault="00291E95" w:rsidP="00291E95">
      <w:pPr>
        <w:keepNext/>
      </w:pPr>
      <w:r w:rsidRPr="006827C0">
        <w:t xml:space="preserve">The most important step is to set the </w:t>
      </w:r>
      <w:r w:rsidR="00550172">
        <w:t>"</w:t>
      </w:r>
      <w:r w:rsidRPr="006827C0">
        <w:t>Save as type:</w:t>
      </w:r>
      <w:r w:rsidR="00550172">
        <w:t>"</w:t>
      </w:r>
      <w:r w:rsidRPr="006827C0">
        <w:t xml:space="preserve"> dropdown list item as </w:t>
      </w:r>
      <w:r w:rsidR="00550172">
        <w:rPr>
          <w:color w:val="FF0000"/>
        </w:rPr>
        <w:t>"</w:t>
      </w:r>
      <w:r w:rsidR="000B7464" w:rsidRPr="006827C0">
        <w:rPr>
          <w:b/>
          <w:color w:val="FF0000"/>
        </w:rPr>
        <w:t>Excel Mac</w:t>
      </w:r>
      <w:r w:rsidRPr="006827C0">
        <w:rPr>
          <w:b/>
          <w:color w:val="FF0000"/>
        </w:rPr>
        <w:t>ro-Enabled Workbook</w:t>
      </w:r>
      <w:r w:rsidR="00550172">
        <w:rPr>
          <w:color w:val="FF0000"/>
        </w:rPr>
        <w:t>"</w:t>
      </w:r>
      <w:r w:rsidRPr="006827C0">
        <w:rPr>
          <w:color w:val="FF0000"/>
        </w:rPr>
        <w:t xml:space="preserve">. </w:t>
      </w:r>
      <w:r w:rsidRPr="006827C0">
        <w:t xml:space="preserve">You will not be able to run the </w:t>
      </w:r>
      <w:r w:rsidR="007176A5" w:rsidRPr="006827C0">
        <w:t>macros that</w:t>
      </w:r>
      <w:r w:rsidRPr="006827C0">
        <w:t xml:space="preserve"> create the visualizations unless the workbook is </w:t>
      </w:r>
      <w:r w:rsidR="00550172">
        <w:t>"</w:t>
      </w:r>
      <w:r w:rsidRPr="006827C0">
        <w:t>macro-enabled</w:t>
      </w:r>
      <w:r w:rsidR="00550172">
        <w:t>"</w:t>
      </w:r>
      <w:r w:rsidRPr="006827C0">
        <w:t>.</w:t>
      </w:r>
    </w:p>
    <w:p w14:paraId="0383B166" w14:textId="77777777" w:rsidR="00B052AB" w:rsidRDefault="00291E95" w:rsidP="00291E95">
      <w:pPr>
        <w:keepNext/>
      </w:pPr>
      <w:r>
        <w:rPr>
          <w:noProof/>
          <w:lang w:eastAsia="en-US"/>
        </w:rPr>
        <w:lastRenderedPageBreak/>
        <mc:AlternateContent>
          <mc:Choice Requires="wps">
            <w:drawing>
              <wp:anchor distT="0" distB="0" distL="114300" distR="114300" simplePos="0" relativeHeight="251712000" behindDoc="0" locked="0" layoutInCell="1" allowOverlap="1" wp14:anchorId="39815C12" wp14:editId="32B5F7B4">
                <wp:simplePos x="0" y="0"/>
                <wp:positionH relativeFrom="margin">
                  <wp:align>right</wp:align>
                </wp:positionH>
                <wp:positionV relativeFrom="paragraph">
                  <wp:posOffset>2789702</wp:posOffset>
                </wp:positionV>
                <wp:extent cx="5467350" cy="20955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54673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F848" id="Rectangle 102" o:spid="_x0000_s1026" style="position:absolute;margin-left:379.3pt;margin-top:219.65pt;width:430.5pt;height:16.5pt;z-index:251712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" filled="f" strokecolor="red" strokeweight="1.5pt">
                <w10:wrap anchorx="margin"/>
              </v:rect>
            </w:pict>
          </mc:Fallback>
        </mc:AlternateContent>
      </w:r>
      <w:r w:rsidR="00B052AB">
        <w:rPr>
          <w:noProof/>
          <w:lang w:eastAsia="en-US"/>
        </w:rPr>
        <w:drawing>
          <wp:inline distT="0" distB="0" distL="0" distR="0" wp14:anchorId="09EC9414" wp14:editId="5AE3543A">
            <wp:extent cx="6400800" cy="3827145"/>
            <wp:effectExtent l="57150" t="57150" r="95250" b="971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0800" cy="38271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E39457B" w14:textId="34C37BE8" w:rsidR="00291E95" w:rsidRDefault="00291E95" w:rsidP="00275A06">
      <w:r>
        <w:t xml:space="preserve">You may or may not receive a security warning that the workbook contains macros. If you get such a </w:t>
      </w:r>
      <w:r w:rsidR="007176A5">
        <w:t>warning,</w:t>
      </w:r>
      <w:r>
        <w:t xml:space="preserve"> click the </w:t>
      </w:r>
      <w:r w:rsidR="00550172">
        <w:t>"</w:t>
      </w:r>
      <w:r w:rsidR="000B7464" w:rsidRPr="000B7464">
        <w:rPr>
          <w:b/>
        </w:rPr>
        <w:t>Enable Content</w:t>
      </w:r>
      <w:r w:rsidR="00550172">
        <w:t>"</w:t>
      </w:r>
      <w:r w:rsidR="000B7464">
        <w:t xml:space="preserve"> </w:t>
      </w:r>
      <w:r>
        <w:t>button to acknowledge the risk and enable the macros.</w:t>
      </w:r>
    </w:p>
    <w:p w14:paraId="262B7F10" w14:textId="77777777" w:rsidR="000B7464" w:rsidRDefault="000B7464" w:rsidP="00275A06">
      <w:r>
        <w:rPr>
          <w:noProof/>
          <w:lang w:eastAsia="en-US"/>
        </w:rPr>
        <mc:AlternateContent>
          <mc:Choice Requires="wps">
            <w:drawing>
              <wp:anchor distT="0" distB="0" distL="114300" distR="114300" simplePos="0" relativeHeight="251795968" behindDoc="0" locked="0" layoutInCell="1" allowOverlap="1" wp14:anchorId="240B0BAC" wp14:editId="56CB8A91">
                <wp:simplePos x="0" y="0"/>
                <wp:positionH relativeFrom="margin">
                  <wp:posOffset>3155950</wp:posOffset>
                </wp:positionH>
                <wp:positionV relativeFrom="paragraph">
                  <wp:posOffset>614680</wp:posOffset>
                </wp:positionV>
                <wp:extent cx="1130300" cy="241300"/>
                <wp:effectExtent l="0" t="0" r="12700" b="25400"/>
                <wp:wrapNone/>
                <wp:docPr id="6180" name="Rectangle 6180"/>
                <wp:cNvGraphicFramePr/>
                <a:graphic xmlns:a="http://schemas.openxmlformats.org/drawingml/2006/main">
                  <a:graphicData uri="http://schemas.microsoft.com/office/word/2010/wordprocessingShape">
                    <wps:wsp>
                      <wps:cNvSpPr/>
                      <wps:spPr>
                        <a:xfrm>
                          <a:off x="0" y="0"/>
                          <a:ext cx="11303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72E8" id="Rectangle 6180" o:spid="_x0000_s1026" style="position:absolute;margin-left:248.5pt;margin-top:48.4pt;width:89pt;height:19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ozmAIAAIs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598FC8A5" wp14:editId="2045BD6D">
            <wp:extent cx="6315075" cy="885825"/>
            <wp:effectExtent l="57150" t="57150" r="104775" b="104775"/>
            <wp:docPr id="6179" name="Picture 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15075" cy="885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7BD0050" w14:textId="4BCDA01C" w:rsidR="004A5DEF" w:rsidRDefault="00845162" w:rsidP="00275A06">
      <w:r>
        <w:t xml:space="preserve">The Relationship Visualizer provides macros through </w:t>
      </w:r>
      <w:r w:rsidR="00D3401D">
        <w:t>five</w:t>
      </w:r>
      <w:r>
        <w:t xml:space="preserve"> Excel Fluent UI ribbon tabs</w:t>
      </w:r>
      <w:r w:rsidR="004A5DEF">
        <w:t xml:space="preserve"> named </w:t>
      </w:r>
      <w:r w:rsidR="00E0663D" w:rsidRPr="00E0663D">
        <w:t>'</w:t>
      </w:r>
      <w:r w:rsidR="004A5DEF">
        <w:t>Graphviz</w:t>
      </w:r>
      <w:r w:rsidR="00E0663D" w:rsidRPr="00E0663D">
        <w:t>'</w:t>
      </w:r>
      <w:r w:rsidR="00D23190">
        <w:t xml:space="preserve">, </w:t>
      </w:r>
      <w:r w:rsidR="00E0663D" w:rsidRPr="00E0663D">
        <w:t>'</w:t>
      </w:r>
      <w:r w:rsidR="004A5DEF">
        <w:t>Style Designer</w:t>
      </w:r>
      <w:r w:rsidR="00E0663D" w:rsidRPr="00E0663D">
        <w:t>'</w:t>
      </w:r>
      <w:r w:rsidR="00D23190">
        <w:t xml:space="preserve">, </w:t>
      </w:r>
      <w:r w:rsidR="00E0663D" w:rsidRPr="00E0663D">
        <w:t>'</w:t>
      </w:r>
      <w:r w:rsidR="00D23190">
        <w:t>SQL</w:t>
      </w:r>
      <w:r w:rsidR="00E0663D" w:rsidRPr="00E0663D">
        <w:t>'</w:t>
      </w:r>
      <w:r w:rsidR="00D23190">
        <w:t xml:space="preserve">, and </w:t>
      </w:r>
      <w:r w:rsidR="00E0663D" w:rsidRPr="00E0663D">
        <w:t>'</w:t>
      </w:r>
      <w:r w:rsidR="00D23190">
        <w:t>Source</w:t>
      </w:r>
      <w:r w:rsidR="00E0663D" w:rsidRPr="00E0663D">
        <w:t>'</w:t>
      </w:r>
      <w:r>
        <w:t xml:space="preserve">. </w:t>
      </w:r>
      <w:r w:rsidR="004A5DEF">
        <w:t>The appropriate ribbon tab will activate as you change worksheets.</w:t>
      </w:r>
    </w:p>
    <w:p w14:paraId="78C1A0F3" w14:textId="77777777" w:rsidR="004A5DEF" w:rsidRDefault="004A5DEF" w:rsidP="00275A06">
      <w:r>
        <w:rPr>
          <w:noProof/>
          <w:lang w:eastAsia="en-US"/>
        </w:rPr>
        <mc:AlternateContent>
          <mc:Choice Requires="wps">
            <w:drawing>
              <wp:anchor distT="0" distB="0" distL="114300" distR="114300" simplePos="0" relativeHeight="251985408" behindDoc="0" locked="0" layoutInCell="1" allowOverlap="1" wp14:anchorId="4076680E" wp14:editId="06B9AFB9">
                <wp:simplePos x="0" y="0"/>
                <wp:positionH relativeFrom="margin">
                  <wp:posOffset>3352800</wp:posOffset>
                </wp:positionH>
                <wp:positionV relativeFrom="paragraph">
                  <wp:posOffset>221615</wp:posOffset>
                </wp:positionV>
                <wp:extent cx="2089150" cy="198087"/>
                <wp:effectExtent l="0" t="0" r="25400" b="12065"/>
                <wp:wrapNone/>
                <wp:docPr id="6593" name="Rectangle 6593"/>
                <wp:cNvGraphicFramePr/>
                <a:graphic xmlns:a="http://schemas.openxmlformats.org/drawingml/2006/main">
                  <a:graphicData uri="http://schemas.microsoft.com/office/word/2010/wordprocessingShape">
                    <wps:wsp>
                      <wps:cNvSpPr/>
                      <wps:spPr>
                        <a:xfrm>
                          <a:off x="0" y="0"/>
                          <a:ext cx="2089150" cy="198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E3319" id="Rectangle 6593" o:spid="_x0000_s1026" style="position:absolute;margin-left:264pt;margin-top:17.45pt;width:164.5pt;height:15.6pt;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" filled="f" strokecolor="red" strokeweight="1.5pt">
                <w10:wrap anchorx="margin"/>
              </v:rect>
            </w:pict>
          </mc:Fallback>
        </mc:AlternateContent>
      </w:r>
      <w:r w:rsidR="00D3401D">
        <w:rPr>
          <w:noProof/>
          <w:lang w:eastAsia="en-US"/>
        </w:rPr>
        <w:drawing>
          <wp:inline distT="0" distB="0" distL="0" distR="0" wp14:anchorId="47A5E3A2" wp14:editId="46BF40B7">
            <wp:extent cx="6400800" cy="377190"/>
            <wp:effectExtent l="57150" t="57150" r="95250" b="99060"/>
            <wp:docPr id="6238" name="Picture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00800" cy="3771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7488AB5" w14:textId="4B10FADD" w:rsidR="0034649E" w:rsidRPr="007A1A35" w:rsidRDefault="0034649E" w:rsidP="0034649E">
      <w:pPr>
        <w:pStyle w:val="IntenseQuote"/>
        <w:rPr>
          <w:b w:val="0"/>
        </w:rPr>
      </w:pPr>
      <w:r>
        <w:rPr>
          <w:b w:val="0"/>
        </w:rPr>
        <w:t xml:space="preserve">Note: There is a known bug in Excel pertaining to custom ribbons. It occurs after a </w:t>
      </w:r>
      <w:r w:rsidR="00550172">
        <w:rPr>
          <w:b w:val="0"/>
        </w:rPr>
        <w:t>"</w:t>
      </w:r>
      <w:r>
        <w:rPr>
          <w:b w:val="0"/>
        </w:rPr>
        <w:t>File-&gt;Save As</w:t>
      </w:r>
      <w:r w:rsidR="00550172">
        <w:rPr>
          <w:b w:val="0"/>
        </w:rPr>
        <w:t>"</w:t>
      </w:r>
      <w:r>
        <w:rPr>
          <w:b w:val="0"/>
        </w:rPr>
        <w:t xml:space="preserve"> action changes the Excel workbook file name. The ribbon holds a reference to the original file name and breaks </w:t>
      </w:r>
      <w:r w:rsidR="00C10F2D">
        <w:rPr>
          <w:b w:val="0"/>
        </w:rPr>
        <w:t>the</w:t>
      </w:r>
      <w:r>
        <w:rPr>
          <w:b w:val="0"/>
        </w:rPr>
        <w:t xml:space="preserve"> ability to programmatically switch the tab focus. You can manually switch tabs as you move between worksheets, or you can close the file, and reopen it to have the ribbon tabs automatically change according to worksheet selections.</w:t>
      </w:r>
    </w:p>
    <w:p w14:paraId="74FE021D" w14:textId="46F4A5FB" w:rsidR="00845162" w:rsidRDefault="00834AF8" w:rsidP="00275A06">
      <w:pPr>
        <w:rPr>
          <w:noProof/>
          <w:lang w:eastAsia="en-US"/>
        </w:rPr>
      </w:pPr>
      <w:r>
        <w:rPr>
          <w:noProof/>
          <w:lang w:eastAsia="en-US"/>
        </w:rPr>
        <w:lastRenderedPageBreak/>
        <mc:AlternateContent>
          <mc:Choice Requires="wps">
            <w:drawing>
              <wp:anchor distT="0" distB="0" distL="114300" distR="114300" simplePos="0" relativeHeight="251994624" behindDoc="0" locked="0" layoutInCell="1" allowOverlap="1" wp14:anchorId="0EA510B9" wp14:editId="23BC9050">
                <wp:simplePos x="0" y="0"/>
                <wp:positionH relativeFrom="margin">
                  <wp:posOffset>3305810</wp:posOffset>
                </wp:positionH>
                <wp:positionV relativeFrom="paragraph">
                  <wp:posOffset>444500</wp:posOffset>
                </wp:positionV>
                <wp:extent cx="409092" cy="156949"/>
                <wp:effectExtent l="0" t="0" r="10160" b="14605"/>
                <wp:wrapNone/>
                <wp:docPr id="6523" name="Rectangle 6523"/>
                <wp:cNvGraphicFramePr/>
                <a:graphic xmlns:a="http://schemas.openxmlformats.org/drawingml/2006/main">
                  <a:graphicData uri="http://schemas.microsoft.com/office/word/2010/wordprocessingShape">
                    <wps:wsp>
                      <wps:cNvSpPr/>
                      <wps:spPr>
                        <a:xfrm>
                          <a:off x="0" y="0"/>
                          <a:ext cx="409092"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604A5" id="Rectangle 6523" o:spid="_x0000_s1026" style="position:absolute;margin-left:260.3pt;margin-top:35pt;width:32.2pt;height:12.35pt;z-index:2519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" filled="f" strokecolor="red" strokeweight="1.5pt">
                <w10:wrap anchorx="margin"/>
              </v:rect>
            </w:pict>
          </mc:Fallback>
        </mc:AlternateContent>
      </w:r>
      <w:r w:rsidR="00845162">
        <w:t xml:space="preserve">The </w:t>
      </w:r>
      <w:r w:rsidR="00E0663D" w:rsidRPr="00E0663D">
        <w:t>'</w:t>
      </w:r>
      <w:r w:rsidR="00845162">
        <w:t>Graphviz</w:t>
      </w:r>
      <w:r w:rsidR="00E0663D" w:rsidRPr="00E0663D">
        <w:t>'</w:t>
      </w:r>
      <w:r w:rsidR="00845162">
        <w:t xml:space="preserve"> tab contains the action buttons to create the graphs, and </w:t>
      </w:r>
      <w:r w:rsidR="004A5DEF">
        <w:t xml:space="preserve">many </w:t>
      </w:r>
      <w:r w:rsidR="00845162">
        <w:t>Graphviz option choices to control how the graph will look.</w:t>
      </w:r>
      <w:r w:rsidRPr="00834AF8">
        <w:rPr>
          <w:noProof/>
          <w:lang w:eastAsia="en-US"/>
        </w:rPr>
        <w:t xml:space="preserve"> </w:t>
      </w:r>
      <w:r w:rsidR="00D3401D">
        <w:rPr>
          <w:noProof/>
          <w:lang w:eastAsia="en-US"/>
        </w:rPr>
        <w:drawing>
          <wp:inline distT="0" distB="0" distL="0" distR="0" wp14:anchorId="43876B6C" wp14:editId="4613C6E1">
            <wp:extent cx="6398550" cy="722376"/>
            <wp:effectExtent l="38100" t="38100" r="91440" b="90805"/>
            <wp:docPr id="6242" name="Picture 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98550" cy="72237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FA413DC" w14:textId="6DC331B6" w:rsidR="0034649E" w:rsidRDefault="00875C94" w:rsidP="00275A06">
      <w:pPr>
        <w:rPr>
          <w:noProof/>
          <w:lang w:eastAsia="en-US"/>
        </w:rPr>
      </w:pPr>
      <w:r>
        <w:rPr>
          <w:noProof/>
          <w:lang w:eastAsia="en-US"/>
        </w:rPr>
        <w:t xml:space="preserve">This </w:t>
      </w:r>
      <w:r w:rsidR="0034649E">
        <w:rPr>
          <w:noProof/>
          <w:lang w:eastAsia="en-US"/>
        </w:rPr>
        <w:t xml:space="preserve">tab is explained in more detai in </w:t>
      </w:r>
      <w:r w:rsidR="00837BD1" w:rsidRPr="00837BD1">
        <w:rPr>
          <w:b/>
          <w:bCs/>
          <w:noProof/>
          <w:lang w:eastAsia="en-US"/>
        </w:rPr>
        <w:fldChar w:fldCharType="begin"/>
      </w:r>
      <w:r w:rsidR="00837BD1" w:rsidRPr="00837BD1">
        <w:rPr>
          <w:b/>
          <w:bCs/>
          <w:noProof/>
          <w:lang w:eastAsia="en-US"/>
        </w:rPr>
        <w:instrText xml:space="preserve"> REF _Ref59877633 \h </w:instrText>
      </w:r>
      <w:r w:rsidR="00837BD1">
        <w:rPr>
          <w:b/>
          <w:bCs/>
          <w:noProof/>
          <w:lang w:eastAsia="en-US"/>
        </w:rPr>
        <w:instrText xml:space="preserve"> \* MERGEFORMAT </w:instrText>
      </w:r>
      <w:r w:rsidR="00837BD1" w:rsidRPr="00837BD1">
        <w:rPr>
          <w:b/>
          <w:bCs/>
          <w:noProof/>
          <w:lang w:eastAsia="en-US"/>
        </w:rPr>
      </w:r>
      <w:r w:rsidR="00837BD1" w:rsidRPr="00837BD1">
        <w:rPr>
          <w:b/>
          <w:bCs/>
          <w:noProof/>
          <w:lang w:eastAsia="en-US"/>
        </w:rPr>
        <w:fldChar w:fldCharType="separate"/>
      </w:r>
      <w:r w:rsidR="00AB5374" w:rsidRPr="00AB5374">
        <w:rPr>
          <w:b/>
          <w:bCs/>
        </w:rPr>
        <w:t>The "Graphviz" Ribbon</w:t>
      </w:r>
      <w:r w:rsidR="00AB5374">
        <w:t xml:space="preserve"> Tab</w:t>
      </w:r>
      <w:r w:rsidR="00837BD1" w:rsidRPr="00837BD1">
        <w:rPr>
          <w:b/>
          <w:bCs/>
          <w:noProof/>
          <w:lang w:eastAsia="en-US"/>
        </w:rPr>
        <w:fldChar w:fldCharType="end"/>
      </w:r>
      <w:r w:rsidR="00837BD1">
        <w:rPr>
          <w:noProof/>
          <w:lang w:eastAsia="en-US"/>
        </w:rPr>
        <w:t xml:space="preserve"> </w:t>
      </w:r>
      <w:r w:rsidR="0034649E">
        <w:rPr>
          <w:noProof/>
          <w:lang w:eastAsia="en-US"/>
        </w:rPr>
        <w:t xml:space="preserve">beginning </w:t>
      </w:r>
      <w:r w:rsidR="0034649E">
        <w:rPr>
          <w:noProof/>
          <w:lang w:eastAsia="en-US"/>
        </w:rPr>
        <w:fldChar w:fldCharType="begin"/>
      </w:r>
      <w:r w:rsidR="0034649E">
        <w:rPr>
          <w:noProof/>
          <w:lang w:eastAsia="en-US"/>
        </w:rPr>
        <w:instrText xml:space="preserve"> PAGEREF _Ref485566682 \p \h </w:instrText>
      </w:r>
      <w:r w:rsidR="0034649E">
        <w:rPr>
          <w:noProof/>
          <w:lang w:eastAsia="en-US"/>
        </w:rPr>
      </w:r>
      <w:r w:rsidR="0034649E">
        <w:rPr>
          <w:noProof/>
          <w:lang w:eastAsia="en-US"/>
        </w:rPr>
        <w:fldChar w:fldCharType="separate"/>
      </w:r>
      <w:r w:rsidR="00AB5374">
        <w:rPr>
          <w:noProof/>
          <w:lang w:eastAsia="en-US"/>
        </w:rPr>
        <w:t>on page 56</w:t>
      </w:r>
      <w:r w:rsidR="0034649E">
        <w:rPr>
          <w:noProof/>
          <w:lang w:eastAsia="en-US"/>
        </w:rPr>
        <w:fldChar w:fldCharType="end"/>
      </w:r>
      <w:r w:rsidR="0034649E">
        <w:rPr>
          <w:noProof/>
          <w:lang w:eastAsia="en-US"/>
        </w:rPr>
        <w:t>.</w:t>
      </w:r>
    </w:p>
    <w:p w14:paraId="175CC821" w14:textId="77777777" w:rsidR="000C205E" w:rsidRDefault="000C205E" w:rsidP="00275A06">
      <w:pPr>
        <w:rPr>
          <w:noProof/>
          <w:lang w:eastAsia="en-US"/>
        </w:rPr>
      </w:pPr>
    </w:p>
    <w:p w14:paraId="649ACC8A" w14:textId="77777777" w:rsidR="00D23190" w:rsidRDefault="00910F6F" w:rsidP="00275A06">
      <w:pPr>
        <w:rPr>
          <w:noProof/>
          <w:lang w:eastAsia="en-US"/>
        </w:rPr>
      </w:pPr>
      <w:r>
        <w:rPr>
          <w:noProof/>
          <w:lang w:eastAsia="en-US"/>
        </w:rPr>
        <w:t xml:space="preserve">The </w:t>
      </w:r>
      <w:r w:rsidR="00E0663D" w:rsidRPr="00E0663D">
        <w:rPr>
          <w:noProof/>
          <w:lang w:eastAsia="en-US"/>
        </w:rPr>
        <w:t>'</w:t>
      </w:r>
      <w:r>
        <w:rPr>
          <w:noProof/>
          <w:lang w:eastAsia="en-US"/>
        </w:rPr>
        <w:t>Style Designer</w:t>
      </w:r>
      <w:r w:rsidR="00E0663D" w:rsidRPr="00E0663D">
        <w:rPr>
          <w:noProof/>
          <w:lang w:eastAsia="en-US"/>
        </w:rPr>
        <w:t>'</w:t>
      </w:r>
      <w:r>
        <w:rPr>
          <w:noProof/>
          <w:lang w:eastAsia="en-US"/>
        </w:rPr>
        <w:t xml:space="preserve"> ribbon tab contains the action buttons and settings to create style attribute strings for nodes, edges, and clusters. The </w:t>
      </w:r>
      <w:r w:rsidR="00E0663D" w:rsidRPr="00E0663D">
        <w:rPr>
          <w:noProof/>
          <w:lang w:eastAsia="en-US"/>
        </w:rPr>
        <w:t>'</w:t>
      </w:r>
      <w:r>
        <w:rPr>
          <w:noProof/>
          <w:lang w:eastAsia="en-US"/>
        </w:rPr>
        <w:t>style designer</w:t>
      </w:r>
      <w:r w:rsidR="00E0663D" w:rsidRPr="00E0663D">
        <w:rPr>
          <w:noProof/>
          <w:lang w:eastAsia="en-US"/>
        </w:rPr>
        <w:t>'</w:t>
      </w:r>
      <w:r>
        <w:rPr>
          <w:noProof/>
          <w:lang w:eastAsia="en-US"/>
        </w:rPr>
        <w:t xml:space="preserve"> worksheet uses this tab exlusively.</w:t>
      </w:r>
      <w:r w:rsidR="008D78E9" w:rsidRPr="008D78E9">
        <w:rPr>
          <w:noProof/>
          <w:lang w:eastAsia="en-US"/>
        </w:rPr>
        <w:t xml:space="preserve"> </w:t>
      </w:r>
    </w:p>
    <w:p w14:paraId="21A5C05F" w14:textId="77777777" w:rsidR="00910F6F" w:rsidRDefault="00D23190" w:rsidP="00275A06">
      <w:pPr>
        <w:rPr>
          <w:noProof/>
          <w:lang w:eastAsia="en-US"/>
        </w:rPr>
      </w:pPr>
      <w:r>
        <w:rPr>
          <w:noProof/>
          <w:lang w:eastAsia="en-US"/>
        </w:rPr>
        <mc:AlternateContent>
          <mc:Choice Requires="wps">
            <w:drawing>
              <wp:anchor distT="0" distB="0" distL="114300" distR="114300" simplePos="0" relativeHeight="251996672" behindDoc="0" locked="0" layoutInCell="1" allowOverlap="1" wp14:anchorId="16D40321" wp14:editId="22999550">
                <wp:simplePos x="0" y="0"/>
                <wp:positionH relativeFrom="margin">
                  <wp:posOffset>3841750</wp:posOffset>
                </wp:positionH>
                <wp:positionV relativeFrom="paragraph">
                  <wp:posOffset>78740</wp:posOffset>
                </wp:positionV>
                <wp:extent cx="577850" cy="176843"/>
                <wp:effectExtent l="0" t="0" r="12700" b="13970"/>
                <wp:wrapNone/>
                <wp:docPr id="6528" name="Rectangle 6528"/>
                <wp:cNvGraphicFramePr/>
                <a:graphic xmlns:a="http://schemas.openxmlformats.org/drawingml/2006/main">
                  <a:graphicData uri="http://schemas.microsoft.com/office/word/2010/wordprocessingShape">
                    <wps:wsp>
                      <wps:cNvSpPr/>
                      <wps:spPr>
                        <a:xfrm>
                          <a:off x="0" y="0"/>
                          <a:ext cx="577850"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E4C5A" id="Rectangle 6528" o:spid="_x0000_s1026" style="position:absolute;margin-left:302.5pt;margin-top:6.2pt;width:45.5pt;height:13.9pt;z-index:2519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" filled="f" strokecolor="red" strokeweight="1.5pt">
                <w10:wrap anchorx="margin"/>
              </v:rect>
            </w:pict>
          </mc:Fallback>
        </mc:AlternateContent>
      </w:r>
      <w:r w:rsidR="006D0805">
        <w:rPr>
          <w:noProof/>
          <w:lang w:eastAsia="en-US"/>
        </w:rPr>
        <w:drawing>
          <wp:inline distT="0" distB="0" distL="0" distR="0" wp14:anchorId="42F18204" wp14:editId="7FC1814C">
            <wp:extent cx="6409944" cy="722376"/>
            <wp:effectExtent l="38100" t="38100" r="80010" b="90805"/>
            <wp:docPr id="6244" name="Picture 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9944" cy="72237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ED1C81D" w14:textId="32DEC74F" w:rsidR="00845162" w:rsidRDefault="004A5DEF" w:rsidP="00275A06">
      <w:r>
        <w:t xml:space="preserve">The </w:t>
      </w:r>
      <w:r w:rsidR="00E0663D" w:rsidRPr="00E0663D">
        <w:t>'</w:t>
      </w:r>
      <w:r>
        <w:t>Style Designer</w:t>
      </w:r>
      <w:r w:rsidR="00E0663D" w:rsidRPr="00E0663D">
        <w:t>'</w:t>
      </w:r>
      <w:r>
        <w:t xml:space="preserve"> ribbon tab is explained in more detail in </w:t>
      </w:r>
      <w:r w:rsidRPr="0034649E">
        <w:rPr>
          <w:b/>
          <w:i/>
        </w:rPr>
        <w:fldChar w:fldCharType="begin"/>
      </w:r>
      <w:r w:rsidRPr="0034649E">
        <w:rPr>
          <w:b/>
          <w:i/>
        </w:rPr>
        <w:instrText xml:space="preserve"> REF _Ref485559385 \h  \* MERGEFORMAT </w:instrText>
      </w:r>
      <w:r w:rsidRPr="0034649E">
        <w:rPr>
          <w:b/>
          <w:i/>
        </w:rPr>
      </w:r>
      <w:r w:rsidRPr="0034649E">
        <w:rPr>
          <w:b/>
          <w:i/>
        </w:rPr>
        <w:fldChar w:fldCharType="separate"/>
      </w:r>
      <w:r w:rsidR="00AB5374" w:rsidRPr="00AB5374">
        <w:rPr>
          <w:b/>
          <w:i/>
        </w:rPr>
        <w:t>Using the 'style designer' Worksheet</w:t>
      </w:r>
      <w:r w:rsidRPr="0034649E">
        <w:rPr>
          <w:b/>
          <w:i/>
        </w:rPr>
        <w:fldChar w:fldCharType="end"/>
      </w:r>
      <w:r w:rsidRPr="004A5DEF">
        <w:rPr>
          <w:b/>
        </w:rPr>
        <w:t xml:space="preserve"> </w:t>
      </w:r>
      <w:r>
        <w:t xml:space="preserve">on page </w:t>
      </w:r>
      <w:r>
        <w:fldChar w:fldCharType="begin"/>
      </w:r>
      <w:r>
        <w:instrText xml:space="preserve"> PAGEREF _Ref485559406 \h </w:instrText>
      </w:r>
      <w:r>
        <w:fldChar w:fldCharType="separate"/>
      </w:r>
      <w:r w:rsidR="00AB5374">
        <w:rPr>
          <w:noProof/>
        </w:rPr>
        <w:t>78</w:t>
      </w:r>
      <w:r>
        <w:fldChar w:fldCharType="end"/>
      </w:r>
      <w:r w:rsidR="0034649E">
        <w:t>.</w:t>
      </w:r>
    </w:p>
    <w:p w14:paraId="1EB1BDF7" w14:textId="77777777" w:rsidR="000C205E" w:rsidRDefault="000C205E" w:rsidP="00D23190">
      <w:pPr>
        <w:rPr>
          <w:noProof/>
          <w:lang w:eastAsia="en-US"/>
        </w:rPr>
      </w:pPr>
    </w:p>
    <w:p w14:paraId="00F6E4F1" w14:textId="77777777" w:rsidR="00D23190" w:rsidRDefault="00D23190" w:rsidP="00D23190">
      <w:pPr>
        <w:rPr>
          <w:noProof/>
          <w:lang w:eastAsia="en-US"/>
        </w:rPr>
      </w:pPr>
      <w:r>
        <w:rPr>
          <w:noProof/>
          <w:lang w:eastAsia="en-US"/>
        </w:rPr>
        <w:t xml:space="preserve">The </w:t>
      </w:r>
      <w:r w:rsidR="00E0663D" w:rsidRPr="00E0663D">
        <w:rPr>
          <w:noProof/>
          <w:lang w:eastAsia="en-US"/>
        </w:rPr>
        <w:t>'</w:t>
      </w:r>
      <w:r w:rsidR="00361C82">
        <w:rPr>
          <w:noProof/>
          <w:lang w:eastAsia="en-US"/>
        </w:rPr>
        <w:t>SQL</w:t>
      </w:r>
      <w:r w:rsidR="00E0663D" w:rsidRPr="00E0663D">
        <w:rPr>
          <w:noProof/>
          <w:lang w:eastAsia="en-US"/>
        </w:rPr>
        <w:t>'</w:t>
      </w:r>
      <w:r>
        <w:rPr>
          <w:noProof/>
          <w:lang w:eastAsia="en-US"/>
        </w:rPr>
        <w:t xml:space="preserve"> ribbon tab contains the action buttons </w:t>
      </w:r>
      <w:r w:rsidR="00361C82">
        <w:rPr>
          <w:noProof/>
          <w:lang w:eastAsia="en-US"/>
        </w:rPr>
        <w:t xml:space="preserve">to run Excel SQL statements. The </w:t>
      </w:r>
      <w:r w:rsidR="00E0663D" w:rsidRPr="00E0663D">
        <w:rPr>
          <w:noProof/>
          <w:lang w:eastAsia="en-US"/>
        </w:rPr>
        <w:t>'</w:t>
      </w:r>
      <w:r w:rsidR="00361C82">
        <w:rPr>
          <w:noProof/>
          <w:lang w:eastAsia="en-US"/>
        </w:rPr>
        <w:t>sql</w:t>
      </w:r>
      <w:r w:rsidR="00E0663D" w:rsidRPr="00E0663D">
        <w:rPr>
          <w:noProof/>
          <w:lang w:eastAsia="en-US"/>
        </w:rPr>
        <w:t>'</w:t>
      </w:r>
      <w:r>
        <w:rPr>
          <w:noProof/>
          <w:lang w:eastAsia="en-US"/>
        </w:rPr>
        <w:t xml:space="preserve"> worksheet uses this tab exlusively.</w:t>
      </w:r>
      <w:r w:rsidRPr="008D78E9">
        <w:rPr>
          <w:noProof/>
          <w:lang w:eastAsia="en-US"/>
        </w:rPr>
        <w:t xml:space="preserve"> </w:t>
      </w:r>
    </w:p>
    <w:p w14:paraId="1AB9B451" w14:textId="380C82BB" w:rsidR="00D23190" w:rsidRDefault="000C205E" w:rsidP="00D23190">
      <w:pPr>
        <w:rPr>
          <w:noProof/>
          <w:lang w:eastAsia="en-US"/>
        </w:rPr>
      </w:pPr>
      <w:r>
        <w:rPr>
          <w:noProof/>
          <w:lang w:eastAsia="en-US"/>
        </w:rPr>
        <mc:AlternateContent>
          <mc:Choice Requires="wps">
            <w:drawing>
              <wp:anchor distT="0" distB="0" distL="114300" distR="114300" simplePos="0" relativeHeight="252025344" behindDoc="0" locked="0" layoutInCell="1" allowOverlap="1" wp14:anchorId="4AD94E92" wp14:editId="069EF1C5">
                <wp:simplePos x="0" y="0"/>
                <wp:positionH relativeFrom="margin">
                  <wp:posOffset>4390390</wp:posOffset>
                </wp:positionH>
                <wp:positionV relativeFrom="paragraph">
                  <wp:posOffset>46355</wp:posOffset>
                </wp:positionV>
                <wp:extent cx="368300" cy="176843"/>
                <wp:effectExtent l="0" t="0" r="12700" b="13970"/>
                <wp:wrapNone/>
                <wp:docPr id="6170" name="Rectangle 6170"/>
                <wp:cNvGraphicFramePr/>
                <a:graphic xmlns:a="http://schemas.openxmlformats.org/drawingml/2006/main">
                  <a:graphicData uri="http://schemas.microsoft.com/office/word/2010/wordprocessingShape">
                    <wps:wsp>
                      <wps:cNvSpPr/>
                      <wps:spPr>
                        <a:xfrm>
                          <a:off x="0" y="0"/>
                          <a:ext cx="368300"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5B499" id="Rectangle 6170" o:spid="_x0000_s1026" style="position:absolute;margin-left:345.7pt;margin-top:3.65pt;width:29pt;height:13.9pt;z-index:2520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" filled="f" strokecolor="red" strokeweight="1.5pt">
                <w10:wrap anchorx="margin"/>
              </v:rect>
            </w:pict>
          </mc:Fallback>
        </mc:AlternateContent>
      </w:r>
      <w:r w:rsidR="006D0805">
        <w:rPr>
          <w:noProof/>
          <w:lang w:eastAsia="en-US"/>
        </w:rPr>
        <w:drawing>
          <wp:inline distT="0" distB="0" distL="0" distR="0" wp14:anchorId="033A9DD0" wp14:editId="77ADB2AE">
            <wp:extent cx="4727448" cy="722376"/>
            <wp:effectExtent l="38100" t="38100" r="86360" b="90805"/>
            <wp:docPr id="6246" name="Picture 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27448" cy="72237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14734D5" w14:textId="08409E91" w:rsidR="00D23190" w:rsidRDefault="00D23190" w:rsidP="00D23190">
      <w:r>
        <w:t xml:space="preserve">The </w:t>
      </w:r>
      <w:r w:rsidR="00E0663D" w:rsidRPr="00E0663D">
        <w:t>'</w:t>
      </w:r>
      <w:r w:rsidR="00361C82">
        <w:t>SQL</w:t>
      </w:r>
      <w:r w:rsidR="00E0663D" w:rsidRPr="00E0663D">
        <w:t>'</w:t>
      </w:r>
      <w:r w:rsidR="00A319E1">
        <w:t xml:space="preserve"> </w:t>
      </w:r>
      <w:r>
        <w:t>ribbon tab is explained in more detail in</w:t>
      </w:r>
      <w:r w:rsidR="003F74A0">
        <w:t xml:space="preserve"> </w:t>
      </w:r>
      <w:r w:rsidR="003F74A0" w:rsidRPr="00875C94">
        <w:rPr>
          <w:b/>
          <w:i/>
        </w:rPr>
        <w:fldChar w:fldCharType="begin"/>
      </w:r>
      <w:r w:rsidR="003F74A0" w:rsidRPr="00875C94">
        <w:rPr>
          <w:b/>
          <w:i/>
        </w:rPr>
        <w:instrText xml:space="preserve"> REF _Ref528516611 \h  \* MERGEFORMAT </w:instrText>
      </w:r>
      <w:r w:rsidR="003F74A0" w:rsidRPr="00875C94">
        <w:rPr>
          <w:b/>
          <w:i/>
        </w:rPr>
      </w:r>
      <w:r w:rsidR="003F74A0" w:rsidRPr="00875C94">
        <w:rPr>
          <w:b/>
          <w:i/>
        </w:rPr>
        <w:fldChar w:fldCharType="separate"/>
      </w:r>
      <w:r w:rsidR="00AB5374" w:rsidRPr="00AB5374">
        <w:rPr>
          <w:b/>
          <w:i/>
        </w:rPr>
        <w:t>Using SQL to Import Data from other Excel Spreadsheets</w:t>
      </w:r>
      <w:r w:rsidR="003F74A0" w:rsidRPr="00875C94">
        <w:rPr>
          <w:b/>
          <w:i/>
        </w:rPr>
        <w:fldChar w:fldCharType="end"/>
      </w:r>
      <w:r w:rsidR="00361C82">
        <w:t xml:space="preserve"> </w:t>
      </w:r>
      <w:r>
        <w:t>on page</w:t>
      </w:r>
      <w:r w:rsidR="003F74A0">
        <w:t xml:space="preserve"> </w:t>
      </w:r>
      <w:r w:rsidR="003F74A0">
        <w:fldChar w:fldCharType="begin"/>
      </w:r>
      <w:r w:rsidR="003F74A0">
        <w:instrText xml:space="preserve"> PAGEREF _Ref528516611 \h </w:instrText>
      </w:r>
      <w:r w:rsidR="003F74A0">
        <w:fldChar w:fldCharType="separate"/>
      </w:r>
      <w:r w:rsidR="00AB5374">
        <w:rPr>
          <w:noProof/>
        </w:rPr>
        <w:t>200</w:t>
      </w:r>
      <w:r w:rsidR="003F74A0">
        <w:fldChar w:fldCharType="end"/>
      </w:r>
      <w:r>
        <w:t>.</w:t>
      </w:r>
    </w:p>
    <w:p w14:paraId="348F69F8" w14:textId="77777777" w:rsidR="000C205E" w:rsidRDefault="000C205E" w:rsidP="00D23190">
      <w:pPr>
        <w:rPr>
          <w:noProof/>
          <w:lang w:eastAsia="en-US"/>
        </w:rPr>
      </w:pPr>
    </w:p>
    <w:p w14:paraId="03C2B792" w14:textId="77777777" w:rsidR="00D23190" w:rsidRDefault="00D23190" w:rsidP="00D23190">
      <w:pPr>
        <w:rPr>
          <w:noProof/>
          <w:lang w:eastAsia="en-US"/>
        </w:rPr>
      </w:pPr>
      <w:r>
        <w:rPr>
          <w:noProof/>
          <w:lang w:eastAsia="en-US"/>
        </w:rPr>
        <w:t xml:space="preserve">The </w:t>
      </w:r>
      <w:r w:rsidR="00E0663D" w:rsidRPr="00E0663D">
        <w:rPr>
          <w:noProof/>
          <w:lang w:eastAsia="en-US"/>
        </w:rPr>
        <w:t>'</w:t>
      </w:r>
      <w:r w:rsidR="006105FD">
        <w:rPr>
          <w:noProof/>
          <w:lang w:eastAsia="en-US"/>
        </w:rPr>
        <w:t>Source</w:t>
      </w:r>
      <w:r w:rsidR="00E0663D" w:rsidRPr="00E0663D">
        <w:rPr>
          <w:noProof/>
          <w:lang w:eastAsia="en-US"/>
        </w:rPr>
        <w:t>'</w:t>
      </w:r>
      <w:r>
        <w:rPr>
          <w:noProof/>
          <w:lang w:eastAsia="en-US"/>
        </w:rPr>
        <w:t xml:space="preserve"> ribbon tab contains the action buttons</w:t>
      </w:r>
      <w:r w:rsidR="00361C82">
        <w:rPr>
          <w:noProof/>
          <w:lang w:eastAsia="en-US"/>
        </w:rPr>
        <w:t xml:space="preserve"> to creating, viewing, and saving Graphviz source code from the information in the </w:t>
      </w:r>
      <w:r w:rsidR="00E0663D" w:rsidRPr="00E0663D">
        <w:rPr>
          <w:noProof/>
          <w:lang w:eastAsia="en-US"/>
        </w:rPr>
        <w:t>'</w:t>
      </w:r>
      <w:r w:rsidR="00361C82">
        <w:rPr>
          <w:noProof/>
          <w:lang w:eastAsia="en-US"/>
        </w:rPr>
        <w:t>data</w:t>
      </w:r>
      <w:r w:rsidR="00E0663D" w:rsidRPr="00E0663D">
        <w:rPr>
          <w:noProof/>
          <w:lang w:eastAsia="en-US"/>
        </w:rPr>
        <w:t>'</w:t>
      </w:r>
      <w:r w:rsidR="00361C82">
        <w:rPr>
          <w:noProof/>
          <w:lang w:eastAsia="en-US"/>
        </w:rPr>
        <w:t xml:space="preserve"> worksheet. The </w:t>
      </w:r>
      <w:r w:rsidR="00E0663D" w:rsidRPr="00E0663D">
        <w:rPr>
          <w:noProof/>
          <w:lang w:eastAsia="en-US"/>
        </w:rPr>
        <w:t>'</w:t>
      </w:r>
      <w:r w:rsidR="00361C82">
        <w:rPr>
          <w:noProof/>
          <w:lang w:eastAsia="en-US"/>
        </w:rPr>
        <w:t>source</w:t>
      </w:r>
      <w:r w:rsidR="00E0663D" w:rsidRPr="00E0663D">
        <w:rPr>
          <w:noProof/>
          <w:lang w:eastAsia="en-US"/>
        </w:rPr>
        <w:t>'</w:t>
      </w:r>
      <w:r>
        <w:rPr>
          <w:noProof/>
          <w:lang w:eastAsia="en-US"/>
        </w:rPr>
        <w:t xml:space="preserve"> worksheet uses this tab exlusively.</w:t>
      </w:r>
      <w:r w:rsidRPr="008D78E9">
        <w:rPr>
          <w:noProof/>
          <w:lang w:eastAsia="en-US"/>
        </w:rPr>
        <w:t xml:space="preserve"> </w:t>
      </w:r>
    </w:p>
    <w:p w14:paraId="60091249" w14:textId="3863E9C0" w:rsidR="00D23190" w:rsidRDefault="00D23190" w:rsidP="00D23190">
      <w:pPr>
        <w:rPr>
          <w:noProof/>
          <w:lang w:eastAsia="en-US"/>
        </w:rPr>
      </w:pPr>
      <w:r>
        <w:rPr>
          <w:noProof/>
          <w:lang w:eastAsia="en-US"/>
        </w:rPr>
        <mc:AlternateContent>
          <mc:Choice Requires="wps">
            <w:drawing>
              <wp:anchor distT="0" distB="0" distL="114300" distR="114300" simplePos="0" relativeHeight="252027392" behindDoc="0" locked="0" layoutInCell="1" allowOverlap="1" wp14:anchorId="6CF5B11A" wp14:editId="46E427EA">
                <wp:simplePos x="0" y="0"/>
                <wp:positionH relativeFrom="margin">
                  <wp:posOffset>4419600</wp:posOffset>
                </wp:positionH>
                <wp:positionV relativeFrom="paragraph">
                  <wp:posOffset>32385</wp:posOffset>
                </wp:positionV>
                <wp:extent cx="488950" cy="176843"/>
                <wp:effectExtent l="0" t="0" r="25400" b="13970"/>
                <wp:wrapNone/>
                <wp:docPr id="6172" name="Rectangle 6172"/>
                <wp:cNvGraphicFramePr/>
                <a:graphic xmlns:a="http://schemas.openxmlformats.org/drawingml/2006/main">
                  <a:graphicData uri="http://schemas.microsoft.com/office/word/2010/wordprocessingShape">
                    <wps:wsp>
                      <wps:cNvSpPr/>
                      <wps:spPr>
                        <a:xfrm>
                          <a:off x="0" y="0"/>
                          <a:ext cx="488950"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DD00" id="Rectangle 6172" o:spid="_x0000_s1026" style="position:absolute;margin-left:348pt;margin-top:2.55pt;width:38.5pt;height:13.9pt;z-index:2520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" filled="f" strokecolor="red" strokeweight="1.5pt">
                <w10:wrap anchorx="margin"/>
              </v:rect>
            </w:pict>
          </mc:Fallback>
        </mc:AlternateContent>
      </w:r>
      <w:r w:rsidR="006D0805">
        <w:rPr>
          <w:noProof/>
          <w:lang w:eastAsia="en-US"/>
        </w:rPr>
        <w:drawing>
          <wp:inline distT="0" distB="0" distL="0" distR="0" wp14:anchorId="6E2746BA" wp14:editId="3D8A3F77">
            <wp:extent cx="4846320" cy="722376"/>
            <wp:effectExtent l="38100" t="38100" r="81280" b="90805"/>
            <wp:docPr id="6247" name="Picture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6320" cy="72237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0F67D7" w14:textId="61A16394" w:rsidR="00D23190" w:rsidRDefault="001D40C4" w:rsidP="00D23190">
      <w:r>
        <w:t xml:space="preserve">The </w:t>
      </w:r>
      <w:r w:rsidR="00E0663D" w:rsidRPr="00E0663D">
        <w:t>'</w:t>
      </w:r>
      <w:r w:rsidR="006105FD">
        <w:t>Source</w:t>
      </w:r>
      <w:r w:rsidR="00E0663D" w:rsidRPr="00E0663D">
        <w:t>'</w:t>
      </w:r>
      <w:r w:rsidR="00D23190">
        <w:t xml:space="preserve"> ribbon tab is explained in more detail in</w:t>
      </w:r>
      <w:r w:rsidR="003F74A0">
        <w:t xml:space="preserve"> </w:t>
      </w:r>
      <w:r w:rsidR="003F74A0" w:rsidRPr="00875C94">
        <w:rPr>
          <w:b/>
          <w:i/>
        </w:rPr>
        <w:fldChar w:fldCharType="begin"/>
      </w:r>
      <w:r w:rsidR="003F74A0" w:rsidRPr="00875C94">
        <w:rPr>
          <w:b/>
          <w:i/>
        </w:rPr>
        <w:instrText xml:space="preserve"> REF _Ref528516774 \h  \* MERGEFORMAT </w:instrText>
      </w:r>
      <w:r w:rsidR="003F74A0" w:rsidRPr="00875C94">
        <w:rPr>
          <w:b/>
          <w:i/>
        </w:rPr>
      </w:r>
      <w:r w:rsidR="003F74A0" w:rsidRPr="00875C94">
        <w:rPr>
          <w:b/>
          <w:i/>
        </w:rPr>
        <w:fldChar w:fldCharType="separate"/>
      </w:r>
      <w:r w:rsidR="00AB5374" w:rsidRPr="00AB5374">
        <w:rPr>
          <w:b/>
          <w:i/>
        </w:rPr>
        <w:t>Working with the DOT Language</w:t>
      </w:r>
      <w:r w:rsidR="003F74A0" w:rsidRPr="00875C94">
        <w:rPr>
          <w:b/>
          <w:i/>
        </w:rPr>
        <w:fldChar w:fldCharType="end"/>
      </w:r>
      <w:r w:rsidR="00361C82">
        <w:t xml:space="preserve"> </w:t>
      </w:r>
      <w:r w:rsidR="003F74A0">
        <w:t xml:space="preserve">on page </w:t>
      </w:r>
      <w:r w:rsidR="003F74A0">
        <w:fldChar w:fldCharType="begin"/>
      </w:r>
      <w:r w:rsidR="003F74A0">
        <w:instrText xml:space="preserve"> PAGEREF _Ref528516774 \h </w:instrText>
      </w:r>
      <w:r w:rsidR="003F74A0">
        <w:fldChar w:fldCharType="separate"/>
      </w:r>
      <w:r w:rsidR="00AB5374">
        <w:rPr>
          <w:noProof/>
        </w:rPr>
        <w:t>209</w:t>
      </w:r>
      <w:r w:rsidR="003F74A0">
        <w:fldChar w:fldCharType="end"/>
      </w:r>
      <w:r w:rsidR="003F74A0">
        <w:t>.</w:t>
      </w:r>
    </w:p>
    <w:p w14:paraId="798D55C4" w14:textId="5948759B" w:rsidR="00956CB8" w:rsidRDefault="00956CB8" w:rsidP="00D23190">
      <w:r>
        <w:rPr>
          <w:noProof/>
          <w:lang w:eastAsia="en-US"/>
        </w:rPr>
        <w:lastRenderedPageBreak/>
        <w:t>The Exchange ribbon tab contains the action buttons to export or import the data contents of a Relationship Visualizer spreadsheet to a text file in JSON format. There is no worksheet associated with this tab as it accesses data from multiple worksheets.</w:t>
      </w:r>
    </w:p>
    <w:p w14:paraId="050F7D79" w14:textId="4BD4A52F" w:rsidR="006D0805" w:rsidRDefault="00837BD1" w:rsidP="00275A06">
      <w:r>
        <w:rPr>
          <w:noProof/>
          <w:lang w:eastAsia="en-US"/>
        </w:rPr>
        <mc:AlternateContent>
          <mc:Choice Requires="wps">
            <w:drawing>
              <wp:anchor distT="0" distB="0" distL="114300" distR="114300" simplePos="0" relativeHeight="252267008" behindDoc="0" locked="0" layoutInCell="1" allowOverlap="1" wp14:anchorId="6FE51B91" wp14:editId="0F76AA52">
                <wp:simplePos x="0" y="0"/>
                <wp:positionH relativeFrom="margin">
                  <wp:posOffset>4296410</wp:posOffset>
                </wp:positionH>
                <wp:positionV relativeFrom="paragraph">
                  <wp:posOffset>67310</wp:posOffset>
                </wp:positionV>
                <wp:extent cx="549335" cy="176843"/>
                <wp:effectExtent l="0" t="0" r="22225" b="13970"/>
                <wp:wrapNone/>
                <wp:docPr id="6515" name="Rectangle 6515"/>
                <wp:cNvGraphicFramePr/>
                <a:graphic xmlns:a="http://schemas.openxmlformats.org/drawingml/2006/main">
                  <a:graphicData uri="http://schemas.microsoft.com/office/word/2010/wordprocessingShape">
                    <wps:wsp>
                      <wps:cNvSpPr/>
                      <wps:spPr>
                        <a:xfrm>
                          <a:off x="0" y="0"/>
                          <a:ext cx="549335"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72B3C" id="Rectangle 6515" o:spid="_x0000_s1026" style="position:absolute;margin-left:338.3pt;margin-top:5.3pt;width:43.25pt;height:13.9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8DmQIAAIo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" filled="f" strokecolor="red" strokeweight="1.5pt">
                <w10:wrap anchorx="margin"/>
              </v:rect>
            </w:pict>
          </mc:Fallback>
        </mc:AlternateContent>
      </w:r>
      <w:r w:rsidR="006D0805">
        <w:rPr>
          <w:noProof/>
          <w:lang w:eastAsia="en-US"/>
        </w:rPr>
        <w:drawing>
          <wp:inline distT="0" distB="0" distL="0" distR="0" wp14:anchorId="3D70EFD2" wp14:editId="7BB17FA2">
            <wp:extent cx="4809744" cy="722376"/>
            <wp:effectExtent l="38100" t="38100" r="92710" b="90805"/>
            <wp:docPr id="6252"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9744" cy="72237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4A3996" w14:textId="02AD68EF" w:rsidR="00956CB8" w:rsidRDefault="00956CB8" w:rsidP="00275A06">
      <w:r>
        <w:t xml:space="preserve">The </w:t>
      </w:r>
      <w:r w:rsidR="00E0663D" w:rsidRPr="00E0663D">
        <w:t>'</w:t>
      </w:r>
      <w:r>
        <w:t>Exchange</w:t>
      </w:r>
      <w:r w:rsidR="00E0663D" w:rsidRPr="00E0663D">
        <w:t>'</w:t>
      </w:r>
      <w:r>
        <w:t xml:space="preserve"> ribbon tab is explained in more detail in </w:t>
      </w:r>
      <w:r w:rsidR="00875C94" w:rsidRPr="00875C94">
        <w:rPr>
          <w:b/>
          <w:i/>
        </w:rPr>
        <w:fldChar w:fldCharType="begin"/>
      </w:r>
      <w:r w:rsidR="00875C94" w:rsidRPr="00875C94">
        <w:rPr>
          <w:b/>
          <w:i/>
        </w:rPr>
        <w:instrText xml:space="preserve"> REF _Ref59203823 \h  \* MERGEFORMAT </w:instrText>
      </w:r>
      <w:r w:rsidR="00875C94" w:rsidRPr="00875C94">
        <w:rPr>
          <w:b/>
          <w:i/>
        </w:rPr>
      </w:r>
      <w:r w:rsidR="00875C94" w:rsidRPr="00875C94">
        <w:rPr>
          <w:b/>
          <w:i/>
        </w:rPr>
        <w:fldChar w:fldCharType="separate"/>
      </w:r>
      <w:r w:rsidR="00AB5374" w:rsidRPr="00AB5374">
        <w:rPr>
          <w:b/>
          <w:i/>
        </w:rPr>
        <w:t>The "Exchange" Ribbon</w:t>
      </w:r>
      <w:r w:rsidR="00AB5374">
        <w:t xml:space="preserve"> </w:t>
      </w:r>
      <w:r w:rsidR="00875C94" w:rsidRPr="00875C94">
        <w:rPr>
          <w:b/>
          <w:i/>
        </w:rPr>
        <w:fldChar w:fldCharType="end"/>
      </w:r>
      <w:r w:rsidR="00875C94">
        <w:t xml:space="preserve"> </w:t>
      </w:r>
      <w:r>
        <w:t>on page</w:t>
      </w:r>
      <w:r w:rsidR="00875C94">
        <w:fldChar w:fldCharType="begin"/>
      </w:r>
      <w:r w:rsidR="00875C94">
        <w:instrText xml:space="preserve"> PAGEREF _Ref59203813 \h </w:instrText>
      </w:r>
      <w:r w:rsidR="00875C94">
        <w:fldChar w:fldCharType="separate"/>
      </w:r>
      <w:r w:rsidR="00AB5374">
        <w:rPr>
          <w:noProof/>
        </w:rPr>
        <w:t>156</w:t>
      </w:r>
      <w:r w:rsidR="00875C94">
        <w:fldChar w:fldCharType="end"/>
      </w:r>
      <w:r>
        <w:t>.</w:t>
      </w:r>
    </w:p>
    <w:p w14:paraId="34B7361E" w14:textId="2238E8CE" w:rsidR="0034649E" w:rsidRDefault="0034649E" w:rsidP="00275A06">
      <w:r>
        <w:t>All ribbon controls contain tool tips which explain their purpose, such as</w:t>
      </w:r>
      <w:r w:rsidR="00C10F2D">
        <w:t xml:space="preserve"> example below for the </w:t>
      </w:r>
      <w:r w:rsidR="00550172">
        <w:t>"</w:t>
      </w:r>
      <w:r w:rsidR="008C14E9">
        <w:t>Refresh Graph</w:t>
      </w:r>
      <w:r w:rsidR="00550172">
        <w:t>"</w:t>
      </w:r>
      <w:r w:rsidR="00C10F2D">
        <w:t xml:space="preserve"> </w:t>
      </w:r>
      <w:r w:rsidR="006727F0">
        <w:t>button</w:t>
      </w:r>
      <w:r w:rsidR="00C10F2D">
        <w:t xml:space="preserve"> on the </w:t>
      </w:r>
      <w:r w:rsidR="00E0663D" w:rsidRPr="00E0663D">
        <w:t>'</w:t>
      </w:r>
      <w:r w:rsidR="00C10F2D">
        <w:t>Graphviz</w:t>
      </w:r>
      <w:r w:rsidR="00E0663D" w:rsidRPr="00E0663D">
        <w:t>'</w:t>
      </w:r>
      <w:r w:rsidR="00C10F2D">
        <w:t xml:space="preserve"> ribbon tab.</w:t>
      </w:r>
      <w:r w:rsidR="006727F0">
        <w:t xml:space="preserve"> Simply pause the mouse over the control </w:t>
      </w:r>
      <w:r w:rsidR="00361C82">
        <w:t xml:space="preserve">(1) </w:t>
      </w:r>
      <w:r w:rsidR="006727F0">
        <w:t>to make the tool tips appear</w:t>
      </w:r>
      <w:r w:rsidR="00361C82">
        <w:t xml:space="preserve"> (2)</w:t>
      </w:r>
      <w:r w:rsidR="006727F0">
        <w:t>.</w:t>
      </w:r>
      <w:r w:rsidR="00361C82" w:rsidRPr="00361C82">
        <w:rPr>
          <w:noProof/>
          <w:lang w:eastAsia="en-US"/>
        </w:rPr>
        <w:t xml:space="preserve"> </w:t>
      </w:r>
    </w:p>
    <w:p w14:paraId="73A3EDBE" w14:textId="4A9AB12E" w:rsidR="00275A06" w:rsidRDefault="00956CB8" w:rsidP="00C10F2D">
      <w:pPr>
        <w:jc w:val="center"/>
      </w:pPr>
      <w:r w:rsidRPr="00361C82">
        <w:rPr>
          <w:noProof/>
          <w:lang w:eastAsia="en-US"/>
        </w:rPr>
        <mc:AlternateContent>
          <mc:Choice Requires="wps">
            <w:drawing>
              <wp:anchor distT="0" distB="0" distL="114300" distR="114300" simplePos="0" relativeHeight="252036608" behindDoc="0" locked="0" layoutInCell="1" allowOverlap="1" wp14:anchorId="4B39B6D5" wp14:editId="5165C55C">
                <wp:simplePos x="0" y="0"/>
                <wp:positionH relativeFrom="margin">
                  <wp:posOffset>1732280</wp:posOffset>
                </wp:positionH>
                <wp:positionV relativeFrom="paragraph">
                  <wp:posOffset>1764030</wp:posOffset>
                </wp:positionV>
                <wp:extent cx="248920" cy="339725"/>
                <wp:effectExtent l="0" t="0" r="0" b="3175"/>
                <wp:wrapNone/>
                <wp:docPr id="6518" name="Text Box 6518"/>
                <wp:cNvGraphicFramePr/>
                <a:graphic xmlns:a="http://schemas.openxmlformats.org/drawingml/2006/main">
                  <a:graphicData uri="http://schemas.microsoft.com/office/word/2010/wordprocessingShape">
                    <wps:wsp>
                      <wps:cNvSpPr txBox="1"/>
                      <wps:spPr>
                        <a:xfrm>
                          <a:off x="0" y="0"/>
                          <a:ext cx="248920" cy="339725"/>
                        </a:xfrm>
                        <a:prstGeom prst="rect">
                          <a:avLst/>
                        </a:prstGeom>
                        <a:noFill/>
                        <a:ln>
                          <a:noFill/>
                        </a:ln>
                        <a:effectLst/>
                      </wps:spPr>
                      <wps:txbx>
                        <w:txbxContent>
                          <w:p w14:paraId="17C6DA07" w14:textId="77777777" w:rsidR="00822C34" w:rsidRPr="00D71B8E" w:rsidRDefault="00822C34" w:rsidP="00361C82">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39B6D5" id="_x0000_t202" coordsize="21600,21600" o:spt="202" path="m,l,21600r21600,l21600,xe">
                <v:stroke joinstyle="miter"/>
                <v:path gradientshapeok="t" o:connecttype="rect"/>
              </v:shapetype>
              <v:shape id="Text Box 6518" o:spid="_x0000_s1026" type="#_x0000_t202" style="position:absolute;left:0;text-align:left;margin-left:136.4pt;margin-top:138.9pt;width:19.6pt;height:26.75pt;z-index:25203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" filled="f" stroked="f">
                <v:textbox>
                  <w:txbxContent>
                    <w:p w14:paraId="17C6DA07" w14:textId="77777777" w:rsidR="00822C34" w:rsidRPr="00D71B8E" w:rsidRDefault="00822C34" w:rsidP="00361C82">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Pr="00361C82">
        <w:rPr>
          <w:noProof/>
          <w:lang w:eastAsia="en-US"/>
        </w:rPr>
        <mc:AlternateContent>
          <mc:Choice Requires="wps">
            <w:drawing>
              <wp:anchor distT="0" distB="0" distL="114300" distR="114300" simplePos="0" relativeHeight="252035584" behindDoc="0" locked="0" layoutInCell="1" allowOverlap="1" wp14:anchorId="7D1A38CC" wp14:editId="26E20DB9">
                <wp:simplePos x="0" y="0"/>
                <wp:positionH relativeFrom="margin">
                  <wp:posOffset>1732280</wp:posOffset>
                </wp:positionH>
                <wp:positionV relativeFrom="paragraph">
                  <wp:posOffset>984250</wp:posOffset>
                </wp:positionV>
                <wp:extent cx="249381" cy="225631"/>
                <wp:effectExtent l="0" t="0" r="0" b="3175"/>
                <wp:wrapNone/>
                <wp:docPr id="6517" name="Text Box 6517"/>
                <wp:cNvGraphicFramePr/>
                <a:graphic xmlns:a="http://schemas.openxmlformats.org/drawingml/2006/main">
                  <a:graphicData uri="http://schemas.microsoft.com/office/word/2010/wordprocessingShape">
                    <wps:wsp>
                      <wps:cNvSpPr txBox="1"/>
                      <wps:spPr>
                        <a:xfrm>
                          <a:off x="0" y="0"/>
                          <a:ext cx="249381" cy="225631"/>
                        </a:xfrm>
                        <a:prstGeom prst="rect">
                          <a:avLst/>
                        </a:prstGeom>
                        <a:noFill/>
                        <a:ln>
                          <a:noFill/>
                        </a:ln>
                        <a:effectLst/>
                      </wps:spPr>
                      <wps:txbx>
                        <w:txbxContent>
                          <w:p w14:paraId="10012600" w14:textId="77777777" w:rsidR="00822C34" w:rsidRPr="00D71B8E" w:rsidRDefault="00822C34" w:rsidP="00361C82">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A38CC" id="Text Box 6517" o:spid="_x0000_s1027" type="#_x0000_t202" style="position:absolute;left:0;text-align:left;margin-left:136.4pt;margin-top:77.5pt;width:19.65pt;height:17.75pt;z-index:2520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" filled="f" stroked="f">
                <v:textbox>
                  <w:txbxContent>
                    <w:p w14:paraId="10012600" w14:textId="77777777" w:rsidR="00822C34" w:rsidRPr="00D71B8E" w:rsidRDefault="00822C34" w:rsidP="00361C82">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lang w:eastAsia="en-US"/>
        </w:rPr>
        <mc:AlternateContent>
          <mc:Choice Requires="wps">
            <w:drawing>
              <wp:anchor distT="0" distB="0" distL="114300" distR="114300" simplePos="0" relativeHeight="252031488" behindDoc="0" locked="0" layoutInCell="1" allowOverlap="1" wp14:anchorId="48110083" wp14:editId="275176A4">
                <wp:simplePos x="0" y="0"/>
                <wp:positionH relativeFrom="margin">
                  <wp:posOffset>2032000</wp:posOffset>
                </wp:positionH>
                <wp:positionV relativeFrom="paragraph">
                  <wp:posOffset>1504950</wp:posOffset>
                </wp:positionV>
                <wp:extent cx="2228850" cy="797392"/>
                <wp:effectExtent l="0" t="0" r="19050" b="22225"/>
                <wp:wrapNone/>
                <wp:docPr id="6189" name="Rectangle 6189"/>
                <wp:cNvGraphicFramePr/>
                <a:graphic xmlns:a="http://schemas.openxmlformats.org/drawingml/2006/main">
                  <a:graphicData uri="http://schemas.microsoft.com/office/word/2010/wordprocessingShape">
                    <wps:wsp>
                      <wps:cNvSpPr/>
                      <wps:spPr>
                        <a:xfrm>
                          <a:off x="0" y="0"/>
                          <a:ext cx="2228850" cy="7973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FA090" id="Rectangle 6189" o:spid="_x0000_s1026" style="position:absolute;margin-left:160pt;margin-top:118.5pt;width:175.5pt;height:62.8pt;z-index:2520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033536" behindDoc="0" locked="0" layoutInCell="1" allowOverlap="1" wp14:anchorId="13DA7D50" wp14:editId="56AF032F">
                <wp:simplePos x="0" y="0"/>
                <wp:positionH relativeFrom="margin">
                  <wp:posOffset>2032000</wp:posOffset>
                </wp:positionH>
                <wp:positionV relativeFrom="paragraph">
                  <wp:posOffset>628650</wp:posOffset>
                </wp:positionV>
                <wp:extent cx="444500" cy="695325"/>
                <wp:effectExtent l="0" t="0" r="12700" b="28575"/>
                <wp:wrapNone/>
                <wp:docPr id="6514" name="Rectangle 6514"/>
                <wp:cNvGraphicFramePr/>
                <a:graphic xmlns:a="http://schemas.openxmlformats.org/drawingml/2006/main">
                  <a:graphicData uri="http://schemas.microsoft.com/office/word/2010/wordprocessingShape">
                    <wps:wsp>
                      <wps:cNvSpPr/>
                      <wps:spPr>
                        <a:xfrm>
                          <a:off x="0" y="0"/>
                          <a:ext cx="444500" cy="695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E268B" id="Rectangle 6514" o:spid="_x0000_s1026" style="position:absolute;margin-left:160pt;margin-top:49.5pt;width:35pt;height:54.75pt;z-index:25203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" filled="f" strokecolor="red" strokeweight="1.5pt">
                <w10:wrap anchorx="margin"/>
              </v:rect>
            </w:pict>
          </mc:Fallback>
        </mc:AlternateContent>
      </w:r>
      <w:r w:rsidR="006D0805">
        <w:rPr>
          <w:noProof/>
          <w:lang w:eastAsia="en-US"/>
        </w:rPr>
        <w:drawing>
          <wp:inline distT="0" distB="0" distL="0" distR="0" wp14:anchorId="6C200A23" wp14:editId="306BB65F">
            <wp:extent cx="2400300" cy="2809875"/>
            <wp:effectExtent l="57150" t="57150" r="95250" b="104775"/>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00300" cy="28098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2E491D9" w14:textId="77777777" w:rsidR="00291E95" w:rsidRDefault="00291E95" w:rsidP="00FE7C35">
      <w:pPr>
        <w:pStyle w:val="Heading2"/>
        <w:pageBreakBefore/>
      </w:pPr>
      <w:bookmarkStart w:id="77" w:name="_Ref59201039"/>
      <w:bookmarkStart w:id="78" w:name="_Ref59201057"/>
      <w:bookmarkStart w:id="79" w:name="_Toc100494625"/>
      <w:r>
        <w:lastRenderedPageBreak/>
        <w:t>Creating Your First Graph</w:t>
      </w:r>
      <w:bookmarkEnd w:id="77"/>
      <w:bookmarkEnd w:id="78"/>
      <w:bookmarkEnd w:id="79"/>
    </w:p>
    <w:p w14:paraId="45BC2D8A" w14:textId="7B455BEF" w:rsidR="00291E95" w:rsidRDefault="00291E95" w:rsidP="002F4791">
      <w:r>
        <w:t xml:space="preserve">For our first example, we will make the simplest graph possible with the tool. This graph will be a directed graph from a node named </w:t>
      </w:r>
      <w:r w:rsidR="00E0663D" w:rsidRPr="00E0663D">
        <w:t>'</w:t>
      </w:r>
      <w:r>
        <w:t>a</w:t>
      </w:r>
      <w:r w:rsidR="00E0663D" w:rsidRPr="00E0663D">
        <w:t>'</w:t>
      </w:r>
      <w:r>
        <w:t xml:space="preserve"> to a node named </w:t>
      </w:r>
      <w:r w:rsidR="00E0663D" w:rsidRPr="00E0663D">
        <w:t>'</w:t>
      </w:r>
      <w:r>
        <w:t>b</w:t>
      </w:r>
      <w:r w:rsidR="00E0663D" w:rsidRPr="00E0663D">
        <w:t>'</w:t>
      </w:r>
      <w:r>
        <w:t xml:space="preserve">. To do so we must enter the edge information into the </w:t>
      </w:r>
      <w:r w:rsidR="00550172">
        <w:t>"</w:t>
      </w:r>
      <w:r>
        <w:t>data</w:t>
      </w:r>
      <w:r w:rsidR="00550172">
        <w:t>"</w:t>
      </w:r>
      <w:r>
        <w:t xml:space="preserve"> works</w:t>
      </w:r>
      <w:r w:rsidR="00F94D7F">
        <w:t xml:space="preserve">heet. The </w:t>
      </w:r>
      <w:r w:rsidR="00550172">
        <w:t>"</w:t>
      </w:r>
      <w:r w:rsidR="00F94D7F">
        <w:t>data</w:t>
      </w:r>
      <w:r w:rsidR="00550172">
        <w:t>"</w:t>
      </w:r>
      <w:r w:rsidR="00F94D7F">
        <w:t xml:space="preserve"> worksheet has </w:t>
      </w:r>
      <w:r w:rsidR="00AD0CFC">
        <w:t>10</w:t>
      </w:r>
      <w:r>
        <w:t xml:space="preserve"> columns:</w:t>
      </w:r>
    </w:p>
    <w:p w14:paraId="5F2BDCC6" w14:textId="1C006F0D" w:rsidR="00291E95" w:rsidRPr="005831E2" w:rsidRDefault="00F94D7F" w:rsidP="006A2A0C">
      <w:pPr>
        <w:pStyle w:val="ListParagraph"/>
        <w:numPr>
          <w:ilvl w:val="0"/>
          <w:numId w:val="19"/>
        </w:numPr>
        <w:contextualSpacing w:val="0"/>
      </w:pPr>
      <w:r>
        <w:t xml:space="preserve">Column A </w:t>
      </w:r>
      <w:r w:rsidR="005329FB">
        <w:t>-</w:t>
      </w:r>
      <w:r>
        <w:t xml:space="preserve"> The</w:t>
      </w:r>
      <w:r w:rsidR="00291E95" w:rsidRPr="005831E2">
        <w:t xml:space="preserve"> </w:t>
      </w:r>
      <w:r w:rsidR="00550172">
        <w:rPr>
          <w:b/>
        </w:rPr>
        <w:t>"</w:t>
      </w:r>
      <w:r w:rsidRPr="00F94D7F">
        <w:rPr>
          <w:b/>
        </w:rPr>
        <w:t>Indicator</w:t>
      </w:r>
      <w:r w:rsidR="00550172">
        <w:rPr>
          <w:b/>
        </w:rPr>
        <w:t>"</w:t>
      </w:r>
      <w:r>
        <w:t xml:space="preserve"> </w:t>
      </w:r>
      <w:r w:rsidR="00291E95" w:rsidRPr="005831E2">
        <w:t>column</w:t>
      </w:r>
      <w:r>
        <w:t>. This column</w:t>
      </w:r>
      <w:r w:rsidR="00291E95" w:rsidRPr="005831E2">
        <w:t xml:space="preserve"> allows you to specify a flag to treat the row as a comment. To do so enter a </w:t>
      </w:r>
      <w:r w:rsidR="00E0663D" w:rsidRPr="00E0663D">
        <w:t>'</w:t>
      </w:r>
      <w:r w:rsidR="00291E95" w:rsidRPr="005831E2">
        <w:t>#</w:t>
      </w:r>
      <w:r w:rsidR="00550172">
        <w:t>"</w:t>
      </w:r>
      <w:r w:rsidR="00291E95" w:rsidRPr="005831E2">
        <w:t xml:space="preserve"> hash tag character in the column. The row will turn green, and no data in this row</w:t>
      </w:r>
      <w:r w:rsidR="00C1763D" w:rsidRPr="005831E2">
        <w:t xml:space="preserve"> will be included in the graph.</w:t>
      </w:r>
      <w:r>
        <w:t xml:space="preserve"> If errors are detected in your data a </w:t>
      </w:r>
      <w:r w:rsidR="00550172">
        <w:t>"</w:t>
      </w:r>
      <w:r>
        <w:t>!</w:t>
      </w:r>
      <w:r w:rsidR="00550172">
        <w:t>"</w:t>
      </w:r>
      <w:r>
        <w:t xml:space="preserve"> exclamation mark character will appear in the column, the row will turn red, and an error message will be displayed in the </w:t>
      </w:r>
      <w:r w:rsidR="00550172">
        <w:t>"</w:t>
      </w:r>
      <w:r>
        <w:t>Messages</w:t>
      </w:r>
      <w:r w:rsidR="00550172">
        <w:t>"</w:t>
      </w:r>
      <w:r>
        <w:t xml:space="preserve"> column (column H).</w:t>
      </w:r>
    </w:p>
    <w:p w14:paraId="30C1895F" w14:textId="0BBCE13F" w:rsidR="00C1763D" w:rsidRPr="005831E2" w:rsidRDefault="00C1763D" w:rsidP="006A2A0C">
      <w:pPr>
        <w:pStyle w:val="ListParagraph"/>
        <w:numPr>
          <w:ilvl w:val="0"/>
          <w:numId w:val="19"/>
        </w:numPr>
        <w:contextualSpacing w:val="0"/>
      </w:pPr>
      <w:r w:rsidRPr="005831E2">
        <w:t xml:space="preserve">Column </w:t>
      </w:r>
      <w:r w:rsidR="00F94D7F">
        <w:t>B</w:t>
      </w:r>
      <w:r w:rsidRPr="005831E2">
        <w:t xml:space="preserve"> </w:t>
      </w:r>
      <w:r w:rsidR="005329FB">
        <w:t>-</w:t>
      </w:r>
      <w:r w:rsidRPr="005831E2">
        <w:t xml:space="preserve"> The </w:t>
      </w:r>
      <w:r w:rsidR="00550172">
        <w:rPr>
          <w:b/>
        </w:rPr>
        <w:t>"</w:t>
      </w:r>
      <w:r w:rsidRPr="005831E2">
        <w:rPr>
          <w:b/>
        </w:rPr>
        <w:t>Item</w:t>
      </w:r>
      <w:r w:rsidR="00550172">
        <w:rPr>
          <w:b/>
        </w:rPr>
        <w:t>"</w:t>
      </w:r>
      <w:r w:rsidRPr="005831E2">
        <w:t xml:space="preserve"> column. This column serves two purposes. For nodes, it is a unique identifier of the node. For edges, it is the unique identifier of the </w:t>
      </w:r>
      <w:r w:rsidR="00550172">
        <w:t>"</w:t>
      </w:r>
      <w:r w:rsidRPr="005831E2">
        <w:t>from</w:t>
      </w:r>
      <w:r w:rsidR="00550172">
        <w:t>"</w:t>
      </w:r>
      <w:r w:rsidRPr="005831E2">
        <w:t xml:space="preserve"> node in a (</w:t>
      </w:r>
      <w:r w:rsidR="00550172">
        <w:t>"</w:t>
      </w:r>
      <w:r w:rsidRPr="005831E2">
        <w:t>from</w:t>
      </w:r>
      <w:r w:rsidR="00550172">
        <w:t>"</w:t>
      </w:r>
      <w:r w:rsidRPr="005831E2">
        <w:t xml:space="preserve">, </w:t>
      </w:r>
      <w:r w:rsidR="00550172">
        <w:t>"</w:t>
      </w:r>
      <w:r w:rsidRPr="005831E2">
        <w:t>to</w:t>
      </w:r>
      <w:r w:rsidR="00550172">
        <w:t>"</w:t>
      </w:r>
      <w:r w:rsidRPr="005831E2">
        <w:t>) node pairing.</w:t>
      </w:r>
    </w:p>
    <w:p w14:paraId="0BBFDB81" w14:textId="45884BB4" w:rsidR="00C1763D" w:rsidRPr="005831E2" w:rsidRDefault="00C1763D" w:rsidP="006A2A0C">
      <w:pPr>
        <w:pStyle w:val="ListParagraph"/>
        <w:numPr>
          <w:ilvl w:val="0"/>
          <w:numId w:val="19"/>
        </w:numPr>
        <w:contextualSpacing w:val="0"/>
      </w:pPr>
      <w:r w:rsidRPr="005831E2">
        <w:t xml:space="preserve">Column </w:t>
      </w:r>
      <w:r w:rsidR="00F94D7F">
        <w:t>C</w:t>
      </w:r>
      <w:r w:rsidRPr="005831E2">
        <w:t xml:space="preserve"> </w:t>
      </w:r>
      <w:r w:rsidR="005329FB">
        <w:t>-</w:t>
      </w:r>
      <w:r w:rsidRPr="005831E2">
        <w:t xml:space="preserve"> The </w:t>
      </w:r>
      <w:r w:rsidR="00550172">
        <w:rPr>
          <w:b/>
        </w:rPr>
        <w:t>"</w:t>
      </w:r>
      <w:r w:rsidRPr="005831E2">
        <w:rPr>
          <w:b/>
        </w:rPr>
        <w:t>Label</w:t>
      </w:r>
      <w:r w:rsidR="00550172">
        <w:rPr>
          <w:b/>
        </w:rPr>
        <w:t>"</w:t>
      </w:r>
      <w:r w:rsidRPr="005831E2">
        <w:t xml:space="preserve"> column. This column is optional. When specified for nodes, the value is placed inside the shape; for edges, the value is placed near the spline.</w:t>
      </w:r>
    </w:p>
    <w:p w14:paraId="5A549D1B" w14:textId="109FB7D2" w:rsidR="00C1763D" w:rsidRPr="005831E2" w:rsidRDefault="00F94D7F" w:rsidP="006A2A0C">
      <w:pPr>
        <w:pStyle w:val="ListParagraph"/>
        <w:numPr>
          <w:ilvl w:val="0"/>
          <w:numId w:val="19"/>
        </w:numPr>
        <w:contextualSpacing w:val="0"/>
      </w:pPr>
      <w:r>
        <w:t>Column D</w:t>
      </w:r>
      <w:r w:rsidR="00C1763D" w:rsidRPr="005831E2">
        <w:t xml:space="preserve"> </w:t>
      </w:r>
      <w:r w:rsidR="005329FB">
        <w:t>-</w:t>
      </w:r>
      <w:r w:rsidR="00C1763D" w:rsidRPr="005831E2">
        <w:t xml:space="preserve"> The </w:t>
      </w:r>
      <w:r w:rsidR="00550172">
        <w:rPr>
          <w:b/>
        </w:rPr>
        <w:t>"</w:t>
      </w:r>
      <w:r w:rsidR="00C1763D" w:rsidRPr="00FE7C35">
        <w:rPr>
          <w:b/>
        </w:rPr>
        <w:t>Outside Label</w:t>
      </w:r>
      <w:r w:rsidR="00550172">
        <w:rPr>
          <w:b/>
        </w:rPr>
        <w:t>"</w:t>
      </w:r>
      <w:r w:rsidR="00C1763D" w:rsidRPr="005831E2">
        <w:t xml:space="preserve"> column. This column is also optional. When specified for nodes, the value is placed outside the shape, typically above and to the left of the shape; for edges, the value is placed away from the spline. If neither a </w:t>
      </w:r>
      <w:r w:rsidR="00550172">
        <w:t>"</w:t>
      </w:r>
      <w:r w:rsidR="00C1763D" w:rsidRPr="005831E2">
        <w:t>Label</w:t>
      </w:r>
      <w:r w:rsidR="00550172">
        <w:t>"</w:t>
      </w:r>
      <w:r w:rsidR="00C1763D" w:rsidRPr="005831E2">
        <w:t xml:space="preserve"> or </w:t>
      </w:r>
      <w:r w:rsidR="00550172">
        <w:t>"</w:t>
      </w:r>
      <w:r w:rsidR="00C1763D" w:rsidRPr="005831E2">
        <w:t>Outside Label</w:t>
      </w:r>
      <w:r w:rsidR="00550172">
        <w:t>"</w:t>
      </w:r>
      <w:r w:rsidR="00C1763D" w:rsidRPr="005831E2">
        <w:t xml:space="preserve"> is specified then the graph will default to showing the </w:t>
      </w:r>
      <w:r w:rsidR="00550172">
        <w:t>"</w:t>
      </w:r>
      <w:r w:rsidR="00C1763D" w:rsidRPr="005831E2">
        <w:t>Item</w:t>
      </w:r>
      <w:r w:rsidR="00550172">
        <w:t>"</w:t>
      </w:r>
      <w:r w:rsidR="00C1763D" w:rsidRPr="005831E2">
        <w:t xml:space="preserve"> value as the inside label of nodes, and no data for edges.</w:t>
      </w:r>
    </w:p>
    <w:p w14:paraId="7B1C0C51" w14:textId="0AF3C98A" w:rsidR="00AD0CFC" w:rsidRPr="005831E2" w:rsidRDefault="00AD0CFC" w:rsidP="006A2A0C">
      <w:pPr>
        <w:pStyle w:val="ListParagraph"/>
        <w:numPr>
          <w:ilvl w:val="0"/>
          <w:numId w:val="19"/>
        </w:numPr>
        <w:contextualSpacing w:val="0"/>
      </w:pPr>
      <w:r>
        <w:t>Column E</w:t>
      </w:r>
      <w:r w:rsidRPr="005831E2">
        <w:t xml:space="preserve"> </w:t>
      </w:r>
      <w:r w:rsidR="005329FB">
        <w:t>-</w:t>
      </w:r>
      <w:r w:rsidRPr="005831E2">
        <w:t xml:space="preserve"> The </w:t>
      </w:r>
      <w:r w:rsidR="00550172">
        <w:rPr>
          <w:b/>
        </w:rPr>
        <w:t>"</w:t>
      </w:r>
      <w:r>
        <w:rPr>
          <w:b/>
        </w:rPr>
        <w:t>Tail Label</w:t>
      </w:r>
      <w:r w:rsidR="00550172">
        <w:rPr>
          <w:b/>
        </w:rPr>
        <w:t>"</w:t>
      </w:r>
      <w:r w:rsidRPr="005831E2">
        <w:t xml:space="preserve"> column. This column is only used when specifying a relationship. It is the </w:t>
      </w:r>
      <w:r>
        <w:t>t</w:t>
      </w:r>
      <w:r w:rsidRPr="00AD0CFC">
        <w:t xml:space="preserve">ext label to be placed near </w:t>
      </w:r>
      <w:r>
        <w:t>the tail</w:t>
      </w:r>
      <w:r w:rsidRPr="00AD0CFC">
        <w:t xml:space="preserve"> of </w:t>
      </w:r>
      <w:r>
        <w:t xml:space="preserve">an </w:t>
      </w:r>
      <w:r w:rsidRPr="00AD0CFC">
        <w:t>edge.</w:t>
      </w:r>
    </w:p>
    <w:p w14:paraId="7E1174C3" w14:textId="77FC4EE2" w:rsidR="00AD0CFC" w:rsidRPr="005831E2" w:rsidRDefault="00AD0CFC" w:rsidP="006A2A0C">
      <w:pPr>
        <w:pStyle w:val="ListParagraph"/>
        <w:numPr>
          <w:ilvl w:val="0"/>
          <w:numId w:val="19"/>
        </w:numPr>
        <w:contextualSpacing w:val="0"/>
      </w:pPr>
      <w:r>
        <w:t>Column F</w:t>
      </w:r>
      <w:r w:rsidRPr="005831E2">
        <w:t xml:space="preserve"> </w:t>
      </w:r>
      <w:r w:rsidR="005329FB">
        <w:t>-</w:t>
      </w:r>
      <w:r w:rsidRPr="005831E2">
        <w:t xml:space="preserve"> The </w:t>
      </w:r>
      <w:r w:rsidR="00550172">
        <w:rPr>
          <w:b/>
        </w:rPr>
        <w:t>"</w:t>
      </w:r>
      <w:r>
        <w:rPr>
          <w:b/>
        </w:rPr>
        <w:t>Head Label</w:t>
      </w:r>
      <w:r w:rsidR="00550172">
        <w:rPr>
          <w:b/>
        </w:rPr>
        <w:t>"</w:t>
      </w:r>
      <w:r w:rsidRPr="005831E2">
        <w:t xml:space="preserve"> column. This column is only used when specifying a relationship. It is the </w:t>
      </w:r>
      <w:r>
        <w:t>t</w:t>
      </w:r>
      <w:r w:rsidRPr="00AD0CFC">
        <w:t xml:space="preserve">ext label to be placed near </w:t>
      </w:r>
      <w:r>
        <w:t xml:space="preserve">the </w:t>
      </w:r>
      <w:r w:rsidRPr="00AD0CFC">
        <w:t xml:space="preserve">head of </w:t>
      </w:r>
      <w:r>
        <w:t xml:space="preserve">an </w:t>
      </w:r>
      <w:r w:rsidRPr="00AD0CFC">
        <w:t>edge.</w:t>
      </w:r>
    </w:p>
    <w:p w14:paraId="7EB9480F" w14:textId="19CE6806" w:rsidR="00C1763D" w:rsidRPr="005831E2" w:rsidRDefault="00F94D7F" w:rsidP="006A2A0C">
      <w:pPr>
        <w:pStyle w:val="ListParagraph"/>
        <w:numPr>
          <w:ilvl w:val="0"/>
          <w:numId w:val="19"/>
        </w:numPr>
        <w:contextualSpacing w:val="0"/>
      </w:pPr>
      <w:r>
        <w:t xml:space="preserve">Column </w:t>
      </w:r>
      <w:r w:rsidR="00AD0CFC">
        <w:t>G</w:t>
      </w:r>
      <w:r w:rsidR="005831E2" w:rsidRPr="005831E2">
        <w:t xml:space="preserve"> </w:t>
      </w:r>
      <w:r w:rsidR="005329FB">
        <w:t>-</w:t>
      </w:r>
      <w:r w:rsidR="005831E2" w:rsidRPr="005831E2">
        <w:t xml:space="preserve"> The </w:t>
      </w:r>
      <w:r w:rsidR="00550172">
        <w:rPr>
          <w:b/>
        </w:rPr>
        <w:t>"</w:t>
      </w:r>
      <w:r w:rsidR="006D0805">
        <w:rPr>
          <w:b/>
        </w:rPr>
        <w:t>Related Item</w:t>
      </w:r>
      <w:r w:rsidR="00550172">
        <w:rPr>
          <w:b/>
        </w:rPr>
        <w:t>"</w:t>
      </w:r>
      <w:r w:rsidR="005831E2" w:rsidRPr="005831E2">
        <w:t xml:space="preserve"> column. This column is only used when specifying a relationship. It is the unique identifier of the </w:t>
      </w:r>
      <w:r w:rsidR="00550172">
        <w:t>"</w:t>
      </w:r>
      <w:r w:rsidR="005831E2" w:rsidRPr="005831E2">
        <w:t>to</w:t>
      </w:r>
      <w:r w:rsidR="00550172">
        <w:t>"</w:t>
      </w:r>
      <w:r w:rsidR="005831E2" w:rsidRPr="005831E2">
        <w:t xml:space="preserve"> node in a (</w:t>
      </w:r>
      <w:r w:rsidR="00550172">
        <w:t>"</w:t>
      </w:r>
      <w:r w:rsidR="005831E2" w:rsidRPr="005831E2">
        <w:t>from</w:t>
      </w:r>
      <w:r w:rsidR="00550172">
        <w:t>"</w:t>
      </w:r>
      <w:r w:rsidR="005831E2" w:rsidRPr="005831E2">
        <w:t xml:space="preserve">, </w:t>
      </w:r>
      <w:r w:rsidR="00550172">
        <w:t>"</w:t>
      </w:r>
      <w:r w:rsidR="005831E2" w:rsidRPr="005831E2">
        <w:t>to</w:t>
      </w:r>
      <w:r w:rsidR="00550172">
        <w:t>"</w:t>
      </w:r>
      <w:r w:rsidR="005831E2" w:rsidRPr="005831E2">
        <w:t>) node pairing.</w:t>
      </w:r>
    </w:p>
    <w:p w14:paraId="250E64F5" w14:textId="3305CBCC" w:rsidR="00F94D7F" w:rsidRPr="005831E2" w:rsidRDefault="00F94D7F" w:rsidP="006A2A0C">
      <w:pPr>
        <w:pStyle w:val="ListParagraph"/>
        <w:numPr>
          <w:ilvl w:val="0"/>
          <w:numId w:val="19"/>
        </w:numPr>
        <w:contextualSpacing w:val="0"/>
      </w:pPr>
      <w:r>
        <w:t xml:space="preserve">Column </w:t>
      </w:r>
      <w:r w:rsidR="00AD0CFC">
        <w:t>H</w:t>
      </w:r>
      <w:r w:rsidRPr="005831E2">
        <w:t xml:space="preserve"> </w:t>
      </w:r>
      <w:r w:rsidR="005329FB">
        <w:t>-</w:t>
      </w:r>
      <w:r w:rsidRPr="005831E2">
        <w:t xml:space="preserve"> The </w:t>
      </w:r>
      <w:r w:rsidR="00550172">
        <w:rPr>
          <w:b/>
        </w:rPr>
        <w:t>"</w:t>
      </w:r>
      <w:r w:rsidRPr="005831E2">
        <w:rPr>
          <w:b/>
        </w:rPr>
        <w:t>Style</w:t>
      </w:r>
      <w:r w:rsidR="00550172">
        <w:rPr>
          <w:b/>
        </w:rPr>
        <w:t>"</w:t>
      </w:r>
      <w:r w:rsidR="00FE7C35">
        <w:t xml:space="preserve"> column. Optional information in t</w:t>
      </w:r>
      <w:r w:rsidRPr="005831E2">
        <w:t xml:space="preserve">his column indicates what kind of data is in the </w:t>
      </w:r>
      <w:r w:rsidR="00956CB8" w:rsidRPr="005831E2">
        <w:t>row and</w:t>
      </w:r>
      <w:r w:rsidRPr="005831E2">
        <w:t xml:space="preserve"> relates it back to a style definition in the </w:t>
      </w:r>
      <w:r w:rsidR="00550172">
        <w:t>"</w:t>
      </w:r>
      <w:r w:rsidRPr="005831E2">
        <w:t>styles</w:t>
      </w:r>
      <w:r w:rsidR="00550172">
        <w:t>"</w:t>
      </w:r>
      <w:r w:rsidRPr="005831E2">
        <w:t xml:space="preserve"> worksheet which controls how the node or element should be graphed. For </w:t>
      </w:r>
      <w:r w:rsidR="00130DA2" w:rsidRPr="005831E2">
        <w:t>now,</w:t>
      </w:r>
      <w:r w:rsidRPr="005831E2">
        <w:t xml:space="preserve"> we will only use the styles of </w:t>
      </w:r>
      <w:r w:rsidR="00550172">
        <w:t>"</w:t>
      </w:r>
      <w:r w:rsidRPr="005831E2">
        <w:t>edge</w:t>
      </w:r>
      <w:r w:rsidR="00550172">
        <w:t>"</w:t>
      </w:r>
      <w:r w:rsidRPr="005831E2">
        <w:t xml:space="preserve"> and </w:t>
      </w:r>
      <w:r w:rsidR="00550172">
        <w:t>"</w:t>
      </w:r>
      <w:r w:rsidRPr="005831E2">
        <w:t>node</w:t>
      </w:r>
      <w:r w:rsidR="00550172">
        <w:t>"</w:t>
      </w:r>
      <w:r w:rsidRPr="005831E2">
        <w:t xml:space="preserve"> in our graphs. Later chapters will explain how you can create additional styles to introduce shapes, colors, and images into your graphs.</w:t>
      </w:r>
    </w:p>
    <w:p w14:paraId="3443C812" w14:textId="35F9ECD3" w:rsidR="00F94D7F" w:rsidRPr="005831E2" w:rsidRDefault="00F94D7F" w:rsidP="006A2A0C">
      <w:pPr>
        <w:pStyle w:val="ListParagraph"/>
        <w:numPr>
          <w:ilvl w:val="0"/>
          <w:numId w:val="19"/>
        </w:numPr>
        <w:contextualSpacing w:val="0"/>
      </w:pPr>
      <w:r>
        <w:t xml:space="preserve">Column </w:t>
      </w:r>
      <w:r w:rsidR="00AD0CFC">
        <w:t>I</w:t>
      </w:r>
      <w:r w:rsidRPr="005831E2">
        <w:t xml:space="preserve"> </w:t>
      </w:r>
      <w:r w:rsidR="005329FB">
        <w:t>-</w:t>
      </w:r>
      <w:r w:rsidRPr="005831E2">
        <w:t xml:space="preserve"> The </w:t>
      </w:r>
      <w:r w:rsidR="00550172">
        <w:rPr>
          <w:b/>
        </w:rPr>
        <w:t>"</w:t>
      </w:r>
      <w:r w:rsidR="006D0805">
        <w:rPr>
          <w:b/>
        </w:rPr>
        <w:t>Attributes</w:t>
      </w:r>
      <w:r w:rsidR="00550172">
        <w:rPr>
          <w:b/>
        </w:rPr>
        <w:t>"</w:t>
      </w:r>
      <w:r w:rsidRPr="005831E2">
        <w:t xml:space="preserve"> column. </w:t>
      </w:r>
      <w:r w:rsidR="00FE7C35">
        <w:t>Optional information in t</w:t>
      </w:r>
      <w:r w:rsidRPr="005831E2">
        <w:t xml:space="preserve">his column </w:t>
      </w:r>
      <w:r>
        <w:t xml:space="preserve">provides a means to add extra elements of style which will only apply to a single row. For example, you can place style attributes in this column which would allow you to illustrate the route from Michigan to California as described in the introduction to this manual. </w:t>
      </w:r>
    </w:p>
    <w:p w14:paraId="275F35CE" w14:textId="7940774A" w:rsidR="005831E2" w:rsidRPr="005831E2" w:rsidRDefault="005831E2" w:rsidP="006A2A0C">
      <w:pPr>
        <w:pStyle w:val="ListParagraph"/>
        <w:numPr>
          <w:ilvl w:val="0"/>
          <w:numId w:val="19"/>
        </w:numPr>
        <w:contextualSpacing w:val="0"/>
      </w:pPr>
      <w:r w:rsidRPr="005831E2">
        <w:t xml:space="preserve">Column </w:t>
      </w:r>
      <w:r w:rsidR="00AD0CFC">
        <w:t>J</w:t>
      </w:r>
      <w:r w:rsidRPr="005831E2">
        <w:t xml:space="preserve"> </w:t>
      </w:r>
      <w:r w:rsidR="005329FB">
        <w:t>-</w:t>
      </w:r>
      <w:r w:rsidRPr="005831E2">
        <w:t xml:space="preserve"> The </w:t>
      </w:r>
      <w:r w:rsidR="00550172">
        <w:rPr>
          <w:b/>
        </w:rPr>
        <w:t>"</w:t>
      </w:r>
      <w:r w:rsidRPr="005831E2">
        <w:rPr>
          <w:b/>
        </w:rPr>
        <w:t>Messages</w:t>
      </w:r>
      <w:r w:rsidR="00550172">
        <w:rPr>
          <w:b/>
        </w:rPr>
        <w:t>"</w:t>
      </w:r>
      <w:r w:rsidRPr="005831E2">
        <w:t xml:space="preserve"> column. When the graphing macros </w:t>
      </w:r>
      <w:proofErr w:type="gramStart"/>
      <w:r w:rsidRPr="005831E2">
        <w:t>run</w:t>
      </w:r>
      <w:proofErr w:type="gramEnd"/>
      <w:r w:rsidRPr="005831E2">
        <w:t xml:space="preserve"> they check for common mistakes in the data, such as specifying only one node for an edge. When mistakes are </w:t>
      </w:r>
      <w:r w:rsidR="00130DA2" w:rsidRPr="005831E2">
        <w:t>found,</w:t>
      </w:r>
      <w:r w:rsidRPr="005831E2">
        <w:t xml:space="preserve"> they are reported in this column. In addition, and exclamation mark </w:t>
      </w:r>
      <w:r w:rsidR="00E0663D" w:rsidRPr="00E0663D">
        <w:t>'</w:t>
      </w:r>
      <w:r w:rsidRPr="005831E2">
        <w:t>!</w:t>
      </w:r>
      <w:r w:rsidR="00E0663D" w:rsidRPr="00E0663D">
        <w:t>'</w:t>
      </w:r>
      <w:r w:rsidRPr="005831E2">
        <w:t xml:space="preserve"> is placed in column 1, and the row is highlighted in red to draw your attention to the error.</w:t>
      </w:r>
    </w:p>
    <w:p w14:paraId="0A9FDC75" w14:textId="2B0D38AB" w:rsidR="00FA2EEB" w:rsidRDefault="00AD0CFC" w:rsidP="002F4791">
      <w:r>
        <w:t xml:space="preserve">The columns for </w:t>
      </w:r>
      <w:r w:rsidR="00550172">
        <w:t>"</w:t>
      </w:r>
      <w:r>
        <w:t>Outside Label</w:t>
      </w:r>
      <w:r w:rsidR="00550172">
        <w:t>"</w:t>
      </w:r>
      <w:r>
        <w:t xml:space="preserve">, </w:t>
      </w:r>
      <w:r w:rsidR="00550172">
        <w:t>"</w:t>
      </w:r>
      <w:r>
        <w:t>Tail Label</w:t>
      </w:r>
      <w:r w:rsidR="00550172">
        <w:t>"</w:t>
      </w:r>
      <w:r>
        <w:t xml:space="preserve">, </w:t>
      </w:r>
      <w:r w:rsidR="00550172">
        <w:t>"</w:t>
      </w:r>
      <w:r>
        <w:t>Head Label</w:t>
      </w:r>
      <w:r w:rsidR="00550172">
        <w:t>"</w:t>
      </w:r>
      <w:r>
        <w:t xml:space="preserve"> and </w:t>
      </w:r>
      <w:r w:rsidR="00550172">
        <w:t>"</w:t>
      </w:r>
      <w:r w:rsidR="006D0805">
        <w:t>Attributes</w:t>
      </w:r>
      <w:r w:rsidR="00550172">
        <w:t>"</w:t>
      </w:r>
      <w:r w:rsidR="006727F0">
        <w:t>, and Messages</w:t>
      </w:r>
      <w:r>
        <w:t xml:space="preserve"> </w:t>
      </w:r>
      <w:r w:rsidR="00FA2EEB">
        <w:t xml:space="preserve">(columns D, E, F, </w:t>
      </w:r>
      <w:r w:rsidR="007176A5">
        <w:t xml:space="preserve">H, </w:t>
      </w:r>
      <w:r w:rsidR="00FA2EEB">
        <w:t>I</w:t>
      </w:r>
      <w:r w:rsidR="006727F0">
        <w:t xml:space="preserve">, and </w:t>
      </w:r>
      <w:r w:rsidR="00DC4D2F">
        <w:t>J)</w:t>
      </w:r>
      <w:r w:rsidR="00FA2EEB">
        <w:t xml:space="preserve"> </w:t>
      </w:r>
      <w:r>
        <w:t xml:space="preserve">are hidden by default, since they are less frequently used. Display of these columns can be quickly </w:t>
      </w:r>
      <w:r>
        <w:lastRenderedPageBreak/>
        <w:t>toggled to be visible by selecting the</w:t>
      </w:r>
      <w:r w:rsidR="006727F0">
        <w:t xml:space="preserve"> column name on the list of columns in the dropdown list beneath the </w:t>
      </w:r>
      <w:r w:rsidR="00550172">
        <w:t>"</w:t>
      </w:r>
      <w:r w:rsidR="006727F0">
        <w:t>Show/Hide Columns</w:t>
      </w:r>
      <w:r w:rsidR="00550172">
        <w:t>"</w:t>
      </w:r>
      <w:r w:rsidR="006727F0">
        <w:t xml:space="preserve"> button.</w:t>
      </w:r>
    </w:p>
    <w:p w14:paraId="31D925F5" w14:textId="78C0F118" w:rsidR="006727F0" w:rsidRDefault="006727F0" w:rsidP="002F4791">
      <w:r>
        <w:rPr>
          <w:noProof/>
          <w:lang w:eastAsia="en-US"/>
        </w:rPr>
        <mc:AlternateContent>
          <mc:Choice Requires="wps">
            <w:drawing>
              <wp:anchor distT="0" distB="0" distL="114300" distR="114300" simplePos="0" relativeHeight="252029440" behindDoc="0" locked="0" layoutInCell="1" allowOverlap="1" wp14:anchorId="266961BF" wp14:editId="4376E0C0">
                <wp:simplePos x="0" y="0"/>
                <wp:positionH relativeFrom="margin">
                  <wp:posOffset>4813300</wp:posOffset>
                </wp:positionH>
                <wp:positionV relativeFrom="paragraph">
                  <wp:posOffset>622405</wp:posOffset>
                </wp:positionV>
                <wp:extent cx="819150" cy="1426210"/>
                <wp:effectExtent l="0" t="0" r="19050" b="21590"/>
                <wp:wrapNone/>
                <wp:docPr id="6183" name="Rectangle 6183"/>
                <wp:cNvGraphicFramePr/>
                <a:graphic xmlns:a="http://schemas.openxmlformats.org/drawingml/2006/main">
                  <a:graphicData uri="http://schemas.microsoft.com/office/word/2010/wordprocessingShape">
                    <wps:wsp>
                      <wps:cNvSpPr/>
                      <wps:spPr>
                        <a:xfrm>
                          <a:off x="0" y="0"/>
                          <a:ext cx="819150" cy="142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F0FF" id="Rectangle 6183" o:spid="_x0000_s1026" style="position:absolute;margin-left:379pt;margin-top:49pt;width:64.5pt;height:112.3pt;z-index:2520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" filled="f" strokecolor="red" strokeweight="1.5pt">
                <w10:wrap anchorx="margin"/>
              </v:rect>
            </w:pict>
          </mc:Fallback>
        </mc:AlternateContent>
      </w:r>
      <w:r w:rsidR="002F7090">
        <w:rPr>
          <w:noProof/>
          <w:lang w:eastAsia="en-US"/>
        </w:rPr>
        <w:drawing>
          <wp:inline distT="0" distB="0" distL="0" distR="0" wp14:anchorId="729F6175" wp14:editId="489661B1">
            <wp:extent cx="6400800" cy="2087245"/>
            <wp:effectExtent l="57150" t="57150" r="95250" b="103505"/>
            <wp:docPr id="6257" name="Picture 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2087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291FD58" w14:textId="28F57625" w:rsidR="003976F4" w:rsidRDefault="005831E2" w:rsidP="002F4791">
      <w:r>
        <w:t xml:space="preserve">The simplest way to draw a graph is to </w:t>
      </w:r>
      <w:r w:rsidR="003976F4">
        <w:t>place</w:t>
      </w:r>
      <w:r>
        <w:t xml:space="preserve"> values in the </w:t>
      </w:r>
      <w:r w:rsidR="00550172">
        <w:t>"</w:t>
      </w:r>
      <w:r>
        <w:t>Item</w:t>
      </w:r>
      <w:r w:rsidR="00550172">
        <w:t>"</w:t>
      </w:r>
      <w:r>
        <w:t xml:space="preserve"> and the </w:t>
      </w:r>
      <w:r w:rsidR="00550172">
        <w:t>"</w:t>
      </w:r>
      <w:r w:rsidR="006D0805">
        <w:t>Related Item</w:t>
      </w:r>
      <w:r w:rsidR="00550172">
        <w:t>"</w:t>
      </w:r>
      <w:r>
        <w:t xml:space="preserve"> columns</w:t>
      </w:r>
      <w:r w:rsidR="002008B6">
        <w:t xml:space="preserve">. If the </w:t>
      </w:r>
      <w:r w:rsidR="00E0663D" w:rsidRPr="00E0663D">
        <w:t>'</w:t>
      </w:r>
      <w:r w:rsidR="002008B6">
        <w:t>Automatic Refresh</w:t>
      </w:r>
      <w:r w:rsidR="00E0663D" w:rsidRPr="00E0663D">
        <w:t>'</w:t>
      </w:r>
      <w:r w:rsidR="002008B6">
        <w:t xml:space="preserve"> checkbox is checked the graph will draw as data is entered into each cell. If unchecked,</w:t>
      </w:r>
      <w:r w:rsidR="003976F4">
        <w:t xml:space="preserve"> then press the </w:t>
      </w:r>
      <w:r w:rsidR="00550172">
        <w:t>"</w:t>
      </w:r>
      <w:r w:rsidR="008C14E9">
        <w:t>Refresh Graph</w:t>
      </w:r>
      <w:r w:rsidR="00550172">
        <w:t>"</w:t>
      </w:r>
      <w:r w:rsidR="003976F4">
        <w:t xml:space="preserve"> button. </w:t>
      </w:r>
    </w:p>
    <w:p w14:paraId="65B114E6" w14:textId="0922D7AE" w:rsidR="007176A5" w:rsidRDefault="007176A5" w:rsidP="006727F0">
      <w:r w:rsidRPr="007176A5">
        <w:rPr>
          <w:noProof/>
          <w:lang w:eastAsia="en-US"/>
        </w:rPr>
        <w:t xml:space="preserve"> </w:t>
      </w:r>
      <w:r>
        <w:t xml:space="preserve">For our first </w:t>
      </w:r>
      <w:r w:rsidR="00130DA2">
        <w:t>graph,</w:t>
      </w:r>
      <w:r>
        <w:t xml:space="preserve"> we will draw an </w:t>
      </w:r>
      <w:r w:rsidR="00E0663D" w:rsidRPr="00E0663D">
        <w:t>'</w:t>
      </w:r>
      <w:r>
        <w:t>a</w:t>
      </w:r>
      <w:r w:rsidR="00E0663D" w:rsidRPr="00E0663D">
        <w:t>'</w:t>
      </w:r>
      <w:r>
        <w:t xml:space="preserve"> is related to </w:t>
      </w:r>
      <w:r w:rsidR="00E0663D" w:rsidRPr="00E0663D">
        <w:t>'</w:t>
      </w:r>
      <w:r>
        <w:t>b</w:t>
      </w:r>
      <w:r w:rsidR="00E0663D" w:rsidRPr="00E0663D">
        <w:t>'</w:t>
      </w:r>
      <w:r>
        <w:t xml:space="preserve"> relationship. </w:t>
      </w:r>
    </w:p>
    <w:p w14:paraId="557BA62D" w14:textId="32E95839" w:rsidR="007176A5" w:rsidRDefault="007176A5" w:rsidP="006727F0">
      <w:pPr>
        <w:pStyle w:val="ListParagraph"/>
        <w:numPr>
          <w:ilvl w:val="0"/>
          <w:numId w:val="26"/>
        </w:numPr>
      </w:pPr>
      <w:r>
        <w:t xml:space="preserve">In row 3 type </w:t>
      </w:r>
      <w:r w:rsidR="00E0663D" w:rsidRPr="00E0663D">
        <w:t>'</w:t>
      </w:r>
      <w:r>
        <w:t>a</w:t>
      </w:r>
      <w:r w:rsidR="00E0663D" w:rsidRPr="00E0663D">
        <w:t>'</w:t>
      </w:r>
      <w:r>
        <w:t xml:space="preserve"> in the </w:t>
      </w:r>
      <w:r w:rsidR="00550172">
        <w:t>"</w:t>
      </w:r>
      <w:r>
        <w:t>Item</w:t>
      </w:r>
      <w:r w:rsidR="00550172">
        <w:t>"</w:t>
      </w:r>
      <w:r>
        <w:t xml:space="preserve"> column, and </w:t>
      </w:r>
      <w:r w:rsidR="00E0663D" w:rsidRPr="00E0663D">
        <w:t>'</w:t>
      </w:r>
      <w:r>
        <w:t>b</w:t>
      </w:r>
      <w:r w:rsidR="00E0663D" w:rsidRPr="00E0663D">
        <w:t>'</w:t>
      </w:r>
      <w:r>
        <w:t xml:space="preserve"> in the </w:t>
      </w:r>
      <w:r w:rsidR="00550172">
        <w:t>"</w:t>
      </w:r>
      <w:r w:rsidR="006D0805">
        <w:t>Related Item</w:t>
      </w:r>
      <w:r w:rsidR="00550172">
        <w:t>"</w:t>
      </w:r>
      <w:r>
        <w:t xml:space="preserve"> column. </w:t>
      </w:r>
    </w:p>
    <w:p w14:paraId="03A2F866" w14:textId="526D6E4D" w:rsidR="00125921" w:rsidRDefault="00125921" w:rsidP="006727F0">
      <w:pPr>
        <w:pStyle w:val="ListParagraph"/>
        <w:numPr>
          <w:ilvl w:val="0"/>
          <w:numId w:val="26"/>
        </w:numPr>
      </w:pPr>
      <w:r>
        <w:t xml:space="preserve">Click on the </w:t>
      </w:r>
      <w:r w:rsidR="00550172">
        <w:t>"</w:t>
      </w:r>
      <w:r>
        <w:t>Graphviz</w:t>
      </w:r>
      <w:r w:rsidR="00550172">
        <w:t>"</w:t>
      </w:r>
      <w:r>
        <w:t xml:space="preserve"> ribbon tab to activate it (if it is not the current active tab)</w:t>
      </w:r>
    </w:p>
    <w:p w14:paraId="1E2011AF" w14:textId="6A9DA202" w:rsidR="004A5DEF" w:rsidRDefault="007176A5" w:rsidP="006727F0">
      <w:pPr>
        <w:pStyle w:val="ListParagraph"/>
        <w:numPr>
          <w:ilvl w:val="0"/>
          <w:numId w:val="26"/>
        </w:numPr>
      </w:pPr>
      <w:r>
        <w:t xml:space="preserve">Press the </w:t>
      </w:r>
      <w:r w:rsidR="00550172">
        <w:t>"</w:t>
      </w:r>
      <w:r w:rsidR="008C14E9">
        <w:rPr>
          <w:b/>
        </w:rPr>
        <w:t>Refresh Graph</w:t>
      </w:r>
      <w:r w:rsidR="00550172">
        <w:t>"</w:t>
      </w:r>
      <w:r>
        <w:t xml:space="preserve"> button</w:t>
      </w:r>
      <w:r w:rsidR="004A5DEF">
        <w:t xml:space="preserve"> </w:t>
      </w:r>
    </w:p>
    <w:p w14:paraId="4F533BFE" w14:textId="77777777" w:rsidR="007176A5" w:rsidRDefault="008C14E9" w:rsidP="006727F0">
      <w:pPr>
        <w:ind w:left="720"/>
      </w:pPr>
      <w:r>
        <w:rPr>
          <w:noProof/>
          <w:lang w:eastAsia="en-US"/>
        </w:rPr>
        <w:drawing>
          <wp:inline distT="0" distB="0" distL="0" distR="0" wp14:anchorId="0723D770" wp14:editId="723C95E1">
            <wp:extent cx="542925" cy="876300"/>
            <wp:effectExtent l="57150" t="57150" r="104775" b="95250"/>
            <wp:docPr id="6256" name="Picture 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925" cy="876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315BCF" w14:textId="77777777" w:rsidR="00D71B8E" w:rsidRDefault="00D71B8E" w:rsidP="006727F0">
      <w:pPr>
        <w:pStyle w:val="ListParagraph"/>
        <w:numPr>
          <w:ilvl w:val="0"/>
          <w:numId w:val="26"/>
        </w:numPr>
      </w:pPr>
      <w:r>
        <w:t>See the result</w:t>
      </w:r>
      <w:r w:rsidR="00371B5F">
        <w:t xml:space="preserve"> beside the data</w:t>
      </w:r>
    </w:p>
    <w:p w14:paraId="4B9BFA8D" w14:textId="74585AF6" w:rsidR="007176A5" w:rsidRDefault="007176A5" w:rsidP="007176A5">
      <w:pPr>
        <w:keepNext/>
      </w:pPr>
      <w:r>
        <w:lastRenderedPageBreak/>
        <w:t>The results should resemble the following example:</w:t>
      </w:r>
    </w:p>
    <w:p w14:paraId="39E7D1B5" w14:textId="7B13C10A" w:rsidR="007176A5" w:rsidRDefault="002008B6" w:rsidP="00FE7C35">
      <w:pPr>
        <w:keepNext/>
        <w:rPr>
          <w:noProof/>
          <w:lang w:eastAsia="en-US"/>
        </w:rPr>
      </w:pPr>
      <w:r>
        <w:rPr>
          <w:noProof/>
          <w:lang w:eastAsia="en-US"/>
        </w:rPr>
        <mc:AlternateContent>
          <mc:Choice Requires="wps">
            <w:drawing>
              <wp:anchor distT="0" distB="0" distL="114300" distR="114300" simplePos="0" relativeHeight="251905536" behindDoc="0" locked="0" layoutInCell="1" allowOverlap="1" wp14:anchorId="6460209E" wp14:editId="3DF1A763">
                <wp:simplePos x="0" y="0"/>
                <wp:positionH relativeFrom="margin">
                  <wp:posOffset>2943225</wp:posOffset>
                </wp:positionH>
                <wp:positionV relativeFrom="paragraph">
                  <wp:posOffset>1131570</wp:posOffset>
                </wp:positionV>
                <wp:extent cx="249381" cy="225631"/>
                <wp:effectExtent l="0" t="0" r="0" b="3175"/>
                <wp:wrapNone/>
                <wp:docPr id="6165" name="Text Box 6165"/>
                <wp:cNvGraphicFramePr/>
                <a:graphic xmlns:a="http://schemas.openxmlformats.org/drawingml/2006/main">
                  <a:graphicData uri="http://schemas.microsoft.com/office/word/2010/wordprocessingShape">
                    <wps:wsp>
                      <wps:cNvSpPr txBox="1"/>
                      <wps:spPr>
                        <a:xfrm>
                          <a:off x="0" y="0"/>
                          <a:ext cx="249381" cy="225631"/>
                        </a:xfrm>
                        <a:prstGeom prst="rect">
                          <a:avLst/>
                        </a:prstGeom>
                        <a:noFill/>
                        <a:ln>
                          <a:noFill/>
                        </a:ln>
                        <a:effectLst/>
                      </wps:spPr>
                      <wps:txbx>
                        <w:txbxContent>
                          <w:p w14:paraId="494EF5FE"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0209E" id="Text Box 6165" o:spid="_x0000_s1028" type="#_x0000_t202" style="position:absolute;margin-left:231.75pt;margin-top:89.1pt;width:19.65pt;height:17.75pt;z-index:2519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" filled="f" stroked="f">
                <v:textbox>
                  <w:txbxContent>
                    <w:p w14:paraId="494EF5FE"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lang w:eastAsia="en-US"/>
        </w:rPr>
        <mc:AlternateContent>
          <mc:Choice Requires="wps">
            <w:drawing>
              <wp:anchor distT="0" distB="0" distL="114300" distR="114300" simplePos="0" relativeHeight="251751935" behindDoc="0" locked="0" layoutInCell="1" allowOverlap="1" wp14:anchorId="0C69AAB9" wp14:editId="59DC4F47">
                <wp:simplePos x="0" y="0"/>
                <wp:positionH relativeFrom="margin">
                  <wp:posOffset>50801</wp:posOffset>
                </wp:positionH>
                <wp:positionV relativeFrom="paragraph">
                  <wp:posOffset>403225</wp:posOffset>
                </wp:positionV>
                <wp:extent cx="234950" cy="376555"/>
                <wp:effectExtent l="0" t="0" r="12700" b="23495"/>
                <wp:wrapNone/>
                <wp:docPr id="135" name="Rectangle 135"/>
                <wp:cNvGraphicFramePr/>
                <a:graphic xmlns:a="http://schemas.openxmlformats.org/drawingml/2006/main">
                  <a:graphicData uri="http://schemas.microsoft.com/office/word/2010/wordprocessingShape">
                    <wps:wsp>
                      <wps:cNvSpPr/>
                      <wps:spPr>
                        <a:xfrm>
                          <a:off x="0" y="0"/>
                          <a:ext cx="234950" cy="376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65CE" id="Rectangle 135" o:spid="_x0000_s1026" style="position:absolute;margin-left:4pt;margin-top:31.75pt;width:18.5pt;height:29.65pt;z-index:251751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1911680" behindDoc="0" locked="0" layoutInCell="1" allowOverlap="1" wp14:anchorId="4E3E215F" wp14:editId="5FC4EEC1">
                <wp:simplePos x="0" y="0"/>
                <wp:positionH relativeFrom="margin">
                  <wp:posOffset>2199005</wp:posOffset>
                </wp:positionH>
                <wp:positionV relativeFrom="paragraph">
                  <wp:posOffset>328295</wp:posOffset>
                </wp:positionV>
                <wp:extent cx="248920" cy="225425"/>
                <wp:effectExtent l="0" t="0" r="0" b="3175"/>
                <wp:wrapNone/>
                <wp:docPr id="6300" name="Text Box 6300"/>
                <wp:cNvGraphicFramePr/>
                <a:graphic xmlns:a="http://schemas.openxmlformats.org/drawingml/2006/main">
                  <a:graphicData uri="http://schemas.microsoft.com/office/word/2010/wordprocessingShape">
                    <wps:wsp>
                      <wps:cNvSpPr txBox="1"/>
                      <wps:spPr>
                        <a:xfrm>
                          <a:off x="0" y="0"/>
                          <a:ext cx="248920" cy="225425"/>
                        </a:xfrm>
                        <a:prstGeom prst="rect">
                          <a:avLst/>
                        </a:prstGeom>
                        <a:noFill/>
                        <a:ln>
                          <a:noFill/>
                        </a:ln>
                        <a:effectLst/>
                      </wps:spPr>
                      <wps:txbx>
                        <w:txbxContent>
                          <w:p w14:paraId="19324068" w14:textId="77777777" w:rsidR="00822C34" w:rsidRPr="00D71B8E" w:rsidRDefault="00822C34" w:rsidP="00125921">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215F" id="Text Box 6300" o:spid="_x0000_s1029" type="#_x0000_t202" style="position:absolute;margin-left:173.15pt;margin-top:25.85pt;width:19.6pt;height:17.75pt;z-index:25191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" filled="f" stroked="f">
                <v:textbox>
                  <w:txbxContent>
                    <w:p w14:paraId="19324068" w14:textId="77777777" w:rsidR="00822C34" w:rsidRPr="00D71B8E" w:rsidRDefault="00822C34" w:rsidP="00125921">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lang w:eastAsia="en-US"/>
        </w:rPr>
        <mc:AlternateContent>
          <mc:Choice Requires="wps">
            <w:drawing>
              <wp:anchor distT="0" distB="0" distL="114300" distR="114300" simplePos="0" relativeHeight="251907584" behindDoc="0" locked="0" layoutInCell="1" allowOverlap="1" wp14:anchorId="1DA5C57B" wp14:editId="38573332">
                <wp:simplePos x="0" y="0"/>
                <wp:positionH relativeFrom="margin">
                  <wp:posOffset>-56515</wp:posOffset>
                </wp:positionH>
                <wp:positionV relativeFrom="paragraph">
                  <wp:posOffset>973455</wp:posOffset>
                </wp:positionV>
                <wp:extent cx="249381" cy="225631"/>
                <wp:effectExtent l="0" t="0" r="0" b="3175"/>
                <wp:wrapNone/>
                <wp:docPr id="6166" name="Text Box 6166"/>
                <wp:cNvGraphicFramePr/>
                <a:graphic xmlns:a="http://schemas.openxmlformats.org/drawingml/2006/main">
                  <a:graphicData uri="http://schemas.microsoft.com/office/word/2010/wordprocessingShape">
                    <wps:wsp>
                      <wps:cNvSpPr txBox="1"/>
                      <wps:spPr>
                        <a:xfrm>
                          <a:off x="0" y="0"/>
                          <a:ext cx="249381" cy="225631"/>
                        </a:xfrm>
                        <a:prstGeom prst="rect">
                          <a:avLst/>
                        </a:prstGeom>
                        <a:noFill/>
                        <a:ln>
                          <a:noFill/>
                        </a:ln>
                        <a:effectLst/>
                      </wps:spPr>
                      <wps:txbx>
                        <w:txbxContent>
                          <w:p w14:paraId="017DE7BE"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5C57B" id="Text Box 6166" o:spid="_x0000_s1030" type="#_x0000_t202" style="position:absolute;margin-left:-4.45pt;margin-top:76.65pt;width:19.65pt;height:17.7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" filled="f" stroked="f">
                <v:textbox>
                  <w:txbxContent>
                    <w:p w14:paraId="017DE7BE"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lang w:eastAsia="en-US"/>
        </w:rPr>
        <mc:AlternateContent>
          <mc:Choice Requires="wps">
            <w:drawing>
              <wp:anchor distT="0" distB="0" distL="114300" distR="114300" simplePos="0" relativeHeight="251903488" behindDoc="0" locked="0" layoutInCell="1" allowOverlap="1" wp14:anchorId="3C1A9A22" wp14:editId="514FA9F2">
                <wp:simplePos x="0" y="0"/>
                <wp:positionH relativeFrom="margin">
                  <wp:posOffset>177800</wp:posOffset>
                </wp:positionH>
                <wp:positionV relativeFrom="paragraph">
                  <wp:posOffset>1057276</wp:posOffset>
                </wp:positionV>
                <wp:extent cx="2220685" cy="127000"/>
                <wp:effectExtent l="0" t="0" r="27305" b="25400"/>
                <wp:wrapNone/>
                <wp:docPr id="6161" name="Rectangle 6161"/>
                <wp:cNvGraphicFramePr/>
                <a:graphic xmlns:a="http://schemas.openxmlformats.org/drawingml/2006/main">
                  <a:graphicData uri="http://schemas.microsoft.com/office/word/2010/wordprocessingShape">
                    <wps:wsp>
                      <wps:cNvSpPr/>
                      <wps:spPr>
                        <a:xfrm>
                          <a:off x="0" y="0"/>
                          <a:ext cx="22206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B4702" id="Rectangle 6161" o:spid="_x0000_s1026" style="position:absolute;margin-left:14pt;margin-top:83.25pt;width:174.85pt;height:10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" filled="f" strokecolor="red" strokeweight="1.5pt">
                <w10:wrap anchorx="margin"/>
              </v:rect>
            </w:pict>
          </mc:Fallback>
        </mc:AlternateContent>
      </w:r>
      <w:r w:rsidR="00DC4D2F">
        <w:rPr>
          <w:noProof/>
          <w:lang w:eastAsia="en-US"/>
        </w:rPr>
        <mc:AlternateContent>
          <mc:Choice Requires="wps">
            <w:drawing>
              <wp:anchor distT="0" distB="0" distL="114300" distR="114300" simplePos="0" relativeHeight="251909632" behindDoc="0" locked="0" layoutInCell="1" allowOverlap="1" wp14:anchorId="0E263A78" wp14:editId="7B57EB3D">
                <wp:simplePos x="0" y="0"/>
                <wp:positionH relativeFrom="margin">
                  <wp:posOffset>-151765</wp:posOffset>
                </wp:positionH>
                <wp:positionV relativeFrom="paragraph">
                  <wp:posOffset>433705</wp:posOffset>
                </wp:positionV>
                <wp:extent cx="248920" cy="225425"/>
                <wp:effectExtent l="0" t="0" r="0" b="3175"/>
                <wp:wrapNone/>
                <wp:docPr id="6167" name="Text Box 6167"/>
                <wp:cNvGraphicFramePr/>
                <a:graphic xmlns:a="http://schemas.openxmlformats.org/drawingml/2006/main">
                  <a:graphicData uri="http://schemas.microsoft.com/office/word/2010/wordprocessingShape">
                    <wps:wsp>
                      <wps:cNvSpPr txBox="1"/>
                      <wps:spPr>
                        <a:xfrm>
                          <a:off x="0" y="0"/>
                          <a:ext cx="248920" cy="225425"/>
                        </a:xfrm>
                        <a:prstGeom prst="rect">
                          <a:avLst/>
                        </a:prstGeom>
                        <a:noFill/>
                        <a:ln>
                          <a:noFill/>
                        </a:ln>
                        <a:effectLst/>
                      </wps:spPr>
                      <wps:txbx>
                        <w:txbxContent>
                          <w:p w14:paraId="30DDC131"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3A78" id="Text Box 6167" o:spid="_x0000_s1031" type="#_x0000_t202" style="position:absolute;margin-left:-11.95pt;margin-top:34.15pt;width:19.6pt;height:17.7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" filled="f" stroked="f">
                <v:textbox>
                  <w:txbxContent>
                    <w:p w14:paraId="30DDC131" w14:textId="77777777" w:rsidR="00822C34" w:rsidRPr="00D71B8E" w:rsidRDefault="00822C34"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002F7090" w:rsidRPr="002F7090">
        <w:rPr>
          <w:noProof/>
          <w:lang w:eastAsia="en-US"/>
        </w:rPr>
        <w:t xml:space="preserve"> </w:t>
      </w:r>
      <w:r w:rsidR="002F7090">
        <w:rPr>
          <w:noProof/>
          <w:lang w:eastAsia="en-US"/>
        </w:rPr>
        <w:drawing>
          <wp:inline distT="0" distB="0" distL="0" distR="0" wp14:anchorId="528A9AF5" wp14:editId="4D1A6494">
            <wp:extent cx="6400800" cy="3479165"/>
            <wp:effectExtent l="57150" t="57150" r="95250" b="102235"/>
            <wp:docPr id="6258" name="Picture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0800" cy="34791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D64E878" w14:textId="77777777" w:rsidR="00291E95" w:rsidRDefault="004A5DEF" w:rsidP="002F4791">
      <w:r w:rsidRPr="00875C94">
        <w:rPr>
          <w:b/>
        </w:rPr>
        <w:t>Congratulations</w:t>
      </w:r>
      <w:r>
        <w:t>,</w:t>
      </w:r>
      <w:r w:rsidR="003976F4">
        <w:t xml:space="preserve"> you have created your first graph!</w:t>
      </w:r>
    </w:p>
    <w:p w14:paraId="733703A8" w14:textId="76292AEB" w:rsidR="0090080C" w:rsidRDefault="0090080C" w:rsidP="002F4791">
      <w:r>
        <w:t xml:space="preserve">The next section will discuss the concepts of creating graphs in Excel. You only need to use the </w:t>
      </w:r>
      <w:r w:rsidR="00E0663D" w:rsidRPr="00E0663D">
        <w:t>'</w:t>
      </w:r>
      <w:r w:rsidR="008C14E9">
        <w:t>Refresh Graph</w:t>
      </w:r>
      <w:r w:rsidR="00E0663D" w:rsidRPr="00E0663D">
        <w:t>'</w:t>
      </w:r>
      <w:r>
        <w:t xml:space="preserve"> button of the </w:t>
      </w:r>
      <w:r w:rsidR="00E0663D" w:rsidRPr="00E0663D">
        <w:t>'</w:t>
      </w:r>
      <w:r>
        <w:t>Graphviz</w:t>
      </w:r>
      <w:r w:rsidR="00E0663D" w:rsidRPr="00E0663D">
        <w:t>'</w:t>
      </w:r>
      <w:r>
        <w:t xml:space="preserve"> ribbon tab for these tutorials. We explain </w:t>
      </w:r>
      <w:r w:rsidR="00E0663D" w:rsidRPr="00E0663D">
        <w:t>'</w:t>
      </w:r>
      <w:r>
        <w:t>Graphviz</w:t>
      </w:r>
      <w:r w:rsidR="00E0663D" w:rsidRPr="00E0663D">
        <w:t>'</w:t>
      </w:r>
      <w:r>
        <w:t xml:space="preserve"> ribbon tab details after the graphing concepts are mastered.</w:t>
      </w:r>
    </w:p>
    <w:p w14:paraId="4ACBA1F0" w14:textId="77777777" w:rsidR="000C205E" w:rsidRDefault="000C205E" w:rsidP="000C205E">
      <w:pPr>
        <w:pStyle w:val="Heading2"/>
        <w:pageBreakBefore/>
      </w:pPr>
      <w:bookmarkStart w:id="80" w:name="_Toc60231759"/>
      <w:bookmarkStart w:id="81" w:name="_Toc100494626"/>
      <w:r>
        <w:lastRenderedPageBreak/>
        <w:t>Constructing Simple Graphs</w:t>
      </w:r>
      <w:bookmarkEnd w:id="80"/>
      <w:bookmarkEnd w:id="81"/>
    </w:p>
    <w:p w14:paraId="011050F4" w14:textId="77777777" w:rsidR="000C205E" w:rsidRDefault="000C205E" w:rsidP="000C205E">
      <w:r>
        <w:t>Next, lets expand upon the graph we just created to have additional relationships. Assume that:</w:t>
      </w:r>
    </w:p>
    <w:p w14:paraId="69FE4F2B" w14:textId="77777777" w:rsidR="000C205E" w:rsidRDefault="000C205E" w:rsidP="000C205E">
      <w:pPr>
        <w:pStyle w:val="ListParagraph"/>
        <w:numPr>
          <w:ilvl w:val="0"/>
          <w:numId w:val="11"/>
        </w:numPr>
      </w:pPr>
      <w:r w:rsidRPr="00E0663D">
        <w:t>'</w:t>
      </w:r>
      <w:r>
        <w:t>a</w:t>
      </w:r>
      <w:r w:rsidRPr="00E0663D">
        <w:t>'</w:t>
      </w:r>
      <w:r>
        <w:t xml:space="preserve"> is related to </w:t>
      </w:r>
      <w:r w:rsidRPr="00E0663D">
        <w:t>'</w:t>
      </w:r>
      <w:r>
        <w:t>b</w:t>
      </w:r>
      <w:r w:rsidRPr="00E0663D">
        <w:t>'</w:t>
      </w:r>
      <w:r>
        <w:t xml:space="preserve"> (already drawn)</w:t>
      </w:r>
    </w:p>
    <w:p w14:paraId="5C301D1B" w14:textId="77777777" w:rsidR="000C205E" w:rsidRDefault="000C205E" w:rsidP="000C205E">
      <w:pPr>
        <w:pStyle w:val="ListParagraph"/>
        <w:numPr>
          <w:ilvl w:val="0"/>
          <w:numId w:val="11"/>
        </w:numPr>
      </w:pPr>
      <w:r w:rsidRPr="00E0663D">
        <w:t>'</w:t>
      </w:r>
      <w:r>
        <w:t>b</w:t>
      </w:r>
      <w:r w:rsidRPr="00E0663D">
        <w:t>'</w:t>
      </w:r>
      <w:r>
        <w:t xml:space="preserve"> is related to </w:t>
      </w:r>
      <w:r w:rsidRPr="00E0663D">
        <w:t>'</w:t>
      </w:r>
      <w:r>
        <w:t>c</w:t>
      </w:r>
      <w:r w:rsidRPr="00E0663D">
        <w:t>'</w:t>
      </w:r>
    </w:p>
    <w:p w14:paraId="3CD97D1C" w14:textId="77777777" w:rsidR="000C205E" w:rsidRDefault="000C205E" w:rsidP="000C205E">
      <w:pPr>
        <w:pStyle w:val="ListParagraph"/>
        <w:numPr>
          <w:ilvl w:val="0"/>
          <w:numId w:val="11"/>
        </w:numPr>
      </w:pPr>
      <w:r w:rsidRPr="00E0663D">
        <w:t>'</w:t>
      </w:r>
      <w:r>
        <w:t>c</w:t>
      </w:r>
      <w:r w:rsidRPr="00E0663D">
        <w:t>'</w:t>
      </w:r>
      <w:r>
        <w:t xml:space="preserve"> is related to </w:t>
      </w:r>
      <w:r w:rsidRPr="00E0663D">
        <w:t>'</w:t>
      </w:r>
      <w:r>
        <w:t>a</w:t>
      </w:r>
      <w:r w:rsidRPr="00E0663D">
        <w:t>'</w:t>
      </w:r>
    </w:p>
    <w:p w14:paraId="7EA16F03" w14:textId="77777777" w:rsidR="000C205E" w:rsidRDefault="000C205E" w:rsidP="000C205E">
      <w:pPr>
        <w:rPr>
          <w:noProof/>
          <w:lang w:eastAsia="en-US"/>
        </w:rPr>
      </w:pPr>
      <w:r>
        <w:t xml:space="preserve">The Excel data appears as shown on rows 3-5. Press the </w:t>
      </w:r>
      <w:r w:rsidRPr="00E0663D">
        <w:rPr>
          <w:noProof/>
          <w:lang w:eastAsia="en-US"/>
        </w:rPr>
        <w:t>'</w:t>
      </w:r>
      <w:r>
        <w:rPr>
          <w:noProof/>
          <w:lang w:eastAsia="en-US"/>
        </w:rPr>
        <w:t>Refresh Graph</w:t>
      </w:r>
      <w:r w:rsidRPr="00E0663D">
        <w:rPr>
          <w:noProof/>
          <w:lang w:eastAsia="en-US"/>
        </w:rPr>
        <w:t>'</w:t>
      </w:r>
      <w:r>
        <w:t xml:space="preserve"> button, and the Excel worksheet now looks like:</w:t>
      </w:r>
      <w:r w:rsidRPr="00FA2EEB">
        <w:rPr>
          <w:noProof/>
          <w:lang w:eastAsia="en-US"/>
        </w:rPr>
        <w:t xml:space="preserve"> </w:t>
      </w:r>
    </w:p>
    <w:p w14:paraId="122CD01C" w14:textId="77777777" w:rsidR="000C205E" w:rsidRDefault="000C205E" w:rsidP="000C205E">
      <w:pPr>
        <w:rPr>
          <w:noProof/>
          <w:lang w:eastAsia="en-US"/>
        </w:rPr>
      </w:pPr>
      <w:r>
        <w:rPr>
          <w:noProof/>
          <w:lang w:eastAsia="en-US"/>
        </w:rPr>
        <mc:AlternateContent>
          <mc:Choice Requires="wps">
            <w:drawing>
              <wp:anchor distT="0" distB="0" distL="114300" distR="114300" simplePos="0" relativeHeight="252269056" behindDoc="0" locked="0" layoutInCell="1" allowOverlap="1" wp14:anchorId="1C18715F" wp14:editId="70C21689">
                <wp:simplePos x="0" y="0"/>
                <wp:positionH relativeFrom="margin">
                  <wp:posOffset>476250</wp:posOffset>
                </wp:positionH>
                <wp:positionV relativeFrom="paragraph">
                  <wp:posOffset>672465</wp:posOffset>
                </wp:positionV>
                <wp:extent cx="4292600" cy="557530"/>
                <wp:effectExtent l="0" t="0" r="12700" b="13970"/>
                <wp:wrapNone/>
                <wp:docPr id="6297" name="Rectangle 6297"/>
                <wp:cNvGraphicFramePr/>
                <a:graphic xmlns:a="http://schemas.openxmlformats.org/drawingml/2006/main">
                  <a:graphicData uri="http://schemas.microsoft.com/office/word/2010/wordprocessingShape">
                    <wps:wsp>
                      <wps:cNvSpPr/>
                      <wps:spPr>
                        <a:xfrm>
                          <a:off x="0" y="0"/>
                          <a:ext cx="4292600" cy="557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96297" id="Rectangle 6297" o:spid="_x0000_s1026" style="position:absolute;margin-left:37.5pt;margin-top:52.95pt;width:338pt;height:43.9pt;z-index:2522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" filled="f" strokecolor="red" strokeweight="1.5pt">
                <w10:wrap anchorx="margin"/>
              </v:rect>
            </w:pict>
          </mc:Fallback>
        </mc:AlternateContent>
      </w:r>
      <w:r w:rsidRPr="002F7090">
        <w:rPr>
          <w:noProof/>
          <w:lang w:eastAsia="en-US"/>
        </w:rPr>
        <w:t xml:space="preserve"> </w:t>
      </w:r>
      <w:r>
        <w:rPr>
          <w:noProof/>
          <w:lang w:eastAsia="en-US"/>
        </w:rPr>
        <w:drawing>
          <wp:inline distT="0" distB="0" distL="0" distR="0" wp14:anchorId="60E77B7B" wp14:editId="2B790550">
            <wp:extent cx="5981700" cy="3019425"/>
            <wp:effectExtent l="57150" t="57150" r="95250" b="104775"/>
            <wp:docPr id="6685" name="Picture 66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 name="Picture 6685" descr="Graphical user interface, application, table, Excel&#10;&#10;Description automatically generated"/>
                    <pic:cNvPicPr/>
                  </pic:nvPicPr>
                  <pic:blipFill>
                    <a:blip r:embed="rId154"/>
                    <a:stretch>
                      <a:fillRect/>
                    </a:stretch>
                  </pic:blipFill>
                  <pic:spPr>
                    <a:xfrm>
                      <a:off x="0" y="0"/>
                      <a:ext cx="5981700" cy="3019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1EA54893" w14:textId="77777777" w:rsidTr="000C205E">
        <w:tc>
          <w:tcPr>
            <w:tcW w:w="10070" w:type="dxa"/>
          </w:tcPr>
          <w:p w14:paraId="5C388C20" w14:textId="77777777" w:rsidR="000C205E" w:rsidRDefault="000C205E" w:rsidP="000C205E">
            <w:pPr>
              <w:keepNext/>
              <w:spacing w:after="0"/>
              <w:rPr>
                <w:rFonts w:ascii="Courier" w:hAnsi="Courier" w:cs="Times New Roman"/>
                <w:noProof/>
                <w:sz w:val="20"/>
                <w:szCs w:val="20"/>
                <w:lang w:eastAsia="en-US"/>
              </w:rPr>
            </w:pPr>
          </w:p>
          <w:p w14:paraId="00648C2F"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strict digraph "main"</w:t>
            </w:r>
          </w:p>
          <w:p w14:paraId="2C629169"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5C7134AC"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layout="dot";</w:t>
            </w:r>
          </w:p>
          <w:p w14:paraId="7DFE964D"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rankdir="TB";</w:t>
            </w:r>
          </w:p>
          <w:p w14:paraId="2AD916CA" w14:textId="77777777" w:rsidR="000C205E" w:rsidRPr="00740BB7" w:rsidRDefault="000C205E" w:rsidP="000C205E">
            <w:pPr>
              <w:keepNext/>
              <w:spacing w:after="0"/>
              <w:rPr>
                <w:rFonts w:ascii="Courier" w:hAnsi="Courier" w:cs="Times New Roman"/>
                <w:noProof/>
                <w:sz w:val="20"/>
                <w:szCs w:val="20"/>
                <w:lang w:eastAsia="en-US"/>
              </w:rPr>
            </w:pPr>
          </w:p>
          <w:p w14:paraId="654BFEF3"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"a" -&gt; "b";</w:t>
            </w:r>
          </w:p>
          <w:p w14:paraId="2F8099A1"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"b" -&gt; "c";</w:t>
            </w:r>
          </w:p>
          <w:p w14:paraId="739277CC"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"c" -&gt; "a";</w:t>
            </w:r>
          </w:p>
          <w:p w14:paraId="550AC3CB"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19063829" w14:textId="77777777" w:rsidR="000C205E" w:rsidRDefault="000C205E" w:rsidP="000C205E">
            <w:pPr>
              <w:keepNext/>
              <w:spacing w:after="0"/>
              <w:rPr>
                <w:noProof/>
                <w:lang w:eastAsia="en-US"/>
              </w:rPr>
            </w:pPr>
          </w:p>
        </w:tc>
      </w:tr>
    </w:tbl>
    <w:p w14:paraId="45DDF469" w14:textId="77777777" w:rsidR="000C205E" w:rsidRPr="00740BB7" w:rsidRDefault="000C205E" w:rsidP="000C205E">
      <w:pPr>
        <w:keepNext/>
        <w:jc w:val="center"/>
        <w:rPr>
          <w:i/>
          <w:iCs/>
          <w:noProof/>
          <w:lang w:eastAsia="en-US"/>
        </w:rPr>
      </w:pPr>
      <w:r w:rsidRPr="00740BB7">
        <w:rPr>
          <w:i/>
          <w:iCs/>
          <w:noProof/>
          <w:lang w:eastAsia="en-US"/>
        </w:rPr>
        <w:t>Graphviz Source</w:t>
      </w:r>
    </w:p>
    <w:p w14:paraId="6EF64525" w14:textId="77777777" w:rsidR="000C205E" w:rsidRDefault="000C205E" w:rsidP="000C205E"/>
    <w:p w14:paraId="78C796F2" w14:textId="77777777" w:rsidR="000C205E" w:rsidRDefault="000C205E" w:rsidP="000C205E">
      <w:pPr>
        <w:pageBreakBefore/>
      </w:pPr>
      <w:r>
        <w:lastRenderedPageBreak/>
        <w:t xml:space="preserve">Now, let us add data into the "Label" column to label the relationships. Fill in Column C as shown below. Press the </w:t>
      </w:r>
      <w:r w:rsidRPr="00E0663D">
        <w:rPr>
          <w:noProof/>
          <w:lang w:eastAsia="en-US"/>
        </w:rPr>
        <w:t>'</w:t>
      </w:r>
      <w:r>
        <w:rPr>
          <w:noProof/>
          <w:lang w:eastAsia="en-US"/>
        </w:rPr>
        <w:t>Refresh Graph</w:t>
      </w:r>
      <w:r w:rsidRPr="00E0663D">
        <w:rPr>
          <w:noProof/>
          <w:lang w:eastAsia="en-US"/>
        </w:rPr>
        <w:t>'</w:t>
      </w:r>
      <w:r>
        <w:t xml:space="preserve"> button, and the Excel worksheet now looks like:</w:t>
      </w:r>
    </w:p>
    <w:p w14:paraId="1BF6C185" w14:textId="77777777" w:rsidR="000C205E" w:rsidRDefault="000C205E" w:rsidP="000C205E">
      <w:pPr>
        <w:jc w:val="center"/>
        <w:rPr>
          <w:noProof/>
          <w:lang w:eastAsia="en-US"/>
        </w:rPr>
      </w:pPr>
      <w:r>
        <w:rPr>
          <w:noProof/>
          <w:lang w:eastAsia="en-US"/>
        </w:rPr>
        <mc:AlternateContent>
          <mc:Choice Requires="wps">
            <w:drawing>
              <wp:anchor distT="0" distB="0" distL="114300" distR="114300" simplePos="0" relativeHeight="252270080" behindDoc="0" locked="0" layoutInCell="1" allowOverlap="1" wp14:anchorId="5CCD898E" wp14:editId="5422EEF7">
                <wp:simplePos x="0" y="0"/>
                <wp:positionH relativeFrom="margin">
                  <wp:posOffset>1714500</wp:posOffset>
                </wp:positionH>
                <wp:positionV relativeFrom="paragraph">
                  <wp:posOffset>805815</wp:posOffset>
                </wp:positionV>
                <wp:extent cx="1308100" cy="520700"/>
                <wp:effectExtent l="0" t="0" r="25400" b="12700"/>
                <wp:wrapNone/>
                <wp:docPr id="6301" name="Rectangle 6301"/>
                <wp:cNvGraphicFramePr/>
                <a:graphic xmlns:a="http://schemas.openxmlformats.org/drawingml/2006/main">
                  <a:graphicData uri="http://schemas.microsoft.com/office/word/2010/wordprocessingShape">
                    <wps:wsp>
                      <wps:cNvSpPr/>
                      <wps:spPr>
                        <a:xfrm>
                          <a:off x="0" y="0"/>
                          <a:ext cx="1308100" cy="52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69A9" id="Rectangle 6301" o:spid="_x0000_s1026" style="position:absolute;margin-left:135pt;margin-top:63.45pt;width:103pt;height:41pt;z-index:2522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" filled="f" strokecolor="red" strokeweight="1.5pt">
                <w10:wrap anchorx="margin"/>
              </v:rect>
            </w:pict>
          </mc:Fallback>
        </mc:AlternateContent>
      </w:r>
      <w:r w:rsidRPr="00FA2EEB">
        <w:rPr>
          <w:noProof/>
          <w:lang w:eastAsia="en-US"/>
        </w:rPr>
        <w:t xml:space="preserve"> </w:t>
      </w:r>
      <w:r>
        <w:rPr>
          <w:noProof/>
          <w:lang w:eastAsia="en-US"/>
        </w:rPr>
        <w:drawing>
          <wp:inline distT="0" distB="0" distL="0" distR="0" wp14:anchorId="5B366686" wp14:editId="510818FE">
            <wp:extent cx="6400800" cy="3082925"/>
            <wp:effectExtent l="57150" t="57150" r="95250" b="98425"/>
            <wp:docPr id="6686" name="Picture 66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 name="Picture 6686" descr="A picture containing application&#10;&#10;Description automatically generated"/>
                    <pic:cNvPicPr/>
                  </pic:nvPicPr>
                  <pic:blipFill>
                    <a:blip r:embed="rId155"/>
                    <a:stretch>
                      <a:fillRect/>
                    </a:stretch>
                  </pic:blipFill>
                  <pic:spPr>
                    <a:xfrm>
                      <a:off x="0" y="0"/>
                      <a:ext cx="6400800" cy="30829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4B85500F" w14:textId="77777777" w:rsidTr="000C205E">
        <w:tc>
          <w:tcPr>
            <w:tcW w:w="10070" w:type="dxa"/>
          </w:tcPr>
          <w:p w14:paraId="646ACBAE" w14:textId="77777777" w:rsidR="000C205E" w:rsidRDefault="000C205E" w:rsidP="000C205E">
            <w:pPr>
              <w:keepNext/>
              <w:spacing w:after="0"/>
              <w:rPr>
                <w:rFonts w:ascii="Courier" w:hAnsi="Courier" w:cs="Times New Roman"/>
                <w:noProof/>
                <w:sz w:val="20"/>
                <w:szCs w:val="20"/>
                <w:lang w:eastAsia="en-US"/>
              </w:rPr>
            </w:pPr>
          </w:p>
          <w:p w14:paraId="7014AD2C"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strict digraph "main"</w:t>
            </w:r>
          </w:p>
          <w:p w14:paraId="64445E74"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2DE87084"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layout="dot";</w:t>
            </w:r>
          </w:p>
          <w:p w14:paraId="493152C4"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rankdir="TB";</w:t>
            </w:r>
          </w:p>
          <w:p w14:paraId="044108BE" w14:textId="77777777" w:rsidR="000C205E" w:rsidRPr="00740BB7" w:rsidRDefault="000C205E" w:rsidP="000C205E">
            <w:pPr>
              <w:keepNext/>
              <w:spacing w:after="0"/>
              <w:rPr>
                <w:rFonts w:ascii="Courier" w:hAnsi="Courier" w:cs="Times New Roman"/>
                <w:noProof/>
                <w:sz w:val="20"/>
                <w:szCs w:val="20"/>
                <w:lang w:eastAsia="en-US"/>
              </w:rPr>
            </w:pPr>
          </w:p>
          <w:p w14:paraId="4DF904D7"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"a" -&gt; "b"[ label="is related to" ];</w:t>
            </w:r>
          </w:p>
          <w:p w14:paraId="653B7F33"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"b" -&gt; "c"[ label="is related to" ];</w:t>
            </w:r>
          </w:p>
          <w:p w14:paraId="368BB23A"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"c" -&gt; "a"[ label="is related to" ];</w:t>
            </w:r>
          </w:p>
          <w:p w14:paraId="284127B9" w14:textId="77777777" w:rsidR="000C205E" w:rsidRPr="00740BB7" w:rsidRDefault="000C205E" w:rsidP="000C205E">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669DB713" w14:textId="77777777" w:rsidR="000C205E" w:rsidRDefault="000C205E" w:rsidP="000C205E">
            <w:pPr>
              <w:keepNext/>
              <w:spacing w:after="0"/>
              <w:rPr>
                <w:noProof/>
                <w:lang w:eastAsia="en-US"/>
              </w:rPr>
            </w:pPr>
          </w:p>
        </w:tc>
      </w:tr>
    </w:tbl>
    <w:p w14:paraId="545D2877" w14:textId="77777777" w:rsidR="000C205E" w:rsidRPr="00740BB7" w:rsidRDefault="000C205E" w:rsidP="000C205E">
      <w:pPr>
        <w:keepNext/>
        <w:jc w:val="center"/>
        <w:rPr>
          <w:i/>
          <w:iCs/>
          <w:noProof/>
          <w:lang w:eastAsia="en-US"/>
        </w:rPr>
      </w:pPr>
      <w:r w:rsidRPr="00740BB7">
        <w:rPr>
          <w:i/>
          <w:iCs/>
          <w:noProof/>
          <w:lang w:eastAsia="en-US"/>
        </w:rPr>
        <w:t>Graphviz Source</w:t>
      </w:r>
    </w:p>
    <w:p w14:paraId="14E62EFB" w14:textId="77777777" w:rsidR="000C205E" w:rsidRDefault="000C205E" w:rsidP="000C205E">
      <w:pPr>
        <w:jc w:val="center"/>
      </w:pPr>
    </w:p>
    <w:p w14:paraId="5DA50D2D" w14:textId="77777777" w:rsidR="000C205E" w:rsidRDefault="000C205E" w:rsidP="000C205E">
      <w:pPr>
        <w:pageBreakBefore/>
      </w:pPr>
      <w:r>
        <w:lastRenderedPageBreak/>
        <w:t xml:space="preserve">The graph is how we want to see it, but the nodes need to be labeled. We do not want to change all our edges; however, we would like to replace </w:t>
      </w:r>
      <w:r w:rsidRPr="00E0663D">
        <w:t>'</w:t>
      </w:r>
      <w:r>
        <w:t>a</w:t>
      </w:r>
      <w:r w:rsidRPr="00E0663D">
        <w:t>'</w:t>
      </w:r>
      <w:r>
        <w:t xml:space="preserve"> with </w:t>
      </w:r>
      <w:r w:rsidRPr="00E0663D">
        <w:t>'</w:t>
      </w:r>
      <w:r>
        <w:t>Alpha</w:t>
      </w:r>
      <w:r w:rsidRPr="00E0663D">
        <w:t>'</w:t>
      </w:r>
      <w:r>
        <w:t xml:space="preserve">, </w:t>
      </w:r>
      <w:r w:rsidRPr="00E0663D">
        <w:t>'</w:t>
      </w:r>
      <w:r>
        <w:t>b</w:t>
      </w:r>
      <w:r w:rsidRPr="00E0663D">
        <w:t>'</w:t>
      </w:r>
      <w:r>
        <w:t xml:space="preserve"> with </w:t>
      </w:r>
      <w:r w:rsidRPr="00E0663D">
        <w:t>'</w:t>
      </w:r>
      <w:r>
        <w:t>Bravo</w:t>
      </w:r>
      <w:r w:rsidRPr="00E0663D">
        <w:t>'</w:t>
      </w:r>
      <w:r>
        <w:t xml:space="preserve">, and </w:t>
      </w:r>
      <w:r w:rsidRPr="00E0663D">
        <w:t>'</w:t>
      </w:r>
      <w:r>
        <w:t>c</w:t>
      </w:r>
      <w:r w:rsidRPr="00E0663D">
        <w:t>'</w:t>
      </w:r>
      <w:r>
        <w:t xml:space="preserve"> with </w:t>
      </w:r>
      <w:r w:rsidRPr="00E0663D">
        <w:t>'</w:t>
      </w:r>
      <w:r>
        <w:t>Charlie</w:t>
      </w:r>
      <w:r w:rsidRPr="00E0663D">
        <w:t>'</w:t>
      </w:r>
      <w:r>
        <w:t xml:space="preserve">. The Relationship Visualizer assumes that when there is information in the "Item" column, but not in the "Related Item" column that the data corresponds to a node. </w:t>
      </w:r>
    </w:p>
    <w:p w14:paraId="1FF767D1" w14:textId="77777777" w:rsidR="000C205E" w:rsidRDefault="000C205E" w:rsidP="000C205E">
      <w:pPr>
        <w:keepNext/>
        <w:rPr>
          <w:noProof/>
          <w:lang w:eastAsia="en-US"/>
        </w:rPr>
      </w:pPr>
      <w:r>
        <w:rPr>
          <w:noProof/>
          <w:lang w:eastAsia="en-US"/>
        </w:rPr>
        <mc:AlternateContent>
          <mc:Choice Requires="wps">
            <w:drawing>
              <wp:anchor distT="0" distB="0" distL="114300" distR="114300" simplePos="0" relativeHeight="252271104" behindDoc="0" locked="0" layoutInCell="1" allowOverlap="1" wp14:anchorId="3EB39AD8" wp14:editId="0B4830C1">
                <wp:simplePos x="0" y="0"/>
                <wp:positionH relativeFrom="margin">
                  <wp:posOffset>400050</wp:posOffset>
                </wp:positionH>
                <wp:positionV relativeFrom="paragraph">
                  <wp:posOffset>1644650</wp:posOffset>
                </wp:positionV>
                <wp:extent cx="2546350" cy="486889"/>
                <wp:effectExtent l="0" t="0" r="25400" b="27940"/>
                <wp:wrapNone/>
                <wp:docPr id="64" name="Rectangle 64"/>
                <wp:cNvGraphicFramePr/>
                <a:graphic xmlns:a="http://schemas.openxmlformats.org/drawingml/2006/main">
                  <a:graphicData uri="http://schemas.microsoft.com/office/word/2010/wordprocessingShape">
                    <wps:wsp>
                      <wps:cNvSpPr/>
                      <wps:spPr>
                        <a:xfrm>
                          <a:off x="0" y="0"/>
                          <a:ext cx="2546350" cy="4868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8071" id="Rectangle 64" o:spid="_x0000_s1026" style="position:absolute;margin-left:31.5pt;margin-top:129.5pt;width:200.5pt;height:38.35pt;z-index:2522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" filled="f" strokecolor="red" strokeweight="1.5pt">
                <w10:wrap anchorx="margin"/>
              </v:rect>
            </w:pict>
          </mc:Fallback>
        </mc:AlternateContent>
      </w:r>
      <w:r>
        <w:t xml:space="preserve">To label the nodes we will add 3 node definitions to the "data worksheet (rows 6, 7, 8) and press the </w:t>
      </w:r>
      <w:r w:rsidRPr="00E0663D">
        <w:rPr>
          <w:noProof/>
          <w:lang w:eastAsia="en-US"/>
        </w:rPr>
        <w:t>'</w:t>
      </w:r>
      <w:r>
        <w:rPr>
          <w:noProof/>
          <w:lang w:eastAsia="en-US"/>
        </w:rPr>
        <w:t>Refresh Graph</w:t>
      </w:r>
      <w:r w:rsidRPr="00E0663D">
        <w:rPr>
          <w:noProof/>
          <w:lang w:eastAsia="en-US"/>
        </w:rPr>
        <w:t>'</w:t>
      </w:r>
      <w:r>
        <w:t xml:space="preserve"> button. The Excel worksheet now looks like:</w:t>
      </w:r>
      <w:r w:rsidRPr="009B19DA">
        <w:rPr>
          <w:noProof/>
          <w:lang w:eastAsia="en-US"/>
        </w:rPr>
        <w:t xml:space="preserve"> </w:t>
      </w:r>
      <w:r>
        <w:rPr>
          <w:noProof/>
          <w:lang w:eastAsia="en-US"/>
        </w:rPr>
        <w:drawing>
          <wp:inline distT="0" distB="0" distL="0" distR="0" wp14:anchorId="6B831F3F" wp14:editId="2052AA80">
            <wp:extent cx="6400800" cy="3030855"/>
            <wp:effectExtent l="57150" t="57150" r="95250" b="93345"/>
            <wp:docPr id="6687" name="Picture 6687"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 name="Picture 6687" descr="Application, table&#10;&#10;Description automatically generated with medium confidence"/>
                    <pic:cNvPicPr/>
                  </pic:nvPicPr>
                  <pic:blipFill>
                    <a:blip r:embed="rId156"/>
                    <a:stretch>
                      <a:fillRect/>
                    </a:stretch>
                  </pic:blipFill>
                  <pic:spPr>
                    <a:xfrm>
                      <a:off x="0" y="0"/>
                      <a:ext cx="6400800" cy="30308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38A5421F" w14:textId="77777777" w:rsidTr="000C205E">
        <w:tc>
          <w:tcPr>
            <w:tcW w:w="10070" w:type="dxa"/>
          </w:tcPr>
          <w:p w14:paraId="7156890D" w14:textId="77777777" w:rsidR="000C205E" w:rsidRDefault="000C205E" w:rsidP="000C205E">
            <w:pPr>
              <w:keepNext/>
              <w:spacing w:after="0"/>
              <w:rPr>
                <w:rFonts w:ascii="Courier" w:hAnsi="Courier" w:cs="Times New Roman"/>
                <w:noProof/>
                <w:sz w:val="20"/>
                <w:szCs w:val="20"/>
                <w:lang w:eastAsia="en-US"/>
              </w:rPr>
            </w:pPr>
          </w:p>
          <w:p w14:paraId="1FD4A68B"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3C05EED9"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4AA8D831"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4A7AB614"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60A7F4C8" w14:textId="77777777" w:rsidR="000C205E" w:rsidRPr="00455C7A" w:rsidRDefault="000C205E" w:rsidP="000C205E">
            <w:pPr>
              <w:keepNext/>
              <w:spacing w:after="0"/>
              <w:rPr>
                <w:rFonts w:ascii="Courier" w:hAnsi="Courier" w:cs="Times New Roman"/>
                <w:noProof/>
                <w:sz w:val="20"/>
                <w:szCs w:val="20"/>
                <w:lang w:eastAsia="en-US"/>
              </w:rPr>
            </w:pPr>
          </w:p>
          <w:p w14:paraId="26667C7E"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-&gt; "b"[ label="is related to" ];</w:t>
            </w:r>
          </w:p>
          <w:p w14:paraId="44C2AD76"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-&gt; "c"[ label="is related to" ];</w:t>
            </w:r>
          </w:p>
          <w:p w14:paraId="7B8570D7"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-&gt; "a"[ label="is related to" ];</w:t>
            </w:r>
          </w:p>
          <w:p w14:paraId="4946D44D"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label="Alpha" ];</w:t>
            </w:r>
          </w:p>
          <w:p w14:paraId="3D4B72E7"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label="Bravo" ];</w:t>
            </w:r>
          </w:p>
          <w:p w14:paraId="1283D519"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label="Charlie" ];</w:t>
            </w:r>
          </w:p>
          <w:p w14:paraId="6692D701" w14:textId="77777777" w:rsidR="000C205E" w:rsidRPr="00740BB7"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2A4F20AC" w14:textId="77777777" w:rsidR="000C205E" w:rsidRDefault="000C205E" w:rsidP="000C205E">
            <w:pPr>
              <w:keepNext/>
              <w:spacing w:after="0"/>
              <w:rPr>
                <w:noProof/>
                <w:lang w:eastAsia="en-US"/>
              </w:rPr>
            </w:pPr>
          </w:p>
        </w:tc>
      </w:tr>
    </w:tbl>
    <w:p w14:paraId="36E67EB9" w14:textId="77777777" w:rsidR="000C205E" w:rsidRPr="00740BB7" w:rsidRDefault="000C205E" w:rsidP="000C205E">
      <w:pPr>
        <w:keepNext/>
        <w:jc w:val="center"/>
        <w:rPr>
          <w:i/>
          <w:iCs/>
          <w:noProof/>
          <w:lang w:eastAsia="en-US"/>
        </w:rPr>
      </w:pPr>
      <w:r w:rsidRPr="00740BB7">
        <w:rPr>
          <w:i/>
          <w:iCs/>
          <w:noProof/>
          <w:lang w:eastAsia="en-US"/>
        </w:rPr>
        <w:t>Graphviz Source</w:t>
      </w:r>
    </w:p>
    <w:p w14:paraId="4398426B" w14:textId="77777777" w:rsidR="000C205E" w:rsidRDefault="000C205E" w:rsidP="000C205E">
      <w:r>
        <w:t xml:space="preserve">Graphviz decides what it thinks is the best placement of the head and tail of an edge to produce a balanced graph. </w:t>
      </w:r>
    </w:p>
    <w:p w14:paraId="4338DA16" w14:textId="77777777" w:rsidR="000C205E" w:rsidRDefault="000C205E" w:rsidP="000C205E">
      <w:pPr>
        <w:pageBreakBefore/>
      </w:pPr>
      <w:r>
        <w:lastRenderedPageBreak/>
        <w:t>Sometimes you might want to control where the edges begin or end. You can do that by specifying a port on the item id, in the same manner as a URL. Ports are identified by a colon character "</w:t>
      </w:r>
      <w:r w:rsidRPr="006C3D7D">
        <w:rPr>
          <w:rFonts w:ascii="Courier New" w:hAnsi="Courier New" w:cs="Courier New"/>
        </w:rPr>
        <w:t>:</w:t>
      </w:r>
      <w:r>
        <w:t>" and then a compass point (</w:t>
      </w:r>
      <w:r w:rsidRPr="006C3D7D">
        <w:rPr>
          <w:rFonts w:ascii="Courier New" w:hAnsi="Courier New" w:cs="Courier New"/>
        </w:rPr>
        <w:t xml:space="preserve">n, s, e, w, ne, </w:t>
      </w:r>
      <w:proofErr w:type="spellStart"/>
      <w:r w:rsidRPr="006C3D7D">
        <w:rPr>
          <w:rFonts w:ascii="Courier New" w:hAnsi="Courier New" w:cs="Courier New"/>
        </w:rPr>
        <w:t>nw</w:t>
      </w:r>
      <w:proofErr w:type="spellEnd"/>
      <w:r w:rsidRPr="006C3D7D">
        <w:rPr>
          <w:rFonts w:ascii="Courier New" w:hAnsi="Courier New" w:cs="Courier New"/>
        </w:rPr>
        <w:t xml:space="preserve">, se, </w:t>
      </w:r>
      <w:proofErr w:type="spellStart"/>
      <w:r w:rsidRPr="006C3D7D">
        <w:rPr>
          <w:rFonts w:ascii="Courier New" w:hAnsi="Courier New" w:cs="Courier New"/>
        </w:rPr>
        <w:t>sw</w:t>
      </w:r>
      <w:proofErr w:type="spellEnd"/>
      <w:r>
        <w:t xml:space="preserve">) or </w:t>
      </w:r>
      <w:r w:rsidRPr="005329FB">
        <w:t>"</w:t>
      </w:r>
      <w:r w:rsidRPr="006C3D7D">
        <w:rPr>
          <w:rFonts w:ascii="Courier New" w:hAnsi="Courier New" w:cs="Courier New"/>
        </w:rPr>
        <w:t>c</w:t>
      </w:r>
      <w:r w:rsidRPr="005329FB">
        <w:t>"</w:t>
      </w:r>
      <w:r>
        <w:t xml:space="preserve"> for center.</w:t>
      </w:r>
    </w:p>
    <w:p w14:paraId="77136850" w14:textId="77777777" w:rsidR="000C205E" w:rsidRDefault="000C205E" w:rsidP="000C205E">
      <w:r>
        <w:t>If we change row 5 from the example above to say that "</w:t>
      </w:r>
      <w:r w:rsidRPr="006C3D7D">
        <w:rPr>
          <w:rFonts w:ascii="Courier New" w:hAnsi="Courier New" w:cs="Courier New"/>
        </w:rPr>
        <w:t>c</w:t>
      </w:r>
      <w:r>
        <w:t>" exiting from the south (</w:t>
      </w:r>
      <w:proofErr w:type="spellStart"/>
      <w:proofErr w:type="gramStart"/>
      <w:r w:rsidRPr="006C3D7D">
        <w:rPr>
          <w:rFonts w:ascii="Courier New" w:hAnsi="Courier New" w:cs="Courier New"/>
        </w:rPr>
        <w:t>c:s</w:t>
      </w:r>
      <w:proofErr w:type="spellEnd"/>
      <w:proofErr w:type="gramEnd"/>
      <w:r>
        <w:t>) is related to "</w:t>
      </w:r>
      <w:r w:rsidRPr="006C3D7D">
        <w:rPr>
          <w:rFonts w:ascii="Courier New" w:hAnsi="Courier New" w:cs="Courier New"/>
        </w:rPr>
        <w:t>a</w:t>
      </w:r>
      <w:r>
        <w:t>" entering at the north end of the node (</w:t>
      </w:r>
      <w:proofErr w:type="spellStart"/>
      <w:r w:rsidRPr="006C3D7D">
        <w:rPr>
          <w:rFonts w:ascii="Courier New" w:hAnsi="Courier New" w:cs="Courier New"/>
        </w:rPr>
        <w:t>a:n</w:t>
      </w:r>
      <w:proofErr w:type="spellEnd"/>
      <w:r>
        <w:t xml:space="preserve">), the Excel data is changed slightly as shown in row 5. Press the </w:t>
      </w:r>
      <w:r w:rsidRPr="00E0663D">
        <w:rPr>
          <w:noProof/>
          <w:lang w:eastAsia="en-US"/>
        </w:rPr>
        <w:t>'</w:t>
      </w:r>
      <w:r>
        <w:rPr>
          <w:noProof/>
          <w:lang w:eastAsia="en-US"/>
        </w:rPr>
        <w:t>Refresh Graph</w:t>
      </w:r>
      <w:r w:rsidRPr="00E0663D">
        <w:rPr>
          <w:noProof/>
          <w:lang w:eastAsia="en-US"/>
        </w:rPr>
        <w:t>'</w:t>
      </w:r>
      <w:r>
        <w:t xml:space="preserve"> button, and the Excel worksheet now looks like:</w:t>
      </w:r>
    </w:p>
    <w:p w14:paraId="3E95BB99" w14:textId="77777777" w:rsidR="000C205E" w:rsidRDefault="000C205E" w:rsidP="000C205E">
      <w:pPr>
        <w:jc w:val="center"/>
        <w:rPr>
          <w:noProof/>
          <w:lang w:eastAsia="en-US"/>
        </w:rPr>
      </w:pPr>
      <w:r>
        <w:rPr>
          <w:noProof/>
          <w:lang w:eastAsia="en-US"/>
        </w:rPr>
        <mc:AlternateContent>
          <mc:Choice Requires="wps">
            <w:drawing>
              <wp:anchor distT="0" distB="0" distL="114300" distR="114300" simplePos="0" relativeHeight="252283392" behindDoc="0" locked="0" layoutInCell="1" allowOverlap="1" wp14:anchorId="1E63B8A9" wp14:editId="72AFDBCC">
                <wp:simplePos x="0" y="0"/>
                <wp:positionH relativeFrom="margin">
                  <wp:posOffset>387350</wp:posOffset>
                </wp:positionH>
                <wp:positionV relativeFrom="paragraph">
                  <wp:posOffset>1117600</wp:posOffset>
                </wp:positionV>
                <wp:extent cx="1276350" cy="15240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12763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28074" id="Rectangle 66" o:spid="_x0000_s1026" style="position:absolute;margin-left:30.5pt;margin-top:88pt;width:100.5pt;height:12pt;z-index:2522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" filled="f" strokecolor="red" strokeweight="1.5pt">
                <w10:wrap anchorx="margin"/>
              </v:rect>
            </w:pict>
          </mc:Fallback>
        </mc:AlternateContent>
      </w:r>
      <w:r w:rsidRPr="00E9525A">
        <w:rPr>
          <w:noProof/>
          <w:lang w:eastAsia="en-US"/>
        </w:rPr>
        <w:t xml:space="preserve"> </w:t>
      </w:r>
      <w:r>
        <w:rPr>
          <w:noProof/>
          <w:lang w:eastAsia="en-US"/>
        </w:rPr>
        <w:drawing>
          <wp:inline distT="0" distB="0" distL="0" distR="0" wp14:anchorId="5F9007FC" wp14:editId="338F3786">
            <wp:extent cx="6400800" cy="2957830"/>
            <wp:effectExtent l="57150" t="57150" r="95250" b="90170"/>
            <wp:docPr id="6688" name="Picture 66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 name="Picture 6688" descr="A picture containing diagram&#10;&#10;Description automatically generated"/>
                    <pic:cNvPicPr/>
                  </pic:nvPicPr>
                  <pic:blipFill>
                    <a:blip r:embed="rId157"/>
                    <a:stretch>
                      <a:fillRect/>
                    </a:stretch>
                  </pic:blipFill>
                  <pic:spPr>
                    <a:xfrm>
                      <a:off x="0" y="0"/>
                      <a:ext cx="6400800" cy="295783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08F34AA9" w14:textId="77777777" w:rsidTr="000C205E">
        <w:tc>
          <w:tcPr>
            <w:tcW w:w="10070" w:type="dxa"/>
          </w:tcPr>
          <w:p w14:paraId="114AC436" w14:textId="77777777" w:rsidR="000C205E" w:rsidRDefault="000C205E" w:rsidP="000C205E">
            <w:pPr>
              <w:keepNext/>
              <w:spacing w:after="0"/>
              <w:rPr>
                <w:rFonts w:ascii="Courier" w:hAnsi="Courier" w:cs="Times New Roman"/>
                <w:noProof/>
                <w:sz w:val="20"/>
                <w:szCs w:val="20"/>
                <w:lang w:eastAsia="en-US"/>
              </w:rPr>
            </w:pPr>
          </w:p>
          <w:p w14:paraId="7C56071B"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0B5B9F8E"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5504D118"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34D65CA3"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1EACA7AB" w14:textId="77777777" w:rsidR="000C205E" w:rsidRPr="00455C7A" w:rsidRDefault="000C205E" w:rsidP="000C205E">
            <w:pPr>
              <w:keepNext/>
              <w:spacing w:after="0"/>
              <w:rPr>
                <w:rFonts w:ascii="Courier" w:hAnsi="Courier" w:cs="Times New Roman"/>
                <w:noProof/>
                <w:sz w:val="20"/>
                <w:szCs w:val="20"/>
                <w:lang w:eastAsia="en-US"/>
              </w:rPr>
            </w:pPr>
          </w:p>
          <w:p w14:paraId="60A9056A"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-&gt; "b"[ label="is related to" ];</w:t>
            </w:r>
          </w:p>
          <w:p w14:paraId="4F41997C"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-&gt; "c"[ label="is related to" ];</w:t>
            </w:r>
          </w:p>
          <w:p w14:paraId="22AA0C0E"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"c":"s" -&gt; "a"[ label="is related to" ];</w:t>
            </w:r>
          </w:p>
          <w:p w14:paraId="709D3F0A"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label="Alpha" ];</w:t>
            </w:r>
          </w:p>
          <w:p w14:paraId="5B88472F"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label="Bravo" ];</w:t>
            </w:r>
          </w:p>
          <w:p w14:paraId="161FCD4A"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label="Charlie" ];</w:t>
            </w:r>
          </w:p>
          <w:p w14:paraId="5D1342FC" w14:textId="77777777" w:rsidR="000C205E" w:rsidRPr="00740BB7"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46FD92BE" w14:textId="77777777" w:rsidR="000C205E" w:rsidRDefault="000C205E" w:rsidP="000C205E">
            <w:pPr>
              <w:keepNext/>
              <w:spacing w:after="0"/>
              <w:rPr>
                <w:noProof/>
                <w:lang w:eastAsia="en-US"/>
              </w:rPr>
            </w:pPr>
          </w:p>
        </w:tc>
      </w:tr>
    </w:tbl>
    <w:p w14:paraId="7883DB61" w14:textId="77777777" w:rsidR="000C205E" w:rsidRPr="00740BB7" w:rsidRDefault="000C205E" w:rsidP="000C205E">
      <w:pPr>
        <w:keepNext/>
        <w:jc w:val="center"/>
        <w:rPr>
          <w:i/>
          <w:iCs/>
          <w:noProof/>
          <w:lang w:eastAsia="en-US"/>
        </w:rPr>
      </w:pPr>
      <w:r w:rsidRPr="00740BB7">
        <w:rPr>
          <w:i/>
          <w:iCs/>
          <w:noProof/>
          <w:lang w:eastAsia="en-US"/>
        </w:rPr>
        <w:t>Graphviz Source</w:t>
      </w:r>
    </w:p>
    <w:p w14:paraId="75841BF6" w14:textId="77777777" w:rsidR="000C205E" w:rsidRDefault="000C205E" w:rsidP="000C205E">
      <w:pPr>
        <w:jc w:val="center"/>
      </w:pPr>
    </w:p>
    <w:p w14:paraId="683192CB" w14:textId="77777777" w:rsidR="000C205E" w:rsidRDefault="000C205E" w:rsidP="000C205E"/>
    <w:p w14:paraId="50D95B46" w14:textId="77777777" w:rsidR="000C205E" w:rsidRDefault="000C205E" w:rsidP="000C205E"/>
    <w:p w14:paraId="3D8F6AFD" w14:textId="77777777" w:rsidR="000C205E" w:rsidRDefault="000C205E" w:rsidP="000C205E">
      <w:pPr>
        <w:pageBreakBefore/>
      </w:pPr>
      <w:r>
        <w:lastRenderedPageBreak/>
        <w:t xml:space="preserve">If you wish to cluster some elements of the graph you can do so by adding a row with an open brace </w:t>
      </w:r>
      <w:r w:rsidRPr="006C3D7D">
        <w:t>"</w:t>
      </w:r>
      <w:r w:rsidRPr="006C3D7D">
        <w:rPr>
          <w:rFonts w:ascii="Courier New" w:hAnsi="Courier New" w:cs="Courier New"/>
        </w:rPr>
        <w:t>{</w:t>
      </w:r>
      <w:r w:rsidRPr="006C3D7D">
        <w:t>"</w:t>
      </w:r>
      <w:r>
        <w:t xml:space="preserve"> in the "Item" column above the first row of data to be placed in the group and provide a title for the cluster in the "Label" column. Next, add row with a close brace </w:t>
      </w:r>
      <w:r w:rsidRPr="006C3D7D">
        <w:t>"</w:t>
      </w:r>
      <w:r w:rsidRPr="006C3D7D">
        <w:rPr>
          <w:rFonts w:ascii="Courier New" w:hAnsi="Courier New" w:cs="Courier New"/>
        </w:rPr>
        <w:t>}</w:t>
      </w:r>
      <w:r w:rsidRPr="006C3D7D">
        <w:t>"</w:t>
      </w:r>
      <w:r>
        <w:t xml:space="preserve"> in the "Item" column after the last row of data. </w:t>
      </w:r>
    </w:p>
    <w:p w14:paraId="42084E97" w14:textId="77777777" w:rsidR="000C205E" w:rsidRDefault="000C205E" w:rsidP="000C205E">
      <w:pPr>
        <w:spacing w:line="240" w:lineRule="auto"/>
      </w:pPr>
      <w:r>
        <w:t>For example, this Excel worksheet does not have clusters.</w:t>
      </w:r>
    </w:p>
    <w:p w14:paraId="53BBD929" w14:textId="77777777" w:rsidR="000C205E" w:rsidRDefault="000C205E" w:rsidP="000C205E">
      <w:pPr>
        <w:spacing w:line="240" w:lineRule="auto"/>
        <w:jc w:val="center"/>
      </w:pPr>
      <w:r>
        <w:rPr>
          <w:noProof/>
          <w:lang w:eastAsia="en-US"/>
        </w:rPr>
        <w:drawing>
          <wp:inline distT="0" distB="0" distL="0" distR="0" wp14:anchorId="1851D584" wp14:editId="1678E785">
            <wp:extent cx="5956202" cy="5098104"/>
            <wp:effectExtent l="38100" t="38100" r="89535" b="88900"/>
            <wp:docPr id="6689" name="Picture 66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 name="Picture 6269" descr="A picture containing table&#10;&#10;Description automatically generated"/>
                    <pic:cNvPicPr/>
                  </pic:nvPicPr>
                  <pic:blipFill>
                    <a:blip r:embed="rId158"/>
                    <a:stretch>
                      <a:fillRect/>
                    </a:stretch>
                  </pic:blipFill>
                  <pic:spPr>
                    <a:xfrm>
                      <a:off x="0" y="0"/>
                      <a:ext cx="5956202" cy="509810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0A7DBAF1" w14:textId="77777777" w:rsidTr="000C205E">
        <w:tc>
          <w:tcPr>
            <w:tcW w:w="10070" w:type="dxa"/>
          </w:tcPr>
          <w:p w14:paraId="6886DFB8" w14:textId="77777777" w:rsidR="000C205E" w:rsidRDefault="000C205E" w:rsidP="000C205E">
            <w:pPr>
              <w:spacing w:after="0" w:line="240" w:lineRule="auto"/>
              <w:rPr>
                <w:rFonts w:ascii="Courier" w:hAnsi="Courier" w:cs="Times New Roman"/>
                <w:noProof/>
                <w:sz w:val="20"/>
                <w:szCs w:val="20"/>
                <w:lang w:eastAsia="en-US"/>
              </w:rPr>
            </w:pPr>
          </w:p>
          <w:p w14:paraId="19419047"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0348C5FE"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19E05EB8"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4F9E6A39"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0B5DF217" w14:textId="77777777" w:rsidR="000C205E" w:rsidRPr="00455C7A" w:rsidRDefault="000C205E" w:rsidP="000C205E">
            <w:pPr>
              <w:spacing w:after="0" w:line="240" w:lineRule="auto"/>
              <w:rPr>
                <w:rFonts w:ascii="Courier" w:hAnsi="Courier" w:cs="Times New Roman"/>
                <w:noProof/>
                <w:sz w:val="20"/>
                <w:szCs w:val="20"/>
                <w:lang w:eastAsia="en-US"/>
              </w:rPr>
            </w:pPr>
          </w:p>
          <w:p w14:paraId="2E1D069E"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"start" -&gt; "a0";</w:t>
            </w:r>
          </w:p>
          <w:p w14:paraId="2A939FF6"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"a0" -&gt; "a1";</w:t>
            </w:r>
          </w:p>
          <w:p w14:paraId="7C6C5B8F"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"a1" -&gt; "a2";</w:t>
            </w:r>
          </w:p>
          <w:p w14:paraId="640169D1" w14:textId="77777777" w:rsidR="000C205E" w:rsidRPr="00455C7A"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"a2" -&gt; "end";</w:t>
            </w:r>
          </w:p>
          <w:p w14:paraId="25457448" w14:textId="77777777" w:rsidR="000C205E" w:rsidRPr="00740BB7" w:rsidRDefault="000C205E" w:rsidP="000C205E">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748AC392" w14:textId="77777777" w:rsidR="000C205E" w:rsidRDefault="000C205E" w:rsidP="000C205E">
            <w:pPr>
              <w:spacing w:after="0" w:line="240" w:lineRule="auto"/>
              <w:rPr>
                <w:noProof/>
                <w:lang w:eastAsia="en-US"/>
              </w:rPr>
            </w:pPr>
          </w:p>
        </w:tc>
      </w:tr>
    </w:tbl>
    <w:p w14:paraId="14796F9E" w14:textId="77777777" w:rsidR="000C205E" w:rsidRPr="00740BB7" w:rsidRDefault="000C205E" w:rsidP="000C205E">
      <w:pPr>
        <w:spacing w:line="240" w:lineRule="auto"/>
        <w:jc w:val="center"/>
        <w:rPr>
          <w:i/>
          <w:iCs/>
          <w:noProof/>
          <w:lang w:eastAsia="en-US"/>
        </w:rPr>
      </w:pPr>
      <w:r w:rsidRPr="00740BB7">
        <w:rPr>
          <w:i/>
          <w:iCs/>
          <w:noProof/>
          <w:lang w:eastAsia="en-US"/>
        </w:rPr>
        <w:t>Graphviz Source</w:t>
      </w:r>
    </w:p>
    <w:p w14:paraId="11BBBF7E" w14:textId="77777777" w:rsidR="000C205E" w:rsidRDefault="000C205E" w:rsidP="000C205E">
      <w:pPr>
        <w:spacing w:line="240" w:lineRule="auto"/>
      </w:pPr>
      <w:r>
        <w:lastRenderedPageBreak/>
        <w:t xml:space="preserve">To cluster nodes </w:t>
      </w:r>
      <w:r w:rsidRPr="006C3D7D">
        <w:rPr>
          <w:rFonts w:ascii="Courier New" w:hAnsi="Courier New" w:cs="Courier New"/>
        </w:rPr>
        <w:t>a0</w:t>
      </w:r>
      <w:r>
        <w:t xml:space="preserve">, </w:t>
      </w:r>
      <w:r w:rsidRPr="006C3D7D">
        <w:rPr>
          <w:rFonts w:ascii="Courier New" w:hAnsi="Courier New" w:cs="Courier New"/>
        </w:rPr>
        <w:t>a1</w:t>
      </w:r>
      <w:r>
        <w:t xml:space="preserve">, and </w:t>
      </w:r>
      <w:r w:rsidRPr="006C3D7D">
        <w:rPr>
          <w:rFonts w:ascii="Courier New" w:hAnsi="Courier New" w:cs="Courier New"/>
        </w:rPr>
        <w:t>a2</w:t>
      </w:r>
      <w:r>
        <w:t>, calling the cluster "</w:t>
      </w:r>
      <w:r w:rsidRPr="006C3D7D">
        <w:rPr>
          <w:rFonts w:ascii="Courier New" w:hAnsi="Courier New" w:cs="Courier New"/>
        </w:rPr>
        <w:t>process #1</w:t>
      </w:r>
      <w:r>
        <w:t xml:space="preserve">" the worksheet is revised to add an open brace </w:t>
      </w:r>
      <w:r w:rsidRPr="006C3D7D">
        <w:rPr>
          <w:rFonts w:ascii="Courier New" w:hAnsi="Courier New" w:cs="Courier New"/>
        </w:rPr>
        <w:t>{</w:t>
      </w:r>
      <w:r>
        <w:t xml:space="preserve">with the label "process #1" on row 3, and a close </w:t>
      </w:r>
      <w:proofErr w:type="gramStart"/>
      <w:r>
        <w:t xml:space="preserve">brace </w:t>
      </w:r>
      <w:r w:rsidRPr="006C3D7D">
        <w:rPr>
          <w:rFonts w:ascii="Courier New" w:hAnsi="Courier New" w:cs="Courier New"/>
        </w:rPr>
        <w:t>}</w:t>
      </w:r>
      <w:proofErr w:type="gramEnd"/>
      <w:r>
        <w:t xml:space="preserve"> on rows 6 as follows. </w:t>
      </w:r>
    </w:p>
    <w:p w14:paraId="6AADF600" w14:textId="77777777" w:rsidR="000C205E" w:rsidRDefault="000C205E" w:rsidP="000C205E">
      <w:r>
        <w:t xml:space="preserve">Press the </w:t>
      </w:r>
      <w:r>
        <w:rPr>
          <w:noProof/>
          <w:lang w:eastAsia="en-US"/>
        </w:rPr>
        <w:t>"Refresh Graph"</w:t>
      </w:r>
      <w:r>
        <w:t xml:space="preserve"> button, and the Excel worksheet now looks like:</w:t>
      </w:r>
    </w:p>
    <w:p w14:paraId="2EC344CE" w14:textId="77777777" w:rsidR="000C205E" w:rsidRDefault="000C205E" w:rsidP="000C205E">
      <w:pPr>
        <w:spacing w:line="240" w:lineRule="auto"/>
        <w:rPr>
          <w:noProof/>
          <w:lang w:eastAsia="en-US"/>
        </w:rPr>
      </w:pPr>
      <w:r>
        <w:rPr>
          <w:noProof/>
          <w:lang w:eastAsia="en-US"/>
        </w:rPr>
        <mc:AlternateContent>
          <mc:Choice Requires="wps">
            <w:drawing>
              <wp:anchor distT="0" distB="0" distL="114300" distR="114300" simplePos="0" relativeHeight="252282368" behindDoc="0" locked="0" layoutInCell="1" allowOverlap="1" wp14:anchorId="3756A67E" wp14:editId="123E0D10">
                <wp:simplePos x="0" y="0"/>
                <wp:positionH relativeFrom="margin">
                  <wp:posOffset>355600</wp:posOffset>
                </wp:positionH>
                <wp:positionV relativeFrom="paragraph">
                  <wp:posOffset>862330</wp:posOffset>
                </wp:positionV>
                <wp:extent cx="4583430" cy="774700"/>
                <wp:effectExtent l="0" t="0" r="26670" b="25400"/>
                <wp:wrapNone/>
                <wp:docPr id="82" name="Double Brace 82"/>
                <wp:cNvGraphicFramePr/>
                <a:graphic xmlns:a="http://schemas.openxmlformats.org/drawingml/2006/main">
                  <a:graphicData uri="http://schemas.microsoft.com/office/word/2010/wordprocessingShape">
                    <wps:wsp>
                      <wps:cNvSpPr/>
                      <wps:spPr>
                        <a:xfrm>
                          <a:off x="0" y="0"/>
                          <a:ext cx="4583430" cy="7747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46219"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82" o:spid="_x0000_s1026" type="#_x0000_t186" style="position:absolute;margin-left:28pt;margin-top:67.9pt;width:360.9pt;height:61pt;z-index:25228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" strokecolor="#d34817 [3204]" strokeweight=".27778mm">
                <w10:wrap anchorx="margin"/>
              </v:shape>
            </w:pict>
          </mc:Fallback>
        </mc:AlternateContent>
      </w:r>
      <w:r>
        <w:rPr>
          <w:noProof/>
          <w:lang w:eastAsia="en-US"/>
        </w:rPr>
        <mc:AlternateContent>
          <mc:Choice Requires="wps">
            <w:drawing>
              <wp:anchor distT="0" distB="0" distL="114300" distR="114300" simplePos="0" relativeHeight="252272128" behindDoc="0" locked="0" layoutInCell="1" allowOverlap="1" wp14:anchorId="7187D7C1" wp14:editId="036D091E">
                <wp:simplePos x="0" y="0"/>
                <wp:positionH relativeFrom="margin">
                  <wp:posOffset>514351</wp:posOffset>
                </wp:positionH>
                <wp:positionV relativeFrom="paragraph">
                  <wp:posOffset>862330</wp:posOffset>
                </wp:positionV>
                <wp:extent cx="2851150" cy="190500"/>
                <wp:effectExtent l="0" t="0" r="25400" b="19050"/>
                <wp:wrapNone/>
                <wp:docPr id="6516" name="Rectangle 6516"/>
                <wp:cNvGraphicFramePr/>
                <a:graphic xmlns:a="http://schemas.openxmlformats.org/drawingml/2006/main">
                  <a:graphicData uri="http://schemas.microsoft.com/office/word/2010/wordprocessingShape">
                    <wps:wsp>
                      <wps:cNvSpPr/>
                      <wps:spPr>
                        <a:xfrm>
                          <a:off x="0" y="0"/>
                          <a:ext cx="2851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C682" id="Rectangle 6516" o:spid="_x0000_s1026" style="position:absolute;margin-left:40.5pt;margin-top:67.9pt;width:224.5pt;height:15pt;z-index:2522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273152" behindDoc="0" locked="0" layoutInCell="1" allowOverlap="1" wp14:anchorId="09037D13" wp14:editId="65E1E5B7">
                <wp:simplePos x="0" y="0"/>
                <wp:positionH relativeFrom="margin">
                  <wp:posOffset>514350</wp:posOffset>
                </wp:positionH>
                <wp:positionV relativeFrom="paragraph">
                  <wp:posOffset>1446530</wp:posOffset>
                </wp:positionV>
                <wp:extent cx="1428750" cy="190500"/>
                <wp:effectExtent l="0" t="0" r="19050" b="19050"/>
                <wp:wrapNone/>
                <wp:docPr id="6596" name="Rectangle 6596"/>
                <wp:cNvGraphicFramePr/>
                <a:graphic xmlns:a="http://schemas.openxmlformats.org/drawingml/2006/main">
                  <a:graphicData uri="http://schemas.microsoft.com/office/word/2010/wordprocessingShape">
                    <wps:wsp>
                      <wps:cNvSpPr/>
                      <wps:spPr>
                        <a:xfrm>
                          <a:off x="0" y="0"/>
                          <a:ext cx="14287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21C23" id="Rectangle 6596" o:spid="_x0000_s1026" style="position:absolute;margin-left:40.5pt;margin-top:113.9pt;width:112.5pt;height:15pt;z-index:25227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" filled="f" strokecolor="red" strokeweight="1.5pt">
                <w10:wrap anchorx="margin"/>
              </v:rect>
            </w:pict>
          </mc:Fallback>
        </mc:AlternateContent>
      </w:r>
      <w:r>
        <w:rPr>
          <w:noProof/>
          <w:lang w:eastAsia="en-US"/>
        </w:rPr>
        <w:drawing>
          <wp:inline distT="0" distB="0" distL="0" distR="0" wp14:anchorId="263696F1" wp14:editId="17495FE3">
            <wp:extent cx="6048375" cy="4905375"/>
            <wp:effectExtent l="57150" t="57150" r="104775" b="104775"/>
            <wp:docPr id="6690" name="Picture 66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 name="Picture 6690" descr="A picture containing diagram&#10;&#10;Description automatically generated"/>
                    <pic:cNvPicPr/>
                  </pic:nvPicPr>
                  <pic:blipFill>
                    <a:blip r:embed="rId159"/>
                    <a:stretch>
                      <a:fillRect/>
                    </a:stretch>
                  </pic:blipFill>
                  <pic:spPr>
                    <a:xfrm>
                      <a:off x="0" y="0"/>
                      <a:ext cx="6048375" cy="49053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10B8B753" w14:textId="77777777" w:rsidTr="000C205E">
        <w:tc>
          <w:tcPr>
            <w:tcW w:w="10070" w:type="dxa"/>
          </w:tcPr>
          <w:p w14:paraId="14334E68" w14:textId="77777777" w:rsidR="000C205E" w:rsidRDefault="000C205E" w:rsidP="000C205E">
            <w:pPr>
              <w:keepNext/>
              <w:spacing w:after="0"/>
              <w:rPr>
                <w:rFonts w:ascii="Courier" w:hAnsi="Courier" w:cs="Times New Roman"/>
                <w:noProof/>
                <w:sz w:val="20"/>
                <w:szCs w:val="20"/>
                <w:lang w:eastAsia="en-US"/>
              </w:rPr>
            </w:pPr>
          </w:p>
          <w:p w14:paraId="0F53AEC5"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18647DE1"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623DF10F"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7D55C1DC"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5DFB06F6" w14:textId="77777777" w:rsidR="000C205E" w:rsidRPr="00455C7A" w:rsidRDefault="000C205E" w:rsidP="000C205E">
            <w:pPr>
              <w:keepNext/>
              <w:spacing w:after="0"/>
              <w:rPr>
                <w:rFonts w:ascii="Courier" w:hAnsi="Courier" w:cs="Times New Roman"/>
                <w:noProof/>
                <w:sz w:val="20"/>
                <w:szCs w:val="20"/>
                <w:lang w:eastAsia="en-US"/>
              </w:rPr>
            </w:pPr>
          </w:p>
          <w:p w14:paraId="0246F6E5"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"start" -&gt; "a0";</w:t>
            </w:r>
          </w:p>
          <w:p w14:paraId="777A5567"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subgraph "cluster_1" {  label="process #1"</w:t>
            </w:r>
          </w:p>
          <w:p w14:paraId="2B2B42B0"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"a0" -&gt; "a1";</w:t>
            </w:r>
          </w:p>
          <w:p w14:paraId="35AA247E"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"a1" -&gt; "a2";</w:t>
            </w:r>
          </w:p>
          <w:p w14:paraId="5B46C559"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w:t>
            </w:r>
          </w:p>
          <w:p w14:paraId="450DBD6D" w14:textId="77777777" w:rsidR="000C205E" w:rsidRPr="00455C7A"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"a2" -&gt; "end";</w:t>
            </w:r>
          </w:p>
          <w:p w14:paraId="3B28CD20" w14:textId="77777777" w:rsidR="000C205E" w:rsidRPr="00740BB7" w:rsidRDefault="000C205E" w:rsidP="000C205E">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275205E4" w14:textId="77777777" w:rsidR="000C205E" w:rsidRDefault="000C205E" w:rsidP="000C205E">
            <w:pPr>
              <w:keepNext/>
              <w:spacing w:after="0"/>
              <w:rPr>
                <w:noProof/>
                <w:lang w:eastAsia="en-US"/>
              </w:rPr>
            </w:pPr>
          </w:p>
        </w:tc>
      </w:tr>
    </w:tbl>
    <w:p w14:paraId="195DA72C" w14:textId="77777777" w:rsidR="000C205E" w:rsidRPr="00740BB7" w:rsidRDefault="000C205E" w:rsidP="000C205E">
      <w:pPr>
        <w:keepNext/>
        <w:jc w:val="center"/>
        <w:rPr>
          <w:i/>
          <w:iCs/>
          <w:noProof/>
          <w:lang w:eastAsia="en-US"/>
        </w:rPr>
      </w:pPr>
      <w:r w:rsidRPr="00740BB7">
        <w:rPr>
          <w:i/>
          <w:iCs/>
          <w:noProof/>
          <w:lang w:eastAsia="en-US"/>
        </w:rPr>
        <w:t>Graphviz Source</w:t>
      </w:r>
    </w:p>
    <w:p w14:paraId="38E3096B" w14:textId="77777777" w:rsidR="000C205E" w:rsidRDefault="000C205E" w:rsidP="000C205E">
      <w:pPr>
        <w:jc w:val="center"/>
      </w:pPr>
    </w:p>
    <w:p w14:paraId="78ED1DD1" w14:textId="77777777" w:rsidR="000C205E" w:rsidRDefault="000C205E" w:rsidP="000C205E">
      <w:pPr>
        <w:pageBreakBefore/>
      </w:pPr>
      <w:r>
        <w:lastRenderedPageBreak/>
        <w:t xml:space="preserve">Graphviz permits clusters within clusters. Let us extend the example by adding an additional set of braces to cluster the relationship between </w:t>
      </w:r>
      <w:r w:rsidRPr="006C3D7D">
        <w:rPr>
          <w:rFonts w:ascii="Courier New" w:hAnsi="Courier New" w:cs="Courier New"/>
        </w:rPr>
        <w:t>a1</w:t>
      </w:r>
      <w:r>
        <w:t xml:space="preserve"> and </w:t>
      </w:r>
      <w:r w:rsidRPr="006C3D7D">
        <w:rPr>
          <w:rFonts w:ascii="Courier New" w:hAnsi="Courier New" w:cs="Courier New"/>
        </w:rPr>
        <w:t>a2</w:t>
      </w:r>
      <w:r>
        <w:t xml:space="preserve">. We will insert a new row 5 placing an open brace </w:t>
      </w:r>
      <w:proofErr w:type="gramStart"/>
      <w:r>
        <w:t>{ in</w:t>
      </w:r>
      <w:proofErr w:type="gramEnd"/>
      <w:r>
        <w:t xml:space="preserve"> the "Item" column with the Label column set to "</w:t>
      </w:r>
      <w:r w:rsidRPr="006C3D7D">
        <w:rPr>
          <w:rFonts w:ascii="Courier New" w:hAnsi="Courier New" w:cs="Courier New"/>
        </w:rPr>
        <w:t>process #2</w:t>
      </w:r>
      <w:r>
        <w:t xml:space="preserve">", and a new row 7 with a close brace } in the "Item" column. </w:t>
      </w:r>
    </w:p>
    <w:p w14:paraId="3B9DD3DC" w14:textId="77777777" w:rsidR="000C205E" w:rsidRDefault="000C205E" w:rsidP="000C205E">
      <w:r>
        <w:t xml:space="preserve">Press the </w:t>
      </w:r>
      <w:r>
        <w:rPr>
          <w:noProof/>
          <w:lang w:eastAsia="en-US"/>
        </w:rPr>
        <w:t>"Refresh Graph"</w:t>
      </w:r>
      <w:r>
        <w:t xml:space="preserve"> button, and the Excel worksheet now looks like:</w:t>
      </w:r>
    </w:p>
    <w:p w14:paraId="30D57F5B" w14:textId="77777777" w:rsidR="000C205E" w:rsidRDefault="000C205E" w:rsidP="000C205E">
      <w:pPr>
        <w:jc w:val="center"/>
        <w:rPr>
          <w:noProof/>
          <w:lang w:eastAsia="en-US"/>
        </w:rPr>
      </w:pPr>
      <w:r>
        <w:rPr>
          <w:noProof/>
          <w:lang w:eastAsia="en-US"/>
        </w:rPr>
        <mc:AlternateContent>
          <mc:Choice Requires="wps">
            <w:drawing>
              <wp:anchor distT="0" distB="0" distL="114300" distR="114300" simplePos="0" relativeHeight="252277248" behindDoc="0" locked="0" layoutInCell="1" allowOverlap="1" wp14:anchorId="74F0541D" wp14:editId="42D7D5C5">
                <wp:simplePos x="0" y="0"/>
                <wp:positionH relativeFrom="margin">
                  <wp:posOffset>342900</wp:posOffset>
                </wp:positionH>
                <wp:positionV relativeFrom="paragraph">
                  <wp:posOffset>1452880</wp:posOffset>
                </wp:positionV>
                <wp:extent cx="4137660" cy="571500"/>
                <wp:effectExtent l="0" t="0" r="15240" b="19050"/>
                <wp:wrapNone/>
                <wp:docPr id="6207" name="Double Brace 6207"/>
                <wp:cNvGraphicFramePr/>
                <a:graphic xmlns:a="http://schemas.openxmlformats.org/drawingml/2006/main">
                  <a:graphicData uri="http://schemas.microsoft.com/office/word/2010/wordprocessingShape">
                    <wps:wsp>
                      <wps:cNvSpPr/>
                      <wps:spPr>
                        <a:xfrm>
                          <a:off x="0" y="0"/>
                          <a:ext cx="4137660" cy="5715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E6BEC" id="Double Brace 6207" o:spid="_x0000_s1026" type="#_x0000_t186" style="position:absolute;margin-left:27pt;margin-top:114.4pt;width:325.8pt;height:45pt;z-index:2522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" strokecolor="#d34817 [3204]" strokeweight=".27778mm">
                <w10:wrap anchorx="margin"/>
              </v:shape>
            </w:pict>
          </mc:Fallback>
        </mc:AlternateContent>
      </w:r>
      <w:r>
        <w:rPr>
          <w:noProof/>
          <w:lang w:eastAsia="en-US"/>
        </w:rPr>
        <mc:AlternateContent>
          <mc:Choice Requires="wps">
            <w:drawing>
              <wp:anchor distT="0" distB="0" distL="114300" distR="114300" simplePos="0" relativeHeight="252278272" behindDoc="0" locked="0" layoutInCell="1" allowOverlap="1" wp14:anchorId="6D30BC82" wp14:editId="01BCAE2F">
                <wp:simplePos x="0" y="0"/>
                <wp:positionH relativeFrom="margin">
                  <wp:posOffset>190500</wp:posOffset>
                </wp:positionH>
                <wp:positionV relativeFrom="paragraph">
                  <wp:posOffset>1084580</wp:posOffset>
                </wp:positionV>
                <wp:extent cx="4500245" cy="1117600"/>
                <wp:effectExtent l="0" t="0" r="14605" b="25400"/>
                <wp:wrapNone/>
                <wp:docPr id="6678" name="Double Brace 6678"/>
                <wp:cNvGraphicFramePr/>
                <a:graphic xmlns:a="http://schemas.openxmlformats.org/drawingml/2006/main">
                  <a:graphicData uri="http://schemas.microsoft.com/office/word/2010/wordprocessingShape">
                    <wps:wsp>
                      <wps:cNvSpPr/>
                      <wps:spPr>
                        <a:xfrm>
                          <a:off x="0" y="0"/>
                          <a:ext cx="4500245" cy="11176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78F8" id="Double Brace 6678" o:spid="_x0000_s1026" type="#_x0000_t186" style="position:absolute;margin-left:15pt;margin-top:85.4pt;width:354.35pt;height:88pt;z-index:25227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" strokecolor="#d34817 [3204]" strokeweight=".27778mm">
                <w10:wrap anchorx="margin"/>
              </v:shape>
            </w:pict>
          </mc:Fallback>
        </mc:AlternateContent>
      </w:r>
      <w:r w:rsidRPr="00360F4C">
        <w:rPr>
          <w:noProof/>
          <w:lang w:eastAsia="en-US"/>
        </w:rPr>
        <mc:AlternateContent>
          <mc:Choice Requires="wps">
            <w:drawing>
              <wp:anchor distT="0" distB="0" distL="114300" distR="114300" simplePos="0" relativeHeight="252274176" behindDoc="0" locked="0" layoutInCell="1" allowOverlap="1" wp14:anchorId="3E72E45E" wp14:editId="58AFB2D4">
                <wp:simplePos x="0" y="0"/>
                <wp:positionH relativeFrom="margin">
                  <wp:posOffset>463550</wp:posOffset>
                </wp:positionH>
                <wp:positionV relativeFrom="paragraph">
                  <wp:posOffset>1446530</wp:posOffset>
                </wp:positionV>
                <wp:extent cx="2863850" cy="183927"/>
                <wp:effectExtent l="0" t="0" r="12700" b="26035"/>
                <wp:wrapNone/>
                <wp:docPr id="6679" name="Rectangle 6679"/>
                <wp:cNvGraphicFramePr/>
                <a:graphic xmlns:a="http://schemas.openxmlformats.org/drawingml/2006/main">
                  <a:graphicData uri="http://schemas.microsoft.com/office/word/2010/wordprocessingShape">
                    <wps:wsp>
                      <wps:cNvSpPr/>
                      <wps:spPr>
                        <a:xfrm>
                          <a:off x="0" y="0"/>
                          <a:ext cx="2863850" cy="183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9701" id="Rectangle 6679" o:spid="_x0000_s1026" style="position:absolute;margin-left:36.5pt;margin-top:113.9pt;width:225.5pt;height:14.5pt;z-index:2522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2275200" behindDoc="0" locked="0" layoutInCell="1" allowOverlap="1" wp14:anchorId="676C6733" wp14:editId="44BFF6DA">
                <wp:simplePos x="0" y="0"/>
                <wp:positionH relativeFrom="margin">
                  <wp:posOffset>463551</wp:posOffset>
                </wp:positionH>
                <wp:positionV relativeFrom="paragraph">
                  <wp:posOffset>1846580</wp:posOffset>
                </wp:positionV>
                <wp:extent cx="1435100" cy="177800"/>
                <wp:effectExtent l="0" t="0" r="12700" b="12700"/>
                <wp:wrapNone/>
                <wp:docPr id="6680" name="Rectangle 6680"/>
                <wp:cNvGraphicFramePr/>
                <a:graphic xmlns:a="http://schemas.openxmlformats.org/drawingml/2006/main">
                  <a:graphicData uri="http://schemas.microsoft.com/office/word/2010/wordprocessingShape">
                    <wps:wsp>
                      <wps:cNvSpPr/>
                      <wps:spPr>
                        <a:xfrm>
                          <a:off x="0" y="0"/>
                          <a:ext cx="14351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A12F" id="Rectangle 6680" o:spid="_x0000_s1026" style="position:absolute;margin-left:36.5pt;margin-top:145.4pt;width:113pt;height:14pt;z-index:2522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QCmAIAAIs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" filled="f" strokecolor="red" strokeweight="1.5pt">
                <w10:wrap anchorx="margin"/>
              </v:rect>
            </w:pict>
          </mc:Fallback>
        </mc:AlternateContent>
      </w:r>
      <w:r w:rsidRPr="007440C5">
        <w:rPr>
          <w:noProof/>
          <w:lang w:eastAsia="en-US"/>
        </w:rPr>
        <w:t xml:space="preserve"> </w:t>
      </w:r>
      <w:r>
        <w:rPr>
          <w:noProof/>
          <w:lang w:eastAsia="en-US"/>
        </w:rPr>
        <w:drawing>
          <wp:inline distT="0" distB="0" distL="0" distR="0" wp14:anchorId="136DF58B" wp14:editId="7C71A1FF">
            <wp:extent cx="6296025" cy="4962525"/>
            <wp:effectExtent l="57150" t="57150" r="104775" b="104775"/>
            <wp:docPr id="6691" name="Picture 66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 name="Picture 6691" descr="A picture containing table&#10;&#10;Description automatically generated"/>
                    <pic:cNvPicPr/>
                  </pic:nvPicPr>
                  <pic:blipFill>
                    <a:blip r:embed="rId160"/>
                    <a:stretch>
                      <a:fillRect/>
                    </a:stretch>
                  </pic:blipFill>
                  <pic:spPr>
                    <a:xfrm>
                      <a:off x="0" y="0"/>
                      <a:ext cx="6296025" cy="49625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6D66B965" w14:textId="77777777" w:rsidTr="000C205E">
        <w:tc>
          <w:tcPr>
            <w:tcW w:w="10070" w:type="dxa"/>
          </w:tcPr>
          <w:p w14:paraId="09839722" w14:textId="77777777" w:rsidR="000C205E" w:rsidRDefault="000C205E" w:rsidP="000C205E">
            <w:pPr>
              <w:keepNext/>
              <w:spacing w:after="0"/>
              <w:rPr>
                <w:rFonts w:ascii="Courier" w:hAnsi="Courier" w:cs="Times New Roman"/>
                <w:noProof/>
                <w:sz w:val="20"/>
                <w:szCs w:val="20"/>
                <w:lang w:eastAsia="en-US"/>
              </w:rPr>
            </w:pPr>
          </w:p>
          <w:p w14:paraId="1849BB5C"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strict digraph "main"</w:t>
            </w:r>
          </w:p>
          <w:p w14:paraId="5FA58140"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w:t>
            </w:r>
          </w:p>
          <w:p w14:paraId="6B5C635E"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layout="dot";</w:t>
            </w:r>
          </w:p>
          <w:p w14:paraId="525CF54C"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rankdir="TB";</w:t>
            </w:r>
          </w:p>
          <w:p w14:paraId="533B5108" w14:textId="77777777" w:rsidR="000C205E" w:rsidRPr="00CF27CB" w:rsidRDefault="000C205E" w:rsidP="000C205E">
            <w:pPr>
              <w:keepNext/>
              <w:spacing w:after="0"/>
              <w:rPr>
                <w:rFonts w:ascii="Courier" w:hAnsi="Courier" w:cs="Times New Roman"/>
                <w:noProof/>
                <w:sz w:val="20"/>
                <w:szCs w:val="20"/>
                <w:lang w:eastAsia="en-US"/>
              </w:rPr>
            </w:pPr>
          </w:p>
          <w:p w14:paraId="25A07361"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"start" -&gt; "a0";</w:t>
            </w:r>
          </w:p>
          <w:p w14:paraId="1777110E"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subgraph "cluster_1" {  label="process #1"</w:t>
            </w:r>
          </w:p>
          <w:p w14:paraId="4DD5FE22"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"a0" -&gt; "a1";</w:t>
            </w:r>
          </w:p>
          <w:p w14:paraId="25833319"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subgraph "cluster_2" {  label="process #2"</w:t>
            </w:r>
          </w:p>
          <w:p w14:paraId="354C0A45"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"a1" -&gt; "a2";</w:t>
            </w:r>
          </w:p>
          <w:p w14:paraId="4132B7C8"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w:t>
            </w:r>
          </w:p>
          <w:p w14:paraId="51C14EC5"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w:t>
            </w:r>
          </w:p>
          <w:p w14:paraId="7FF7B09B" w14:textId="77777777" w:rsidR="000C205E" w:rsidRPr="00CF27CB"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"a2" -&gt; "end";</w:t>
            </w:r>
          </w:p>
          <w:p w14:paraId="5C3F30BB" w14:textId="77777777" w:rsidR="000C205E" w:rsidRPr="00740BB7" w:rsidRDefault="000C205E" w:rsidP="000C205E">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w:t>
            </w:r>
          </w:p>
          <w:p w14:paraId="7F3D4AAD" w14:textId="77777777" w:rsidR="000C205E" w:rsidRDefault="000C205E" w:rsidP="000C205E">
            <w:pPr>
              <w:keepNext/>
              <w:spacing w:after="0"/>
              <w:rPr>
                <w:noProof/>
                <w:lang w:eastAsia="en-US"/>
              </w:rPr>
            </w:pPr>
          </w:p>
        </w:tc>
      </w:tr>
    </w:tbl>
    <w:p w14:paraId="18E33CEC" w14:textId="77777777" w:rsidR="000C205E" w:rsidRPr="00740BB7" w:rsidRDefault="000C205E" w:rsidP="000C205E">
      <w:pPr>
        <w:keepNext/>
        <w:jc w:val="center"/>
        <w:rPr>
          <w:i/>
          <w:iCs/>
          <w:noProof/>
          <w:lang w:eastAsia="en-US"/>
        </w:rPr>
      </w:pPr>
      <w:r w:rsidRPr="00740BB7">
        <w:rPr>
          <w:i/>
          <w:iCs/>
          <w:noProof/>
          <w:lang w:eastAsia="en-US"/>
        </w:rPr>
        <w:t>Graphviz Source</w:t>
      </w:r>
    </w:p>
    <w:p w14:paraId="60A4EC7E" w14:textId="77777777" w:rsidR="000C205E" w:rsidRDefault="000C205E" w:rsidP="000C205E">
      <w:pPr>
        <w:jc w:val="center"/>
      </w:pPr>
    </w:p>
    <w:p w14:paraId="321197E8" w14:textId="77777777" w:rsidR="000C205E" w:rsidRDefault="000C205E" w:rsidP="000C205E">
      <w:pPr>
        <w:jc w:val="center"/>
      </w:pPr>
    </w:p>
    <w:p w14:paraId="67FD7BF7" w14:textId="77777777" w:rsidR="000C205E" w:rsidRDefault="000C205E" w:rsidP="000C205E">
      <w:pPr>
        <w:pageBreakBefore/>
      </w:pPr>
      <w:r>
        <w:lastRenderedPageBreak/>
        <w:t>Graphviz does not limit the number of clusters you can have. In this example, we have added rows 10-14 to insert an additional cluster labeled "</w:t>
      </w:r>
      <w:r w:rsidRPr="00BD1C2B">
        <w:rPr>
          <w:rFonts w:ascii="Courier New" w:hAnsi="Courier New" w:cs="Courier New"/>
        </w:rPr>
        <w:t>process #3</w:t>
      </w:r>
      <w:r>
        <w:t xml:space="preserve">". </w:t>
      </w:r>
    </w:p>
    <w:p w14:paraId="0289A706" w14:textId="77777777" w:rsidR="000C205E" w:rsidRDefault="000C205E" w:rsidP="000C205E">
      <w:r>
        <w:t xml:space="preserve">Press the </w:t>
      </w:r>
      <w:r>
        <w:rPr>
          <w:noProof/>
          <w:lang w:eastAsia="en-US"/>
        </w:rPr>
        <w:t>"Refresh Graph"</w:t>
      </w:r>
      <w:r>
        <w:t xml:space="preserve"> button, and the Excel worksheet now looks like:</w:t>
      </w:r>
    </w:p>
    <w:p w14:paraId="75D9410E" w14:textId="77777777" w:rsidR="000C205E" w:rsidRDefault="000C205E" w:rsidP="000C205E">
      <w:pPr>
        <w:jc w:val="center"/>
        <w:rPr>
          <w:noProof/>
          <w:lang w:eastAsia="en-US"/>
        </w:rPr>
      </w:pPr>
      <w:r w:rsidRPr="003D6D74">
        <w:rPr>
          <w:noProof/>
          <w:lang w:eastAsia="en-US"/>
        </w:rPr>
        <mc:AlternateContent>
          <mc:Choice Requires="wps">
            <w:drawing>
              <wp:anchor distT="0" distB="0" distL="114300" distR="114300" simplePos="0" relativeHeight="252281344" behindDoc="0" locked="0" layoutInCell="1" allowOverlap="1" wp14:anchorId="2E609EEF" wp14:editId="4BBE14DC">
                <wp:simplePos x="0" y="0"/>
                <wp:positionH relativeFrom="margin">
                  <wp:posOffset>-63500</wp:posOffset>
                </wp:positionH>
                <wp:positionV relativeFrom="paragraph">
                  <wp:posOffset>2472690</wp:posOffset>
                </wp:positionV>
                <wp:extent cx="3550285" cy="510540"/>
                <wp:effectExtent l="0" t="0" r="12065" b="22860"/>
                <wp:wrapNone/>
                <wp:docPr id="6681" name="Double Brace 6681"/>
                <wp:cNvGraphicFramePr/>
                <a:graphic xmlns:a="http://schemas.openxmlformats.org/drawingml/2006/main">
                  <a:graphicData uri="http://schemas.microsoft.com/office/word/2010/wordprocessingShape">
                    <wps:wsp>
                      <wps:cNvSpPr/>
                      <wps:spPr>
                        <a:xfrm>
                          <a:off x="0" y="0"/>
                          <a:ext cx="3550285" cy="51054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2E9CF" id="Double Brace 6681" o:spid="_x0000_s1026" type="#_x0000_t186" style="position:absolute;margin-left:-5pt;margin-top:194.7pt;width:279.55pt;height:40.2pt;z-index:2522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" strokecolor="#d34817 [3204]" strokeweight=".27778mm">
                <w10:wrap anchorx="margin"/>
              </v:shape>
            </w:pict>
          </mc:Fallback>
        </mc:AlternateContent>
      </w:r>
      <w:r w:rsidRPr="003D6D74">
        <w:rPr>
          <w:noProof/>
          <w:lang w:eastAsia="en-US"/>
        </w:rPr>
        <mc:AlternateContent>
          <mc:Choice Requires="wps">
            <w:drawing>
              <wp:anchor distT="0" distB="0" distL="114300" distR="114300" simplePos="0" relativeHeight="252280320" behindDoc="0" locked="0" layoutInCell="1" allowOverlap="1" wp14:anchorId="56331430" wp14:editId="009A4E3B">
                <wp:simplePos x="0" y="0"/>
                <wp:positionH relativeFrom="margin">
                  <wp:posOffset>-158750</wp:posOffset>
                </wp:positionH>
                <wp:positionV relativeFrom="paragraph">
                  <wp:posOffset>967740</wp:posOffset>
                </wp:positionV>
                <wp:extent cx="3645535" cy="1009650"/>
                <wp:effectExtent l="0" t="0" r="12065" b="19050"/>
                <wp:wrapNone/>
                <wp:docPr id="6682" name="Double Brace 6682"/>
                <wp:cNvGraphicFramePr/>
                <a:graphic xmlns:a="http://schemas.openxmlformats.org/drawingml/2006/main">
                  <a:graphicData uri="http://schemas.microsoft.com/office/word/2010/wordprocessingShape">
                    <wps:wsp>
                      <wps:cNvSpPr/>
                      <wps:spPr>
                        <a:xfrm>
                          <a:off x="0" y="0"/>
                          <a:ext cx="3645535" cy="100965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7D7F2" id="Double Brace 6682" o:spid="_x0000_s1026" type="#_x0000_t186" style="position:absolute;margin-left:-12.5pt;margin-top:76.2pt;width:287.05pt;height:79.5pt;z-index:25228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" strokecolor="#d34817 [3204]" strokeweight=".27778mm">
                <w10:wrap anchorx="margin"/>
              </v:shape>
            </w:pict>
          </mc:Fallback>
        </mc:AlternateContent>
      </w:r>
      <w:r w:rsidRPr="003D6D74">
        <w:rPr>
          <w:noProof/>
          <w:lang w:eastAsia="en-US"/>
        </w:rPr>
        <mc:AlternateContent>
          <mc:Choice Requires="wps">
            <w:drawing>
              <wp:anchor distT="0" distB="0" distL="114300" distR="114300" simplePos="0" relativeHeight="252279296" behindDoc="0" locked="0" layoutInCell="1" allowOverlap="1" wp14:anchorId="3AB7EA47" wp14:editId="3CA36C27">
                <wp:simplePos x="0" y="0"/>
                <wp:positionH relativeFrom="margin">
                  <wp:posOffset>304801</wp:posOffset>
                </wp:positionH>
                <wp:positionV relativeFrom="paragraph">
                  <wp:posOffset>1297940</wp:posOffset>
                </wp:positionV>
                <wp:extent cx="2990850" cy="495300"/>
                <wp:effectExtent l="0" t="0" r="19050" b="19050"/>
                <wp:wrapNone/>
                <wp:docPr id="6683" name="Double Brace 6683"/>
                <wp:cNvGraphicFramePr/>
                <a:graphic xmlns:a="http://schemas.openxmlformats.org/drawingml/2006/main">
                  <a:graphicData uri="http://schemas.microsoft.com/office/word/2010/wordprocessingShape">
                    <wps:wsp>
                      <wps:cNvSpPr/>
                      <wps:spPr>
                        <a:xfrm>
                          <a:off x="0" y="0"/>
                          <a:ext cx="2990850" cy="4953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271D1" id="Double Brace 6683" o:spid="_x0000_s1026" type="#_x0000_t186" style="position:absolute;margin-left:24pt;margin-top:102.2pt;width:235.5pt;height:39pt;z-index:2522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" strokecolor="#d34817 [3204]" strokeweight=".27778mm">
                <w10:wrap anchorx="margin"/>
              </v:shape>
            </w:pict>
          </mc:Fallback>
        </mc:AlternateContent>
      </w:r>
      <w:r w:rsidRPr="00360F4C">
        <w:rPr>
          <w:noProof/>
          <w:lang w:eastAsia="en-US"/>
        </w:rPr>
        <mc:AlternateContent>
          <mc:Choice Requires="wps">
            <w:drawing>
              <wp:anchor distT="0" distB="0" distL="114300" distR="114300" simplePos="0" relativeHeight="252276224" behindDoc="0" locked="0" layoutInCell="1" allowOverlap="1" wp14:anchorId="6478E89C" wp14:editId="0D809DB7">
                <wp:simplePos x="0" y="0"/>
                <wp:positionH relativeFrom="margin">
                  <wp:posOffset>406400</wp:posOffset>
                </wp:positionH>
                <wp:positionV relativeFrom="paragraph">
                  <wp:posOffset>2472690</wp:posOffset>
                </wp:positionV>
                <wp:extent cx="3766820" cy="514985"/>
                <wp:effectExtent l="0" t="0" r="24130" b="18415"/>
                <wp:wrapNone/>
                <wp:docPr id="6684" name="Rectangle 6684"/>
                <wp:cNvGraphicFramePr/>
                <a:graphic xmlns:a="http://schemas.openxmlformats.org/drawingml/2006/main">
                  <a:graphicData uri="http://schemas.microsoft.com/office/word/2010/wordprocessingShape">
                    <wps:wsp>
                      <wps:cNvSpPr/>
                      <wps:spPr>
                        <a:xfrm>
                          <a:off x="0" y="0"/>
                          <a:ext cx="3766820" cy="514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E8897" id="Rectangle 6684" o:spid="_x0000_s1026" style="position:absolute;margin-left:32pt;margin-top:194.7pt;width:296.6pt;height:40.55pt;z-index:25227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" filled="f" strokecolor="red" strokeweight="1.5pt">
                <w10:wrap anchorx="margin"/>
              </v:rect>
            </w:pict>
          </mc:Fallback>
        </mc:AlternateContent>
      </w:r>
      <w:r>
        <w:rPr>
          <w:noProof/>
          <w:lang w:eastAsia="en-US"/>
        </w:rPr>
        <w:drawing>
          <wp:inline distT="0" distB="0" distL="0" distR="0" wp14:anchorId="1A2F1E52" wp14:editId="1CAAE30B">
            <wp:extent cx="6400800" cy="4354195"/>
            <wp:effectExtent l="57150" t="57150" r="95250" b="103505"/>
            <wp:docPr id="6692" name="Picture 66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 name="Picture 6692" descr="A picture containing diagram&#10;&#10;Description automatically generated"/>
                    <pic:cNvPicPr/>
                  </pic:nvPicPr>
                  <pic:blipFill>
                    <a:blip r:embed="rId161"/>
                    <a:stretch>
                      <a:fillRect/>
                    </a:stretch>
                  </pic:blipFill>
                  <pic:spPr>
                    <a:xfrm>
                      <a:off x="0" y="0"/>
                      <a:ext cx="6400800" cy="43541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3028F338" w14:textId="77777777" w:rsidTr="000C205E">
        <w:tc>
          <w:tcPr>
            <w:tcW w:w="10070" w:type="dxa"/>
          </w:tcPr>
          <w:p w14:paraId="2AA1B8EA" w14:textId="77777777" w:rsidR="000C205E" w:rsidRDefault="000C205E" w:rsidP="000C205E">
            <w:pPr>
              <w:keepNext/>
              <w:spacing w:after="0"/>
              <w:rPr>
                <w:rFonts w:ascii="Courier" w:hAnsi="Courier" w:cs="Times New Roman"/>
                <w:noProof/>
                <w:sz w:val="20"/>
                <w:szCs w:val="20"/>
                <w:lang w:eastAsia="en-US"/>
              </w:rPr>
            </w:pPr>
          </w:p>
          <w:p w14:paraId="193FB91C"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3CAD2151"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58E3F877"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3CBFD77B"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26BA52E4" w14:textId="77777777" w:rsidR="000C205E" w:rsidRPr="00BE2487" w:rsidRDefault="000C205E" w:rsidP="000C205E">
            <w:pPr>
              <w:keepNext/>
              <w:spacing w:after="0"/>
              <w:rPr>
                <w:rFonts w:ascii="Courier" w:hAnsi="Courier" w:cs="Times New Roman"/>
                <w:noProof/>
                <w:sz w:val="20"/>
                <w:szCs w:val="20"/>
                <w:lang w:eastAsia="en-US"/>
              </w:rPr>
            </w:pPr>
          </w:p>
          <w:p w14:paraId="550ABA10"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"start" -&gt; "a0";</w:t>
            </w:r>
          </w:p>
          <w:p w14:paraId="1790CB5C"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"cluster_1" {  label="process #1"</w:t>
            </w:r>
          </w:p>
          <w:p w14:paraId="28D65034"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"a0" -&gt; "a1";</w:t>
            </w:r>
          </w:p>
          <w:p w14:paraId="40CFB52E"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"cluster_2" {  label="process #2"</w:t>
            </w:r>
          </w:p>
          <w:p w14:paraId="7B667AD4"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"a1" -&gt; "a2";</w:t>
            </w:r>
          </w:p>
          <w:p w14:paraId="2582FE0B"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2D58BC8C"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40460473"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"a2" -&gt; "end";</w:t>
            </w:r>
          </w:p>
          <w:p w14:paraId="59259574"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"start" -&gt; "b0";</w:t>
            </w:r>
          </w:p>
          <w:p w14:paraId="11E36FA4"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"cluster_3" {  label="process #3"</w:t>
            </w:r>
          </w:p>
          <w:p w14:paraId="5D3E9AA7"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"b0" -&gt; "b1";</w:t>
            </w:r>
          </w:p>
          <w:p w14:paraId="45BFDBB9"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6C5D26FD"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"b1" -&gt; "end";</w:t>
            </w:r>
          </w:p>
          <w:p w14:paraId="4CADAF7F" w14:textId="77777777" w:rsidR="000C205E" w:rsidRPr="00740BB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E327114" w14:textId="77777777" w:rsidR="000C205E" w:rsidRDefault="000C205E" w:rsidP="000C205E">
            <w:pPr>
              <w:keepNext/>
              <w:spacing w:after="0"/>
              <w:rPr>
                <w:noProof/>
                <w:lang w:eastAsia="en-US"/>
              </w:rPr>
            </w:pPr>
          </w:p>
        </w:tc>
      </w:tr>
    </w:tbl>
    <w:p w14:paraId="2E0774DA" w14:textId="77777777" w:rsidR="000C205E" w:rsidRPr="00740BB7" w:rsidRDefault="000C205E" w:rsidP="000C205E">
      <w:pPr>
        <w:keepNext/>
        <w:jc w:val="center"/>
        <w:rPr>
          <w:i/>
          <w:iCs/>
          <w:noProof/>
          <w:lang w:eastAsia="en-US"/>
        </w:rPr>
      </w:pPr>
      <w:r w:rsidRPr="00740BB7">
        <w:rPr>
          <w:i/>
          <w:iCs/>
          <w:noProof/>
          <w:lang w:eastAsia="en-US"/>
        </w:rPr>
        <w:t>Graphviz Source</w:t>
      </w:r>
    </w:p>
    <w:p w14:paraId="6F1A89F0" w14:textId="77777777" w:rsidR="000C205E" w:rsidRDefault="000C205E" w:rsidP="000C205E">
      <w:pPr>
        <w:jc w:val="center"/>
      </w:pPr>
    </w:p>
    <w:p w14:paraId="682AA59C" w14:textId="77777777" w:rsidR="000C205E" w:rsidRDefault="000C205E" w:rsidP="000C205E">
      <w:r>
        <w:t xml:space="preserve">What is important to note is that you must ensure that you have an equal number of open braces as you do close braces. </w:t>
      </w:r>
      <w:r w:rsidRPr="00BD1C2B">
        <w:rPr>
          <w:b/>
          <w:bCs/>
        </w:rPr>
        <w:t>If you have a mismatch between the number of open and close braces, then Graphviz will not draw the graph.</w:t>
      </w:r>
    </w:p>
    <w:p w14:paraId="47204164" w14:textId="77777777" w:rsidR="000C205E" w:rsidRDefault="000C205E" w:rsidP="000C205E">
      <w:pPr>
        <w:pageBreakBefore/>
      </w:pPr>
      <w:r>
        <w:lastRenderedPageBreak/>
        <w:t>Another feature of the Relationship Visualizer is the ability to specify a comma-separated list of Item names and have a relationship created for each Item. For example, we can say that Mr. Brady is the father of Greg, Peter, and Bobby on one row as follows:</w:t>
      </w:r>
    </w:p>
    <w:p w14:paraId="3B796C80" w14:textId="77777777" w:rsidR="000C205E" w:rsidRDefault="000C205E" w:rsidP="000C205E">
      <w:r>
        <w:rPr>
          <w:noProof/>
          <w:lang w:eastAsia="en-US"/>
        </w:rPr>
        <w:drawing>
          <wp:inline distT="0" distB="0" distL="0" distR="0" wp14:anchorId="62D4D9C3" wp14:editId="1AB2F398">
            <wp:extent cx="6400800" cy="1783080"/>
            <wp:effectExtent l="57150" t="57150" r="95250" b="102870"/>
            <wp:docPr id="6693" name="Picture 669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 name="Picture 6693" descr="Graphical user interface, application, table, Excel&#10;&#10;Description automatically generated"/>
                    <pic:cNvPicPr/>
                  </pic:nvPicPr>
                  <pic:blipFill>
                    <a:blip r:embed="rId162"/>
                    <a:stretch>
                      <a:fillRect/>
                    </a:stretch>
                  </pic:blipFill>
                  <pic:spPr>
                    <a:xfrm>
                      <a:off x="0" y="0"/>
                      <a:ext cx="6400800" cy="17830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575C70BE" w14:textId="77777777" w:rsidTr="000C205E">
        <w:tc>
          <w:tcPr>
            <w:tcW w:w="10070" w:type="dxa"/>
          </w:tcPr>
          <w:p w14:paraId="3C4435CE" w14:textId="77777777" w:rsidR="000C205E" w:rsidRDefault="000C205E" w:rsidP="000C205E">
            <w:pPr>
              <w:keepNext/>
              <w:spacing w:after="0"/>
              <w:rPr>
                <w:rFonts w:ascii="Courier" w:hAnsi="Courier" w:cs="Times New Roman"/>
                <w:noProof/>
                <w:sz w:val="20"/>
                <w:szCs w:val="20"/>
                <w:lang w:eastAsia="en-US"/>
              </w:rPr>
            </w:pPr>
          </w:p>
          <w:p w14:paraId="1FD0E85E"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2C6F3165"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40C6C1F7"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240BE524"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776269B2" w14:textId="77777777" w:rsidR="000C205E" w:rsidRPr="00BE2487" w:rsidRDefault="000C205E" w:rsidP="000C205E">
            <w:pPr>
              <w:keepNext/>
              <w:spacing w:after="0"/>
              <w:rPr>
                <w:rFonts w:ascii="Courier" w:hAnsi="Courier" w:cs="Times New Roman"/>
                <w:noProof/>
                <w:sz w:val="20"/>
                <w:szCs w:val="20"/>
                <w:lang w:eastAsia="en-US"/>
              </w:rPr>
            </w:pPr>
          </w:p>
          <w:p w14:paraId="157DC6C8"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"Greg"[ label="Father of" ];</w:t>
            </w:r>
          </w:p>
          <w:p w14:paraId="153F968A"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"Peter"[ label="Father of" ];</w:t>
            </w:r>
          </w:p>
          <w:p w14:paraId="437EE23B"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"Bobby"[ label="Father of" ];</w:t>
            </w:r>
          </w:p>
          <w:p w14:paraId="75B9D0D0" w14:textId="77777777" w:rsidR="000C205E" w:rsidRPr="00740BB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748CC487" w14:textId="77777777" w:rsidR="000C205E" w:rsidRDefault="000C205E" w:rsidP="000C205E">
            <w:pPr>
              <w:keepNext/>
              <w:spacing w:after="0"/>
              <w:rPr>
                <w:noProof/>
                <w:lang w:eastAsia="en-US"/>
              </w:rPr>
            </w:pPr>
          </w:p>
        </w:tc>
      </w:tr>
    </w:tbl>
    <w:p w14:paraId="105E130D" w14:textId="77777777" w:rsidR="000C205E" w:rsidRPr="00740BB7" w:rsidRDefault="000C205E" w:rsidP="000C205E">
      <w:pPr>
        <w:keepNext/>
        <w:jc w:val="center"/>
        <w:rPr>
          <w:i/>
          <w:iCs/>
          <w:noProof/>
          <w:lang w:eastAsia="en-US"/>
        </w:rPr>
      </w:pPr>
      <w:r w:rsidRPr="00740BB7">
        <w:rPr>
          <w:i/>
          <w:iCs/>
          <w:noProof/>
          <w:lang w:eastAsia="en-US"/>
        </w:rPr>
        <w:t>Graphviz Source</w:t>
      </w:r>
    </w:p>
    <w:p w14:paraId="040D8E07" w14:textId="77777777" w:rsidR="000C205E" w:rsidRDefault="000C205E" w:rsidP="000C205E"/>
    <w:p w14:paraId="170E4DC8" w14:textId="77777777" w:rsidR="000C205E" w:rsidRDefault="000C205E" w:rsidP="000C205E">
      <w:pPr>
        <w:keepNext/>
      </w:pPr>
      <w:r>
        <w:lastRenderedPageBreak/>
        <w:t>The comma-separated list can also appear in the "Item" column, such as:</w:t>
      </w:r>
    </w:p>
    <w:p w14:paraId="1ACA9DB7" w14:textId="77777777" w:rsidR="000C205E" w:rsidRDefault="000C205E" w:rsidP="000C205E">
      <w:pPr>
        <w:keepNext/>
        <w:jc w:val="center"/>
      </w:pPr>
      <w:r>
        <w:rPr>
          <w:noProof/>
          <w:lang w:eastAsia="en-US"/>
        </w:rPr>
        <w:drawing>
          <wp:inline distT="0" distB="0" distL="0" distR="0" wp14:anchorId="5E37DB52" wp14:editId="1FE5AF1C">
            <wp:extent cx="6400800" cy="1726565"/>
            <wp:effectExtent l="57150" t="57150" r="95250" b="102235"/>
            <wp:docPr id="6694" name="Picture 669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 name="Picture 6694" descr="Graphical user interface, application, table, Excel&#10;&#10;Description automatically generated"/>
                    <pic:cNvPicPr/>
                  </pic:nvPicPr>
                  <pic:blipFill>
                    <a:blip r:embed="rId163"/>
                    <a:stretch>
                      <a:fillRect/>
                    </a:stretch>
                  </pic:blipFill>
                  <pic:spPr>
                    <a:xfrm>
                      <a:off x="0" y="0"/>
                      <a:ext cx="6400800" cy="17265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14607C7A" w14:textId="77777777" w:rsidTr="000C205E">
        <w:tc>
          <w:tcPr>
            <w:tcW w:w="10070" w:type="dxa"/>
          </w:tcPr>
          <w:p w14:paraId="6A1147D3" w14:textId="77777777" w:rsidR="000C205E" w:rsidRDefault="000C205E" w:rsidP="000C205E">
            <w:pPr>
              <w:keepNext/>
              <w:spacing w:after="0"/>
              <w:rPr>
                <w:rFonts w:ascii="Courier" w:hAnsi="Courier" w:cs="Times New Roman"/>
                <w:noProof/>
                <w:sz w:val="20"/>
                <w:szCs w:val="20"/>
                <w:lang w:eastAsia="en-US"/>
              </w:rPr>
            </w:pPr>
          </w:p>
          <w:p w14:paraId="33FD5B65"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19A80131"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5D4283EC"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5BCBEDBE"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396C7946" w14:textId="77777777" w:rsidR="000C205E" w:rsidRPr="00BE2487" w:rsidRDefault="000C205E" w:rsidP="000C205E">
            <w:pPr>
              <w:keepNext/>
              <w:spacing w:after="0"/>
              <w:rPr>
                <w:rFonts w:ascii="Courier" w:hAnsi="Courier" w:cs="Times New Roman"/>
                <w:noProof/>
                <w:sz w:val="20"/>
                <w:szCs w:val="20"/>
                <w:lang w:eastAsia="en-US"/>
              </w:rPr>
            </w:pPr>
          </w:p>
          <w:p w14:paraId="117557D0"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"Marcia" -&gt; "Mrs. Brady"[ label="Daughter of" ];</w:t>
            </w:r>
          </w:p>
          <w:p w14:paraId="5DB670D2"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"Jan" -&gt; "Mrs. Brady"[ label="Daughter of" ];</w:t>
            </w:r>
          </w:p>
          <w:p w14:paraId="3B131336"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"Cindy" -&gt; "Mrs. Brady"[ label="Daughter of" ];</w:t>
            </w:r>
          </w:p>
          <w:p w14:paraId="65D4E02C" w14:textId="77777777" w:rsidR="000C205E" w:rsidRPr="00740BB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2A8E4DB" w14:textId="77777777" w:rsidR="000C205E" w:rsidRDefault="000C205E" w:rsidP="000C205E">
            <w:pPr>
              <w:keepNext/>
              <w:spacing w:after="0"/>
              <w:rPr>
                <w:noProof/>
                <w:lang w:eastAsia="en-US"/>
              </w:rPr>
            </w:pPr>
          </w:p>
        </w:tc>
      </w:tr>
    </w:tbl>
    <w:p w14:paraId="549422C5" w14:textId="77777777" w:rsidR="000C205E" w:rsidRPr="00740BB7" w:rsidRDefault="000C205E" w:rsidP="000C205E">
      <w:pPr>
        <w:keepNext/>
        <w:jc w:val="center"/>
        <w:rPr>
          <w:i/>
          <w:iCs/>
          <w:noProof/>
          <w:lang w:eastAsia="en-US"/>
        </w:rPr>
      </w:pPr>
      <w:r w:rsidRPr="00740BB7">
        <w:rPr>
          <w:i/>
          <w:iCs/>
          <w:noProof/>
          <w:lang w:eastAsia="en-US"/>
        </w:rPr>
        <w:t>Graphviz Source</w:t>
      </w:r>
    </w:p>
    <w:p w14:paraId="5206C039" w14:textId="77777777" w:rsidR="000C205E" w:rsidRDefault="000C205E" w:rsidP="000C205E">
      <w:pPr>
        <w:keepNext/>
        <w:jc w:val="center"/>
      </w:pPr>
    </w:p>
    <w:p w14:paraId="680930AF" w14:textId="77777777" w:rsidR="000C205E" w:rsidRDefault="000C205E" w:rsidP="000C205E">
      <w:pPr>
        <w:spacing w:after="200" w:line="276" w:lineRule="auto"/>
      </w:pPr>
      <w:r>
        <w:br w:type="page"/>
      </w:r>
    </w:p>
    <w:p w14:paraId="439D8B95" w14:textId="77777777" w:rsidR="000C205E" w:rsidRDefault="000C205E" w:rsidP="000C205E">
      <w:r>
        <w:lastRenderedPageBreak/>
        <w:t>Or a comma-separated list can be used in both the "Item", and the "Related Item" column such as the parental relationship below:</w:t>
      </w:r>
    </w:p>
    <w:p w14:paraId="0E009D16" w14:textId="77777777" w:rsidR="000C205E" w:rsidRDefault="000C205E" w:rsidP="000C205E">
      <w:pPr>
        <w:jc w:val="center"/>
      </w:pPr>
      <w:r>
        <w:rPr>
          <w:noProof/>
          <w:lang w:eastAsia="en-US"/>
        </w:rPr>
        <w:drawing>
          <wp:inline distT="0" distB="0" distL="0" distR="0" wp14:anchorId="497B823D" wp14:editId="2240396D">
            <wp:extent cx="6400800" cy="1233170"/>
            <wp:effectExtent l="57150" t="57150" r="95250" b="100330"/>
            <wp:docPr id="6695" name="Picture 66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 name="Picture 6695" descr="Diagram&#10;&#10;Description automatically generated"/>
                    <pic:cNvPicPr/>
                  </pic:nvPicPr>
                  <pic:blipFill>
                    <a:blip r:embed="rId164"/>
                    <a:stretch>
                      <a:fillRect/>
                    </a:stretch>
                  </pic:blipFill>
                  <pic:spPr>
                    <a:xfrm>
                      <a:off x="0" y="0"/>
                      <a:ext cx="6400800" cy="12331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0C205E" w14:paraId="639D70FB" w14:textId="77777777" w:rsidTr="000C205E">
        <w:tc>
          <w:tcPr>
            <w:tcW w:w="10070" w:type="dxa"/>
          </w:tcPr>
          <w:p w14:paraId="4897132F" w14:textId="77777777" w:rsidR="000C205E" w:rsidRDefault="000C205E" w:rsidP="000C205E">
            <w:pPr>
              <w:keepNext/>
              <w:spacing w:after="0"/>
              <w:rPr>
                <w:rFonts w:ascii="Courier" w:hAnsi="Courier" w:cs="Times New Roman"/>
                <w:noProof/>
                <w:sz w:val="20"/>
                <w:szCs w:val="20"/>
                <w:lang w:eastAsia="en-US"/>
              </w:rPr>
            </w:pPr>
          </w:p>
          <w:p w14:paraId="66C7C2C5"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1887F176"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246F2F1"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66E2CE6E"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26164BB9" w14:textId="77777777" w:rsidR="000C205E" w:rsidRPr="00BE2487" w:rsidRDefault="000C205E" w:rsidP="000C205E">
            <w:pPr>
              <w:keepNext/>
              <w:spacing w:after="0"/>
              <w:rPr>
                <w:rFonts w:ascii="Courier" w:hAnsi="Courier" w:cs="Times New Roman"/>
                <w:noProof/>
                <w:sz w:val="20"/>
                <w:szCs w:val="20"/>
                <w:lang w:eastAsia="en-US"/>
              </w:rPr>
            </w:pPr>
          </w:p>
          <w:p w14:paraId="4063B20D"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"Greg";</w:t>
            </w:r>
          </w:p>
          <w:p w14:paraId="4BB27F41"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"Peter";</w:t>
            </w:r>
          </w:p>
          <w:p w14:paraId="19C8B4FC"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"Bobby";</w:t>
            </w:r>
          </w:p>
          <w:p w14:paraId="43D3EF41"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"Marcia";</w:t>
            </w:r>
          </w:p>
          <w:p w14:paraId="348E63EF"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"Jan";</w:t>
            </w:r>
          </w:p>
          <w:p w14:paraId="559CA110"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"Cindy";</w:t>
            </w:r>
          </w:p>
          <w:p w14:paraId="74DBC976"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"Greg";</w:t>
            </w:r>
          </w:p>
          <w:p w14:paraId="2ECCAE3A"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"Peter";</w:t>
            </w:r>
          </w:p>
          <w:p w14:paraId="7D44B25F"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"Bobby";</w:t>
            </w:r>
          </w:p>
          <w:p w14:paraId="4F7BD568"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"Marcia";</w:t>
            </w:r>
          </w:p>
          <w:p w14:paraId="5CB6CA06"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"Jan";</w:t>
            </w:r>
          </w:p>
          <w:p w14:paraId="6B7140D0" w14:textId="77777777" w:rsidR="000C205E" w:rsidRPr="00BE248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"Cindy";</w:t>
            </w:r>
          </w:p>
          <w:p w14:paraId="72D05655" w14:textId="77777777" w:rsidR="000C205E" w:rsidRPr="00740BB7" w:rsidRDefault="000C205E" w:rsidP="000C205E">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D8CF4F0" w14:textId="77777777" w:rsidR="000C205E" w:rsidRDefault="000C205E" w:rsidP="000C205E">
            <w:pPr>
              <w:keepNext/>
              <w:spacing w:after="0"/>
              <w:rPr>
                <w:noProof/>
                <w:lang w:eastAsia="en-US"/>
              </w:rPr>
            </w:pPr>
          </w:p>
        </w:tc>
      </w:tr>
    </w:tbl>
    <w:p w14:paraId="2A042633" w14:textId="77777777" w:rsidR="000C205E" w:rsidRPr="00740BB7" w:rsidRDefault="000C205E" w:rsidP="000C205E">
      <w:pPr>
        <w:keepNext/>
        <w:jc w:val="center"/>
        <w:rPr>
          <w:i/>
          <w:iCs/>
          <w:noProof/>
          <w:lang w:eastAsia="en-US"/>
        </w:rPr>
      </w:pPr>
      <w:r w:rsidRPr="00740BB7">
        <w:rPr>
          <w:i/>
          <w:iCs/>
          <w:noProof/>
          <w:lang w:eastAsia="en-US"/>
        </w:rPr>
        <w:t>Graphviz Source</w:t>
      </w:r>
    </w:p>
    <w:p w14:paraId="7C3A4445" w14:textId="781ABC06" w:rsidR="00DA5E04" w:rsidRDefault="00DA5E04">
      <w:pPr>
        <w:spacing w:after="200" w:line="276" w:lineRule="auto"/>
      </w:pPr>
      <w:r>
        <w:br w:type="page"/>
      </w:r>
    </w:p>
    <w:p w14:paraId="3835DD5A" w14:textId="7FD3C760" w:rsidR="00F40C9D" w:rsidRDefault="00F40C9D" w:rsidP="00875C94">
      <w:pPr>
        <w:pStyle w:val="Heading2"/>
      </w:pPr>
      <w:bookmarkStart w:id="82" w:name="_Ref485566682"/>
      <w:bookmarkStart w:id="83" w:name="_Ref59877633"/>
      <w:bookmarkStart w:id="84" w:name="_Toc100494627"/>
      <w:r>
        <w:lastRenderedPageBreak/>
        <w:t xml:space="preserve">The </w:t>
      </w:r>
      <w:r w:rsidR="005329FB" w:rsidRPr="005329FB">
        <w:t>"</w:t>
      </w:r>
      <w:r>
        <w:t>Graphviz</w:t>
      </w:r>
      <w:r w:rsidR="005329FB" w:rsidRPr="005329FB">
        <w:t>"</w:t>
      </w:r>
      <w:r>
        <w:t xml:space="preserve"> Ribbon Tab</w:t>
      </w:r>
      <w:bookmarkEnd w:id="82"/>
      <w:bookmarkEnd w:id="83"/>
      <w:bookmarkEnd w:id="84"/>
    </w:p>
    <w:p w14:paraId="0579A72E" w14:textId="4A578484" w:rsidR="00F40C9D" w:rsidRDefault="00F40C9D" w:rsidP="00F40C9D">
      <w:r>
        <w:t xml:space="preserve">Now that you understand the basics to create graphs, let us look at the features contained in the </w:t>
      </w:r>
      <w:r w:rsidR="00E0663D" w:rsidRPr="00E0663D">
        <w:t>'</w:t>
      </w:r>
      <w:r>
        <w:t>Graphviz</w:t>
      </w:r>
      <w:r w:rsidR="00E0663D" w:rsidRPr="00E0663D">
        <w:t>'</w:t>
      </w:r>
      <w:r>
        <w:t xml:space="preserve"> ribbon tab. The </w:t>
      </w:r>
      <w:r w:rsidR="00E0663D" w:rsidRPr="00E0663D">
        <w:t>'</w:t>
      </w:r>
      <w:r>
        <w:t>Graphviz</w:t>
      </w:r>
      <w:r w:rsidR="00E0663D" w:rsidRPr="00E0663D">
        <w:t>'</w:t>
      </w:r>
      <w:r>
        <w:t xml:space="preserve"> ribbon tab is activated whenever the </w:t>
      </w:r>
      <w:r w:rsidR="00E0663D" w:rsidRPr="00E0663D">
        <w:t>'</w:t>
      </w:r>
      <w:r>
        <w:t>data</w:t>
      </w:r>
      <w:r w:rsidR="00E0663D" w:rsidRPr="00E0663D">
        <w:t>'</w:t>
      </w:r>
      <w:r>
        <w:t xml:space="preserve"> </w:t>
      </w:r>
      <w:r w:rsidR="00E0663D" w:rsidRPr="00E0663D">
        <w:t>'</w:t>
      </w:r>
      <w:r>
        <w:t>graph</w:t>
      </w:r>
      <w:r w:rsidR="00E0663D" w:rsidRPr="00E0663D">
        <w:t>'</w:t>
      </w:r>
      <w:r>
        <w:t xml:space="preserve">, </w:t>
      </w:r>
      <w:r w:rsidR="00E0663D" w:rsidRPr="00E0663D">
        <w:t>'</w:t>
      </w:r>
      <w:r>
        <w:t>styles</w:t>
      </w:r>
      <w:r w:rsidR="00E0663D" w:rsidRPr="00E0663D">
        <w:t>'</w:t>
      </w:r>
      <w:r>
        <w:t xml:space="preserve">, </w:t>
      </w:r>
      <w:r w:rsidR="00E0663D" w:rsidRPr="00E0663D">
        <w:t>'</w:t>
      </w:r>
      <w:r>
        <w:t>settings</w:t>
      </w:r>
      <w:r w:rsidR="00E0663D" w:rsidRPr="00E0663D">
        <w:t>'</w:t>
      </w:r>
      <w:r>
        <w:t xml:space="preserve"> or </w:t>
      </w:r>
      <w:r w:rsidR="00E0663D" w:rsidRPr="00E0663D">
        <w:t>'</w:t>
      </w:r>
      <w:r>
        <w:t>about…</w:t>
      </w:r>
      <w:r w:rsidR="00E0663D" w:rsidRPr="00E0663D">
        <w:t>'</w:t>
      </w:r>
      <w:r>
        <w:t xml:space="preserve"> worksheet is activated. It appears as follows:</w:t>
      </w:r>
    </w:p>
    <w:p w14:paraId="270F4F41" w14:textId="77777777" w:rsidR="00F40C9D" w:rsidRPr="00F40C9D" w:rsidRDefault="007B6879" w:rsidP="00F40C9D">
      <w:r>
        <w:rPr>
          <w:noProof/>
          <w:lang w:eastAsia="en-US"/>
        </w:rPr>
        <w:drawing>
          <wp:inline distT="0" distB="0" distL="0" distR="0" wp14:anchorId="4DE598AD" wp14:editId="3F451314">
            <wp:extent cx="6400800" cy="687070"/>
            <wp:effectExtent l="57150" t="57150" r="95250" b="93980"/>
            <wp:docPr id="6277" name="Picture 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0800" cy="6870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60254B" w14:textId="692C8681" w:rsidR="00662891" w:rsidRDefault="00F40C9D" w:rsidP="00023AB8">
      <w:r>
        <w:t xml:space="preserve">It contains the following major </w:t>
      </w:r>
      <w:r w:rsidR="009814AA">
        <w:t>groups</w:t>
      </w:r>
      <w:r>
        <w:t>:</w:t>
      </w:r>
    </w:p>
    <w:p w14:paraId="6C30FBF2" w14:textId="645E6239" w:rsidR="00F3754E" w:rsidRDefault="00E343C8" w:rsidP="00CD0E33">
      <w:pPr>
        <w:pStyle w:val="ListParagraph"/>
        <w:numPr>
          <w:ilvl w:val="0"/>
          <w:numId w:val="42"/>
        </w:numPr>
      </w:pPr>
      <w:hyperlink w:anchor="_Graph_to_Worksheet" w:history="1">
        <w:r w:rsidR="00F3754E" w:rsidRPr="0002614C">
          <w:rPr>
            <w:rStyle w:val="Hyperlink"/>
          </w:rPr>
          <w:t>Graph to Worksheet</w:t>
        </w:r>
      </w:hyperlink>
    </w:p>
    <w:p w14:paraId="14F2180E" w14:textId="13EB1AA6" w:rsidR="00F3754E" w:rsidRDefault="00E343C8" w:rsidP="00CD0E33">
      <w:pPr>
        <w:pStyle w:val="ListParagraph"/>
        <w:numPr>
          <w:ilvl w:val="0"/>
          <w:numId w:val="42"/>
        </w:numPr>
      </w:pPr>
      <w:hyperlink w:anchor="_Graph_to_File" w:history="1">
        <w:r w:rsidR="00F3754E" w:rsidRPr="0002614C">
          <w:rPr>
            <w:rStyle w:val="Hyperlink"/>
          </w:rPr>
          <w:t>Graph to File</w:t>
        </w:r>
      </w:hyperlink>
    </w:p>
    <w:p w14:paraId="436B09A3" w14:textId="3D6A0209" w:rsidR="00F3754E" w:rsidRDefault="00E343C8" w:rsidP="00CD0E33">
      <w:pPr>
        <w:pStyle w:val="ListParagraph"/>
        <w:numPr>
          <w:ilvl w:val="0"/>
          <w:numId w:val="42"/>
        </w:numPr>
      </w:pPr>
      <w:hyperlink w:anchor="_Algorithm" w:history="1">
        <w:r w:rsidR="00F3754E" w:rsidRPr="0002614C">
          <w:rPr>
            <w:rStyle w:val="Hyperlink"/>
          </w:rPr>
          <w:t>Algorithm</w:t>
        </w:r>
      </w:hyperlink>
    </w:p>
    <w:p w14:paraId="063D142E" w14:textId="26DCE1CC" w:rsidR="00F3754E" w:rsidRDefault="00E343C8" w:rsidP="00CD0E33">
      <w:pPr>
        <w:pStyle w:val="ListParagraph"/>
        <w:numPr>
          <w:ilvl w:val="0"/>
          <w:numId w:val="42"/>
        </w:numPr>
      </w:pPr>
      <w:hyperlink w:anchor="_Options" w:history="1">
        <w:r w:rsidR="00F3754E" w:rsidRPr="0002614C">
          <w:rPr>
            <w:rStyle w:val="Hyperlink"/>
          </w:rPr>
          <w:t>Options</w:t>
        </w:r>
      </w:hyperlink>
    </w:p>
    <w:p w14:paraId="7DDEF181" w14:textId="02CF1060" w:rsidR="00F3754E" w:rsidRDefault="00E343C8" w:rsidP="00CD0E33">
      <w:pPr>
        <w:pStyle w:val="ListParagraph"/>
        <w:numPr>
          <w:ilvl w:val="0"/>
          <w:numId w:val="42"/>
        </w:numPr>
      </w:pPr>
      <w:hyperlink w:anchor="_Show/Hide_Worksheets" w:history="1">
        <w:r w:rsidR="00F3754E" w:rsidRPr="0002614C">
          <w:rPr>
            <w:rStyle w:val="Hyperlink"/>
          </w:rPr>
          <w:t>Show/Hide Worksheets</w:t>
        </w:r>
      </w:hyperlink>
    </w:p>
    <w:p w14:paraId="147DCD93" w14:textId="77777777" w:rsidR="00F40C9D" w:rsidRDefault="007B6879" w:rsidP="00875C94">
      <w:pPr>
        <w:pStyle w:val="Heading3"/>
      </w:pPr>
      <w:bookmarkStart w:id="85" w:name="_Graph_to_Worksheet"/>
      <w:bookmarkStart w:id="86" w:name="_Toc100494628"/>
      <w:bookmarkEnd w:id="85"/>
      <w:r>
        <w:t>Graph to Worksheet</w:t>
      </w:r>
      <w:bookmarkEnd w:id="86"/>
    </w:p>
    <w:p w14:paraId="39443C1F" w14:textId="77777777" w:rsidR="004266C7" w:rsidRDefault="007B6879" w:rsidP="00F40C9D">
      <w:r>
        <w:rPr>
          <w:noProof/>
          <w:lang w:eastAsia="en-US"/>
        </w:rPr>
        <w:drawing>
          <wp:inline distT="0" distB="0" distL="0" distR="0" wp14:anchorId="4D87A750" wp14:editId="6BE4C572">
            <wp:extent cx="3514725" cy="895350"/>
            <wp:effectExtent l="57150" t="57150" r="104775" b="95250"/>
            <wp:docPr id="6278" name="Picture 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4725" cy="8953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4266C7" w14:paraId="2F9EBAFB" w14:textId="77777777" w:rsidTr="00DA388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9C34230" w14:textId="77777777" w:rsidR="004266C7" w:rsidRDefault="004266C7" w:rsidP="00F40C9D">
            <w:r>
              <w:t>Label</w:t>
            </w:r>
          </w:p>
        </w:tc>
        <w:tc>
          <w:tcPr>
            <w:tcW w:w="1676" w:type="dxa"/>
          </w:tcPr>
          <w:p w14:paraId="22CEE582" w14:textId="77777777" w:rsidR="004266C7" w:rsidRDefault="004266C7" w:rsidP="00F40C9D">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76477D4C" w14:textId="77777777" w:rsidR="004266C7" w:rsidRDefault="004266C7" w:rsidP="00F40C9D">
            <w:pPr>
              <w:cnfStyle w:val="100000000000" w:firstRow="1" w:lastRow="0" w:firstColumn="0" w:lastColumn="0" w:oddVBand="0" w:evenVBand="0" w:oddHBand="0" w:evenHBand="0" w:firstRowFirstColumn="0" w:firstRowLastColumn="0" w:lastRowFirstColumn="0" w:lastRowLastColumn="0"/>
            </w:pPr>
            <w:r>
              <w:t>Description</w:t>
            </w:r>
          </w:p>
        </w:tc>
      </w:tr>
      <w:tr w:rsidR="004266C7" w14:paraId="41254AE4"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777F816" w14:textId="77777777" w:rsidR="004266C7" w:rsidRDefault="008C14E9" w:rsidP="00F40C9D">
            <w:r>
              <w:t>Refresh Graph</w:t>
            </w:r>
          </w:p>
        </w:tc>
        <w:tc>
          <w:tcPr>
            <w:tcW w:w="1676" w:type="dxa"/>
          </w:tcPr>
          <w:p w14:paraId="50755A14" w14:textId="77777777" w:rsidR="004266C7" w:rsidRDefault="004266C7" w:rsidP="00F40C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410D954C" w14:textId="77777777" w:rsidR="004266C7" w:rsidRDefault="00DA3882" w:rsidP="00F40C9D">
            <w:pPr>
              <w:cnfStyle w:val="000000100000" w:firstRow="0" w:lastRow="0" w:firstColumn="0" w:lastColumn="0" w:oddVBand="0" w:evenVBand="0" w:oddHBand="1" w:evenHBand="0" w:firstRowFirstColumn="0" w:firstRowLastColumn="0" w:lastRowFirstColumn="0" w:lastRowLastColumn="0"/>
            </w:pPr>
            <w:r>
              <w:t>The action button that causes the Excel data to be graphed by Graphviz and then displayed within the Excel workbook.</w:t>
            </w:r>
          </w:p>
        </w:tc>
      </w:tr>
      <w:tr w:rsidR="00CD0E33" w14:paraId="0C1CFEA0"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0CCC12EF" w14:textId="191207D6" w:rsidR="00CD0E33" w:rsidRDefault="00CD0E33" w:rsidP="00F40C9D">
            <w:r>
              <w:t>Automatic Refresh</w:t>
            </w:r>
          </w:p>
        </w:tc>
        <w:tc>
          <w:tcPr>
            <w:tcW w:w="1676" w:type="dxa"/>
          </w:tcPr>
          <w:p w14:paraId="0BFF0324" w14:textId="01A53FDA" w:rsidR="00CD0E33" w:rsidRDefault="00CD0E33" w:rsidP="00F40C9D">
            <w:pPr>
              <w:cnfStyle w:val="000000000000" w:firstRow="0" w:lastRow="0" w:firstColumn="0" w:lastColumn="0" w:oddVBand="0" w:evenVBand="0" w:oddHBand="0" w:evenHBand="0" w:firstRowFirstColumn="0" w:firstRowLastColumn="0" w:lastRowFirstColumn="0" w:lastRowLastColumn="0"/>
            </w:pPr>
            <w:r>
              <w:t>Checkbox</w:t>
            </w:r>
          </w:p>
        </w:tc>
        <w:tc>
          <w:tcPr>
            <w:tcW w:w="6052" w:type="dxa"/>
          </w:tcPr>
          <w:p w14:paraId="512824EA" w14:textId="5E21D5E8" w:rsidR="00CD0E33" w:rsidRDefault="00CD0E33" w:rsidP="00F40C9D">
            <w:pPr>
              <w:cnfStyle w:val="000000000000" w:firstRow="0" w:lastRow="0" w:firstColumn="0" w:lastColumn="0" w:oddVBand="0" w:evenVBand="0" w:oddHBand="0" w:evenHBand="0" w:firstRowFirstColumn="0" w:firstRowLastColumn="0" w:lastRowFirstColumn="0" w:lastRowLastColumn="0"/>
            </w:pPr>
            <w:r>
              <w:t xml:space="preserve">When checked, keystrokes are monitored and as cell changes are detected the graph is automatically refreshed (also requires that </w:t>
            </w:r>
            <w:r w:rsidR="00E0663D" w:rsidRPr="00E0663D">
              <w:t>'</w:t>
            </w:r>
            <w:r>
              <w:t>Graph in worksheet</w:t>
            </w:r>
            <w:r w:rsidR="00E0663D" w:rsidRPr="00E0663D">
              <w:t>'</w:t>
            </w:r>
            <w:r>
              <w:t xml:space="preserve"> is set to </w:t>
            </w:r>
            <w:r w:rsidR="00E0663D" w:rsidRPr="00E0663D">
              <w:t>'</w:t>
            </w:r>
            <w:r>
              <w:t>data</w:t>
            </w:r>
            <w:r w:rsidR="00E0663D" w:rsidRPr="00E0663D">
              <w:t>'</w:t>
            </w:r>
            <w:r>
              <w:t>).</w:t>
            </w:r>
          </w:p>
        </w:tc>
      </w:tr>
      <w:tr w:rsidR="00CD0E33" w14:paraId="73CEE0F2"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05CF7B1" w14:textId="72169916" w:rsidR="00CD0E33" w:rsidRDefault="00CD0E33" w:rsidP="00F40C9D">
            <w:r>
              <w:t>Delete Graph</w:t>
            </w:r>
          </w:p>
        </w:tc>
        <w:tc>
          <w:tcPr>
            <w:tcW w:w="1676" w:type="dxa"/>
          </w:tcPr>
          <w:p w14:paraId="19972F26" w14:textId="79A578FE" w:rsidR="00CD0E33" w:rsidRDefault="00CD0E33" w:rsidP="00F40C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57F88338" w14:textId="2AB78426" w:rsidR="00CD0E33" w:rsidRDefault="00CD0E33" w:rsidP="00F40C9D">
            <w:pPr>
              <w:cnfStyle w:val="000000100000" w:firstRow="0" w:lastRow="0" w:firstColumn="0" w:lastColumn="0" w:oddVBand="0" w:evenVBand="0" w:oddHBand="1" w:evenHBand="0" w:firstRowFirstColumn="0" w:firstRowLastColumn="0" w:lastRowFirstColumn="0" w:lastRowLastColumn="0"/>
            </w:pPr>
            <w:r>
              <w:t>Clicking on this button will delete the graph from the worksheet. This is useful when adding rows as new rows will stretch the image. You may also find you want to delete the image before saving the file to reduce the file size.</w:t>
            </w:r>
          </w:p>
        </w:tc>
      </w:tr>
      <w:tr w:rsidR="00CD0E33" w14:paraId="44171ABC"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60E5CF47" w14:textId="48909FEA" w:rsidR="00CD0E33" w:rsidRDefault="00CD0E33" w:rsidP="00F40C9D">
            <w:r>
              <w:t>Delete all data</w:t>
            </w:r>
          </w:p>
        </w:tc>
        <w:tc>
          <w:tcPr>
            <w:tcW w:w="1676" w:type="dxa"/>
          </w:tcPr>
          <w:p w14:paraId="6B4DC4C9" w14:textId="1F8EE881" w:rsidR="00CD0E33" w:rsidRDefault="00CD0E33" w:rsidP="00F40C9D">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218345BD" w14:textId="39268AD2" w:rsidR="00CD0E33" w:rsidRDefault="00CD0E33" w:rsidP="00F40C9D">
            <w:pPr>
              <w:cnfStyle w:val="000000000000" w:firstRow="0" w:lastRow="0" w:firstColumn="0" w:lastColumn="0" w:oddVBand="0" w:evenVBand="0" w:oddHBand="0" w:evenHBand="0" w:firstRowFirstColumn="0" w:firstRowLastColumn="0" w:lastRowFirstColumn="0" w:lastRowLastColumn="0"/>
            </w:pPr>
            <w:r>
              <w:t xml:space="preserve">Resets the </w:t>
            </w:r>
            <w:r w:rsidR="00E0663D" w:rsidRPr="00E0663D">
              <w:t>'</w:t>
            </w:r>
            <w:r>
              <w:t>data</w:t>
            </w:r>
            <w:r w:rsidR="00E0663D" w:rsidRPr="00E0663D">
              <w:t>'</w:t>
            </w:r>
            <w:r>
              <w:t xml:space="preserve"> worksheet to blank </w:t>
            </w:r>
            <w:proofErr w:type="gramStart"/>
            <w:r>
              <w:t>cells, and</w:t>
            </w:r>
            <w:proofErr w:type="gramEnd"/>
            <w:r>
              <w:t xml:space="preserve"> deletes any graphs if present.</w:t>
            </w:r>
          </w:p>
        </w:tc>
      </w:tr>
      <w:tr w:rsidR="00E450DE" w14:paraId="723EAAE4"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638ECEB" w14:textId="558C1117" w:rsidR="00E450DE" w:rsidRDefault="00E450DE" w:rsidP="00F40C9D">
            <w:r>
              <w:t>Graph View</w:t>
            </w:r>
          </w:p>
        </w:tc>
        <w:tc>
          <w:tcPr>
            <w:tcW w:w="1676" w:type="dxa"/>
          </w:tcPr>
          <w:p w14:paraId="10E5C1D3" w14:textId="01690F0C" w:rsidR="00E450DE" w:rsidRDefault="00E450DE" w:rsidP="00F40C9D">
            <w:pPr>
              <w:cnfStyle w:val="000000100000" w:firstRow="0" w:lastRow="0" w:firstColumn="0" w:lastColumn="0" w:oddVBand="0" w:evenVBand="0" w:oddHBand="1" w:evenHBand="0" w:firstRowFirstColumn="0" w:firstRowLastColumn="0" w:lastRowFirstColumn="0" w:lastRowLastColumn="0"/>
            </w:pPr>
            <w:r>
              <w:t>Dropdown list</w:t>
            </w:r>
          </w:p>
        </w:tc>
        <w:tc>
          <w:tcPr>
            <w:tcW w:w="6052" w:type="dxa"/>
          </w:tcPr>
          <w:p w14:paraId="594975F2" w14:textId="14E131B7" w:rsidR="00E450DE" w:rsidRDefault="00E450DE" w:rsidP="00F40C9D">
            <w:pPr>
              <w:cnfStyle w:val="000000100000" w:firstRow="0" w:lastRow="0" w:firstColumn="0" w:lastColumn="0" w:oddVBand="0" w:evenVBand="0" w:oddHBand="1" w:evenHBand="0" w:firstRowFirstColumn="0" w:firstRowLastColumn="0" w:lastRowFirstColumn="0" w:lastRowLastColumn="0"/>
            </w:pPr>
            <w:r w:rsidRPr="009A3286">
              <w:t xml:space="preserve">The </w:t>
            </w:r>
            <w:r>
              <w:t xml:space="preserve">name of the </w:t>
            </w:r>
            <w:r w:rsidRPr="009A3286">
              <w:t xml:space="preserve">column </w:t>
            </w:r>
            <w:r>
              <w:t xml:space="preserve">in the </w:t>
            </w:r>
            <w:r w:rsidR="00E0663D" w:rsidRPr="00E0663D">
              <w:t>'</w:t>
            </w:r>
            <w:r>
              <w:t>styles</w:t>
            </w:r>
            <w:r w:rsidR="00E0663D" w:rsidRPr="00E0663D">
              <w:t>'</w:t>
            </w:r>
            <w:r>
              <w:t xml:space="preserve"> worksheet </w:t>
            </w:r>
            <w:r w:rsidRPr="009A3286">
              <w:t>which controls which set of Yes/No values to use when creating the diagrams.</w:t>
            </w:r>
            <w:r>
              <w:t xml:space="preserve"> This dropdown list is explained in more detail in the section </w:t>
            </w:r>
            <w:r w:rsidRPr="004E43A3">
              <w:rPr>
                <w:b/>
              </w:rPr>
              <w:fldChar w:fldCharType="begin"/>
            </w:r>
            <w:r w:rsidRPr="004E43A3">
              <w:rPr>
                <w:b/>
              </w:rPr>
              <w:instrText xml:space="preserve"> REF _Ref433784759 \h </w:instrText>
            </w:r>
            <w:r>
              <w:rPr>
                <w:b/>
              </w:rPr>
              <w:instrText xml:space="preserve"> \* MERGEFORMAT </w:instrText>
            </w:r>
            <w:r w:rsidRPr="004E43A3">
              <w:rPr>
                <w:b/>
              </w:rPr>
            </w:r>
            <w:r w:rsidRPr="004E43A3">
              <w:rPr>
                <w:b/>
              </w:rPr>
              <w:fldChar w:fldCharType="separate"/>
            </w:r>
            <w:r w:rsidR="00AB5374" w:rsidRPr="00AB5374">
              <w:rPr>
                <w:b/>
              </w:rPr>
              <w:t>Creating</w:t>
            </w:r>
            <w:r w:rsidR="00AB5374">
              <w:t xml:space="preserve"> </w:t>
            </w:r>
            <w:r w:rsidR="00AB5374" w:rsidRPr="00AB5374">
              <w:rPr>
                <w:b/>
              </w:rPr>
              <w:t>Views</w:t>
            </w:r>
            <w:r w:rsidRPr="004E43A3">
              <w:rPr>
                <w:b/>
              </w:rPr>
              <w:fldChar w:fldCharType="end"/>
            </w:r>
            <w:r>
              <w:t xml:space="preserve"> beginning on page </w:t>
            </w:r>
            <w:r>
              <w:fldChar w:fldCharType="begin"/>
            </w:r>
            <w:r>
              <w:instrText xml:space="preserve"> PAGEREF _Ref433784759 \h </w:instrText>
            </w:r>
            <w:r>
              <w:fldChar w:fldCharType="separate"/>
            </w:r>
            <w:r w:rsidR="00AB5374">
              <w:rPr>
                <w:noProof/>
              </w:rPr>
              <w:t>145</w:t>
            </w:r>
            <w:r>
              <w:fldChar w:fldCharType="end"/>
            </w:r>
          </w:p>
        </w:tc>
      </w:tr>
      <w:tr w:rsidR="004266C7" w14:paraId="1E8B42C0"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4EB6F534" w14:textId="77777777" w:rsidR="004266C7" w:rsidRDefault="004266C7" w:rsidP="00F40C9D">
            <w:r>
              <w:lastRenderedPageBreak/>
              <w:t>Image Type</w:t>
            </w:r>
          </w:p>
        </w:tc>
        <w:tc>
          <w:tcPr>
            <w:tcW w:w="1676" w:type="dxa"/>
          </w:tcPr>
          <w:p w14:paraId="5BE9A6B4" w14:textId="77777777" w:rsidR="004266C7" w:rsidRDefault="004266C7" w:rsidP="00F40C9D">
            <w:pPr>
              <w:cnfStyle w:val="000000000000" w:firstRow="0" w:lastRow="0" w:firstColumn="0" w:lastColumn="0" w:oddVBand="0" w:evenVBand="0" w:oddHBand="0" w:evenHBand="0" w:firstRowFirstColumn="0" w:firstRowLastColumn="0" w:lastRowFirstColumn="0" w:lastRowLastColumn="0"/>
            </w:pPr>
            <w:r>
              <w:t>Dropdown list</w:t>
            </w:r>
          </w:p>
        </w:tc>
        <w:tc>
          <w:tcPr>
            <w:tcW w:w="6052" w:type="dxa"/>
          </w:tcPr>
          <w:p w14:paraId="2DAD26ED" w14:textId="63522295" w:rsidR="00DA3882" w:rsidRDefault="00DA3882" w:rsidP="00DA3882">
            <w:pPr>
              <w:keepNext/>
              <w:cnfStyle w:val="000000000000" w:firstRow="0" w:lastRow="0" w:firstColumn="0" w:lastColumn="0" w:oddVBand="0" w:evenVBand="0" w:oddHBand="0" w:evenHBand="0" w:firstRowFirstColumn="0" w:firstRowLastColumn="0" w:lastRowFirstColumn="0" w:lastRowLastColumn="0"/>
            </w:pPr>
            <w:r>
              <w:t xml:space="preserve">Image format to use when displaying the graph on the </w:t>
            </w:r>
            <w:r w:rsidR="00550172">
              <w:t>"</w:t>
            </w:r>
            <w:r>
              <w:t>data</w:t>
            </w:r>
            <w:r w:rsidR="00E0663D" w:rsidRPr="00E0663D">
              <w:t>'</w:t>
            </w:r>
            <w:r>
              <w:t xml:space="preserve"> or </w:t>
            </w:r>
            <w:r w:rsidR="00550172">
              <w:t>"</w:t>
            </w:r>
            <w:r>
              <w:t>graph</w:t>
            </w:r>
            <w:r w:rsidR="00550172">
              <w:t>"</w:t>
            </w:r>
            <w:r>
              <w:t xml:space="preserve"> worksheet of the Relationship Visualizer.</w:t>
            </w:r>
          </w:p>
          <w:p w14:paraId="66BB1C46" w14:textId="77777777" w:rsidR="00DA3882" w:rsidRDefault="00DA3882" w:rsidP="00DA3882">
            <w:pPr>
              <w:keepNext/>
              <w:spacing w:after="0"/>
              <w:cnfStyle w:val="000000000000" w:firstRow="0" w:lastRow="0" w:firstColumn="0" w:lastColumn="0" w:oddVBand="0" w:evenVBand="0" w:oddHBand="0" w:evenHBand="0" w:firstRowFirstColumn="0" w:firstRowLastColumn="0" w:lastRowFirstColumn="0" w:lastRowLastColumn="0"/>
            </w:pPr>
            <w:r>
              <w:t>Choices:</w:t>
            </w:r>
          </w:p>
          <w:p w14:paraId="3338A2E4" w14:textId="505F88BC" w:rsidR="00DA3882" w:rsidRDefault="00DA3882"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767C25">
              <w:rPr>
                <w:rFonts w:ascii="Courier New" w:hAnsi="Courier New" w:cs="Courier New"/>
              </w:rPr>
              <w:t>bmp</w:t>
            </w:r>
            <w:r>
              <w:t xml:space="preserve"> </w:t>
            </w:r>
            <w:r>
              <w:tab/>
            </w:r>
            <w:r w:rsidR="005329FB">
              <w:t>-</w:t>
            </w:r>
            <w:r>
              <w:t xml:space="preserve"> Microsoft Windows Bitmap format</w:t>
            </w:r>
          </w:p>
          <w:p w14:paraId="1ECDC92A" w14:textId="2CD38908" w:rsidR="00DA3882" w:rsidRDefault="00DA3882"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767C25">
              <w:rPr>
                <w:rFonts w:ascii="Courier New" w:hAnsi="Courier New" w:cs="Courier New"/>
              </w:rPr>
              <w:t>gif</w:t>
            </w:r>
            <w:r>
              <w:t xml:space="preserve"> </w:t>
            </w:r>
            <w:r>
              <w:tab/>
            </w:r>
            <w:r w:rsidR="005329FB">
              <w:t>-</w:t>
            </w:r>
            <w:r>
              <w:t xml:space="preserve"> Graphics Interchange Format</w:t>
            </w:r>
          </w:p>
          <w:p w14:paraId="57AB1CE9" w14:textId="1802B82F" w:rsidR="00DA3882" w:rsidRDefault="00DA3882"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767C25">
              <w:rPr>
                <w:rFonts w:ascii="Courier New" w:hAnsi="Courier New" w:cs="Courier New"/>
              </w:rPr>
              <w:t>jpg</w:t>
            </w:r>
            <w:r>
              <w:t xml:space="preserve"> </w:t>
            </w:r>
            <w:r>
              <w:tab/>
            </w:r>
            <w:r w:rsidR="005329FB">
              <w:t>-</w:t>
            </w:r>
            <w:r>
              <w:t xml:space="preserve"> Joint Photographic Experts Group format</w:t>
            </w:r>
          </w:p>
          <w:p w14:paraId="5A80E984" w14:textId="07704360" w:rsidR="004266C7" w:rsidRDefault="00DA3882"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proofErr w:type="spellStart"/>
            <w:r w:rsidRPr="00767C25">
              <w:rPr>
                <w:rFonts w:ascii="Courier New" w:hAnsi="Courier New" w:cs="Courier New"/>
              </w:rPr>
              <w:t>png</w:t>
            </w:r>
            <w:proofErr w:type="spellEnd"/>
            <w:r w:rsidRPr="00DA3882">
              <w:rPr>
                <w:rFonts w:ascii="Courier New" w:hAnsi="Courier New" w:cs="Courier New"/>
              </w:rPr>
              <w:t xml:space="preserve"> </w:t>
            </w:r>
            <w:r w:rsidRPr="00DA3882">
              <w:rPr>
                <w:rFonts w:ascii="Courier New" w:hAnsi="Courier New" w:cs="Courier New"/>
              </w:rPr>
              <w:tab/>
            </w:r>
            <w:r w:rsidR="005329FB">
              <w:t>-</w:t>
            </w:r>
            <w:r w:rsidRPr="00DA3882">
              <w:t xml:space="preserve"> Portable Network Graphics format</w:t>
            </w:r>
          </w:p>
        </w:tc>
      </w:tr>
      <w:tr w:rsidR="004266C7" w14:paraId="69672735"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F8C7266" w14:textId="63EC61B1" w:rsidR="004266C7" w:rsidRDefault="00E450DE" w:rsidP="00E450DE">
            <w:r>
              <w:t>Graph in w</w:t>
            </w:r>
            <w:r w:rsidR="004266C7">
              <w:t>orksheet</w:t>
            </w:r>
          </w:p>
        </w:tc>
        <w:tc>
          <w:tcPr>
            <w:tcW w:w="1676" w:type="dxa"/>
          </w:tcPr>
          <w:p w14:paraId="2A0DAB2B" w14:textId="77777777" w:rsidR="004266C7" w:rsidRDefault="004266C7" w:rsidP="00F40C9D">
            <w:pPr>
              <w:cnfStyle w:val="000000100000" w:firstRow="0" w:lastRow="0" w:firstColumn="0" w:lastColumn="0" w:oddVBand="0" w:evenVBand="0" w:oddHBand="1" w:evenHBand="0" w:firstRowFirstColumn="0" w:firstRowLastColumn="0" w:lastRowFirstColumn="0" w:lastRowLastColumn="0"/>
            </w:pPr>
            <w:r>
              <w:t>Dropdown list</w:t>
            </w:r>
          </w:p>
        </w:tc>
        <w:tc>
          <w:tcPr>
            <w:tcW w:w="6052" w:type="dxa"/>
          </w:tcPr>
          <w:p w14:paraId="696C4A9D" w14:textId="77777777" w:rsidR="00DA3882" w:rsidRDefault="00DA3882" w:rsidP="00E450DE">
            <w:pPr>
              <w:keepNext/>
              <w:spacing w:after="120"/>
              <w:cnfStyle w:val="000000100000" w:firstRow="0" w:lastRow="0" w:firstColumn="0" w:lastColumn="0" w:oddVBand="0" w:evenVBand="0" w:oddHBand="1" w:evenHBand="0" w:firstRowFirstColumn="0" w:firstRowLastColumn="0" w:lastRowFirstColumn="0" w:lastRowLastColumn="0"/>
            </w:pPr>
            <w:r>
              <w:t>The worksheet in the current workbook where the graph should be displayed</w:t>
            </w:r>
          </w:p>
          <w:p w14:paraId="7A775980" w14:textId="77777777" w:rsidR="00DA3882" w:rsidRDefault="00DA3882" w:rsidP="00DA3882">
            <w:pPr>
              <w:keepNext/>
              <w:spacing w:after="0"/>
              <w:cnfStyle w:val="000000100000" w:firstRow="0" w:lastRow="0" w:firstColumn="0" w:lastColumn="0" w:oddVBand="0" w:evenVBand="0" w:oddHBand="1" w:evenHBand="0" w:firstRowFirstColumn="0" w:firstRowLastColumn="0" w:lastRowFirstColumn="0" w:lastRowLastColumn="0"/>
            </w:pPr>
            <w:r>
              <w:t>Choices:</w:t>
            </w:r>
          </w:p>
          <w:p w14:paraId="4FB175FD" w14:textId="343A4244" w:rsidR="00DA3882" w:rsidRDefault="00DA3882" w:rsidP="006A2A0C">
            <w:pPr>
              <w:pStyle w:val="ListParagraph"/>
              <w:keepNext/>
              <w:numPr>
                <w:ilvl w:val="0"/>
                <w:numId w:val="20"/>
              </w:numPr>
              <w:tabs>
                <w:tab w:val="left" w:pos="1534"/>
              </w:tabs>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data</w:t>
            </w:r>
            <w:r>
              <w:t xml:space="preserve">    </w:t>
            </w:r>
            <w:r w:rsidR="005329FB">
              <w:t>-</w:t>
            </w:r>
            <w:r>
              <w:t xml:space="preserve"> The graph is displayed in the </w:t>
            </w:r>
            <w:r w:rsidR="00E0663D" w:rsidRPr="00E0663D">
              <w:t>'</w:t>
            </w:r>
            <w:r>
              <w:t>data</w:t>
            </w:r>
            <w:r w:rsidR="00E0663D" w:rsidRPr="00E0663D">
              <w:t>'</w:t>
            </w:r>
            <w:r>
              <w:t xml:space="preserve"> worksheet to the left of the data</w:t>
            </w:r>
          </w:p>
          <w:p w14:paraId="0DED3791" w14:textId="13DDAA6C" w:rsidR="00E450DE" w:rsidRDefault="00DA3882" w:rsidP="006A2A0C">
            <w:pPr>
              <w:pStyle w:val="ListParagraph"/>
              <w:keepNext/>
              <w:numPr>
                <w:ilvl w:val="0"/>
                <w:numId w:val="20"/>
              </w:numPr>
              <w:tabs>
                <w:tab w:val="left" w:pos="1560"/>
              </w:tabs>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g</w:t>
            </w:r>
            <w:r>
              <w:rPr>
                <w:rFonts w:ascii="Courier New" w:hAnsi="Courier New" w:cs="Courier New"/>
              </w:rPr>
              <w:t xml:space="preserve">raph </w:t>
            </w:r>
            <w:r>
              <w:tab/>
            </w:r>
            <w:r w:rsidR="005329FB">
              <w:t>-</w:t>
            </w:r>
            <w:r>
              <w:t xml:space="preserve"> The graph is displayed in the </w:t>
            </w:r>
            <w:r w:rsidR="00E0663D" w:rsidRPr="00E0663D">
              <w:t>'</w:t>
            </w:r>
            <w:r>
              <w:t>graph</w:t>
            </w:r>
            <w:r w:rsidR="00E0663D" w:rsidRPr="00E0663D">
              <w:t>'</w:t>
            </w:r>
            <w:r>
              <w:t xml:space="preserve"> worksheet, and the </w:t>
            </w:r>
            <w:r w:rsidR="00E0663D" w:rsidRPr="00E0663D">
              <w:t>'</w:t>
            </w:r>
            <w:r>
              <w:t>graph</w:t>
            </w:r>
            <w:r w:rsidR="00E0663D" w:rsidRPr="00E0663D">
              <w:t>'</w:t>
            </w:r>
            <w:r>
              <w:t xml:space="preserve"> worksheet is activated. </w:t>
            </w:r>
          </w:p>
          <w:p w14:paraId="660859BA" w14:textId="55961694" w:rsidR="004266C7" w:rsidRDefault="00DA3882" w:rsidP="00E450DE">
            <w:pPr>
              <w:keepNext/>
              <w:tabs>
                <w:tab w:val="left" w:pos="1560"/>
              </w:tabs>
              <w:ind w:left="720"/>
              <w:cnfStyle w:val="000000100000" w:firstRow="0" w:lastRow="0" w:firstColumn="0" w:lastColumn="0" w:oddVBand="0" w:evenVBand="0" w:oddHBand="1" w:evenHBand="0" w:firstRowFirstColumn="0" w:firstRowLastColumn="0" w:lastRowFirstColumn="0" w:lastRowLastColumn="0"/>
            </w:pPr>
            <w:r>
              <w:t>This setting is useful for large graphs as it allows you to use Excel</w:t>
            </w:r>
            <w:r w:rsidR="00E0663D" w:rsidRPr="00E0663D">
              <w:t>'</w:t>
            </w:r>
            <w:r>
              <w:t>s magnification Zoom-In/Zoom-out feature. It is also useful when you want to flip back and forth between the data and the graph to correct errors in the data.</w:t>
            </w:r>
          </w:p>
        </w:tc>
      </w:tr>
    </w:tbl>
    <w:p w14:paraId="30EFEA65" w14:textId="77777777" w:rsidR="00F40C9D" w:rsidRDefault="00F40C9D" w:rsidP="00875C94">
      <w:pPr>
        <w:pStyle w:val="Heading3"/>
      </w:pPr>
      <w:bookmarkStart w:id="87" w:name="_Graph_to_File"/>
      <w:bookmarkStart w:id="88" w:name="_Toc100494629"/>
      <w:bookmarkEnd w:id="87"/>
      <w:r>
        <w:t>Graph to File</w:t>
      </w:r>
      <w:bookmarkEnd w:id="88"/>
    </w:p>
    <w:p w14:paraId="7EFFF35D" w14:textId="77777777" w:rsidR="007F0D86" w:rsidRDefault="007B6879" w:rsidP="00F40C9D">
      <w:r>
        <w:rPr>
          <w:noProof/>
          <w:lang w:eastAsia="en-US"/>
        </w:rPr>
        <w:drawing>
          <wp:inline distT="0" distB="0" distL="0" distR="0" wp14:anchorId="44612E96" wp14:editId="56062DBE">
            <wp:extent cx="2495550" cy="885825"/>
            <wp:effectExtent l="57150" t="57150" r="95250" b="104775"/>
            <wp:docPr id="6279" name="Picture 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95550" cy="885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282C59" w14:textId="0C25A897" w:rsidR="00063E98" w:rsidRDefault="00063E98" w:rsidP="00F40C9D">
      <w:r>
        <w:t xml:space="preserve">A tutorial on how to use these ribbon options is contained in the section </w:t>
      </w:r>
      <w:r w:rsidRPr="00063E98">
        <w:rPr>
          <w:b/>
        </w:rPr>
        <w:fldChar w:fldCharType="begin"/>
      </w:r>
      <w:r w:rsidRPr="00E47538">
        <w:rPr>
          <w:b/>
        </w:rPr>
        <w:instrText xml:space="preserve"> REF _Ref485563225 \h  \* MERGEFORMAT </w:instrText>
      </w:r>
      <w:r w:rsidRPr="00063E98">
        <w:rPr>
          <w:b/>
        </w:rPr>
      </w:r>
      <w:r w:rsidRPr="00063E98">
        <w:rPr>
          <w:b/>
        </w:rPr>
        <w:fldChar w:fldCharType="separate"/>
      </w:r>
      <w:r w:rsidR="00AB5374" w:rsidRPr="00AB5374">
        <w:rPr>
          <w:b/>
        </w:rPr>
        <w:t>Publishing</w:t>
      </w:r>
      <w:r w:rsidR="00AB5374">
        <w:t xml:space="preserve"> </w:t>
      </w:r>
      <w:r w:rsidR="00AB5374" w:rsidRPr="00AB5374">
        <w:rPr>
          <w:b/>
        </w:rPr>
        <w:t>Graphs</w:t>
      </w:r>
      <w:r w:rsidRPr="00063E98">
        <w:rPr>
          <w:b/>
        </w:rPr>
        <w:fldChar w:fldCharType="end"/>
      </w:r>
      <w:r>
        <w:t xml:space="preserve"> that begins on page </w:t>
      </w:r>
      <w:r>
        <w:fldChar w:fldCharType="begin"/>
      </w:r>
      <w:r>
        <w:instrText xml:space="preserve"> PAGEREF _Ref485563181 \h </w:instrText>
      </w:r>
      <w:r>
        <w:fldChar w:fldCharType="separate"/>
      </w:r>
      <w:r w:rsidR="00AB5374">
        <w:rPr>
          <w:noProof/>
        </w:rPr>
        <w:t>152</w:t>
      </w:r>
      <w:r>
        <w:fldChar w:fldCharType="end"/>
      </w:r>
      <w:r>
        <w:t>.</w:t>
      </w:r>
    </w:p>
    <w:tbl>
      <w:tblPr>
        <w:tblStyle w:val="ListTable3-Accent3"/>
        <w:tblW w:w="10075" w:type="dxa"/>
        <w:tblLook w:val="04A0" w:firstRow="1" w:lastRow="0" w:firstColumn="1" w:lastColumn="0" w:noHBand="0" w:noVBand="1"/>
      </w:tblPr>
      <w:tblGrid>
        <w:gridCol w:w="2344"/>
        <w:gridCol w:w="1677"/>
        <w:gridCol w:w="6054"/>
      </w:tblGrid>
      <w:tr w:rsidR="00DA3882" w14:paraId="577DD80E" w14:textId="77777777" w:rsidTr="00A27C6C">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2335" w:type="dxa"/>
          </w:tcPr>
          <w:p w14:paraId="6C3A2C05" w14:textId="77777777" w:rsidR="00DA3882" w:rsidRDefault="00DA3882" w:rsidP="00B95856">
            <w:r>
              <w:t>Label</w:t>
            </w:r>
          </w:p>
        </w:tc>
        <w:tc>
          <w:tcPr>
            <w:tcW w:w="1670" w:type="dxa"/>
          </w:tcPr>
          <w:p w14:paraId="0EB7A5EB" w14:textId="77777777" w:rsidR="00DA3882" w:rsidRDefault="00DA3882" w:rsidP="00B95856">
            <w:pPr>
              <w:cnfStyle w:val="100000000000" w:firstRow="1" w:lastRow="0" w:firstColumn="0" w:lastColumn="0" w:oddVBand="0" w:evenVBand="0" w:oddHBand="0" w:evenHBand="0" w:firstRowFirstColumn="0" w:firstRowLastColumn="0" w:lastRowFirstColumn="0" w:lastRowLastColumn="0"/>
            </w:pPr>
            <w:r>
              <w:t>Control Type</w:t>
            </w:r>
          </w:p>
        </w:tc>
        <w:tc>
          <w:tcPr>
            <w:tcW w:w="6030" w:type="dxa"/>
          </w:tcPr>
          <w:p w14:paraId="3664E3A4" w14:textId="77777777" w:rsidR="00DA3882" w:rsidRDefault="00DA3882" w:rsidP="00B95856">
            <w:pPr>
              <w:cnfStyle w:val="100000000000" w:firstRow="1" w:lastRow="0" w:firstColumn="0" w:lastColumn="0" w:oddVBand="0" w:evenVBand="0" w:oddHBand="0" w:evenHBand="0" w:firstRowFirstColumn="0" w:firstRowLastColumn="0" w:lastRowFirstColumn="0" w:lastRowLastColumn="0"/>
            </w:pPr>
            <w:r>
              <w:t>Description</w:t>
            </w:r>
          </w:p>
        </w:tc>
      </w:tr>
      <w:tr w:rsidR="00DA3882" w14:paraId="3A38072B"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11D663E3" w14:textId="77777777" w:rsidR="00DA3882" w:rsidRDefault="00DA3882" w:rsidP="007D0FA9">
            <w:r>
              <w:t xml:space="preserve">Graph to </w:t>
            </w:r>
            <w:r w:rsidR="007D0FA9">
              <w:t>File</w:t>
            </w:r>
          </w:p>
        </w:tc>
        <w:tc>
          <w:tcPr>
            <w:tcW w:w="1670" w:type="dxa"/>
          </w:tcPr>
          <w:p w14:paraId="68C2A3ED" w14:textId="77777777" w:rsidR="00DA3882" w:rsidRDefault="00DA3882" w:rsidP="00B95856">
            <w:pPr>
              <w:cnfStyle w:val="000000100000" w:firstRow="0" w:lastRow="0" w:firstColumn="0" w:lastColumn="0" w:oddVBand="0" w:evenVBand="0" w:oddHBand="1" w:evenHBand="0" w:firstRowFirstColumn="0" w:firstRowLastColumn="0" w:lastRowFirstColumn="0" w:lastRowLastColumn="0"/>
            </w:pPr>
            <w:r>
              <w:t>Button</w:t>
            </w:r>
          </w:p>
        </w:tc>
        <w:tc>
          <w:tcPr>
            <w:tcW w:w="6030" w:type="dxa"/>
          </w:tcPr>
          <w:p w14:paraId="6FE27812" w14:textId="77777777" w:rsidR="00E450DE" w:rsidRDefault="00DA3882" w:rsidP="007D0FA9">
            <w:pPr>
              <w:cnfStyle w:val="000000100000" w:firstRow="0" w:lastRow="0" w:firstColumn="0" w:lastColumn="0" w:oddVBand="0" w:evenVBand="0" w:oddHBand="1" w:evenHBand="0" w:firstRowFirstColumn="0" w:firstRowLastColumn="0" w:lastRowFirstColumn="0" w:lastRowLastColumn="0"/>
            </w:pPr>
            <w:r>
              <w:t xml:space="preserve">The action button that causes the Excel data to be graphed by Graphviz and then </w:t>
            </w:r>
            <w:r w:rsidR="007D0FA9">
              <w:t xml:space="preserve">written to a file. </w:t>
            </w:r>
          </w:p>
          <w:p w14:paraId="0E17983D" w14:textId="6C9D76C6" w:rsidR="00DA3882" w:rsidRPr="00E450DE" w:rsidRDefault="007D0FA9" w:rsidP="007D0FA9">
            <w:pPr>
              <w:cnfStyle w:val="000000100000" w:firstRow="0" w:lastRow="0" w:firstColumn="0" w:lastColumn="0" w:oddVBand="0" w:evenVBand="0" w:oddHBand="1" w:evenHBand="0" w:firstRowFirstColumn="0" w:firstRowLastColumn="0" w:lastRowFirstColumn="0" w:lastRowLastColumn="0"/>
              <w:rPr>
                <w:i/>
              </w:rPr>
            </w:pPr>
            <w:r w:rsidRPr="00E450DE">
              <w:rPr>
                <w:i/>
              </w:rPr>
              <w:t>Note that this button is disabled until a valid output directory is specified.</w:t>
            </w:r>
          </w:p>
        </w:tc>
      </w:tr>
      <w:tr w:rsidR="007F0D86" w14:paraId="57449713"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1277E081" w14:textId="77777777" w:rsidR="007F0D86" w:rsidRDefault="007F0D86" w:rsidP="007D0FA9">
            <w:r>
              <w:lastRenderedPageBreak/>
              <w:t>All views to File</w:t>
            </w:r>
          </w:p>
        </w:tc>
        <w:tc>
          <w:tcPr>
            <w:tcW w:w="1670" w:type="dxa"/>
          </w:tcPr>
          <w:p w14:paraId="1BEC6D36" w14:textId="77777777" w:rsidR="007F0D86" w:rsidRDefault="007F0D86" w:rsidP="00B95856">
            <w:pPr>
              <w:cnfStyle w:val="000000000000" w:firstRow="0" w:lastRow="0" w:firstColumn="0" w:lastColumn="0" w:oddVBand="0" w:evenVBand="0" w:oddHBand="0" w:evenHBand="0" w:firstRowFirstColumn="0" w:firstRowLastColumn="0" w:lastRowFirstColumn="0" w:lastRowLastColumn="0"/>
            </w:pPr>
            <w:r>
              <w:t>Button</w:t>
            </w:r>
          </w:p>
        </w:tc>
        <w:tc>
          <w:tcPr>
            <w:tcW w:w="6030" w:type="dxa"/>
          </w:tcPr>
          <w:p w14:paraId="2ADAE319" w14:textId="3993F627" w:rsidR="00E450DE" w:rsidRDefault="007F0D86" w:rsidP="007D0FA9">
            <w:pPr>
              <w:cnfStyle w:val="000000000000" w:firstRow="0" w:lastRow="0" w:firstColumn="0" w:lastColumn="0" w:oddVBand="0" w:evenVBand="0" w:oddHBand="0" w:evenHBand="0" w:firstRowFirstColumn="0" w:firstRowLastColumn="0" w:lastRowFirstColumn="0" w:lastRowLastColumn="0"/>
            </w:pPr>
            <w:r>
              <w:t xml:space="preserve">The action button that causes the Excel data to be graphed by Graphviz and then written to a file repeatedly for every view defined in the </w:t>
            </w:r>
            <w:r w:rsidR="00E0663D" w:rsidRPr="00E0663D">
              <w:t>'</w:t>
            </w:r>
            <w:r>
              <w:t>Styles</w:t>
            </w:r>
            <w:r w:rsidR="00E0663D" w:rsidRPr="00E0663D">
              <w:t>'</w:t>
            </w:r>
            <w:r>
              <w:t xml:space="preserve"> worksheet. </w:t>
            </w:r>
          </w:p>
          <w:p w14:paraId="58267ADF" w14:textId="32139E80" w:rsidR="007F0D86" w:rsidRPr="00E450DE" w:rsidRDefault="00E450DE" w:rsidP="00E450DE">
            <w:pPr>
              <w:cnfStyle w:val="000000000000" w:firstRow="0" w:lastRow="0" w:firstColumn="0" w:lastColumn="0" w:oddVBand="0" w:evenVBand="0" w:oddHBand="0" w:evenHBand="0" w:firstRowFirstColumn="0" w:firstRowLastColumn="0" w:lastRowFirstColumn="0" w:lastRowLastColumn="0"/>
              <w:rPr>
                <w:i/>
              </w:rPr>
            </w:pPr>
            <w:r w:rsidRPr="00E450DE">
              <w:rPr>
                <w:b/>
                <w:i/>
              </w:rPr>
              <w:t>NOTE</w:t>
            </w:r>
            <w:r>
              <w:rPr>
                <w:i/>
              </w:rPr>
              <w:t>: T</w:t>
            </w:r>
            <w:r w:rsidR="007F0D86" w:rsidRPr="00E450DE">
              <w:rPr>
                <w:i/>
              </w:rPr>
              <w:t>his button is disabled until a valid output directory is specified.</w:t>
            </w:r>
          </w:p>
        </w:tc>
      </w:tr>
      <w:tr w:rsidR="00DA3882" w14:paraId="4427B2C8"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7D649A7A" w14:textId="77777777" w:rsidR="00DA3882" w:rsidRDefault="007D0FA9" w:rsidP="00B95856">
            <w:r>
              <w:t>Get Directory</w:t>
            </w:r>
          </w:p>
        </w:tc>
        <w:tc>
          <w:tcPr>
            <w:tcW w:w="1670" w:type="dxa"/>
          </w:tcPr>
          <w:p w14:paraId="17872DB6" w14:textId="77777777" w:rsidR="00DA3882" w:rsidRDefault="007D0FA9" w:rsidP="00B95856">
            <w:pPr>
              <w:cnfStyle w:val="000000100000" w:firstRow="0" w:lastRow="0" w:firstColumn="0" w:lastColumn="0" w:oddVBand="0" w:evenVBand="0" w:oddHBand="1" w:evenHBand="0" w:firstRowFirstColumn="0" w:firstRowLastColumn="0" w:lastRowFirstColumn="0" w:lastRowLastColumn="0"/>
            </w:pPr>
            <w:r>
              <w:t>Button</w:t>
            </w:r>
          </w:p>
        </w:tc>
        <w:tc>
          <w:tcPr>
            <w:tcW w:w="6030" w:type="dxa"/>
          </w:tcPr>
          <w:p w14:paraId="37F16E78" w14:textId="5AFB7B61" w:rsidR="00DA3882" w:rsidRDefault="007D0FA9" w:rsidP="007D0FA9">
            <w:pPr>
              <w:cnfStyle w:val="000000100000" w:firstRow="0" w:lastRow="0" w:firstColumn="0" w:lastColumn="0" w:oddVBand="0" w:evenVBand="0" w:oddHBand="1" w:evenHBand="0" w:firstRowFirstColumn="0" w:firstRowLastColumn="0" w:lastRowFirstColumn="0" w:lastRowLastColumn="0"/>
            </w:pPr>
            <w:r>
              <w:t>Brings up the Directory Selection dialog and stores/displays the directory where the files should be written to</w:t>
            </w:r>
            <w:r w:rsidR="00A27C6C">
              <w:t>.</w:t>
            </w:r>
            <w:r w:rsidR="003A37E3">
              <w:t xml:space="preserve"> Once a directory is selected the directory path replaces the </w:t>
            </w:r>
            <w:r w:rsidR="00550172">
              <w:t>"</w:t>
            </w:r>
            <w:r w:rsidR="003A37E3">
              <w:t>Get Directory</w:t>
            </w:r>
            <w:r w:rsidR="00550172">
              <w:t>"</w:t>
            </w:r>
            <w:r w:rsidR="003A37E3">
              <w:t xml:space="preserve"> button label.</w:t>
            </w:r>
          </w:p>
        </w:tc>
      </w:tr>
      <w:tr w:rsidR="00DA3882" w14:paraId="701B72EF"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42027D8B" w14:textId="77777777" w:rsidR="00DA3882" w:rsidRDefault="007D0FA9" w:rsidP="00B95856">
            <w:r>
              <w:t>File Prefix</w:t>
            </w:r>
          </w:p>
        </w:tc>
        <w:tc>
          <w:tcPr>
            <w:tcW w:w="1670" w:type="dxa"/>
          </w:tcPr>
          <w:p w14:paraId="749723FF" w14:textId="77777777" w:rsidR="00DA3882" w:rsidRDefault="007D0FA9" w:rsidP="00B95856">
            <w:pPr>
              <w:cnfStyle w:val="000000000000" w:firstRow="0" w:lastRow="0" w:firstColumn="0" w:lastColumn="0" w:oddVBand="0" w:evenVBand="0" w:oddHBand="0" w:evenHBand="0" w:firstRowFirstColumn="0" w:firstRowLastColumn="0" w:lastRowFirstColumn="0" w:lastRowLastColumn="0"/>
            </w:pPr>
            <w:r>
              <w:t>Edit box</w:t>
            </w:r>
          </w:p>
        </w:tc>
        <w:tc>
          <w:tcPr>
            <w:tcW w:w="6030" w:type="dxa"/>
          </w:tcPr>
          <w:p w14:paraId="654CDA0E" w14:textId="553ECF82" w:rsidR="00DA3882" w:rsidRDefault="007D0FA9" w:rsidP="007D0FA9">
            <w:pPr>
              <w:cnfStyle w:val="000000000000" w:firstRow="0" w:lastRow="0" w:firstColumn="0" w:lastColumn="0" w:oddVBand="0" w:evenVBand="0" w:oddHBand="0" w:evenHBand="0" w:firstRowFirstColumn="0" w:firstRowLastColumn="0" w:lastRowFirstColumn="0" w:lastRowLastColumn="0"/>
            </w:pPr>
            <w:r w:rsidRPr="00F11A76">
              <w:t>Base portion of the file name</w:t>
            </w:r>
            <w:r w:rsidR="00A27C6C">
              <w:t xml:space="preserve">. For example: </w:t>
            </w:r>
            <w:r w:rsidR="00E0663D" w:rsidRPr="00E0663D">
              <w:t>'</w:t>
            </w:r>
            <w:r w:rsidR="00A27C6C">
              <w:t>Graph</w:t>
            </w:r>
            <w:r w:rsidR="00E0663D" w:rsidRPr="00E0663D">
              <w:t>'</w:t>
            </w:r>
            <w:r w:rsidR="003A37E3">
              <w:t>.</w:t>
            </w:r>
          </w:p>
          <w:p w14:paraId="505644FE" w14:textId="77777777" w:rsidR="003A37E3" w:rsidRDefault="003A37E3" w:rsidP="007D0FA9">
            <w:pPr>
              <w:cnfStyle w:val="000000000000" w:firstRow="0" w:lastRow="0" w:firstColumn="0" w:lastColumn="0" w:oddVBand="0" w:evenVBand="0" w:oddHBand="0" w:evenHBand="0" w:firstRowFirstColumn="0" w:firstRowLastColumn="0" w:lastRowFirstColumn="0" w:lastRowLastColumn="0"/>
            </w:pPr>
            <w:r w:rsidRPr="003A37E3">
              <w:t>You may also build a file name using the following character strings in the file prefix to insert run-time valu</w:t>
            </w:r>
            <w:r>
              <w:t>es into the file name.</w:t>
            </w:r>
          </w:p>
          <w:p w14:paraId="18A1B26C" w14:textId="77777777" w:rsidR="003A37E3" w:rsidRDefault="003A37E3" w:rsidP="003A37E3">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%D</w:t>
            </w:r>
            <w:r w:rsidRPr="003A37E3">
              <w:t xml:space="preserve"> - Current date</w:t>
            </w:r>
          </w:p>
          <w:p w14:paraId="0E468D2A" w14:textId="77777777" w:rsidR="003A37E3" w:rsidRDefault="003A37E3" w:rsidP="003A37E3">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%T</w:t>
            </w:r>
            <w:r w:rsidRPr="003A37E3">
              <w:t xml:space="preserve"> - Current time</w:t>
            </w:r>
          </w:p>
          <w:p w14:paraId="43A23303" w14:textId="4EBDBD6B" w:rsidR="003A37E3" w:rsidRDefault="003A37E3" w:rsidP="003A37E3">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%E</w:t>
            </w:r>
            <w:r w:rsidRPr="003A37E3">
              <w:t xml:space="preserve"> - Graphviz </w:t>
            </w:r>
            <w:r w:rsidR="00E450DE">
              <w:t xml:space="preserve">layout </w:t>
            </w:r>
            <w:r w:rsidRPr="003A37E3">
              <w:t>engine</w:t>
            </w:r>
          </w:p>
          <w:p w14:paraId="408BE11E" w14:textId="101E4E66" w:rsidR="003A37E3" w:rsidRDefault="003A37E3" w:rsidP="003A37E3">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%S</w:t>
            </w:r>
            <w:r w:rsidRPr="003A37E3">
              <w:t xml:space="preserve"> </w:t>
            </w:r>
            <w:r w:rsidR="00E450DE">
              <w:t>-</w:t>
            </w:r>
            <w:r w:rsidRPr="003A37E3">
              <w:t xml:space="preserve"> Splines</w:t>
            </w:r>
          </w:p>
          <w:p w14:paraId="51480C5F" w14:textId="5BAE1146" w:rsidR="003A37E3" w:rsidRDefault="003A37E3" w:rsidP="003A37E3">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%V</w:t>
            </w:r>
            <w:r w:rsidRPr="003A37E3">
              <w:t xml:space="preserve"> - View name</w:t>
            </w:r>
          </w:p>
          <w:p w14:paraId="3FD9920E" w14:textId="51857DE4" w:rsidR="00E450DE" w:rsidRDefault="00E450DE" w:rsidP="003A37E3">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rsidRPr="001E5954">
              <w:rPr>
                <w:rFonts w:ascii="Courier New" w:hAnsi="Courier New" w:cs="Courier New"/>
              </w:rPr>
              <w:t>%W</w:t>
            </w:r>
            <w:r>
              <w:t xml:space="preserve"> </w:t>
            </w:r>
            <w:r w:rsidR="001E5954">
              <w:t>-</w:t>
            </w:r>
            <w:r>
              <w:t xml:space="preserve"> Worksheet name</w:t>
            </w:r>
          </w:p>
          <w:p w14:paraId="540F757F" w14:textId="043E9B6F" w:rsidR="003A37E3" w:rsidRPr="00E450DE" w:rsidRDefault="003A37E3" w:rsidP="00E450DE">
            <w:pPr>
              <w:cnfStyle w:val="000000000000" w:firstRow="0" w:lastRow="0" w:firstColumn="0" w:lastColumn="0" w:oddVBand="0" w:evenVBand="0" w:oddHBand="0" w:evenHBand="0" w:firstRowFirstColumn="0" w:firstRowLastColumn="0" w:lastRowFirstColumn="0" w:lastRowLastColumn="0"/>
              <w:rPr>
                <w:i/>
              </w:rPr>
            </w:pPr>
            <w:r w:rsidRPr="00E450DE">
              <w:rPr>
                <w:b/>
                <w:i/>
              </w:rPr>
              <w:t>NOTE</w:t>
            </w:r>
            <w:r w:rsidR="00E450DE">
              <w:rPr>
                <w:i/>
              </w:rPr>
              <w:t>: Y</w:t>
            </w:r>
            <w:r w:rsidRPr="00E450DE">
              <w:rPr>
                <w:i/>
              </w:rPr>
              <w:t xml:space="preserve">ou must check the appropriate options in the </w:t>
            </w:r>
            <w:r w:rsidR="00E450DE">
              <w:rPr>
                <w:i/>
              </w:rPr>
              <w:t>Filename</w:t>
            </w:r>
            <w:r w:rsidRPr="00E450DE">
              <w:rPr>
                <w:i/>
              </w:rPr>
              <w:t xml:space="preserve"> options</w:t>
            </w:r>
            <w:r w:rsidR="00E0663D" w:rsidRPr="00E0663D">
              <w:rPr>
                <w:i/>
              </w:rPr>
              <w:t>'</w:t>
            </w:r>
            <w:r w:rsidRPr="00E450DE">
              <w:rPr>
                <w:i/>
              </w:rPr>
              <w:t xml:space="preserve"> dropdown list for the substitutions to occur.</w:t>
            </w:r>
          </w:p>
        </w:tc>
      </w:tr>
      <w:tr w:rsidR="00BF52CD" w14:paraId="1C9B2604"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681526F2" w14:textId="77777777" w:rsidR="00BF52CD" w:rsidRDefault="00BF52CD" w:rsidP="00BF52CD">
            <w:r>
              <w:t>File Format</w:t>
            </w:r>
          </w:p>
        </w:tc>
        <w:tc>
          <w:tcPr>
            <w:tcW w:w="1670" w:type="dxa"/>
          </w:tcPr>
          <w:p w14:paraId="0E83EFF4" w14:textId="77777777" w:rsidR="00BF52CD" w:rsidRDefault="00BF52CD" w:rsidP="00BF52CD">
            <w:pPr>
              <w:cnfStyle w:val="000000100000" w:firstRow="0" w:lastRow="0" w:firstColumn="0" w:lastColumn="0" w:oddVBand="0" w:evenVBand="0" w:oddHBand="1" w:evenHBand="0" w:firstRowFirstColumn="0" w:firstRowLastColumn="0" w:lastRowFirstColumn="0" w:lastRowLastColumn="0"/>
            </w:pPr>
            <w:r>
              <w:t>Dropdown List</w:t>
            </w:r>
          </w:p>
        </w:tc>
        <w:tc>
          <w:tcPr>
            <w:tcW w:w="6030" w:type="dxa"/>
          </w:tcPr>
          <w:p w14:paraId="7699158A" w14:textId="77777777" w:rsidR="00BF52CD" w:rsidRDefault="00BF52CD" w:rsidP="00BF52CD">
            <w:pPr>
              <w:keepNext/>
              <w:cnfStyle w:val="000000100000" w:firstRow="0" w:lastRow="0" w:firstColumn="0" w:lastColumn="0" w:oddVBand="0" w:evenVBand="0" w:oddHBand="1" w:evenHBand="0" w:firstRowFirstColumn="0" w:firstRowLastColumn="0" w:lastRowFirstColumn="0" w:lastRowLastColumn="0"/>
            </w:pPr>
            <w:r>
              <w:t>File format of the output file.</w:t>
            </w:r>
          </w:p>
          <w:p w14:paraId="69DC4E49" w14:textId="77777777" w:rsidR="00BF52CD" w:rsidRDefault="00BF52CD" w:rsidP="00BF52CD">
            <w:pPr>
              <w:keepNext/>
              <w:spacing w:after="0"/>
              <w:cnfStyle w:val="000000100000" w:firstRow="0" w:lastRow="0" w:firstColumn="0" w:lastColumn="0" w:oddVBand="0" w:evenVBand="0" w:oddHBand="1" w:evenHBand="0" w:firstRowFirstColumn="0" w:firstRowLastColumn="0" w:lastRowFirstColumn="0" w:lastRowLastColumn="0"/>
            </w:pPr>
            <w:r>
              <w:t>Choices:</w:t>
            </w:r>
          </w:p>
          <w:p w14:paraId="43B429CD" w14:textId="185FCEFB"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bmp</w:t>
            </w:r>
            <w:r>
              <w:t xml:space="preserve"> </w:t>
            </w:r>
            <w:r>
              <w:tab/>
            </w:r>
            <w:r w:rsidR="005329FB">
              <w:t>-</w:t>
            </w:r>
            <w:r>
              <w:t xml:space="preserve"> Microsoft Windows Bitmap format</w:t>
            </w:r>
          </w:p>
          <w:p w14:paraId="71B46ACC" w14:textId="08FA20C3"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gif</w:t>
            </w:r>
            <w:r>
              <w:t xml:space="preserve"> </w:t>
            </w:r>
            <w:r>
              <w:tab/>
            </w:r>
            <w:r w:rsidR="005329FB">
              <w:t>-</w:t>
            </w:r>
            <w:r>
              <w:t xml:space="preserve"> Graphics Interchange Format</w:t>
            </w:r>
          </w:p>
          <w:p w14:paraId="3171FF55" w14:textId="4986E3C7"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jpg</w:t>
            </w:r>
            <w:r>
              <w:t xml:space="preserve"> </w:t>
            </w:r>
            <w:r>
              <w:tab/>
            </w:r>
            <w:r w:rsidR="005329FB">
              <w:t>-</w:t>
            </w:r>
            <w:r>
              <w:t xml:space="preserve"> Joint Photographic Experts Group format</w:t>
            </w:r>
          </w:p>
          <w:p w14:paraId="7D5D3704" w14:textId="7C2C65EF"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pdf</w:t>
            </w:r>
            <w:r>
              <w:t xml:space="preserve"> </w:t>
            </w:r>
            <w:r>
              <w:tab/>
            </w:r>
            <w:r w:rsidR="005329FB">
              <w:t>-</w:t>
            </w:r>
            <w:r>
              <w:t xml:space="preserve"> Portable Document Format</w:t>
            </w:r>
          </w:p>
          <w:p w14:paraId="7C149E2B" w14:textId="5BA393A2"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767C25">
              <w:rPr>
                <w:rFonts w:ascii="Courier New" w:hAnsi="Courier New" w:cs="Courier New"/>
              </w:rPr>
              <w:t>png</w:t>
            </w:r>
            <w:proofErr w:type="spellEnd"/>
            <w:r>
              <w:t xml:space="preserve"> </w:t>
            </w:r>
            <w:r>
              <w:tab/>
            </w:r>
            <w:r w:rsidR="005329FB">
              <w:t>-</w:t>
            </w:r>
            <w:r>
              <w:t xml:space="preserve"> Portable Network Graphics format</w:t>
            </w:r>
          </w:p>
          <w:p w14:paraId="3E04D26E" w14:textId="6016EEED"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767C25">
              <w:rPr>
                <w:rFonts w:ascii="Courier New" w:hAnsi="Courier New" w:cs="Courier New"/>
              </w:rPr>
              <w:t>ps</w:t>
            </w:r>
            <w:proofErr w:type="spellEnd"/>
            <w:r>
              <w:t xml:space="preserve"> </w:t>
            </w:r>
            <w:r>
              <w:tab/>
            </w:r>
            <w:r w:rsidR="005329FB">
              <w:t>-</w:t>
            </w:r>
            <w:r>
              <w:t xml:space="preserve"> Postscript format</w:t>
            </w:r>
          </w:p>
          <w:p w14:paraId="5A0994B6" w14:textId="1D38B97D" w:rsidR="00BF52CD"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767C25">
              <w:rPr>
                <w:rFonts w:ascii="Courier New" w:hAnsi="Courier New" w:cs="Courier New"/>
              </w:rPr>
              <w:t>svg</w:t>
            </w:r>
            <w:proofErr w:type="spellEnd"/>
            <w:r>
              <w:t xml:space="preserve"> </w:t>
            </w:r>
            <w:r>
              <w:tab/>
            </w:r>
            <w:r w:rsidR="005329FB">
              <w:t>-</w:t>
            </w:r>
            <w:r>
              <w:t xml:space="preserve"> Scalable Vector Graphics format</w:t>
            </w:r>
          </w:p>
          <w:p w14:paraId="3C9AE049" w14:textId="7B61F23C" w:rsidR="00BF52CD" w:rsidRPr="00DD1881" w:rsidRDefault="00BF52CD" w:rsidP="006A2A0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tiff</w:t>
            </w:r>
            <w:r>
              <w:t xml:space="preserve"> </w:t>
            </w:r>
            <w:r>
              <w:tab/>
            </w:r>
            <w:r w:rsidR="005329FB">
              <w:t>-</w:t>
            </w:r>
            <w:r>
              <w:t xml:space="preserve"> Tagged Image File Format</w:t>
            </w:r>
          </w:p>
        </w:tc>
      </w:tr>
      <w:tr w:rsidR="00A27C6C" w14:paraId="021C1C69"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070E2499" w14:textId="77777777" w:rsidR="00A27C6C" w:rsidRDefault="00A27C6C" w:rsidP="00BF52CD">
            <w:r>
              <w:rPr>
                <w:noProof/>
                <w:lang w:eastAsia="en-US"/>
              </w:rPr>
              <w:drawing>
                <wp:inline distT="0" distB="0" distL="0" distR="0" wp14:anchorId="770BEC27" wp14:editId="189F4947">
                  <wp:extent cx="1076325" cy="238125"/>
                  <wp:effectExtent l="57150" t="57150" r="104775" b="104775"/>
                  <wp:docPr id="6224" name="Picture 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76325" cy="2381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c>
          <w:tcPr>
            <w:tcW w:w="1670" w:type="dxa"/>
          </w:tcPr>
          <w:p w14:paraId="449EBD73" w14:textId="77777777" w:rsidR="00A27C6C" w:rsidRDefault="00A27C6C" w:rsidP="00BF52CD">
            <w:pPr>
              <w:cnfStyle w:val="000000000000" w:firstRow="0" w:lastRow="0" w:firstColumn="0" w:lastColumn="0" w:oddVBand="0" w:evenVBand="0" w:oddHBand="0" w:evenHBand="0" w:firstRowFirstColumn="0" w:firstRowLastColumn="0" w:lastRowFirstColumn="0" w:lastRowLastColumn="0"/>
            </w:pPr>
            <w:r>
              <w:t>Dropdown List</w:t>
            </w:r>
          </w:p>
        </w:tc>
        <w:tc>
          <w:tcPr>
            <w:tcW w:w="6030" w:type="dxa"/>
          </w:tcPr>
          <w:p w14:paraId="18D6C3A4" w14:textId="233DD3B3" w:rsidR="00A27C6C" w:rsidRDefault="001E5954" w:rsidP="00BF52CD">
            <w:pPr>
              <w:keepNext/>
              <w:cnfStyle w:val="000000000000" w:firstRow="0" w:lastRow="0" w:firstColumn="0" w:lastColumn="0" w:oddVBand="0" w:evenVBand="0" w:oddHBand="0" w:evenHBand="0" w:firstRowFirstColumn="0" w:firstRowLastColumn="0" w:lastRowFirstColumn="0" w:lastRowLastColumn="0"/>
            </w:pPr>
            <w:r>
              <w:t>A list of options which can be checked which will cause run-time information to be appended or omitted from the file name.</w:t>
            </w:r>
          </w:p>
        </w:tc>
      </w:tr>
      <w:tr w:rsidR="00A27C6C" w14:paraId="53845A7D"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0B7A939B" w14:textId="77777777" w:rsidR="00A27C6C" w:rsidRDefault="00A27C6C" w:rsidP="00361C82">
            <w:r>
              <w:lastRenderedPageBreak/>
              <w:t>Add date/time to the filename</w:t>
            </w:r>
          </w:p>
        </w:tc>
        <w:tc>
          <w:tcPr>
            <w:tcW w:w="1670" w:type="dxa"/>
          </w:tcPr>
          <w:p w14:paraId="787D6245" w14:textId="77777777" w:rsidR="00A27C6C" w:rsidRDefault="00A27C6C" w:rsidP="00361C82">
            <w:pPr>
              <w:cnfStyle w:val="000000100000" w:firstRow="0" w:lastRow="0" w:firstColumn="0" w:lastColumn="0" w:oddVBand="0" w:evenVBand="0" w:oddHBand="1" w:evenHBand="0" w:firstRowFirstColumn="0" w:firstRowLastColumn="0" w:lastRowFirstColumn="0" w:lastRowLastColumn="0"/>
            </w:pPr>
            <w:r>
              <w:t>Check box</w:t>
            </w:r>
          </w:p>
        </w:tc>
        <w:tc>
          <w:tcPr>
            <w:tcW w:w="6030" w:type="dxa"/>
          </w:tcPr>
          <w:p w14:paraId="7D2FF467" w14:textId="77777777" w:rsidR="00A27C6C" w:rsidRDefault="00A27C6C" w:rsidP="00361C82">
            <w:pPr>
              <w:keepNext/>
              <w:spacing w:after="0"/>
              <w:cnfStyle w:val="000000100000" w:firstRow="0" w:lastRow="0" w:firstColumn="0" w:lastColumn="0" w:oddVBand="0" w:evenVBand="0" w:oddHBand="1" w:evenHBand="0" w:firstRowFirstColumn="0" w:firstRowLastColumn="0" w:lastRowFirstColumn="0" w:lastRowLastColumn="0"/>
            </w:pPr>
            <w:r>
              <w:t>Option to add a date and time to the file name.</w:t>
            </w:r>
          </w:p>
          <w:p w14:paraId="33C0145F" w14:textId="77777777" w:rsidR="00A27C6C" w:rsidRPr="007D0FA9" w:rsidRDefault="00A27C6C"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D0FA9">
              <w:t>checked</w:t>
            </w:r>
            <w:r>
              <w:t>,</w:t>
            </w:r>
            <w:r>
              <w:rPr>
                <w:rFonts w:ascii="Courier New" w:hAnsi="Courier New" w:cs="Courier New"/>
              </w:rPr>
              <w:t xml:space="preserve"> </w:t>
            </w:r>
            <w:r>
              <w:t>a</w:t>
            </w:r>
            <w:r w:rsidRPr="007D0FA9">
              <w:t>dd the date and time</w:t>
            </w:r>
          </w:p>
          <w:p w14:paraId="6ADA4B37" w14:textId="77777777" w:rsidR="00A27C6C" w:rsidRDefault="00A27C6C"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D0FA9">
              <w:t>unchecked</w:t>
            </w:r>
            <w:r>
              <w:t>,</w:t>
            </w:r>
            <w:r w:rsidRPr="007D0FA9">
              <w:t xml:space="preserve"> </w:t>
            </w:r>
            <w:r>
              <w:t>o</w:t>
            </w:r>
            <w:r w:rsidRPr="007D0FA9">
              <w:t>mit the date and time</w:t>
            </w:r>
          </w:p>
        </w:tc>
      </w:tr>
      <w:tr w:rsidR="00A27C6C" w14:paraId="5C5CEA52"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179061A0" w14:textId="7712E05D" w:rsidR="00A27C6C" w:rsidRDefault="00A27C6C" w:rsidP="001E5954">
            <w:r>
              <w:t xml:space="preserve">Add </w:t>
            </w:r>
            <w:r w:rsidR="001E5954">
              <w:t>Layout</w:t>
            </w:r>
            <w:r>
              <w:t>/Splines to the filename</w:t>
            </w:r>
          </w:p>
        </w:tc>
        <w:tc>
          <w:tcPr>
            <w:tcW w:w="1670" w:type="dxa"/>
          </w:tcPr>
          <w:p w14:paraId="18FE0667" w14:textId="77777777" w:rsidR="00A27C6C" w:rsidRDefault="00A27C6C" w:rsidP="00361C82">
            <w:pPr>
              <w:cnfStyle w:val="000000000000" w:firstRow="0" w:lastRow="0" w:firstColumn="0" w:lastColumn="0" w:oddVBand="0" w:evenVBand="0" w:oddHBand="0" w:evenHBand="0" w:firstRowFirstColumn="0" w:firstRowLastColumn="0" w:lastRowFirstColumn="0" w:lastRowLastColumn="0"/>
            </w:pPr>
            <w:r>
              <w:t>Check box</w:t>
            </w:r>
          </w:p>
        </w:tc>
        <w:tc>
          <w:tcPr>
            <w:tcW w:w="6030" w:type="dxa"/>
          </w:tcPr>
          <w:p w14:paraId="644857A3" w14:textId="77777777" w:rsidR="00A27C6C" w:rsidRDefault="00A27C6C" w:rsidP="00361C82">
            <w:pPr>
              <w:keepNext/>
              <w:spacing w:after="0"/>
              <w:cnfStyle w:val="000000000000" w:firstRow="0" w:lastRow="0" w:firstColumn="0" w:lastColumn="0" w:oddVBand="0" w:evenVBand="0" w:oddHBand="0" w:evenHBand="0" w:firstRowFirstColumn="0" w:firstRowLastColumn="0" w:lastRowFirstColumn="0" w:lastRowLastColumn="0"/>
            </w:pPr>
            <w:r>
              <w:t>Option to add the layout engine and spline type to the file name.</w:t>
            </w:r>
          </w:p>
          <w:p w14:paraId="4656E739" w14:textId="77777777" w:rsidR="00A27C6C" w:rsidRPr="007D0FA9" w:rsidRDefault="00A27C6C" w:rsidP="00361C82">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7D0FA9">
              <w:t>checked</w:t>
            </w:r>
            <w:r>
              <w:t>,</w:t>
            </w:r>
            <w:r>
              <w:rPr>
                <w:rFonts w:ascii="Courier New" w:hAnsi="Courier New" w:cs="Courier New"/>
              </w:rPr>
              <w:t xml:space="preserve"> </w:t>
            </w:r>
            <w:r>
              <w:t>a</w:t>
            </w:r>
            <w:r w:rsidRPr="007D0FA9">
              <w:t xml:space="preserve">dd the </w:t>
            </w:r>
            <w:r>
              <w:t>options</w:t>
            </w:r>
          </w:p>
          <w:p w14:paraId="0EF15BD6" w14:textId="77777777" w:rsidR="00A27C6C" w:rsidRDefault="00A27C6C" w:rsidP="00361C82">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7D0FA9">
              <w:t>unchecked</w:t>
            </w:r>
            <w:r>
              <w:t>,</w:t>
            </w:r>
            <w:r w:rsidRPr="007D0FA9">
              <w:t xml:space="preserve"> </w:t>
            </w:r>
            <w:r>
              <w:t>o</w:t>
            </w:r>
            <w:r w:rsidRPr="007D0FA9">
              <w:t xml:space="preserve">mit the </w:t>
            </w:r>
            <w:r>
              <w:t>options</w:t>
            </w:r>
          </w:p>
        </w:tc>
      </w:tr>
    </w:tbl>
    <w:p w14:paraId="739633DD" w14:textId="77777777" w:rsidR="00F40C9D" w:rsidRDefault="00404C46" w:rsidP="00875C94">
      <w:pPr>
        <w:pStyle w:val="Heading3"/>
      </w:pPr>
      <w:bookmarkStart w:id="89" w:name="_Messages"/>
      <w:bookmarkStart w:id="90" w:name="_Layout"/>
      <w:bookmarkStart w:id="91" w:name="_Algorithm"/>
      <w:bookmarkStart w:id="92" w:name="_Toc100494630"/>
      <w:bookmarkEnd w:id="89"/>
      <w:bookmarkEnd w:id="90"/>
      <w:bookmarkEnd w:id="91"/>
      <w:r>
        <w:t>Algorithm</w:t>
      </w:r>
      <w:bookmarkEnd w:id="92"/>
    </w:p>
    <w:p w14:paraId="64508A96" w14:textId="77777777" w:rsidR="00063E98" w:rsidRDefault="00404C46" w:rsidP="002537C5">
      <w:r>
        <w:rPr>
          <w:noProof/>
          <w:lang w:eastAsia="en-US"/>
        </w:rPr>
        <w:drawing>
          <wp:inline distT="0" distB="0" distL="0" distR="0" wp14:anchorId="12CA7E3B" wp14:editId="06C7B961">
            <wp:extent cx="1562100" cy="895350"/>
            <wp:effectExtent l="57150" t="57150" r="95250" b="95250"/>
            <wp:docPr id="6280" name="Picture 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62100" cy="8953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ayout w:type="fixed"/>
        <w:tblCellMar>
          <w:left w:w="115" w:type="dxa"/>
          <w:right w:w="115" w:type="dxa"/>
        </w:tblCellMar>
        <w:tblLook w:val="04A0" w:firstRow="1" w:lastRow="0" w:firstColumn="1" w:lastColumn="0" w:noHBand="0" w:noVBand="1"/>
      </w:tblPr>
      <w:tblGrid>
        <w:gridCol w:w="2347"/>
        <w:gridCol w:w="1676"/>
        <w:gridCol w:w="6052"/>
      </w:tblGrid>
      <w:tr w:rsidR="00063E98" w14:paraId="5352BABE" w14:textId="77777777" w:rsidTr="00A27C6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0E18C84" w14:textId="77777777" w:rsidR="00063E98" w:rsidRDefault="00063E98" w:rsidP="002537C5">
            <w:r>
              <w:t>Label</w:t>
            </w:r>
          </w:p>
        </w:tc>
        <w:tc>
          <w:tcPr>
            <w:tcW w:w="1676" w:type="dxa"/>
          </w:tcPr>
          <w:p w14:paraId="67D84645" w14:textId="77777777" w:rsidR="00063E98" w:rsidRDefault="00063E98" w:rsidP="002537C5">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F0CA63F" w14:textId="77777777" w:rsidR="00063E98" w:rsidRPr="005409E3" w:rsidRDefault="00063E98" w:rsidP="002537C5">
            <w:pPr>
              <w:cnfStyle w:val="100000000000" w:firstRow="1" w:lastRow="0" w:firstColumn="0" w:lastColumn="0" w:oddVBand="0" w:evenVBand="0" w:oddHBand="0" w:evenHBand="0" w:firstRowFirstColumn="0" w:firstRowLastColumn="0" w:lastRowFirstColumn="0" w:lastRowLastColumn="0"/>
              <w:rPr>
                <w:b w:val="0"/>
                <w:bCs w:val="0"/>
                <w:color w:val="auto"/>
              </w:rPr>
            </w:pPr>
            <w:r w:rsidRPr="005409E3">
              <w:rPr>
                <w:b w:val="0"/>
                <w:bCs w:val="0"/>
                <w:color w:val="auto"/>
              </w:rPr>
              <w:t>Description</w:t>
            </w:r>
          </w:p>
        </w:tc>
      </w:tr>
      <w:tr w:rsidR="00063E98" w14:paraId="33236761" w14:textId="77777777" w:rsidTr="00A2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27D2EE9B" w14:textId="7A6195D3" w:rsidR="00063E98" w:rsidRDefault="00875C94" w:rsidP="002537C5">
            <w:r>
              <w:t>Layout</w:t>
            </w:r>
          </w:p>
        </w:tc>
        <w:tc>
          <w:tcPr>
            <w:tcW w:w="1676" w:type="dxa"/>
          </w:tcPr>
          <w:p w14:paraId="22E0A011" w14:textId="77777777" w:rsidR="00063E98" w:rsidRDefault="00063E98" w:rsidP="002537C5">
            <w:pPr>
              <w:cnfStyle w:val="000000100000" w:firstRow="0" w:lastRow="0" w:firstColumn="0" w:lastColumn="0" w:oddVBand="0" w:evenVBand="0" w:oddHBand="1" w:evenHBand="0" w:firstRowFirstColumn="0" w:firstRowLastColumn="0" w:lastRowFirstColumn="0" w:lastRowLastColumn="0"/>
            </w:pPr>
            <w:r>
              <w:t>Dropdown list</w:t>
            </w:r>
          </w:p>
          <w:p w14:paraId="62187325" w14:textId="4F01F730" w:rsidR="00A4161A" w:rsidRDefault="00D9396F" w:rsidP="002537C5">
            <w:pPr>
              <w:cnfStyle w:val="000000100000" w:firstRow="0" w:lastRow="0" w:firstColumn="0" w:lastColumn="0" w:oddVBand="0" w:evenVBand="0" w:oddHBand="1" w:evenHBand="0" w:firstRowFirstColumn="0" w:firstRowLastColumn="0" w:lastRowFirstColumn="0" w:lastRowLastColumn="0"/>
            </w:pPr>
            <w:r>
              <w:rPr>
                <w:noProof/>
              </w:rPr>
              <w:object w:dxaOrig="3615" w:dyaOrig="5820" w14:anchorId="777D92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6pt;height:121.55pt;mso-width-percent:0;mso-height-percent:0;mso-width-percent:0;mso-height-percent:0" o:ole="">
                  <v:imagedata r:id="rId170" o:title=""/>
                </v:shape>
                <o:OLEObject Type="Embed" ProgID="Paint.Picture" ShapeID="_x0000_i1025" DrawAspect="Content" ObjectID="_1711110028" r:id="rId171"/>
              </w:object>
            </w:r>
          </w:p>
        </w:tc>
        <w:tc>
          <w:tcPr>
            <w:tcW w:w="6052" w:type="dxa"/>
          </w:tcPr>
          <w:p w14:paraId="5F062D2E" w14:textId="77777777" w:rsidR="00063E98" w:rsidRDefault="00063E98" w:rsidP="002537C5">
            <w:pPr>
              <w:cnfStyle w:val="000000100000" w:firstRow="0" w:lastRow="0" w:firstColumn="0" w:lastColumn="0" w:oddVBand="0" w:evenVBand="0" w:oddHBand="1" w:evenHBand="0" w:firstRowFirstColumn="0" w:firstRowLastColumn="0" w:lastRowFirstColumn="0" w:lastRowLastColumn="0"/>
            </w:pPr>
            <w:r w:rsidRPr="00DD1881">
              <w:t>Specifies which Graphviz layout program to use when drawing the graph.</w:t>
            </w:r>
          </w:p>
          <w:p w14:paraId="1D637018" w14:textId="77777777" w:rsidR="00063E98" w:rsidRPr="00DD1881" w:rsidRDefault="00063E98" w:rsidP="002537C5">
            <w:pPr>
              <w:spacing w:after="0"/>
              <w:cnfStyle w:val="000000100000" w:firstRow="0" w:lastRow="0" w:firstColumn="0" w:lastColumn="0" w:oddVBand="0" w:evenVBand="0" w:oddHBand="1" w:evenHBand="0" w:firstRowFirstColumn="0" w:firstRowLastColumn="0" w:lastRowFirstColumn="0" w:lastRowLastColumn="0"/>
            </w:pPr>
            <w:r w:rsidRPr="00DD1881">
              <w:t>Choices:</w:t>
            </w:r>
          </w:p>
          <w:p w14:paraId="0AD01B71"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5409E3">
              <w:t>circo</w:t>
            </w:r>
            <w:proofErr w:type="spellEnd"/>
          </w:p>
          <w:p w14:paraId="6CB985E8"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409E3">
              <w:t>dot</w:t>
            </w:r>
          </w:p>
          <w:p w14:paraId="2452F68A"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5409E3">
              <w:t>fdp</w:t>
            </w:r>
            <w:proofErr w:type="spellEnd"/>
          </w:p>
          <w:p w14:paraId="1DC8DD48"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409E3">
              <w:t>neato</w:t>
            </w:r>
          </w:p>
          <w:p w14:paraId="3DDDE222"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5409E3">
              <w:t>osage</w:t>
            </w:r>
            <w:proofErr w:type="spellEnd"/>
          </w:p>
          <w:p w14:paraId="0438F711"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409E3">
              <w:t>patchwork</w:t>
            </w:r>
          </w:p>
          <w:p w14:paraId="186AE9F2" w14:textId="77777777" w:rsidR="00063E98" w:rsidRPr="00DD1881"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5409E3">
              <w:t>sfdp</w:t>
            </w:r>
            <w:proofErr w:type="spellEnd"/>
          </w:p>
          <w:p w14:paraId="17DB9F66" w14:textId="77777777" w:rsidR="00063E98" w:rsidRPr="005409E3" w:rsidRDefault="00063E98" w:rsidP="006A2A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proofErr w:type="spellStart"/>
            <w:r w:rsidRPr="005409E3">
              <w:t>twopi</w:t>
            </w:r>
            <w:proofErr w:type="spellEnd"/>
          </w:p>
          <w:p w14:paraId="589DA72E" w14:textId="2B10D862" w:rsidR="005409E3" w:rsidRPr="005409E3" w:rsidRDefault="005409E3" w:rsidP="005409E3">
            <w:pPr>
              <w:cnfStyle w:val="000000100000" w:firstRow="0" w:lastRow="0" w:firstColumn="0" w:lastColumn="0" w:oddVBand="0" w:evenVBand="0" w:oddHBand="1" w:evenHBand="0" w:firstRowFirstColumn="0" w:firstRowLastColumn="0" w:lastRowFirstColumn="0" w:lastRowLastColumn="0"/>
            </w:pPr>
            <w:r w:rsidRPr="005409E3">
              <w:t>See</w:t>
            </w:r>
            <w:r w:rsidR="002B2270">
              <w:t xml:space="preserve"> </w:t>
            </w:r>
            <w:r w:rsidR="00F42C5E" w:rsidRPr="00F42C5E">
              <w:rPr>
                <w:b/>
                <w:bCs/>
              </w:rPr>
              <w:fldChar w:fldCharType="begin"/>
            </w:r>
            <w:r w:rsidR="00F42C5E" w:rsidRPr="00F42C5E">
              <w:rPr>
                <w:b/>
                <w:bCs/>
              </w:rPr>
              <w:instrText xml:space="preserve"> REF _Ref81141924 \h </w:instrText>
            </w:r>
            <w:r w:rsidR="00F42C5E">
              <w:rPr>
                <w:b/>
                <w:bCs/>
              </w:rPr>
              <w:instrText xml:space="preserve"> \* MERGEFORMAT </w:instrText>
            </w:r>
            <w:r w:rsidR="00F42C5E" w:rsidRPr="00F42C5E">
              <w:rPr>
                <w:b/>
                <w:bCs/>
              </w:rPr>
            </w:r>
            <w:r w:rsidR="00F42C5E" w:rsidRPr="00F42C5E">
              <w:rPr>
                <w:b/>
                <w:bCs/>
              </w:rPr>
              <w:fldChar w:fldCharType="separate"/>
            </w:r>
            <w:r w:rsidR="00AB5374" w:rsidRPr="00AB5374">
              <w:rPr>
                <w:b/>
                <w:bCs/>
              </w:rPr>
              <w:t>Layout Algorithms</w:t>
            </w:r>
            <w:r w:rsidR="00F42C5E" w:rsidRPr="00F42C5E">
              <w:rPr>
                <w:b/>
                <w:bCs/>
              </w:rPr>
              <w:fldChar w:fldCharType="end"/>
            </w:r>
            <w:r w:rsidRPr="005409E3">
              <w:t xml:space="preserve"> </w:t>
            </w:r>
            <w:r>
              <w:t>on page</w:t>
            </w:r>
            <w:r w:rsidR="00F42C5E">
              <w:t xml:space="preserve"> </w:t>
            </w:r>
            <w:r w:rsidR="00F42C5E">
              <w:fldChar w:fldCharType="begin"/>
            </w:r>
            <w:r w:rsidR="00F42C5E">
              <w:instrText xml:space="preserve"> PAGEREF _Ref81141938 \h </w:instrText>
            </w:r>
            <w:r w:rsidR="00F42C5E">
              <w:fldChar w:fldCharType="separate"/>
            </w:r>
            <w:r w:rsidR="00AB5374">
              <w:rPr>
                <w:noProof/>
              </w:rPr>
              <w:t>32</w:t>
            </w:r>
            <w:r w:rsidR="00F42C5E">
              <w:fldChar w:fldCharType="end"/>
            </w:r>
            <w:r>
              <w:t xml:space="preserve"> more information on the algorithms.</w:t>
            </w:r>
          </w:p>
        </w:tc>
      </w:tr>
      <w:tr w:rsidR="00063E98" w14:paraId="71AC9E15" w14:textId="77777777" w:rsidTr="00A27C6C">
        <w:tc>
          <w:tcPr>
            <w:cnfStyle w:val="001000000000" w:firstRow="0" w:lastRow="0" w:firstColumn="1" w:lastColumn="0" w:oddVBand="0" w:evenVBand="0" w:oddHBand="0" w:evenHBand="0" w:firstRowFirstColumn="0" w:firstRowLastColumn="0" w:lastRowFirstColumn="0" w:lastRowLastColumn="0"/>
            <w:tcW w:w="2347" w:type="dxa"/>
          </w:tcPr>
          <w:p w14:paraId="7041BBA4" w14:textId="77777777" w:rsidR="00063E98" w:rsidRDefault="00063E98" w:rsidP="002537C5">
            <w:r>
              <w:t>Direction</w:t>
            </w:r>
          </w:p>
        </w:tc>
        <w:tc>
          <w:tcPr>
            <w:tcW w:w="1676" w:type="dxa"/>
          </w:tcPr>
          <w:p w14:paraId="3854D148" w14:textId="77777777" w:rsidR="00063E98" w:rsidRDefault="00063E98" w:rsidP="002537C5">
            <w:pPr>
              <w:cnfStyle w:val="000000000000" w:firstRow="0" w:lastRow="0" w:firstColumn="0" w:lastColumn="0" w:oddVBand="0" w:evenVBand="0" w:oddHBand="0" w:evenHBand="0" w:firstRowFirstColumn="0" w:firstRowLastColumn="0" w:lastRowFirstColumn="0" w:lastRowLastColumn="0"/>
            </w:pPr>
            <w:r>
              <w:t>Dropdown list</w:t>
            </w:r>
          </w:p>
          <w:p w14:paraId="24C886C1" w14:textId="72A3BF72" w:rsidR="00A4161A" w:rsidRDefault="00A4161A" w:rsidP="002537C5">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0EF47F97" wp14:editId="54CF6B0B">
                  <wp:extent cx="990600" cy="1255690"/>
                  <wp:effectExtent l="0" t="0" r="0" b="1905"/>
                  <wp:docPr id="6285" name="Picture 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99333" cy="1266760"/>
                          </a:xfrm>
                          <a:prstGeom prst="rect">
                            <a:avLst/>
                          </a:prstGeom>
                        </pic:spPr>
                      </pic:pic>
                    </a:graphicData>
                  </a:graphic>
                </wp:inline>
              </w:drawing>
            </w:r>
          </w:p>
        </w:tc>
        <w:tc>
          <w:tcPr>
            <w:tcW w:w="6052" w:type="dxa"/>
          </w:tcPr>
          <w:p w14:paraId="3BE65D79" w14:textId="03F93ACC" w:rsidR="00063E98" w:rsidRDefault="00063E98" w:rsidP="002537C5">
            <w:pPr>
              <w:cnfStyle w:val="000000000000" w:firstRow="0" w:lastRow="0" w:firstColumn="0" w:lastColumn="0" w:oddVBand="0" w:evenVBand="0" w:oddHBand="0" w:evenHBand="0" w:firstRowFirstColumn="0" w:firstRowLastColumn="0" w:lastRowFirstColumn="0" w:lastRowLastColumn="0"/>
            </w:pPr>
            <w:r>
              <w:t xml:space="preserve">This setting controls the way that shapes are placed when the </w:t>
            </w:r>
            <w:r w:rsidRPr="001E5954">
              <w:rPr>
                <w:b/>
              </w:rPr>
              <w:t>dot</w:t>
            </w:r>
            <w:r>
              <w:t xml:space="preserve"> layout engine is used. This option will be hidden from the ribbon if the graphing engine is set to anything other than dot</w:t>
            </w:r>
            <w:r w:rsidR="001E5954">
              <w:t>.</w:t>
            </w:r>
          </w:p>
          <w:p w14:paraId="0DE8A442" w14:textId="77777777" w:rsidR="00063E98" w:rsidRDefault="00063E98" w:rsidP="002537C5">
            <w:pPr>
              <w:spacing w:after="0"/>
              <w:cnfStyle w:val="000000000000" w:firstRow="0" w:lastRow="0" w:firstColumn="0" w:lastColumn="0" w:oddVBand="0" w:evenVBand="0" w:oddHBand="0" w:evenHBand="0" w:firstRowFirstColumn="0" w:firstRowLastColumn="0" w:lastRowFirstColumn="0" w:lastRowLastColumn="0"/>
            </w:pPr>
            <w:r>
              <w:t>Choices:</w:t>
            </w:r>
          </w:p>
          <w:p w14:paraId="30F22289" w14:textId="77777777" w:rsidR="00063E98" w:rsidRPr="00767C25" w:rsidRDefault="00063E98" w:rsidP="006A2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top to bottom</w:t>
            </w:r>
          </w:p>
          <w:p w14:paraId="5423C234" w14:textId="77777777" w:rsidR="00063E98" w:rsidRPr="00767C25" w:rsidRDefault="00063E98" w:rsidP="006A2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bottom to top</w:t>
            </w:r>
          </w:p>
          <w:p w14:paraId="7ADE15F6" w14:textId="77777777" w:rsidR="00063E98" w:rsidRPr="00767C25" w:rsidRDefault="00063E98" w:rsidP="006A2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left to right</w:t>
            </w:r>
          </w:p>
          <w:p w14:paraId="34FD6CBD" w14:textId="77777777" w:rsidR="00063E98" w:rsidRPr="00767C25" w:rsidRDefault="00063E98" w:rsidP="006A2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right to left</w:t>
            </w:r>
          </w:p>
          <w:p w14:paraId="79415790" w14:textId="77777777" w:rsidR="00063E98" w:rsidRDefault="00063E98" w:rsidP="002537C5">
            <w:pPr>
              <w:cnfStyle w:val="000000000000" w:firstRow="0" w:lastRow="0" w:firstColumn="0" w:lastColumn="0" w:oddVBand="0" w:evenVBand="0" w:oddHBand="0" w:evenHBand="0" w:firstRowFirstColumn="0" w:firstRowLastColumn="0" w:lastRowFirstColumn="0" w:lastRowLastColumn="0"/>
            </w:pPr>
            <w:r>
              <w:rPr>
                <w:noProof/>
                <w:lang w:eastAsia="en-US"/>
              </w:rPr>
              <w:lastRenderedPageBreak/>
              <w:drawing>
                <wp:inline distT="0" distB="0" distL="0" distR="0" wp14:anchorId="6EBE2DCD" wp14:editId="10F010B4">
                  <wp:extent cx="1618488" cy="1499616"/>
                  <wp:effectExtent l="0" t="0" r="1270" b="5715"/>
                  <wp:docPr id="6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3">
                            <a:extLst>
                              <a:ext uri="{28A0092B-C50C-407E-A947-70E740481C1C}">
                                <a14:useLocalDpi xmlns:a14="http://schemas.microsoft.com/office/drawing/2010/main"/>
                              </a:ext>
                            </a:extLst>
                          </a:blip>
                          <a:stretch>
                            <a:fillRect/>
                          </a:stretch>
                        </pic:blipFill>
                        <pic:spPr>
                          <a:xfrm>
                            <a:off x="0" y="0"/>
                            <a:ext cx="1618488" cy="1499616"/>
                          </a:xfrm>
                          <a:prstGeom prst="rect">
                            <a:avLst/>
                          </a:prstGeom>
                        </pic:spPr>
                      </pic:pic>
                    </a:graphicData>
                  </a:graphic>
                </wp:inline>
              </w:drawing>
            </w:r>
            <w:r>
              <w:tab/>
            </w:r>
            <w:r>
              <w:rPr>
                <w:noProof/>
                <w:lang w:eastAsia="en-US"/>
              </w:rPr>
              <w:drawing>
                <wp:inline distT="0" distB="0" distL="0" distR="0" wp14:anchorId="64BD8D59" wp14:editId="56E485DE">
                  <wp:extent cx="1618488" cy="1499616"/>
                  <wp:effectExtent l="0" t="0" r="1270" b="5715"/>
                  <wp:docPr id="6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4">
                            <a:extLst>
                              <a:ext uri="{28A0092B-C50C-407E-A947-70E740481C1C}">
                                <a14:useLocalDpi xmlns:a14="http://schemas.microsoft.com/office/drawing/2010/main"/>
                              </a:ext>
                            </a:extLst>
                          </a:blip>
                          <a:stretch>
                            <a:fillRect/>
                          </a:stretch>
                        </pic:blipFill>
                        <pic:spPr>
                          <a:xfrm>
                            <a:off x="0" y="0"/>
                            <a:ext cx="1618488" cy="1499616"/>
                          </a:xfrm>
                          <a:prstGeom prst="rect">
                            <a:avLst/>
                          </a:prstGeom>
                        </pic:spPr>
                      </pic:pic>
                    </a:graphicData>
                  </a:graphic>
                </wp:inline>
              </w:drawing>
            </w:r>
          </w:p>
          <w:p w14:paraId="5AC92566" w14:textId="77777777" w:rsidR="00063E98" w:rsidRDefault="00063E98" w:rsidP="002537C5">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7F07D21" wp14:editId="7FFD088B">
                  <wp:extent cx="1552754" cy="1495241"/>
                  <wp:effectExtent l="0" t="0" r="0" b="0"/>
                  <wp:docPr id="6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0" y="0"/>
                            <a:ext cx="1564988" cy="1507022"/>
                          </a:xfrm>
                          <a:prstGeom prst="rect">
                            <a:avLst/>
                          </a:prstGeom>
                        </pic:spPr>
                      </pic:pic>
                    </a:graphicData>
                  </a:graphic>
                </wp:inline>
              </w:drawing>
            </w:r>
            <w:r>
              <w:tab/>
            </w:r>
            <w:r>
              <w:rPr>
                <w:noProof/>
                <w:lang w:eastAsia="en-US"/>
              </w:rPr>
              <w:drawing>
                <wp:inline distT="0" distB="0" distL="0" distR="0" wp14:anchorId="293DA71F" wp14:editId="3D411605">
                  <wp:extent cx="1554480" cy="1499616"/>
                  <wp:effectExtent l="0" t="0" r="7620" b="5715"/>
                  <wp:docPr id="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6">
                            <a:extLst>
                              <a:ext uri="{28A0092B-C50C-407E-A947-70E740481C1C}">
                                <a14:useLocalDpi xmlns:a14="http://schemas.microsoft.com/office/drawing/2010/main"/>
                              </a:ext>
                            </a:extLst>
                          </a:blip>
                          <a:stretch>
                            <a:fillRect/>
                          </a:stretch>
                        </pic:blipFill>
                        <pic:spPr>
                          <a:xfrm>
                            <a:off x="0" y="0"/>
                            <a:ext cx="1554480" cy="1499616"/>
                          </a:xfrm>
                          <a:prstGeom prst="rect">
                            <a:avLst/>
                          </a:prstGeom>
                        </pic:spPr>
                      </pic:pic>
                    </a:graphicData>
                  </a:graphic>
                </wp:inline>
              </w:drawing>
            </w:r>
          </w:p>
        </w:tc>
      </w:tr>
      <w:tr w:rsidR="00175A73" w14:paraId="1A0FB566" w14:textId="77777777" w:rsidTr="00A27C6C">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06397847" w14:textId="77777777" w:rsidR="00175A73" w:rsidRDefault="00175A73" w:rsidP="00361C82">
            <w:bookmarkStart w:id="93" w:name="_Graph"/>
            <w:bookmarkEnd w:id="93"/>
            <w:r>
              <w:lastRenderedPageBreak/>
              <w:t>Splines</w:t>
            </w:r>
          </w:p>
        </w:tc>
        <w:tc>
          <w:tcPr>
            <w:tcW w:w="1676" w:type="dxa"/>
          </w:tcPr>
          <w:p w14:paraId="0591FE6B" w14:textId="77777777" w:rsidR="00175A73" w:rsidRDefault="00175A73" w:rsidP="00361C82">
            <w:pPr>
              <w:cnfStyle w:val="000000100000" w:firstRow="0" w:lastRow="0" w:firstColumn="0" w:lastColumn="0" w:oddVBand="0" w:evenVBand="0" w:oddHBand="1" w:evenHBand="0" w:firstRowFirstColumn="0" w:firstRowLastColumn="0" w:lastRowFirstColumn="0" w:lastRowLastColumn="0"/>
            </w:pPr>
            <w:r>
              <w:t>Dropdown list</w:t>
            </w:r>
          </w:p>
          <w:p w14:paraId="65C7FDF4" w14:textId="39BC7B81" w:rsidR="00A4161A" w:rsidRDefault="00A4161A" w:rsidP="00361C82">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0EDACC19" wp14:editId="7AD49273">
                  <wp:extent cx="1071388" cy="2724150"/>
                  <wp:effectExtent l="0" t="0" r="0" b="0"/>
                  <wp:docPr id="6289" name="Picture 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0668" cy="2747746"/>
                          </a:xfrm>
                          <a:prstGeom prst="rect">
                            <a:avLst/>
                          </a:prstGeom>
                        </pic:spPr>
                      </pic:pic>
                    </a:graphicData>
                  </a:graphic>
                </wp:inline>
              </w:drawing>
            </w:r>
          </w:p>
        </w:tc>
        <w:tc>
          <w:tcPr>
            <w:tcW w:w="6052" w:type="dxa"/>
          </w:tcPr>
          <w:p w14:paraId="44666264" w14:textId="580AE40C" w:rsidR="00175A73" w:rsidRDefault="00175A73" w:rsidP="00361C82">
            <w:pPr>
              <w:keepNext/>
              <w:cnfStyle w:val="000000100000" w:firstRow="0" w:lastRow="0" w:firstColumn="0" w:lastColumn="0" w:oddVBand="0" w:evenVBand="0" w:oddHBand="1" w:evenHBand="0" w:firstRowFirstColumn="0" w:firstRowLastColumn="0" w:lastRowFirstColumn="0" w:lastRowLastColumn="0"/>
            </w:pPr>
            <w:r>
              <w:t xml:space="preserve">Specifies how the edges between nodes should be drawn. See the examples in the </w:t>
            </w:r>
            <w:r w:rsidRPr="0093049C">
              <w:rPr>
                <w:b/>
              </w:rPr>
              <w:fldChar w:fldCharType="begin"/>
            </w:r>
            <w:r w:rsidRPr="0093049C">
              <w:rPr>
                <w:b/>
              </w:rPr>
              <w:instrText xml:space="preserve"> REF _Ref432593664 \h </w:instrText>
            </w:r>
            <w:r>
              <w:rPr>
                <w:b/>
              </w:rPr>
              <w:instrText xml:space="preserve"> \* MERGEFORMAT </w:instrText>
            </w:r>
            <w:r w:rsidRPr="0093049C">
              <w:rPr>
                <w:b/>
              </w:rPr>
            </w:r>
            <w:r w:rsidRPr="0093049C">
              <w:rPr>
                <w:b/>
              </w:rPr>
              <w:fldChar w:fldCharType="separate"/>
            </w:r>
            <w:r w:rsidR="00AB5374" w:rsidRPr="00AB5374">
              <w:rPr>
                <w:b/>
              </w:rPr>
              <w:t>Splines</w:t>
            </w:r>
            <w:r w:rsidRPr="0093049C">
              <w:rPr>
                <w:b/>
              </w:rPr>
              <w:fldChar w:fldCharType="end"/>
            </w:r>
            <w:r>
              <w:t xml:space="preserve"> section beginning on page </w:t>
            </w:r>
            <w:r>
              <w:fldChar w:fldCharType="begin"/>
            </w:r>
            <w:r>
              <w:instrText xml:space="preserve"> PAGEREF _Ref432593638 \h </w:instrText>
            </w:r>
            <w:r>
              <w:fldChar w:fldCharType="separate"/>
            </w:r>
            <w:r w:rsidR="00AB5374">
              <w:rPr>
                <w:noProof/>
              </w:rPr>
              <w:t>30</w:t>
            </w:r>
            <w:r>
              <w:fldChar w:fldCharType="end"/>
            </w:r>
            <w:r>
              <w:t>.</w:t>
            </w:r>
          </w:p>
          <w:p w14:paraId="7E4F37B0" w14:textId="77777777" w:rsidR="00175A73" w:rsidRDefault="00175A73" w:rsidP="00361C82">
            <w:pPr>
              <w:keepNext/>
              <w:spacing w:after="0"/>
              <w:cnfStyle w:val="000000100000" w:firstRow="0" w:lastRow="0" w:firstColumn="0" w:lastColumn="0" w:oddVBand="0" w:evenVBand="0" w:oddHBand="1" w:evenHBand="0" w:firstRowFirstColumn="0" w:firstRowLastColumn="0" w:lastRowFirstColumn="0" w:lastRowLastColumn="0"/>
            </w:pPr>
            <w:r>
              <w:t>Choices:</w:t>
            </w:r>
          </w:p>
          <w:p w14:paraId="40184D5A"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curved</w:t>
            </w:r>
          </w:p>
          <w:p w14:paraId="7F5C5D9E"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line</w:t>
            </w:r>
          </w:p>
          <w:p w14:paraId="15807422"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none</w:t>
            </w:r>
          </w:p>
          <w:p w14:paraId="7BF3E808"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ortho</w:t>
            </w:r>
          </w:p>
          <w:p w14:paraId="57197723"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polyline</w:t>
            </w:r>
          </w:p>
          <w:p w14:paraId="06FC59DA" w14:textId="77777777" w:rsidR="00175A73" w:rsidRDefault="00175A73" w:rsidP="00361C82">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spline</w:t>
            </w:r>
          </w:p>
        </w:tc>
      </w:tr>
    </w:tbl>
    <w:p w14:paraId="51EED9C3" w14:textId="77777777" w:rsidR="009F2E11" w:rsidRDefault="009F2E11" w:rsidP="002945D1"/>
    <w:p w14:paraId="4B87FC7C" w14:textId="77777777" w:rsidR="009F2E11" w:rsidRDefault="009F2E11">
      <w:pPr>
        <w:spacing w:after="200" w:line="276" w:lineRule="auto"/>
        <w:rPr>
          <w:b/>
          <w:color w:val="000000" w:themeColor="text1"/>
          <w:spacing w:val="10"/>
          <w:szCs w:val="24"/>
        </w:rPr>
      </w:pPr>
      <w:r>
        <w:br w:type="page"/>
      </w:r>
    </w:p>
    <w:p w14:paraId="67AEBC2E" w14:textId="5324F2EB" w:rsidR="00F40C9D" w:rsidRDefault="00D30C7E" w:rsidP="00875C94">
      <w:pPr>
        <w:pStyle w:val="Heading3"/>
      </w:pPr>
      <w:bookmarkStart w:id="94" w:name="_Options"/>
      <w:bookmarkStart w:id="95" w:name="_Toc100494631"/>
      <w:bookmarkEnd w:id="94"/>
      <w:r>
        <w:lastRenderedPageBreak/>
        <w:t>Options</w:t>
      </w:r>
      <w:bookmarkEnd w:id="95"/>
    </w:p>
    <w:p w14:paraId="0F7952A0" w14:textId="46B5B101" w:rsidR="00887ABC" w:rsidRDefault="006308C9" w:rsidP="00F40C9D">
      <w:r>
        <w:rPr>
          <w:noProof/>
          <w:lang w:eastAsia="en-US"/>
        </w:rPr>
        <w:drawing>
          <wp:inline distT="0" distB="0" distL="0" distR="0" wp14:anchorId="68E167C4" wp14:editId="390F0A27">
            <wp:extent cx="2638425" cy="895350"/>
            <wp:effectExtent l="57150" t="57150" r="104775" b="9525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38425" cy="8953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165" w:type="dxa"/>
        <w:tblLayout w:type="fixed"/>
        <w:tblLook w:val="04A0" w:firstRow="1" w:lastRow="0" w:firstColumn="1" w:lastColumn="0" w:noHBand="0" w:noVBand="1"/>
      </w:tblPr>
      <w:tblGrid>
        <w:gridCol w:w="4023"/>
        <w:gridCol w:w="22"/>
        <w:gridCol w:w="1148"/>
        <w:gridCol w:w="112"/>
        <w:gridCol w:w="4860"/>
      </w:tblGrid>
      <w:tr w:rsidR="002537C5" w14:paraId="761487BE" w14:textId="77777777" w:rsidTr="0060134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4023" w:type="dxa"/>
          </w:tcPr>
          <w:p w14:paraId="3C638B9B" w14:textId="77777777" w:rsidR="002537C5" w:rsidRDefault="002537C5" w:rsidP="00B95856">
            <w:r>
              <w:t>Label</w:t>
            </w:r>
          </w:p>
        </w:tc>
        <w:tc>
          <w:tcPr>
            <w:tcW w:w="1170" w:type="dxa"/>
            <w:gridSpan w:val="2"/>
          </w:tcPr>
          <w:p w14:paraId="51EF9E16"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Control Type</w:t>
            </w:r>
          </w:p>
        </w:tc>
        <w:tc>
          <w:tcPr>
            <w:tcW w:w="4972" w:type="dxa"/>
            <w:gridSpan w:val="2"/>
          </w:tcPr>
          <w:p w14:paraId="70909798"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Description</w:t>
            </w:r>
          </w:p>
        </w:tc>
      </w:tr>
      <w:tr w:rsidR="00E359EC" w14:paraId="31ED979A"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E1EE4B3" w14:textId="50DA8343" w:rsidR="0002614C" w:rsidRDefault="0002614C" w:rsidP="00535973">
            <w:pPr>
              <w:spacing w:after="0"/>
            </w:pPr>
            <w:r>
              <w:t>Graph Options</w:t>
            </w:r>
          </w:p>
          <w:p w14:paraId="69EA715C" w14:textId="77777777" w:rsidR="0002614C" w:rsidRDefault="0002614C" w:rsidP="00535973">
            <w:pPr>
              <w:spacing w:after="0"/>
            </w:pPr>
          </w:p>
          <w:p w14:paraId="0CA88906" w14:textId="7E1DF3CC" w:rsidR="00E359EC" w:rsidRDefault="00887ABC" w:rsidP="00535973">
            <w:pPr>
              <w:spacing w:after="0"/>
            </w:pPr>
            <w:r>
              <w:rPr>
                <w:noProof/>
                <w:lang w:eastAsia="en-US"/>
              </w:rPr>
              <w:drawing>
                <wp:inline distT="0" distB="0" distL="0" distR="0" wp14:anchorId="5A38FC26" wp14:editId="0F60BA8D">
                  <wp:extent cx="2366128" cy="2984131"/>
                  <wp:effectExtent l="0" t="0" r="0" b="6985"/>
                  <wp:docPr id="6302" name="Picture 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1968"/>
                          <a:stretch/>
                        </pic:blipFill>
                        <pic:spPr bwMode="auto">
                          <a:xfrm>
                            <a:off x="0" y="0"/>
                            <a:ext cx="2366502" cy="2984602"/>
                          </a:xfrm>
                          <a:prstGeom prst="rect">
                            <a:avLst/>
                          </a:prstGeom>
                          <a:ln>
                            <a:noFill/>
                          </a:ln>
                          <a:extLst>
                            <a:ext uri="{53640926-AAD7-44D8-BBD7-CCE9431645EC}">
                              <a14:shadowObscured xmlns:a14="http://schemas.microsoft.com/office/drawing/2010/main"/>
                            </a:ext>
                          </a:extLst>
                        </pic:spPr>
                      </pic:pic>
                    </a:graphicData>
                  </a:graphic>
                </wp:inline>
              </w:drawing>
            </w:r>
          </w:p>
        </w:tc>
        <w:tc>
          <w:tcPr>
            <w:tcW w:w="1170" w:type="dxa"/>
            <w:gridSpan w:val="2"/>
          </w:tcPr>
          <w:p w14:paraId="389D6E8A" w14:textId="77777777" w:rsidR="00E359EC" w:rsidRDefault="00A27C6C" w:rsidP="00B95856">
            <w:pPr>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0AA6894A" w14:textId="19F146A0" w:rsidR="00E359EC" w:rsidRDefault="005409E3" w:rsidP="004E43A3">
            <w:pPr>
              <w:keepNext/>
              <w:cnfStyle w:val="000000100000" w:firstRow="0" w:lastRow="0" w:firstColumn="0" w:lastColumn="0" w:oddVBand="0" w:evenVBand="0" w:oddHBand="1" w:evenHBand="0" w:firstRowFirstColumn="0" w:firstRowLastColumn="0" w:lastRowFirstColumn="0" w:lastRowLastColumn="0"/>
            </w:pPr>
            <w:r>
              <w:t>Optional attributes which can be checked for inclusion in the Graphviz source. These attributes have graph-level scope.</w:t>
            </w:r>
          </w:p>
        </w:tc>
      </w:tr>
      <w:tr w:rsidR="005409E3" w:rsidRPr="001E7284" w14:paraId="065A641A"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0B763668" w14:textId="46F96EBF" w:rsidR="005409E3" w:rsidRDefault="005409E3" w:rsidP="001E7284">
            <w:pPr>
              <w:spacing w:after="0" w:line="240" w:lineRule="auto"/>
              <w:rPr>
                <w:noProof/>
                <w:lang w:eastAsia="en-US"/>
              </w:rPr>
            </w:pPr>
            <w:r>
              <w:rPr>
                <w:noProof/>
                <w:lang w:eastAsia="en-US"/>
              </w:rPr>
              <w:t>Clusters</w:t>
            </w:r>
          </w:p>
        </w:tc>
        <w:tc>
          <w:tcPr>
            <w:tcW w:w="1170" w:type="dxa"/>
            <w:gridSpan w:val="2"/>
            <w:shd w:val="clear" w:color="auto" w:fill="BFBFBF" w:themeFill="background1" w:themeFillShade="BF"/>
          </w:tcPr>
          <w:p w14:paraId="5111FCE9" w14:textId="50C885C1" w:rsidR="005409E3" w:rsidRDefault="005409E3" w:rsidP="001E7284">
            <w:pPr>
              <w:spacing w:after="0" w:line="240" w:lineRule="auto"/>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Label</w:t>
            </w:r>
          </w:p>
        </w:tc>
        <w:tc>
          <w:tcPr>
            <w:tcW w:w="4972" w:type="dxa"/>
            <w:gridSpan w:val="2"/>
            <w:shd w:val="clear" w:color="auto" w:fill="BFBFBF" w:themeFill="background1" w:themeFillShade="BF"/>
          </w:tcPr>
          <w:p w14:paraId="3A205B46" w14:textId="610482E7" w:rsidR="005409E3" w:rsidRDefault="005409E3" w:rsidP="001E7284">
            <w:pPr>
              <w:spacing w:after="0" w:line="240" w:lineRule="auto"/>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Section Heading</w:t>
            </w:r>
          </w:p>
        </w:tc>
      </w:tr>
      <w:tr w:rsidR="005409E3" w14:paraId="440B3AA0"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AC6BF8F" w14:textId="75D3054D" w:rsidR="005409E3" w:rsidRDefault="005409E3" w:rsidP="00535973">
            <w:pPr>
              <w:spacing w:after="0"/>
              <w:rPr>
                <w:noProof/>
                <w:lang w:eastAsia="en-US"/>
              </w:rPr>
            </w:pPr>
            <w:r>
              <w:rPr>
                <w:noProof/>
                <w:lang w:eastAsia="en-US"/>
              </w:rPr>
              <w:t>Allow edges between clusters</w:t>
            </w:r>
          </w:p>
        </w:tc>
        <w:tc>
          <w:tcPr>
            <w:tcW w:w="1170" w:type="dxa"/>
            <w:gridSpan w:val="2"/>
          </w:tcPr>
          <w:p w14:paraId="65AFBA72" w14:textId="5093E853" w:rsidR="005409E3" w:rsidRDefault="005409E3" w:rsidP="00B95856">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4E25039C" w14:textId="77777777" w:rsidR="00AB5374" w:rsidRPr="00AB5374" w:rsidRDefault="005409E3" w:rsidP="00AB5374">
            <w:pPr>
              <w:keepNext/>
              <w:cnfStyle w:val="000000100000" w:firstRow="0" w:lastRow="0" w:firstColumn="0" w:lastColumn="0" w:oddVBand="0" w:evenVBand="0" w:oddHBand="1" w:evenHBand="0" w:firstRowFirstColumn="0" w:firstRowLastColumn="0" w:lastRowFirstColumn="0" w:lastRowLastColumn="0"/>
              <w:rPr>
                <w:b/>
              </w:rPr>
            </w:pPr>
            <w:r>
              <w:t xml:space="preserve">Adds a </w:t>
            </w:r>
            <w:r w:rsidRPr="005409E3">
              <w:rPr>
                <w:rFonts w:ascii="Courier New" w:hAnsi="Courier New" w:cs="Courier New"/>
              </w:rPr>
              <w:t>compound=</w:t>
            </w:r>
            <w:r w:rsidR="005329FB" w:rsidRPr="005329FB">
              <w:rPr>
                <w:rFonts w:ascii="Courier New" w:hAnsi="Courier New" w:cs="Courier New"/>
              </w:rPr>
              <w:t>"</w:t>
            </w:r>
            <w:r>
              <w:rPr>
                <w:rFonts w:ascii="Courier New" w:hAnsi="Courier New" w:cs="Courier New"/>
              </w:rPr>
              <w:t>true</w:t>
            </w:r>
            <w:r w:rsidR="005329FB" w:rsidRPr="005329FB">
              <w:rPr>
                <w:rFonts w:ascii="Courier New" w:hAnsi="Courier New" w:cs="Courier New"/>
              </w:rPr>
              <w:t>"</w:t>
            </w:r>
            <w:r>
              <w:t xml:space="preserve"> attribute when checked. </w:t>
            </w:r>
            <w:r w:rsidRPr="005409E3">
              <w:t xml:space="preserve">If </w:t>
            </w:r>
            <w:r w:rsidRPr="005409E3">
              <w:rPr>
                <w:rFonts w:ascii="Courier New" w:hAnsi="Courier New" w:cs="Courier New"/>
              </w:rPr>
              <w:t>compound=</w:t>
            </w:r>
            <w:r w:rsidR="005329FB" w:rsidRPr="005329FB">
              <w:rPr>
                <w:rFonts w:ascii="Courier New" w:hAnsi="Courier New" w:cs="Courier New"/>
              </w:rPr>
              <w:t>"</w:t>
            </w:r>
            <w:r w:rsidRPr="005409E3">
              <w:rPr>
                <w:rFonts w:ascii="Courier New" w:hAnsi="Courier New" w:cs="Courier New"/>
              </w:rPr>
              <w:t>true</w:t>
            </w:r>
            <w:r w:rsidR="005329FB" w:rsidRPr="005329FB">
              <w:rPr>
                <w:rFonts w:ascii="Courier New" w:hAnsi="Courier New" w:cs="Courier New"/>
              </w:rPr>
              <w:t>"</w:t>
            </w:r>
            <w:r w:rsidRPr="005409E3">
              <w:t>, allow</w:t>
            </w:r>
            <w:r>
              <w:t>s</w:t>
            </w:r>
            <w:r w:rsidRPr="005409E3">
              <w:t xml:space="preserve"> edges between clusters.</w:t>
            </w:r>
            <w:r>
              <w:t xml:space="preserve"> See </w:t>
            </w:r>
            <w:r w:rsidRPr="005409E3">
              <w:rPr>
                <w:b/>
              </w:rPr>
              <w:fldChar w:fldCharType="begin"/>
            </w:r>
            <w:r w:rsidRPr="005409E3">
              <w:rPr>
                <w:b/>
              </w:rPr>
              <w:instrText xml:space="preserve"> REF _Ref59528523 \h </w:instrText>
            </w:r>
            <w:r>
              <w:rPr>
                <w:b/>
              </w:rPr>
              <w:instrText xml:space="preserve"> \* MERGEFORMAT </w:instrText>
            </w:r>
            <w:r w:rsidRPr="005409E3">
              <w:rPr>
                <w:b/>
              </w:rPr>
            </w:r>
            <w:r w:rsidRPr="005409E3">
              <w:rPr>
                <w:b/>
              </w:rPr>
              <w:fldChar w:fldCharType="separate"/>
            </w:r>
            <w:r w:rsidR="00AB5374" w:rsidRPr="00AB5374">
              <w:rPr>
                <w:b/>
              </w:rPr>
              <w:br w:type="page"/>
            </w:r>
          </w:p>
          <w:p w14:paraId="21909E07" w14:textId="46BEE585" w:rsidR="005409E3" w:rsidRDefault="00AB5374" w:rsidP="005409E3">
            <w:pPr>
              <w:keepNext/>
              <w:cnfStyle w:val="000000100000" w:firstRow="0" w:lastRow="0" w:firstColumn="0" w:lastColumn="0" w:oddVBand="0" w:evenVBand="0" w:oddHBand="1" w:evenHBand="0" w:firstRowFirstColumn="0" w:firstRowLastColumn="0" w:lastRowFirstColumn="0" w:lastRowLastColumn="0"/>
            </w:pPr>
            <w:r w:rsidRPr="00AB5374">
              <w:rPr>
                <w:b/>
              </w:rPr>
              <w:t>Clusters - Depicting a Relationship from or to a</w:t>
            </w:r>
            <w:r>
              <w:t xml:space="preserve"> Cluster</w:t>
            </w:r>
            <w:r w:rsidR="005409E3" w:rsidRPr="005409E3">
              <w:rPr>
                <w:b/>
              </w:rPr>
              <w:fldChar w:fldCharType="end"/>
            </w:r>
            <w:r w:rsidR="005409E3">
              <w:t xml:space="preserve"> on page </w:t>
            </w:r>
            <w:r w:rsidR="005409E3">
              <w:fldChar w:fldCharType="begin"/>
            </w:r>
            <w:r w:rsidR="005409E3">
              <w:instrText xml:space="preserve"> PAGEREF _Ref59528512 \h </w:instrText>
            </w:r>
            <w:r w:rsidR="005409E3">
              <w:fldChar w:fldCharType="separate"/>
            </w:r>
            <w:r>
              <w:rPr>
                <w:noProof/>
              </w:rPr>
              <w:t>171</w:t>
            </w:r>
            <w:r w:rsidR="005409E3">
              <w:fldChar w:fldCharType="end"/>
            </w:r>
            <w:r w:rsidR="005409E3">
              <w:t xml:space="preserve"> for more information.</w:t>
            </w:r>
          </w:p>
        </w:tc>
      </w:tr>
      <w:tr w:rsidR="005409E3" w14:paraId="147EDB98"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AD1D7C5" w14:textId="539702A3" w:rsidR="005409E3" w:rsidRDefault="005409E3" w:rsidP="00535973">
            <w:pPr>
              <w:spacing w:after="0"/>
              <w:rPr>
                <w:noProof/>
                <w:lang w:eastAsia="en-US"/>
              </w:rPr>
            </w:pPr>
            <w:r>
              <w:rPr>
                <w:noProof/>
                <w:lang w:eastAsia="en-US"/>
              </w:rPr>
              <w:t>Rank ignoring clusters</w:t>
            </w:r>
          </w:p>
        </w:tc>
        <w:tc>
          <w:tcPr>
            <w:tcW w:w="1170" w:type="dxa"/>
            <w:gridSpan w:val="2"/>
          </w:tcPr>
          <w:p w14:paraId="4F4F784F" w14:textId="573F2ADE" w:rsidR="005409E3" w:rsidRDefault="005409E3"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6C73D13" w14:textId="2F12BF72" w:rsidR="005409E3" w:rsidRDefault="005409E3" w:rsidP="00320FAD">
            <w:pPr>
              <w:keepNext/>
              <w:cnfStyle w:val="000000000000" w:firstRow="0" w:lastRow="0" w:firstColumn="0" w:lastColumn="0" w:oddVBand="0" w:evenVBand="0" w:oddHBand="0" w:evenHBand="0" w:firstRowFirstColumn="0" w:firstRowLastColumn="0" w:lastRowFirstColumn="0" w:lastRowLastColumn="0"/>
            </w:pPr>
            <w:r>
              <w:t xml:space="preserve">Adds a </w:t>
            </w:r>
            <w:proofErr w:type="spellStart"/>
            <w:r w:rsidRPr="00320FAD">
              <w:rPr>
                <w:rFonts w:ascii="Courier New" w:hAnsi="Courier New" w:cs="Courier New"/>
              </w:rPr>
              <w:t>newrank</w:t>
            </w:r>
            <w:proofErr w:type="spellEnd"/>
            <w:r w:rsidRPr="00320FAD">
              <w:rPr>
                <w:rFonts w:ascii="Courier New" w:hAnsi="Courier New" w:cs="Courier New"/>
              </w:rPr>
              <w:t>=</w:t>
            </w:r>
            <w:r w:rsidR="005329FB" w:rsidRPr="005329FB">
              <w:rPr>
                <w:rFonts w:ascii="Courier New" w:hAnsi="Courier New" w:cs="Courier New"/>
              </w:rPr>
              <w:t>"</w:t>
            </w:r>
            <w:r w:rsidRPr="00320FAD">
              <w:rPr>
                <w:rFonts w:ascii="Courier New" w:hAnsi="Courier New" w:cs="Courier New"/>
              </w:rPr>
              <w:t>true</w:t>
            </w:r>
            <w:r w:rsidR="005329FB" w:rsidRPr="005329FB">
              <w:rPr>
                <w:rFonts w:ascii="Courier New" w:hAnsi="Courier New" w:cs="Courier New"/>
              </w:rPr>
              <w:t>"</w:t>
            </w:r>
            <w:r>
              <w:t xml:space="preserve"> attribute when checked. </w:t>
            </w:r>
            <w:r w:rsidR="00320FAD">
              <w:t xml:space="preserve">This choice will only be present if the layout algorithm is set to dot. See </w:t>
            </w:r>
            <w:r w:rsidR="00320FAD" w:rsidRPr="00320FAD">
              <w:rPr>
                <w:b/>
              </w:rPr>
              <w:fldChar w:fldCharType="begin"/>
            </w:r>
            <w:r w:rsidR="00320FAD" w:rsidRPr="00320FAD">
              <w:rPr>
                <w:b/>
              </w:rPr>
              <w:instrText xml:space="preserve"> REF _Ref59528926 \h </w:instrText>
            </w:r>
            <w:r w:rsidR="00320FAD">
              <w:rPr>
                <w:b/>
              </w:rPr>
              <w:instrText xml:space="preserve"> \* MERGEFORMAT </w:instrText>
            </w:r>
            <w:r w:rsidR="00320FAD" w:rsidRPr="00320FAD">
              <w:rPr>
                <w:b/>
              </w:rPr>
            </w:r>
            <w:r w:rsidR="00320FAD" w:rsidRPr="00320FAD">
              <w:rPr>
                <w:b/>
              </w:rPr>
              <w:fldChar w:fldCharType="separate"/>
            </w:r>
            <w:r w:rsidR="00AB5374" w:rsidRPr="00AB5374">
              <w:rPr>
                <w:b/>
              </w:rPr>
              <w:t>Clusters - Aligning Nodes across Clusters</w:t>
            </w:r>
            <w:r w:rsidR="00320FAD" w:rsidRPr="00320FAD">
              <w:rPr>
                <w:b/>
              </w:rPr>
              <w:fldChar w:fldCharType="end"/>
            </w:r>
            <w:r w:rsidR="00320FAD">
              <w:t xml:space="preserve"> on page </w:t>
            </w:r>
            <w:r w:rsidR="00320FAD">
              <w:fldChar w:fldCharType="begin"/>
            </w:r>
            <w:r w:rsidR="00320FAD">
              <w:instrText xml:space="preserve"> PAGEREF _Ref59528942 \h </w:instrText>
            </w:r>
            <w:r w:rsidR="00320FAD">
              <w:fldChar w:fldCharType="separate"/>
            </w:r>
            <w:r w:rsidR="00AB5374">
              <w:rPr>
                <w:noProof/>
              </w:rPr>
              <w:t>179</w:t>
            </w:r>
            <w:r w:rsidR="00320FAD">
              <w:fldChar w:fldCharType="end"/>
            </w:r>
            <w:r w:rsidR="00320FAD">
              <w:t xml:space="preserve"> for more information.</w:t>
            </w:r>
          </w:p>
        </w:tc>
      </w:tr>
      <w:tr w:rsidR="00320FAD" w:rsidRPr="009F2E11" w14:paraId="52A6645C"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F2F2F2" w:themeFill="background1" w:themeFillShade="F2"/>
          </w:tcPr>
          <w:p w14:paraId="430FFCB7" w14:textId="01707C32" w:rsidR="00320FAD" w:rsidRDefault="00320FAD" w:rsidP="001E7284">
            <w:pPr>
              <w:spacing w:after="0" w:line="240" w:lineRule="auto"/>
              <w:rPr>
                <w:noProof/>
                <w:lang w:eastAsia="en-US"/>
              </w:rPr>
            </w:pPr>
            <w:r>
              <w:rPr>
                <w:noProof/>
                <w:lang w:eastAsia="en-US"/>
              </w:rPr>
              <w:t>Drawing</w:t>
            </w:r>
          </w:p>
        </w:tc>
        <w:tc>
          <w:tcPr>
            <w:tcW w:w="1170" w:type="dxa"/>
            <w:gridSpan w:val="2"/>
            <w:shd w:val="clear" w:color="auto" w:fill="F2F2F2" w:themeFill="background1" w:themeFillShade="F2"/>
          </w:tcPr>
          <w:p w14:paraId="575EC3DB" w14:textId="0A5850CC" w:rsidR="00320FAD" w:rsidRDefault="001E7284" w:rsidP="001E7284">
            <w:pPr>
              <w:spacing w:after="0" w:line="240" w:lineRule="auto"/>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Label</w:t>
            </w:r>
          </w:p>
        </w:tc>
        <w:tc>
          <w:tcPr>
            <w:tcW w:w="4972" w:type="dxa"/>
            <w:gridSpan w:val="2"/>
            <w:shd w:val="clear" w:color="auto" w:fill="F2F2F2" w:themeFill="background1" w:themeFillShade="F2"/>
          </w:tcPr>
          <w:p w14:paraId="698C9E6B" w14:textId="5EA4CA57" w:rsidR="00320FAD" w:rsidRDefault="001E7284" w:rsidP="009F2E11">
            <w:pPr>
              <w:spacing w:after="0" w:line="240" w:lineRule="auto"/>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Section Heading</w:t>
            </w:r>
          </w:p>
        </w:tc>
      </w:tr>
      <w:tr w:rsidR="00320FAD" w14:paraId="4550CE79"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6C46E8B9" w14:textId="4C5D876E" w:rsidR="00320FAD" w:rsidRDefault="00320FAD" w:rsidP="00535973">
            <w:pPr>
              <w:spacing w:after="0"/>
              <w:rPr>
                <w:noProof/>
                <w:lang w:eastAsia="en-US"/>
              </w:rPr>
            </w:pPr>
            <w:r>
              <w:rPr>
                <w:noProof/>
                <w:lang w:eastAsia="en-US"/>
              </w:rPr>
              <w:lastRenderedPageBreak/>
              <w:t>Center Drawing</w:t>
            </w:r>
          </w:p>
        </w:tc>
        <w:tc>
          <w:tcPr>
            <w:tcW w:w="1170" w:type="dxa"/>
            <w:gridSpan w:val="2"/>
          </w:tcPr>
          <w:p w14:paraId="775AF2DF" w14:textId="478FD73E" w:rsidR="00320FAD" w:rsidRDefault="00320FA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772443FA" w14:textId="3BE4ECAD" w:rsidR="00320FAD" w:rsidRDefault="00320FAD" w:rsidP="00320FAD">
            <w:pPr>
              <w:keepNext/>
              <w:cnfStyle w:val="000000000000" w:firstRow="0" w:lastRow="0" w:firstColumn="0" w:lastColumn="0" w:oddVBand="0" w:evenVBand="0" w:oddHBand="0" w:evenHBand="0" w:firstRowFirstColumn="0" w:firstRowLastColumn="0" w:lastRowFirstColumn="0" w:lastRowLastColumn="0"/>
            </w:pPr>
            <w:r>
              <w:t>Checking this item will cause the graph to be centered in the page, assuming the graph is smaller than the page size.</w:t>
            </w:r>
          </w:p>
        </w:tc>
      </w:tr>
      <w:tr w:rsidR="002537C5" w14:paraId="60EACFE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02DDBFDF" w14:textId="77777777" w:rsidR="002537C5" w:rsidRDefault="002537C5" w:rsidP="00B95856">
            <w:r>
              <w:t>Directed</w:t>
            </w:r>
            <w:r w:rsidR="00D033A4">
              <w:t xml:space="preserve"> graph</w:t>
            </w:r>
          </w:p>
        </w:tc>
        <w:tc>
          <w:tcPr>
            <w:tcW w:w="1170" w:type="dxa"/>
            <w:gridSpan w:val="2"/>
          </w:tcPr>
          <w:p w14:paraId="10168816" w14:textId="77777777" w:rsidR="002537C5" w:rsidRDefault="002537C5" w:rsidP="00B95856">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4B6F5EB4" w14:textId="146C29BD" w:rsidR="004E43A3" w:rsidRDefault="004E43A3" w:rsidP="001E7284">
            <w:pPr>
              <w:cnfStyle w:val="000000100000" w:firstRow="0" w:lastRow="0" w:firstColumn="0" w:lastColumn="0" w:oddVBand="0" w:evenVBand="0" w:oddHBand="1" w:evenHBand="0" w:firstRowFirstColumn="0" w:firstRowLastColumn="0" w:lastRowFirstColumn="0" w:lastRowLastColumn="0"/>
            </w:pPr>
            <w:r>
              <w:t>Specifies if the graph should be a directed graph (</w:t>
            </w:r>
            <w:r w:rsidR="00E16AE1">
              <w:t>i.e.,</w:t>
            </w:r>
            <w:r>
              <w:t xml:space="preserve"> with arrows) or an undirected graph (</w:t>
            </w:r>
            <w:r w:rsidR="00E16AE1">
              <w:t>i.e.,</w:t>
            </w:r>
            <w:r>
              <w:t xml:space="preserve"> no arrows). See the examples in the </w:t>
            </w:r>
            <w:r w:rsidRPr="0093049C">
              <w:rPr>
                <w:b/>
              </w:rPr>
              <w:fldChar w:fldCharType="begin"/>
            </w:r>
            <w:r w:rsidRPr="0093049C">
              <w:rPr>
                <w:b/>
              </w:rPr>
              <w:instrText xml:space="preserve"> REF _Ref432593718 \h </w:instrText>
            </w:r>
            <w:r>
              <w:rPr>
                <w:b/>
              </w:rPr>
              <w:instrText xml:space="preserve"> \* MERGEFORMAT </w:instrText>
            </w:r>
            <w:r w:rsidRPr="0093049C">
              <w:rPr>
                <w:b/>
              </w:rPr>
            </w:r>
            <w:r w:rsidRPr="0093049C">
              <w:rPr>
                <w:b/>
              </w:rPr>
              <w:fldChar w:fldCharType="separate"/>
            </w:r>
            <w:r w:rsidR="00AB5374" w:rsidRPr="00AB5374">
              <w:rPr>
                <w:b/>
              </w:rPr>
              <w:t>Undirected Graph</w:t>
            </w:r>
            <w:r w:rsidRPr="0093049C">
              <w:rPr>
                <w:b/>
              </w:rPr>
              <w:fldChar w:fldCharType="end"/>
            </w:r>
            <w:r>
              <w:t xml:space="preserve"> and </w:t>
            </w:r>
            <w:r w:rsidRPr="0093049C">
              <w:rPr>
                <w:b/>
              </w:rPr>
              <w:fldChar w:fldCharType="begin"/>
            </w:r>
            <w:r w:rsidRPr="0093049C">
              <w:rPr>
                <w:b/>
              </w:rPr>
              <w:instrText xml:space="preserve"> REF _Ref432593728 \h </w:instrText>
            </w:r>
            <w:r>
              <w:rPr>
                <w:b/>
              </w:rPr>
              <w:instrText xml:space="preserve"> \* MERGEFORMAT </w:instrText>
            </w:r>
            <w:r w:rsidRPr="0093049C">
              <w:rPr>
                <w:b/>
              </w:rPr>
            </w:r>
            <w:r w:rsidRPr="0093049C">
              <w:rPr>
                <w:b/>
              </w:rPr>
              <w:fldChar w:fldCharType="separate"/>
            </w:r>
            <w:r w:rsidR="00AB5374" w:rsidRPr="00AB5374">
              <w:rPr>
                <w:b/>
              </w:rPr>
              <w:t>Directed Graph</w:t>
            </w:r>
            <w:r w:rsidRPr="0093049C">
              <w:rPr>
                <w:b/>
              </w:rPr>
              <w:fldChar w:fldCharType="end"/>
            </w:r>
            <w:r>
              <w:t xml:space="preserve"> sections on page </w:t>
            </w:r>
            <w:r>
              <w:fldChar w:fldCharType="begin"/>
            </w:r>
            <w:r>
              <w:instrText xml:space="preserve"> PAGEREF _Ref432593576 \h </w:instrText>
            </w:r>
            <w:r>
              <w:fldChar w:fldCharType="separate"/>
            </w:r>
            <w:r w:rsidR="00AB5374">
              <w:rPr>
                <w:noProof/>
              </w:rPr>
              <w:t>29</w:t>
            </w:r>
            <w:r>
              <w:fldChar w:fldCharType="end"/>
            </w:r>
            <w:r>
              <w:t>.</w:t>
            </w:r>
          </w:p>
          <w:p w14:paraId="0A90FE67" w14:textId="77777777" w:rsidR="004E43A3" w:rsidRDefault="004E43A3" w:rsidP="001E7284">
            <w:pPr>
              <w:keepNext/>
              <w:spacing w:after="0"/>
              <w:cnfStyle w:val="000000100000" w:firstRow="0" w:lastRow="0" w:firstColumn="0" w:lastColumn="0" w:oddVBand="0" w:evenVBand="0" w:oddHBand="1" w:evenHBand="0" w:firstRowFirstColumn="0" w:firstRowLastColumn="0" w:lastRowFirstColumn="0" w:lastRowLastColumn="0"/>
            </w:pPr>
            <w:r>
              <w:t>Choices:</w:t>
            </w:r>
          </w:p>
          <w:p w14:paraId="777C752E" w14:textId="4669F4C2" w:rsidR="004E43A3" w:rsidRDefault="005329FB" w:rsidP="001E7284">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4E43A3" w:rsidRPr="004E43A3">
              <w:t>Graph as a directed graph</w:t>
            </w:r>
          </w:p>
          <w:p w14:paraId="7CA855A7" w14:textId="6814FA8A" w:rsidR="002537C5" w:rsidRDefault="005329FB" w:rsidP="001E7284">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4E43A3" w:rsidRPr="004E43A3">
              <w:t>Graph as an undirected graph</w:t>
            </w:r>
          </w:p>
        </w:tc>
      </w:tr>
      <w:tr w:rsidR="00320FAD" w14:paraId="211F1156"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DE54D43" w14:textId="6136E156" w:rsidR="00320FAD" w:rsidRDefault="00320FAD" w:rsidP="00B95856">
            <w:r>
              <w:t xml:space="preserve">Force </w:t>
            </w:r>
            <w:proofErr w:type="spellStart"/>
            <w:r>
              <w:t>xlabel</w:t>
            </w:r>
            <w:proofErr w:type="spellEnd"/>
            <w:r>
              <w:t xml:space="preserve"> placement</w:t>
            </w:r>
          </w:p>
        </w:tc>
        <w:tc>
          <w:tcPr>
            <w:tcW w:w="1170" w:type="dxa"/>
            <w:gridSpan w:val="2"/>
          </w:tcPr>
          <w:p w14:paraId="50D1BCBC" w14:textId="518FD613" w:rsidR="00320FAD" w:rsidRDefault="00320FA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9425762" w14:textId="3BFAE82D" w:rsidR="00320FAD" w:rsidRDefault="00320FAD" w:rsidP="00320FAD">
            <w:pPr>
              <w:keepNext/>
              <w:cnfStyle w:val="000000000000" w:firstRow="0" w:lastRow="0" w:firstColumn="0" w:lastColumn="0" w:oddVBand="0" w:evenVBand="0" w:oddHBand="0" w:evenHBand="0" w:firstRowFirstColumn="0" w:firstRowLastColumn="0" w:lastRowFirstColumn="0" w:lastRowLastColumn="0"/>
            </w:pPr>
            <w:r w:rsidRPr="00320FAD">
              <w:t xml:space="preserve">If </w:t>
            </w:r>
            <w:r>
              <w:t>checked</w:t>
            </w:r>
            <w:r w:rsidRPr="00320FAD">
              <w:t xml:space="preserve">, all </w:t>
            </w:r>
            <w:proofErr w:type="spellStart"/>
            <w:r w:rsidRPr="00320FAD">
              <w:t>xlabel</w:t>
            </w:r>
            <w:proofErr w:type="spellEnd"/>
            <w:r w:rsidRPr="00320FAD">
              <w:t xml:space="preserve"> attributes are placed, even if there is some overlap with nodes or other labels.</w:t>
            </w:r>
          </w:p>
        </w:tc>
      </w:tr>
      <w:tr w:rsidR="00F8080D" w14:paraId="370666AA"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77489E3" w14:textId="79423CCF" w:rsidR="00F8080D" w:rsidRDefault="00F8080D" w:rsidP="00B95856">
            <w:r>
              <w:t>Output Order</w:t>
            </w:r>
          </w:p>
        </w:tc>
        <w:tc>
          <w:tcPr>
            <w:tcW w:w="1170" w:type="dxa"/>
            <w:gridSpan w:val="2"/>
          </w:tcPr>
          <w:p w14:paraId="2CDABF07" w14:textId="30427880" w:rsidR="00F8080D" w:rsidRDefault="00F8080D" w:rsidP="00B95856">
            <w:pPr>
              <w:cnfStyle w:val="000000100000" w:firstRow="0" w:lastRow="0" w:firstColumn="0" w:lastColumn="0" w:oddVBand="0" w:evenVBand="0" w:oddHBand="1" w:evenHBand="0" w:firstRowFirstColumn="0" w:firstRowLastColumn="0" w:lastRowFirstColumn="0" w:lastRowLastColumn="0"/>
            </w:pPr>
            <w:r>
              <w:t>Menu</w:t>
            </w:r>
          </w:p>
        </w:tc>
        <w:tc>
          <w:tcPr>
            <w:tcW w:w="4972" w:type="dxa"/>
            <w:gridSpan w:val="2"/>
          </w:tcPr>
          <w:p w14:paraId="6F915F79" w14:textId="77777777" w:rsidR="00F8080D" w:rsidRDefault="00F8080D" w:rsidP="00320FAD">
            <w:pPr>
              <w:keepNext/>
              <w:cnfStyle w:val="000000100000" w:firstRow="0" w:lastRow="0" w:firstColumn="0" w:lastColumn="0" w:oddVBand="0" w:evenVBand="0" w:oddHBand="1" w:evenHBand="0" w:firstRowFirstColumn="0" w:firstRowLastColumn="0" w:lastRowFirstColumn="0" w:lastRowLastColumn="0"/>
            </w:pPr>
            <w:r>
              <w:t xml:space="preserve">A menu of mutually exclusive choices which specify the order in which nodes and edges are drawn. </w:t>
            </w:r>
          </w:p>
          <w:p w14:paraId="16707E16" w14:textId="22E43274" w:rsidR="00F8080D" w:rsidRDefault="00F8080D" w:rsidP="00320FAD">
            <w:pPr>
              <w:keepNext/>
              <w:cnfStyle w:val="000000100000" w:firstRow="0" w:lastRow="0" w:firstColumn="0" w:lastColumn="0" w:oddVBand="0" w:evenVBand="0" w:oddHBand="1" w:evenHBand="0" w:firstRowFirstColumn="0" w:firstRowLastColumn="0" w:lastRowFirstColumn="0" w:lastRowLastColumn="0"/>
            </w:pPr>
            <w:r>
              <w:t>You may pick from:</w:t>
            </w:r>
          </w:p>
          <w:p w14:paraId="73454991" w14:textId="15F0BD7F" w:rsidR="00F8080D" w:rsidRDefault="00F8080D" w:rsidP="00F8080D">
            <w:pPr>
              <w:pStyle w:val="ListParagraph"/>
              <w:keepNext/>
              <w:numPr>
                <w:ilvl w:val="0"/>
                <w:numId w:val="43"/>
              </w:numPr>
              <w:cnfStyle w:val="000000100000" w:firstRow="0" w:lastRow="0" w:firstColumn="0" w:lastColumn="0" w:oddVBand="0" w:evenVBand="0" w:oddHBand="1" w:evenHBand="0" w:firstRowFirstColumn="0" w:firstRowLastColumn="0" w:lastRowFirstColumn="0" w:lastRowLastColumn="0"/>
            </w:pPr>
            <w:r w:rsidRPr="00F8080D">
              <w:rPr>
                <w:i/>
              </w:rPr>
              <w:t>Breadth First</w:t>
            </w:r>
            <w:r>
              <w:t xml:space="preserve"> </w:t>
            </w:r>
            <w:r w:rsidR="005329FB">
              <w:t>-</w:t>
            </w:r>
            <w:r>
              <w:t xml:space="preserve"> (t</w:t>
            </w:r>
            <w:r w:rsidRPr="00F8080D">
              <w:t>he default</w:t>
            </w:r>
            <w:r>
              <w:t xml:space="preserve"> if nothing is checked)</w:t>
            </w:r>
            <w:r w:rsidRPr="00F8080D">
              <w:t xml:space="preserve">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breadthfirst</w:t>
            </w:r>
            <w:proofErr w:type="spellEnd"/>
            <w:r w:rsidRPr="00F8080D">
              <w:t>" is the simplest, but when the graph layout does not avoid edge-node overlap, this mode will sometimes have edges drawn over nodes and sometimes on top of nodes.</w:t>
            </w:r>
          </w:p>
          <w:p w14:paraId="2E6AD56D" w14:textId="2E373CD0" w:rsidR="00F8080D" w:rsidRDefault="00F8080D" w:rsidP="00F8080D">
            <w:pPr>
              <w:pStyle w:val="ListParagraph"/>
              <w:keepNext/>
              <w:numPr>
                <w:ilvl w:val="0"/>
                <w:numId w:val="43"/>
              </w:numPr>
              <w:cnfStyle w:val="000000100000" w:firstRow="0" w:lastRow="0" w:firstColumn="0" w:lastColumn="0" w:oddVBand="0" w:evenVBand="0" w:oddHBand="1" w:evenHBand="0" w:firstRowFirstColumn="0" w:firstRowLastColumn="0" w:lastRowFirstColumn="0" w:lastRowLastColumn="0"/>
            </w:pPr>
            <w:r w:rsidRPr="00F8080D">
              <w:rPr>
                <w:i/>
              </w:rPr>
              <w:t>Nodes First</w:t>
            </w:r>
            <w:r>
              <w:t xml:space="preserve"> - </w:t>
            </w:r>
            <w:r w:rsidRPr="00F8080D">
              <w:t xml:space="preserve">If the mode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nodesfirst</w:t>
            </w:r>
            <w:proofErr w:type="spellEnd"/>
            <w:r w:rsidRPr="00F8080D">
              <w:t>" is chosen, all nodes are drawn first, followed by the edges. This guarantees an edge-node overlap will not be mistaken for an edge ending at a node.</w:t>
            </w:r>
          </w:p>
          <w:p w14:paraId="5EDF4928" w14:textId="7FE29135" w:rsidR="00F8080D" w:rsidRPr="00320FAD" w:rsidRDefault="00F8080D" w:rsidP="00F8080D">
            <w:pPr>
              <w:pStyle w:val="ListParagraph"/>
              <w:keepNext/>
              <w:numPr>
                <w:ilvl w:val="0"/>
                <w:numId w:val="43"/>
              </w:numPr>
              <w:cnfStyle w:val="000000100000" w:firstRow="0" w:lastRow="0" w:firstColumn="0" w:lastColumn="0" w:oddVBand="0" w:evenVBand="0" w:oddHBand="1" w:evenHBand="0" w:firstRowFirstColumn="0" w:firstRowLastColumn="0" w:lastRowFirstColumn="0" w:lastRowLastColumn="0"/>
            </w:pPr>
            <w:r w:rsidRPr="00F8080D">
              <w:rPr>
                <w:i/>
              </w:rPr>
              <w:t>Edges First</w:t>
            </w:r>
            <w:r>
              <w:t xml:space="preserve"> - I</w:t>
            </w:r>
            <w:r w:rsidRPr="00F8080D">
              <w:t xml:space="preserve">t may be desirable that all edges appear beneath nodes, even if the resulting drawing is ambiguous. This can be achieved by choosing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edgesfirst</w:t>
            </w:r>
            <w:proofErr w:type="spellEnd"/>
            <w:r w:rsidRPr="00F8080D">
              <w:t>".</w:t>
            </w:r>
          </w:p>
        </w:tc>
      </w:tr>
      <w:tr w:rsidR="00F8080D" w14:paraId="17A9B683"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DC6495D" w14:textId="2D7958E1" w:rsidR="00F8080D" w:rsidRDefault="00F8080D" w:rsidP="00B95856">
            <w:r>
              <w:t>Rotate 90 counterclockwise</w:t>
            </w:r>
          </w:p>
        </w:tc>
        <w:tc>
          <w:tcPr>
            <w:tcW w:w="1170" w:type="dxa"/>
            <w:gridSpan w:val="2"/>
          </w:tcPr>
          <w:p w14:paraId="2AF940EA" w14:textId="150E32BD" w:rsidR="00F8080D" w:rsidRDefault="00F8080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73C1977" w14:textId="412397BC" w:rsidR="00F8080D" w:rsidRDefault="00F8080D" w:rsidP="00320FAD">
            <w:pPr>
              <w:keepNext/>
              <w:cnfStyle w:val="000000000000" w:firstRow="0" w:lastRow="0" w:firstColumn="0" w:lastColumn="0" w:oddVBand="0" w:evenVBand="0" w:oddHBand="0" w:evenHBand="0" w:firstRowFirstColumn="0" w:firstRowLastColumn="0" w:lastRowFirstColumn="0" w:lastRowLastColumn="0"/>
            </w:pPr>
            <w:r>
              <w:t xml:space="preserve">If checked, causes the final layout to be rotated </w:t>
            </w:r>
            <w:r w:rsidR="00BD1C2B">
              <w:t>counterclockwise</w:t>
            </w:r>
            <w:r>
              <w:t xml:space="preserve"> by 90 degrees.</w:t>
            </w:r>
          </w:p>
        </w:tc>
      </w:tr>
      <w:tr w:rsidR="00F8080D" w14:paraId="0FCA8BD2"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5B3935F" w14:textId="77777777" w:rsidR="00F8080D" w:rsidRDefault="00F8080D" w:rsidP="0002614C">
            <w:r>
              <w:t>Transparent Background</w:t>
            </w:r>
          </w:p>
        </w:tc>
        <w:tc>
          <w:tcPr>
            <w:tcW w:w="1170" w:type="dxa"/>
            <w:gridSpan w:val="2"/>
          </w:tcPr>
          <w:p w14:paraId="65297781" w14:textId="77777777" w:rsidR="00F8080D" w:rsidRDefault="00F8080D" w:rsidP="0002614C">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02DA8175" w14:textId="230D9B9D" w:rsidR="00F8080D" w:rsidRDefault="00F8080D" w:rsidP="0002614C">
            <w:pPr>
              <w:cnfStyle w:val="000000100000" w:firstRow="0" w:lastRow="0" w:firstColumn="0" w:lastColumn="0" w:oddVBand="0" w:evenVBand="0" w:oddHBand="1" w:evenHBand="0" w:firstRowFirstColumn="0" w:firstRowLastColumn="0" w:lastRowFirstColumn="0" w:lastRowLastColumn="0"/>
            </w:pPr>
            <w:r>
              <w:t xml:space="preserve">Toggles the background color between white and transparent. Transparent backgrounds are useful if you intend to layer the graphs in an image </w:t>
            </w:r>
            <w:r w:rsidR="00BD1C2B">
              <w:t>editor or</w:t>
            </w:r>
            <w:r>
              <w:t xml:space="preserve"> paste them into a Microsoft Word document.</w:t>
            </w:r>
          </w:p>
          <w:p w14:paraId="13A52712" w14:textId="77777777" w:rsidR="00F8080D" w:rsidRDefault="00F8080D" w:rsidP="0002614C">
            <w:pPr>
              <w:keepNext/>
              <w:spacing w:after="0"/>
              <w:cnfStyle w:val="000000100000" w:firstRow="0" w:lastRow="0" w:firstColumn="0" w:lastColumn="0" w:oddVBand="0" w:evenVBand="0" w:oddHBand="1" w:evenHBand="0" w:firstRowFirstColumn="0" w:firstRowLastColumn="0" w:lastRowFirstColumn="0" w:lastRowLastColumn="0"/>
            </w:pPr>
            <w:r>
              <w:lastRenderedPageBreak/>
              <w:t>Choices:</w:t>
            </w:r>
          </w:p>
          <w:p w14:paraId="41D88E8B" w14:textId="2D23A3BB" w:rsidR="00F8080D" w:rsidRDefault="005329FB"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F8080D">
              <w:t>Background is transparent</w:t>
            </w:r>
          </w:p>
          <w:p w14:paraId="2BE15366" w14:textId="77777777" w:rsidR="00F8080D" w:rsidRDefault="00F8080D" w:rsidP="0002614C">
            <w:pPr>
              <w:keepNext/>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862BC98" wp14:editId="2EEA1419">
                  <wp:extent cx="1253837" cy="681698"/>
                  <wp:effectExtent l="0" t="0" r="3810" b="4445"/>
                  <wp:docPr id="6209" name="Picture 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61143" cy="685670"/>
                          </a:xfrm>
                          <a:prstGeom prst="rect">
                            <a:avLst/>
                          </a:prstGeom>
                        </pic:spPr>
                      </pic:pic>
                    </a:graphicData>
                  </a:graphic>
                </wp:inline>
              </w:drawing>
            </w:r>
          </w:p>
          <w:p w14:paraId="7E492EEB" w14:textId="66B783E0" w:rsidR="00F8080D" w:rsidRDefault="005329FB"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F8080D">
              <w:t xml:space="preserve">Graph background is white. </w:t>
            </w:r>
          </w:p>
          <w:p w14:paraId="5899D66B" w14:textId="77777777" w:rsidR="00F8080D" w:rsidRDefault="00F8080D" w:rsidP="0002614C">
            <w:pPr>
              <w:keepNext/>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511C6BE" wp14:editId="760241AF">
                  <wp:extent cx="1253490" cy="699062"/>
                  <wp:effectExtent l="0" t="0" r="3810" b="6350"/>
                  <wp:docPr id="6210" name="Picture 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2236" cy="720670"/>
                          </a:xfrm>
                          <a:prstGeom prst="rect">
                            <a:avLst/>
                          </a:prstGeom>
                        </pic:spPr>
                      </pic:pic>
                    </a:graphicData>
                  </a:graphic>
                </wp:inline>
              </w:drawing>
            </w:r>
          </w:p>
          <w:p w14:paraId="20C3BA30" w14:textId="04A92210" w:rsidR="00F8080D" w:rsidRDefault="00F8080D" w:rsidP="0002614C">
            <w:pPr>
              <w:keepNext/>
              <w:cnfStyle w:val="000000100000" w:firstRow="0" w:lastRow="0" w:firstColumn="0" w:lastColumn="0" w:oddVBand="0" w:evenVBand="0" w:oddHBand="1" w:evenHBand="0" w:firstRowFirstColumn="0" w:firstRowLastColumn="0" w:lastRowFirstColumn="0" w:lastRowLastColumn="0"/>
            </w:pPr>
            <w:r>
              <w:t xml:space="preserve">Note: It is possible to set the graph background color to any valid color by specifying the </w:t>
            </w:r>
            <w:proofErr w:type="spellStart"/>
            <w:r w:rsidRPr="00E359EC">
              <w:rPr>
                <w:rFonts w:ascii="Courier New" w:hAnsi="Courier New" w:cs="Courier New"/>
              </w:rPr>
              <w:t>bgcolor</w:t>
            </w:r>
            <w:proofErr w:type="spellEnd"/>
            <w:r w:rsidRPr="00E359EC">
              <w:rPr>
                <w:rFonts w:ascii="Courier New" w:hAnsi="Courier New" w:cs="Courier New"/>
              </w:rPr>
              <w:t>=</w:t>
            </w:r>
            <w:r>
              <w:t xml:space="preserve"> attribute as a graph option on the </w:t>
            </w:r>
            <w:r w:rsidR="00E0663D" w:rsidRPr="00E0663D">
              <w:t>'</w:t>
            </w:r>
            <w:r>
              <w:t>settings</w:t>
            </w:r>
            <w:r w:rsidR="00E0663D" w:rsidRPr="00E0663D">
              <w:t>'</w:t>
            </w:r>
            <w:r>
              <w:t xml:space="preserve"> worksheet.</w:t>
            </w:r>
          </w:p>
        </w:tc>
      </w:tr>
      <w:tr w:rsidR="00E11235" w14:paraId="6E0B88EA"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94F7C2B" w14:textId="536A1B8F" w:rsidR="0002614C" w:rsidRDefault="0002614C" w:rsidP="0002614C">
            <w:pPr>
              <w:spacing w:after="0"/>
            </w:pPr>
            <w:r>
              <w:lastRenderedPageBreak/>
              <w:t>Node Options</w:t>
            </w:r>
          </w:p>
          <w:p w14:paraId="28B02447" w14:textId="77777777" w:rsidR="0002614C" w:rsidRDefault="0002614C" w:rsidP="0002614C">
            <w:pPr>
              <w:spacing w:after="0"/>
            </w:pPr>
          </w:p>
          <w:p w14:paraId="175E8F01" w14:textId="41D5FCC9" w:rsidR="00E11235" w:rsidRDefault="00E11235" w:rsidP="0002614C">
            <w:pPr>
              <w:spacing w:after="0"/>
            </w:pPr>
            <w:r>
              <w:rPr>
                <w:noProof/>
                <w:lang w:eastAsia="en-US"/>
              </w:rPr>
              <w:drawing>
                <wp:inline distT="0" distB="0" distL="0" distR="0" wp14:anchorId="4B90583E" wp14:editId="7B961744">
                  <wp:extent cx="2409825" cy="1895475"/>
                  <wp:effectExtent l="0" t="0" r="9525" b="9525"/>
                  <wp:docPr id="6305" name="Picture 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09825" cy="1895475"/>
                          </a:xfrm>
                          <a:prstGeom prst="rect">
                            <a:avLst/>
                          </a:prstGeom>
                        </pic:spPr>
                      </pic:pic>
                    </a:graphicData>
                  </a:graphic>
                </wp:inline>
              </w:drawing>
            </w:r>
          </w:p>
        </w:tc>
        <w:tc>
          <w:tcPr>
            <w:tcW w:w="1170" w:type="dxa"/>
            <w:gridSpan w:val="2"/>
          </w:tcPr>
          <w:p w14:paraId="21A0C892" w14:textId="77777777" w:rsidR="00E11235" w:rsidRDefault="00E11235" w:rsidP="0002614C">
            <w:pPr>
              <w:cnfStyle w:val="000000000000" w:firstRow="0" w:lastRow="0" w:firstColumn="0" w:lastColumn="0" w:oddVBand="0" w:evenVBand="0" w:oddHBand="0" w:evenHBand="0" w:firstRowFirstColumn="0" w:firstRowLastColumn="0" w:lastRowFirstColumn="0" w:lastRowLastColumn="0"/>
            </w:pPr>
            <w:r>
              <w:t>Dropdown list</w:t>
            </w:r>
          </w:p>
        </w:tc>
        <w:tc>
          <w:tcPr>
            <w:tcW w:w="4972" w:type="dxa"/>
            <w:gridSpan w:val="2"/>
          </w:tcPr>
          <w:p w14:paraId="303B4D26" w14:textId="2077EF99" w:rsidR="00E11235" w:rsidRDefault="001E7284" w:rsidP="0002614C">
            <w:pPr>
              <w:cnfStyle w:val="000000000000" w:firstRow="0" w:lastRow="0" w:firstColumn="0" w:lastColumn="0" w:oddVBand="0" w:evenVBand="0" w:oddHBand="0" w:evenHBand="0" w:firstRowFirstColumn="0" w:firstRowLastColumn="0" w:lastRowFirstColumn="0" w:lastRowLastColumn="0"/>
            </w:pPr>
            <w:r>
              <w:t>Choices which control which nodes are included in the Graphviz source, and how the labels should be represented.</w:t>
            </w:r>
          </w:p>
        </w:tc>
      </w:tr>
      <w:tr w:rsidR="006C6BE9" w14:paraId="4E686C45"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325CE408" w14:textId="77777777" w:rsidR="001E7284" w:rsidRDefault="001E7284" w:rsidP="0002614C">
            <w:pPr>
              <w:spacing w:after="0" w:line="240" w:lineRule="auto"/>
              <w:rPr>
                <w:noProof/>
                <w:lang w:eastAsia="en-US"/>
              </w:rPr>
            </w:pPr>
            <w:r>
              <w:rPr>
                <w:noProof/>
                <w:lang w:eastAsia="en-US"/>
              </w:rPr>
              <w:t>Drawing</w:t>
            </w:r>
          </w:p>
        </w:tc>
        <w:tc>
          <w:tcPr>
            <w:tcW w:w="1170" w:type="dxa"/>
            <w:gridSpan w:val="2"/>
            <w:shd w:val="clear" w:color="auto" w:fill="BFBFBF" w:themeFill="background1" w:themeFillShade="BF"/>
          </w:tcPr>
          <w:p w14:paraId="30A4D6DB" w14:textId="77777777" w:rsidR="001E7284" w:rsidRDefault="001E7284"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3ED36221" w14:textId="77777777" w:rsidR="001E7284" w:rsidRDefault="001E7284" w:rsidP="0002614C">
            <w:pPr>
              <w:keepNext/>
              <w:spacing w:after="0" w:line="240" w:lineRule="auto"/>
              <w:cnfStyle w:val="000000100000" w:firstRow="0" w:lastRow="0" w:firstColumn="0" w:lastColumn="0" w:oddVBand="0" w:evenVBand="0" w:oddHBand="1" w:evenHBand="0" w:firstRowFirstColumn="0" w:firstRowLastColumn="0" w:lastRowFirstColumn="0" w:lastRowLastColumn="0"/>
            </w:pPr>
            <w:r>
              <w:t>Section Heading</w:t>
            </w:r>
          </w:p>
        </w:tc>
      </w:tr>
      <w:tr w:rsidR="001E7284" w14:paraId="6385096C"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5E1EADB8" w14:textId="1263EB7C" w:rsidR="001E7284" w:rsidRDefault="001E7284" w:rsidP="001E7284">
            <w:r>
              <w:t>Include stand-alone nodes</w:t>
            </w:r>
          </w:p>
        </w:tc>
        <w:tc>
          <w:tcPr>
            <w:tcW w:w="1170" w:type="dxa"/>
            <w:gridSpan w:val="2"/>
          </w:tcPr>
          <w:p w14:paraId="59FB472E" w14:textId="77777777" w:rsidR="001E7284" w:rsidRDefault="001E7284" w:rsidP="0002614C">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7E699AA" w14:textId="419E8BBF"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Include or e</w:t>
            </w:r>
            <w:r w:rsidRPr="002F092F">
              <w:t>xclude nodes without relationships (</w:t>
            </w:r>
            <w:r w:rsidR="00E16AE1" w:rsidRPr="002F092F">
              <w:t>i.e.,</w:t>
            </w:r>
            <w:r w:rsidRPr="002F092F">
              <w:t xml:space="preserve"> </w:t>
            </w:r>
            <w:r>
              <w:t>island</w:t>
            </w:r>
            <w:r w:rsidRPr="002F092F">
              <w:t xml:space="preserve"> nodes).</w:t>
            </w:r>
          </w:p>
          <w:p w14:paraId="04A1BC18" w14:textId="7777777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 xml:space="preserve">When using views to exclude relationship edges there may be nodes left in the diagram that are not connected to anything. This setting specifies if these </w:t>
            </w:r>
            <w:r>
              <w:lastRenderedPageBreak/>
              <w:t>island nodes should be included or excluded from the diagram.</w:t>
            </w:r>
          </w:p>
          <w:p w14:paraId="4BB99413" w14:textId="77777777" w:rsidR="001E7284" w:rsidRDefault="001E7284"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29726EF3" w14:textId="4297507E" w:rsidR="001E7284" w:rsidRDefault="005329FB"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E7284">
              <w:t>retain the island nodes</w:t>
            </w:r>
          </w:p>
          <w:p w14:paraId="26173626" w14:textId="5776B84C" w:rsidR="001E7284" w:rsidRDefault="005329FB" w:rsidP="00026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1E7284">
              <w:t>drop the island nodes from the diagram</w:t>
            </w:r>
          </w:p>
        </w:tc>
      </w:tr>
      <w:tr w:rsidR="006C6BE9" w14:paraId="6C9F7E57"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36CA5D71" w14:textId="6250FD62" w:rsidR="001E7284" w:rsidRDefault="001E7284" w:rsidP="0002614C">
            <w:pPr>
              <w:spacing w:after="0" w:line="240" w:lineRule="auto"/>
              <w:rPr>
                <w:noProof/>
                <w:lang w:eastAsia="en-US"/>
              </w:rPr>
            </w:pPr>
            <w:r>
              <w:rPr>
                <w:noProof/>
                <w:lang w:eastAsia="en-US"/>
              </w:rPr>
              <w:lastRenderedPageBreak/>
              <w:t>Label Columns</w:t>
            </w:r>
          </w:p>
        </w:tc>
        <w:tc>
          <w:tcPr>
            <w:tcW w:w="1170" w:type="dxa"/>
            <w:gridSpan w:val="2"/>
            <w:shd w:val="clear" w:color="auto" w:fill="BFBFBF" w:themeFill="background1" w:themeFillShade="BF"/>
          </w:tcPr>
          <w:p w14:paraId="0C6F9245" w14:textId="77777777" w:rsidR="001E7284" w:rsidRDefault="001E7284"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2F4B08DB" w14:textId="3A7E3DB9" w:rsidR="001E7284" w:rsidRDefault="001E7284" w:rsidP="00CD18FE">
            <w:pPr>
              <w:keepNext/>
              <w:spacing w:after="0" w:line="240" w:lineRule="auto"/>
              <w:cnfStyle w:val="000000100000" w:firstRow="0" w:lastRow="0" w:firstColumn="0" w:lastColumn="0" w:oddVBand="0" w:evenVBand="0" w:oddHBand="1" w:evenHBand="0" w:firstRowFirstColumn="0" w:firstRowLastColumn="0" w:lastRowFirstColumn="0" w:lastRowLastColumn="0"/>
            </w:pPr>
            <w:r>
              <w:t>Section Heading</w:t>
            </w:r>
          </w:p>
        </w:tc>
      </w:tr>
      <w:tr w:rsidR="001E7284" w14:paraId="2B28CC08"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6C36572" w14:textId="6761FE28" w:rsidR="001E7284" w:rsidRDefault="001E7284" w:rsidP="001E7284">
            <w:pPr>
              <w:keepNext/>
            </w:pPr>
            <w:r>
              <w:t xml:space="preserve">Include </w:t>
            </w:r>
            <w:r w:rsidR="005329FB" w:rsidRPr="005329FB">
              <w:t>"</w:t>
            </w:r>
            <w:r>
              <w:t>Label</w:t>
            </w:r>
            <w:r w:rsidR="005329FB" w:rsidRPr="005329FB">
              <w:t>"</w:t>
            </w:r>
          </w:p>
        </w:tc>
        <w:tc>
          <w:tcPr>
            <w:tcW w:w="1170" w:type="dxa"/>
            <w:gridSpan w:val="2"/>
          </w:tcPr>
          <w:p w14:paraId="5117A6C5" w14:textId="7777777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365C409" w14:textId="31DF526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Include or e</w:t>
            </w:r>
            <w:r w:rsidRPr="00CE151F">
              <w:t>xclude Labels</w:t>
            </w:r>
            <w:r>
              <w:t xml:space="preserve"> column data</w:t>
            </w:r>
            <w:r w:rsidRPr="00CE151F">
              <w:t>?</w:t>
            </w:r>
          </w:p>
          <w:p w14:paraId="421E5966" w14:textId="20C98D8B"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Allows you to turn labels on/off in the graph.</w:t>
            </w:r>
          </w:p>
          <w:p w14:paraId="21586683" w14:textId="77777777" w:rsidR="001E7284" w:rsidRDefault="001E7284"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57617BDE" w14:textId="265EEA92" w:rsidR="001E7284" w:rsidRDefault="005329FB"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E7284">
              <w:t>Include</w:t>
            </w:r>
            <w:r w:rsidR="001E7284" w:rsidRPr="00CE151F">
              <w:t xml:space="preserve"> label</w:t>
            </w:r>
            <w:r w:rsidR="001E7284">
              <w:t xml:space="preserve"> column data</w:t>
            </w:r>
          </w:p>
          <w:p w14:paraId="51D9CA0A" w14:textId="53F5CF74" w:rsidR="001E7284" w:rsidRDefault="005329FB" w:rsidP="001E7284">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Unchecked -</w:t>
            </w:r>
            <w:r>
              <w:rPr>
                <w:b/>
              </w:rPr>
              <w:t xml:space="preserve"> </w:t>
            </w:r>
            <w:r w:rsidR="001E7284" w:rsidRPr="00CE151F">
              <w:t xml:space="preserve">Drop the label </w:t>
            </w:r>
            <w:r w:rsidR="001E7284">
              <w:t xml:space="preserve">column data </w:t>
            </w:r>
            <w:r w:rsidR="001E7284" w:rsidRPr="00CE151F">
              <w:t>from the graph</w:t>
            </w:r>
          </w:p>
        </w:tc>
      </w:tr>
      <w:tr w:rsidR="001E7284" w14:paraId="6A88586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ACA11B4" w14:textId="45F257BB" w:rsidR="001E7284" w:rsidRDefault="001E7284" w:rsidP="0002614C">
            <w:pPr>
              <w:keepNext/>
            </w:pPr>
            <w:r>
              <w:t xml:space="preserve">Include </w:t>
            </w:r>
            <w:r w:rsidR="005329FB" w:rsidRPr="005329FB">
              <w:t>"</w:t>
            </w:r>
            <w:r>
              <w:t>Outside Label</w:t>
            </w:r>
            <w:r w:rsidR="005329FB" w:rsidRPr="005329FB">
              <w:t>"</w:t>
            </w:r>
          </w:p>
        </w:tc>
        <w:tc>
          <w:tcPr>
            <w:tcW w:w="1170" w:type="dxa"/>
            <w:gridSpan w:val="2"/>
          </w:tcPr>
          <w:p w14:paraId="65160B9E" w14:textId="77777777"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19C89587" w14:textId="099DC3D9"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Include or e</w:t>
            </w:r>
            <w:r w:rsidRPr="00CE151F">
              <w:t xml:space="preserve">xclude </w:t>
            </w:r>
            <w:r>
              <w:t xml:space="preserve">Outside </w:t>
            </w:r>
            <w:r w:rsidRPr="00CE151F">
              <w:t>Labels</w:t>
            </w:r>
            <w:r>
              <w:t xml:space="preserve"> column data</w:t>
            </w:r>
            <w:r w:rsidRPr="00CE151F">
              <w:t>?</w:t>
            </w:r>
          </w:p>
          <w:p w14:paraId="3F1D0973" w14:textId="425C89E0"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Allows you to turn outside (</w:t>
            </w:r>
            <w:proofErr w:type="spellStart"/>
            <w:r>
              <w:t>xlabel</w:t>
            </w:r>
            <w:proofErr w:type="spellEnd"/>
            <w:r>
              <w:t>) labels on/off in the graph.</w:t>
            </w:r>
          </w:p>
          <w:p w14:paraId="58005D76" w14:textId="77777777" w:rsidR="001E7284" w:rsidRDefault="001E7284" w:rsidP="0002614C">
            <w:pPr>
              <w:keepNext/>
              <w:spacing w:after="0"/>
              <w:cnfStyle w:val="000000100000" w:firstRow="0" w:lastRow="0" w:firstColumn="0" w:lastColumn="0" w:oddVBand="0" w:evenVBand="0" w:oddHBand="1" w:evenHBand="0" w:firstRowFirstColumn="0" w:firstRowLastColumn="0" w:lastRowFirstColumn="0" w:lastRowLastColumn="0"/>
            </w:pPr>
            <w:r>
              <w:t>Choices:</w:t>
            </w:r>
          </w:p>
          <w:p w14:paraId="210E6C28" w14:textId="6656F06E" w:rsidR="001E7284" w:rsidRDefault="005329FB"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1E7284">
              <w:t>Include</w:t>
            </w:r>
            <w:r w:rsidR="001E7284" w:rsidRPr="00CE151F">
              <w:t xml:space="preserve"> </w:t>
            </w:r>
            <w:r w:rsidR="001E7284">
              <w:t xml:space="preserve">outside </w:t>
            </w:r>
            <w:r w:rsidR="001E7284" w:rsidRPr="00CE151F">
              <w:t>label</w:t>
            </w:r>
            <w:r w:rsidR="001E7284">
              <w:t xml:space="preserve"> column data</w:t>
            </w:r>
          </w:p>
          <w:p w14:paraId="415810C6" w14:textId="18246D1C" w:rsidR="001E7284" w:rsidRDefault="005329FB"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Unchecked -</w:t>
            </w:r>
            <w:r>
              <w:rPr>
                <w:b/>
              </w:rPr>
              <w:t xml:space="preserve"> </w:t>
            </w:r>
            <w:r w:rsidR="001E7284" w:rsidRPr="00CE151F">
              <w:t xml:space="preserve">Drop the </w:t>
            </w:r>
            <w:r w:rsidR="001E7284">
              <w:t xml:space="preserve">outside </w:t>
            </w:r>
            <w:r w:rsidR="001E7284" w:rsidRPr="00CE151F">
              <w:t xml:space="preserve">label </w:t>
            </w:r>
            <w:r w:rsidR="001E7284">
              <w:t xml:space="preserve">column data </w:t>
            </w:r>
            <w:r w:rsidR="001E7284" w:rsidRPr="00CE151F">
              <w:t>from the graph</w:t>
            </w:r>
          </w:p>
        </w:tc>
      </w:tr>
      <w:tr w:rsidR="00535973" w14:paraId="1B89EE9D"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18262EA7" w14:textId="4AA9F810" w:rsidR="00535973" w:rsidRDefault="001E7284" w:rsidP="00B95856">
            <w:r>
              <w:t xml:space="preserve">When the </w:t>
            </w:r>
            <w:r w:rsidR="005329FB" w:rsidRPr="005329FB">
              <w:t>"</w:t>
            </w:r>
            <w:r>
              <w:t>Label</w:t>
            </w:r>
            <w:r w:rsidR="005329FB" w:rsidRPr="005329FB">
              <w:t>"</w:t>
            </w:r>
            <w:r>
              <w:t xml:space="preserve"> column is blank…</w:t>
            </w:r>
          </w:p>
        </w:tc>
        <w:tc>
          <w:tcPr>
            <w:tcW w:w="1170" w:type="dxa"/>
            <w:gridSpan w:val="2"/>
          </w:tcPr>
          <w:p w14:paraId="0BD88102" w14:textId="51B185D9" w:rsidR="00535973" w:rsidRDefault="001E7284" w:rsidP="00B95856">
            <w:pPr>
              <w:cnfStyle w:val="000000000000" w:firstRow="0" w:lastRow="0" w:firstColumn="0" w:lastColumn="0" w:oddVBand="0" w:evenVBand="0" w:oddHBand="0" w:evenHBand="0" w:firstRowFirstColumn="0" w:firstRowLastColumn="0" w:lastRowFirstColumn="0" w:lastRowLastColumn="0"/>
            </w:pPr>
            <w:r>
              <w:t>Menu</w:t>
            </w:r>
          </w:p>
        </w:tc>
        <w:tc>
          <w:tcPr>
            <w:tcW w:w="4972" w:type="dxa"/>
            <w:gridSpan w:val="2"/>
          </w:tcPr>
          <w:p w14:paraId="0BD9D005" w14:textId="59D0C821" w:rsidR="00535973" w:rsidRDefault="00535973" w:rsidP="00535973">
            <w:pPr>
              <w:keepNext/>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blank </w:t>
            </w:r>
            <w:r w:rsidR="001E7284">
              <w:t>values in the Label column</w:t>
            </w:r>
            <w:r w:rsidRPr="00CE151F">
              <w:t>?</w:t>
            </w:r>
          </w:p>
          <w:p w14:paraId="3E0DFC53" w14:textId="3CE408B3" w:rsidR="00535973" w:rsidRDefault="00535973" w:rsidP="00535973">
            <w:pPr>
              <w:keepNext/>
              <w:cnfStyle w:val="000000000000" w:firstRow="0" w:lastRow="0" w:firstColumn="0" w:lastColumn="0" w:oddVBand="0" w:evenVBand="0" w:oddHBand="0" w:evenHBand="0" w:firstRowFirstColumn="0" w:firstRowLastColumn="0" w:lastRowFirstColumn="0" w:lastRowLastColumn="0"/>
            </w:pPr>
            <w:r>
              <w:t xml:space="preserve">When the </w:t>
            </w:r>
            <w:r w:rsidR="00550172">
              <w:t>"</w:t>
            </w:r>
            <w:r>
              <w:t>Label</w:t>
            </w:r>
            <w:r w:rsidR="00550172">
              <w:t>"</w:t>
            </w:r>
            <w:r>
              <w:t xml:space="preserve"> column is blank on the data worksheet on a row which refers to a node it can mean two possible things. One interpretation is to remove the label from the node, as might be useful when using images to represent nodes. The other interpretation is to let the graph default to displaying the value in the </w:t>
            </w:r>
            <w:r w:rsidR="00550172">
              <w:t>"</w:t>
            </w:r>
            <w:r>
              <w:t>Item</w:t>
            </w:r>
            <w:r w:rsidR="00550172">
              <w:t>"</w:t>
            </w:r>
            <w:r>
              <w:t xml:space="preserve"> column.</w:t>
            </w:r>
          </w:p>
          <w:p w14:paraId="3995D1F2" w14:textId="77777777" w:rsidR="00535973" w:rsidRDefault="00535973" w:rsidP="00535973">
            <w:pPr>
              <w:keepNext/>
              <w:spacing w:after="0"/>
              <w:cnfStyle w:val="000000000000" w:firstRow="0" w:lastRow="0" w:firstColumn="0" w:lastColumn="0" w:oddVBand="0" w:evenVBand="0" w:oddHBand="0" w:evenHBand="0" w:firstRowFirstColumn="0" w:firstRowLastColumn="0" w:lastRowFirstColumn="0" w:lastRowLastColumn="0"/>
            </w:pPr>
            <w:r>
              <w:t>Choices:</w:t>
            </w:r>
          </w:p>
          <w:p w14:paraId="43A409EE" w14:textId="0F4CF0CB" w:rsidR="00535973" w:rsidRDefault="00CD18FE" w:rsidP="00535973">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bCs/>
              </w:rPr>
              <w:t>…use blank for the node label</w:t>
            </w:r>
            <w:r w:rsidR="00535973">
              <w:t xml:space="preserve"> </w:t>
            </w:r>
            <w:r w:rsidR="005329FB">
              <w:t>-</w:t>
            </w:r>
            <w:r w:rsidR="00535973">
              <w:t xml:space="preserve"> use the blank label as the node</w:t>
            </w:r>
            <w:r w:rsidR="00E0663D" w:rsidRPr="00E0663D">
              <w:t>'</w:t>
            </w:r>
            <w:r w:rsidR="00535973">
              <w:t>s label text</w:t>
            </w:r>
          </w:p>
          <w:p w14:paraId="071DC136" w14:textId="022421AB" w:rsidR="00535973" w:rsidRDefault="00CD18FE" w:rsidP="00535973">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bCs/>
              </w:rPr>
              <w:t>…use the node identifier as the label</w:t>
            </w:r>
            <w:r w:rsidR="00535973">
              <w:t xml:space="preserve"> </w:t>
            </w:r>
            <w:r w:rsidR="005329FB">
              <w:t>-</w:t>
            </w:r>
            <w:r w:rsidR="00535973">
              <w:t xml:space="preserve"> show the value in the </w:t>
            </w:r>
            <w:r w:rsidR="00550172">
              <w:t>"</w:t>
            </w:r>
            <w:r w:rsidR="00535973">
              <w:t>Item</w:t>
            </w:r>
            <w:r w:rsidR="00550172">
              <w:t>"</w:t>
            </w:r>
            <w:r w:rsidR="00535973">
              <w:t xml:space="preserve"> column as the label text</w:t>
            </w:r>
          </w:p>
        </w:tc>
      </w:tr>
      <w:tr w:rsidR="00CD18FE" w14:paraId="3689F840"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4E65D0A0" w14:textId="77777777" w:rsidR="0002614C" w:rsidRDefault="0002614C" w:rsidP="00CD18FE">
            <w:pPr>
              <w:keepNext/>
              <w:spacing w:after="0"/>
            </w:pPr>
            <w:r>
              <w:lastRenderedPageBreak/>
              <w:t>Edge Options</w:t>
            </w:r>
          </w:p>
          <w:p w14:paraId="75045E29" w14:textId="77777777" w:rsidR="0002614C" w:rsidRDefault="0002614C" w:rsidP="00CD18FE">
            <w:pPr>
              <w:keepNext/>
              <w:spacing w:after="0"/>
            </w:pPr>
          </w:p>
          <w:p w14:paraId="150045A1" w14:textId="7A2B951C" w:rsidR="00CD18FE" w:rsidRDefault="00CD18FE" w:rsidP="00CD18FE">
            <w:pPr>
              <w:keepNext/>
              <w:spacing w:after="0"/>
            </w:pPr>
            <w:r>
              <w:rPr>
                <w:noProof/>
                <w:lang w:eastAsia="en-US"/>
              </w:rPr>
              <w:drawing>
                <wp:inline distT="0" distB="0" distL="0" distR="0" wp14:anchorId="7C042F77" wp14:editId="156876EE">
                  <wp:extent cx="2414016" cy="2589165"/>
                  <wp:effectExtent l="0" t="0" r="5715" b="1905"/>
                  <wp:docPr id="6307" name="Picture 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14016" cy="2589165"/>
                          </a:xfrm>
                          <a:prstGeom prst="rect">
                            <a:avLst/>
                          </a:prstGeom>
                        </pic:spPr>
                      </pic:pic>
                    </a:graphicData>
                  </a:graphic>
                </wp:inline>
              </w:drawing>
            </w:r>
          </w:p>
        </w:tc>
        <w:tc>
          <w:tcPr>
            <w:tcW w:w="1170" w:type="dxa"/>
            <w:gridSpan w:val="2"/>
          </w:tcPr>
          <w:p w14:paraId="467BEE41" w14:textId="77777777" w:rsidR="00CD18FE" w:rsidRDefault="00CD18FE" w:rsidP="00CD18FE">
            <w:pPr>
              <w:keepNext/>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1B70195E" w14:textId="6B8EE7F8" w:rsidR="00CD18FE" w:rsidRDefault="00CD18FE" w:rsidP="00CD18FE">
            <w:pPr>
              <w:keepNext/>
              <w:cnfStyle w:val="000000100000" w:firstRow="0" w:lastRow="0" w:firstColumn="0" w:lastColumn="0" w:oddVBand="0" w:evenVBand="0" w:oddHBand="1" w:evenHBand="0" w:firstRowFirstColumn="0" w:firstRowLastColumn="0" w:lastRowFirstColumn="0" w:lastRowLastColumn="0"/>
            </w:pPr>
            <w:r>
              <w:t>Choices which control how edges should be specified in the Graphviz source, and how the labels should be represented.</w:t>
            </w:r>
          </w:p>
        </w:tc>
      </w:tr>
      <w:tr w:rsidR="006C6BE9" w14:paraId="5E2A51A2"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67F44AD4" w14:textId="3778D2EF" w:rsidR="00CD18FE" w:rsidRDefault="00CD18FE" w:rsidP="0002614C">
            <w:pPr>
              <w:spacing w:after="0" w:line="240" w:lineRule="auto"/>
              <w:rPr>
                <w:noProof/>
                <w:lang w:eastAsia="en-US"/>
              </w:rPr>
            </w:pPr>
            <w:r>
              <w:rPr>
                <w:noProof/>
                <w:lang w:eastAsia="en-US"/>
              </w:rPr>
              <w:t>Consolidate</w:t>
            </w:r>
          </w:p>
        </w:tc>
        <w:tc>
          <w:tcPr>
            <w:tcW w:w="1170" w:type="dxa"/>
            <w:gridSpan w:val="2"/>
            <w:shd w:val="clear" w:color="auto" w:fill="BFBFBF" w:themeFill="background1" w:themeFillShade="BF"/>
          </w:tcPr>
          <w:p w14:paraId="21E799A8" w14:textId="77777777" w:rsidR="00CD18FE" w:rsidRDefault="00CD18FE" w:rsidP="0002614C">
            <w:pPr>
              <w:spacing w:after="0" w:line="240" w:lineRule="auto"/>
              <w:cnfStyle w:val="000000000000" w:firstRow="0" w:lastRow="0" w:firstColumn="0" w:lastColumn="0" w:oddVBand="0" w:evenVBand="0" w:oddHBand="0" w:evenHBand="0" w:firstRowFirstColumn="0" w:firstRowLastColumn="0" w:lastRowFirstColumn="0" w:lastRowLastColumn="0"/>
            </w:pPr>
            <w:r>
              <w:t>Label</w:t>
            </w:r>
          </w:p>
        </w:tc>
        <w:tc>
          <w:tcPr>
            <w:tcW w:w="4972" w:type="dxa"/>
            <w:gridSpan w:val="2"/>
            <w:shd w:val="clear" w:color="auto" w:fill="BFBFBF" w:themeFill="background1" w:themeFillShade="BF"/>
          </w:tcPr>
          <w:p w14:paraId="4CFE986C" w14:textId="5A646E96" w:rsidR="00CD18FE" w:rsidRDefault="00CD18FE" w:rsidP="00CD18FE">
            <w:pPr>
              <w:keepNext/>
              <w:spacing w:after="0" w:line="240" w:lineRule="auto"/>
              <w:cnfStyle w:val="000000000000" w:firstRow="0" w:lastRow="0" w:firstColumn="0" w:lastColumn="0" w:oddVBand="0" w:evenVBand="0" w:oddHBand="0" w:evenHBand="0" w:firstRowFirstColumn="0" w:firstRowLastColumn="0" w:lastRowFirstColumn="0" w:lastRowLastColumn="0"/>
            </w:pPr>
            <w:r>
              <w:t xml:space="preserve">Section Heading </w:t>
            </w:r>
          </w:p>
        </w:tc>
      </w:tr>
      <w:tr w:rsidR="00CD18FE" w14:paraId="5706D1F9"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7FDCD19B" w14:textId="5919565F" w:rsidR="00CD18FE" w:rsidRDefault="00CD18FE" w:rsidP="00CD18FE">
            <w:r>
              <w:t xml:space="preserve">Apply </w:t>
            </w:r>
            <w:r w:rsidR="005329FB" w:rsidRPr="005329FB">
              <w:t>"</w:t>
            </w:r>
            <w:r>
              <w:t>strict</w:t>
            </w:r>
            <w:r w:rsidR="005329FB" w:rsidRPr="005329FB">
              <w:t>"</w:t>
            </w:r>
            <w:r>
              <w:t xml:space="preserve"> rules</w:t>
            </w:r>
          </w:p>
        </w:tc>
        <w:tc>
          <w:tcPr>
            <w:tcW w:w="1170" w:type="dxa"/>
            <w:gridSpan w:val="2"/>
          </w:tcPr>
          <w:p w14:paraId="55621BD2" w14:textId="77777777" w:rsidR="00CD18FE" w:rsidRDefault="00CD18FE" w:rsidP="00CD18FE">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2FD23283" w14:textId="77777777" w:rsidR="00CD18FE" w:rsidRDefault="00CD18FE" w:rsidP="009F2E11">
            <w:pPr>
              <w:cnfStyle w:val="000000100000" w:firstRow="0" w:lastRow="0" w:firstColumn="0" w:lastColumn="0" w:oddVBand="0" w:evenVBand="0" w:oddHBand="1" w:evenHBand="0" w:firstRowFirstColumn="0" w:firstRowLastColumn="0" w:lastRowFirstColumn="0" w:lastRowLastColumn="0"/>
            </w:pPr>
            <w:r>
              <w:t xml:space="preserve">Specifies the </w:t>
            </w:r>
            <w:r w:rsidRPr="001D2701">
              <w:rPr>
                <w:rFonts w:ascii="Courier New" w:hAnsi="Courier New" w:cs="Courier New"/>
              </w:rPr>
              <w:t>strict</w:t>
            </w:r>
            <w:r>
              <w:t xml:space="preserve"> attribute for the top-level graph.</w:t>
            </w:r>
          </w:p>
          <w:p w14:paraId="2DE8A2A8" w14:textId="77777777" w:rsidR="00CD18FE" w:rsidRDefault="00CD18FE" w:rsidP="009F2E11">
            <w:pPr>
              <w:cnfStyle w:val="000000100000" w:firstRow="0" w:lastRow="0" w:firstColumn="0" w:lastColumn="0" w:oddVBand="0" w:evenVBand="0" w:oddHBand="1" w:evenHBand="0" w:firstRowFirstColumn="0" w:firstRowLastColumn="0" w:lastRowFirstColumn="0" w:lastRowLastColumn="0"/>
            </w:pPr>
            <w:r w:rsidRPr="003A37E3">
              <w:t>Describing the graph as strict forbids the creation of multi-edges, i.e., there can be at most one edge with a given tail node and head node in the directed case. For undirected graphs, there can be at most one edge connected to the same two nodes. Subsequent edge statements using the same two nodes will identify the edge with the previously defined one and apply any attribut</w:t>
            </w:r>
            <w:r>
              <w:t>es given in the edge statement.</w:t>
            </w:r>
          </w:p>
          <w:p w14:paraId="50B4E36B" w14:textId="77777777" w:rsidR="00CD18FE" w:rsidRDefault="00CD18FE" w:rsidP="009F2E11">
            <w:pPr>
              <w:spacing w:after="0"/>
              <w:cnfStyle w:val="000000100000" w:firstRow="0" w:lastRow="0" w:firstColumn="0" w:lastColumn="0" w:oddVBand="0" w:evenVBand="0" w:oddHBand="1" w:evenHBand="0" w:firstRowFirstColumn="0" w:firstRowLastColumn="0" w:lastRowFirstColumn="0" w:lastRowLastColumn="0"/>
            </w:pPr>
            <w:r>
              <w:t>Choices:</w:t>
            </w:r>
          </w:p>
          <w:p w14:paraId="46855849" w14:textId="6A6399EA" w:rsidR="00CD18FE" w:rsidRDefault="005329FB" w:rsidP="009F2E11">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D18FE" w:rsidRPr="004E43A3">
              <w:t>Include</w:t>
            </w:r>
            <w:r w:rsidR="00CD18FE">
              <w:t>s</w:t>
            </w:r>
            <w:r w:rsidR="00CD18FE" w:rsidRPr="004E43A3">
              <w:t xml:space="preserve"> the</w:t>
            </w:r>
            <w:r w:rsidR="00CD18FE">
              <w:rPr>
                <w:rFonts w:ascii="Courier New" w:hAnsi="Courier New" w:cs="Courier New"/>
              </w:rPr>
              <w:t xml:space="preserve"> strict </w:t>
            </w:r>
            <w:r w:rsidR="00CD18FE" w:rsidRPr="004E43A3">
              <w:t>attribute</w:t>
            </w:r>
          </w:p>
          <w:p w14:paraId="0498CF40"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3BB22E00" wp14:editId="3D9B8919">
                  <wp:extent cx="1045845" cy="303965"/>
                  <wp:effectExtent l="0" t="0" r="1905" b="1270"/>
                  <wp:docPr id="6213" name="Picture 24">
                    <a:extLst xmlns:a="http://schemas.openxmlformats.org/drawingml/2006/main">
                      <a:ext uri="{FF2B5EF4-FFF2-40B4-BE49-F238E27FC236}">
                        <a16:creationId xmlns:a16="http://schemas.microsoft.com/office/drawing/2014/main" id="{7AF39AB6-49F3-40FC-AC32-10444F3E7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7AF39AB6-49F3-40FC-AC32-10444F3E73EB}"/>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1091620" cy="317269"/>
                          </a:xfrm>
                          <a:prstGeom prst="rect">
                            <a:avLst/>
                          </a:prstGeom>
                        </pic:spPr>
                      </pic:pic>
                    </a:graphicData>
                  </a:graphic>
                </wp:inline>
              </w:drawing>
            </w:r>
          </w:p>
          <w:p w14:paraId="75537ED9"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t>Edges have been consolidated.</w:t>
            </w:r>
          </w:p>
          <w:p w14:paraId="1F36384E" w14:textId="53B8089E" w:rsidR="00CD18FE" w:rsidRDefault="005329FB" w:rsidP="009F2E11">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CD18FE" w:rsidRPr="004E43A3">
              <w:t>Omit</w:t>
            </w:r>
            <w:r w:rsidR="00CD18FE">
              <w:t>s</w:t>
            </w:r>
            <w:r w:rsidR="00CD18FE" w:rsidRPr="004E43A3">
              <w:t xml:space="preserve"> the</w:t>
            </w:r>
            <w:r w:rsidR="00CD18FE">
              <w:rPr>
                <w:rFonts w:ascii="Courier New" w:hAnsi="Courier New" w:cs="Courier New"/>
              </w:rPr>
              <w:t xml:space="preserve"> strict </w:t>
            </w:r>
            <w:r w:rsidR="00CD18FE" w:rsidRPr="004E43A3">
              <w:t>attribute</w:t>
            </w:r>
          </w:p>
          <w:p w14:paraId="7E1ACA58"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12E7486B" wp14:editId="4DD1FD86">
                  <wp:extent cx="1046019" cy="304015"/>
                  <wp:effectExtent l="0" t="0" r="1905" b="1270"/>
                  <wp:docPr id="6214" name="Picture 26">
                    <a:extLst xmlns:a="http://schemas.openxmlformats.org/drawingml/2006/main">
                      <a:ext uri="{FF2B5EF4-FFF2-40B4-BE49-F238E27FC236}">
                        <a16:creationId xmlns:a16="http://schemas.microsoft.com/office/drawing/2014/main" id="{0C118ED7-EFB2-440F-A59F-509ED28A9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C118ED7-EFB2-440F-A59F-509ED28A9A4F}"/>
                              </a:ext>
                            </a:extLst>
                          </pic:cNvPr>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1065390" cy="309645"/>
                          </a:xfrm>
                          <a:prstGeom prst="rect">
                            <a:avLst/>
                          </a:prstGeom>
                        </pic:spPr>
                      </pic:pic>
                    </a:graphicData>
                  </a:graphic>
                </wp:inline>
              </w:drawing>
            </w:r>
          </w:p>
          <w:p w14:paraId="64D19325"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t>Edges have not been consolidated.</w:t>
            </w:r>
          </w:p>
        </w:tc>
      </w:tr>
      <w:tr w:rsidR="00CD18FE" w14:paraId="6DFFA32E"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F6B5CEA" w14:textId="40F84992" w:rsidR="00CD18FE" w:rsidRDefault="00CD18FE" w:rsidP="00CD18FE">
            <w:r>
              <w:lastRenderedPageBreak/>
              <w:t>Concentrate edges</w:t>
            </w:r>
          </w:p>
        </w:tc>
        <w:tc>
          <w:tcPr>
            <w:tcW w:w="1170" w:type="dxa"/>
            <w:gridSpan w:val="2"/>
          </w:tcPr>
          <w:p w14:paraId="44D845C3" w14:textId="0E3ED13C" w:rsidR="00CD18FE" w:rsidRDefault="00CD18FE" w:rsidP="00CD18FE">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52BA6C01" w14:textId="1A02AF97" w:rsidR="00CD18FE" w:rsidRDefault="00CD18FE" w:rsidP="009F2E11">
            <w:pPr>
              <w:cnfStyle w:val="000000000000" w:firstRow="0" w:lastRow="0" w:firstColumn="0" w:lastColumn="0" w:oddVBand="0" w:evenVBand="0" w:oddHBand="0" w:evenHBand="0" w:firstRowFirstColumn="0" w:firstRowLastColumn="0" w:lastRowFirstColumn="0" w:lastRowLastColumn="0"/>
            </w:pPr>
            <w:r>
              <w:t>If checked, use edge concentrators.</w:t>
            </w:r>
          </w:p>
          <w:p w14:paraId="659A7F5B" w14:textId="77777777" w:rsidR="00CD18FE" w:rsidRDefault="00CD18FE" w:rsidP="009F2E11">
            <w:pPr>
              <w:cnfStyle w:val="000000000000" w:firstRow="0" w:lastRow="0" w:firstColumn="0" w:lastColumn="0" w:oddVBand="0" w:evenVBand="0" w:oddHBand="0" w:evenHBand="0" w:firstRowFirstColumn="0" w:firstRowLastColumn="0" w:lastRowFirstColumn="0" w:lastRowLastColumn="0"/>
            </w:pPr>
            <w:r>
              <w:t xml:space="preserve">This merges multi-edges into a single edge and causes partially parallel edges to share part of their paths. </w:t>
            </w:r>
          </w:p>
          <w:p w14:paraId="44063D84" w14:textId="77777777" w:rsidR="00CD18FE" w:rsidRDefault="00CD18FE" w:rsidP="009F2E11">
            <w:pPr>
              <w:cnfStyle w:val="000000000000" w:firstRow="0" w:lastRow="0" w:firstColumn="0" w:lastColumn="0" w:oddVBand="0" w:evenVBand="0" w:oddHBand="0" w:evenHBand="0" w:firstRowFirstColumn="0" w:firstRowLastColumn="0" w:lastRowFirstColumn="0" w:lastRowLastColumn="0"/>
            </w:pPr>
            <w:r>
              <w:t xml:space="preserve">This feature is only available if the layout algorithm is </w:t>
            </w:r>
            <w:r w:rsidRPr="00CD18FE">
              <w:rPr>
                <w:b/>
              </w:rPr>
              <w:t>dot</w:t>
            </w:r>
            <w:r>
              <w:t>.</w:t>
            </w:r>
          </w:p>
          <w:p w14:paraId="5413932A" w14:textId="77777777" w:rsidR="001620B4" w:rsidRDefault="001620B4" w:rsidP="009F2E11">
            <w:pPr>
              <w:cnfStyle w:val="000000000000" w:firstRow="0" w:lastRow="0" w:firstColumn="0" w:lastColumn="0" w:oddVBand="0" w:evenVBand="0" w:oddHBand="0" w:evenHBand="0" w:firstRowFirstColumn="0" w:firstRowLastColumn="0" w:lastRowFirstColumn="0" w:lastRowLastColumn="0"/>
            </w:pPr>
            <w:r>
              <w:t>Choices:</w:t>
            </w:r>
          </w:p>
          <w:p w14:paraId="21772BC2" w14:textId="76FEAF7B" w:rsidR="001620B4" w:rsidRDefault="005329FB" w:rsidP="009F2E1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620B4">
              <w:t>Include the concentrate attribute</w:t>
            </w:r>
          </w:p>
          <w:p w14:paraId="4FCBCEFA" w14:textId="3508B263"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29B06100" wp14:editId="27F26CD3">
                  <wp:extent cx="838348" cy="2074785"/>
                  <wp:effectExtent l="0" t="0" r="0" b="1905"/>
                  <wp:docPr id="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887550" cy="2196552"/>
                          </a:xfrm>
                          <a:prstGeom prst="rect">
                            <a:avLst/>
                          </a:prstGeom>
                        </pic:spPr>
                      </pic:pic>
                    </a:graphicData>
                  </a:graphic>
                </wp:inline>
              </w:drawing>
            </w:r>
          </w:p>
          <w:p w14:paraId="7BF76995" w14:textId="77777777"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t>Edges have been concentrated</w:t>
            </w:r>
          </w:p>
          <w:p w14:paraId="54892558" w14:textId="25B6779C" w:rsidR="001620B4" w:rsidRDefault="005329FB" w:rsidP="009F2E1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1620B4">
              <w:t>Omits the concentrate attribute</w:t>
            </w:r>
          </w:p>
          <w:p w14:paraId="36DD2C2C" w14:textId="77777777"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355E9FD" wp14:editId="05672B25">
                  <wp:extent cx="914400" cy="1985682"/>
                  <wp:effectExtent l="0" t="0" r="0"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938661" cy="2038367"/>
                          </a:xfrm>
                          <a:prstGeom prst="rect">
                            <a:avLst/>
                          </a:prstGeom>
                        </pic:spPr>
                      </pic:pic>
                    </a:graphicData>
                  </a:graphic>
                </wp:inline>
              </w:drawing>
            </w:r>
          </w:p>
          <w:p w14:paraId="37F931FE" w14:textId="4E62C7A6"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t>Edges are not concentrated</w:t>
            </w:r>
          </w:p>
        </w:tc>
      </w:tr>
      <w:tr w:rsidR="006C6BE9" w14:paraId="303BF541"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5372FE9B" w14:textId="1C1E60B5" w:rsidR="009F2E11" w:rsidRDefault="009F2E11" w:rsidP="0002614C">
            <w:pPr>
              <w:spacing w:after="0" w:line="240" w:lineRule="auto"/>
              <w:rPr>
                <w:noProof/>
                <w:lang w:eastAsia="en-US"/>
              </w:rPr>
            </w:pPr>
            <w:r>
              <w:rPr>
                <w:noProof/>
                <w:lang w:eastAsia="en-US"/>
              </w:rPr>
              <w:t>Filter</w:t>
            </w:r>
          </w:p>
        </w:tc>
        <w:tc>
          <w:tcPr>
            <w:tcW w:w="1170" w:type="dxa"/>
            <w:gridSpan w:val="2"/>
            <w:shd w:val="clear" w:color="auto" w:fill="BFBFBF" w:themeFill="background1" w:themeFillShade="BF"/>
          </w:tcPr>
          <w:p w14:paraId="7D9E7112" w14:textId="77777777" w:rsidR="009F2E11" w:rsidRDefault="009F2E11"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4264CDE7" w14:textId="77777777" w:rsidR="009F2E11" w:rsidRDefault="009F2E11" w:rsidP="0002614C">
            <w:pPr>
              <w:keepNext/>
              <w:spacing w:after="0" w:line="240" w:lineRule="auto"/>
              <w:cnfStyle w:val="000000100000" w:firstRow="0" w:lastRow="0" w:firstColumn="0" w:lastColumn="0" w:oddVBand="0" w:evenVBand="0" w:oddHBand="1" w:evenHBand="0" w:firstRowFirstColumn="0" w:firstRowLastColumn="0" w:lastRowFirstColumn="0" w:lastRowLastColumn="0"/>
            </w:pPr>
            <w:r>
              <w:t xml:space="preserve">Section Heading </w:t>
            </w:r>
          </w:p>
        </w:tc>
      </w:tr>
      <w:tr w:rsidR="009F2E11" w14:paraId="1ADDE280"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A84D93F" w14:textId="77777777" w:rsidR="009F2E11" w:rsidRDefault="009F2E11" w:rsidP="0002614C">
            <w:r>
              <w:lastRenderedPageBreak/>
              <w:t>Include edges which reference undefined nodes</w:t>
            </w:r>
          </w:p>
        </w:tc>
        <w:tc>
          <w:tcPr>
            <w:tcW w:w="1170" w:type="dxa"/>
            <w:gridSpan w:val="2"/>
          </w:tcPr>
          <w:p w14:paraId="658F1B74" w14:textId="77777777" w:rsidR="009F2E11" w:rsidRDefault="009F2E11" w:rsidP="0002614C">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E1D1B9D" w14:textId="52907C61" w:rsidR="009F2E11" w:rsidRDefault="009F2E11" w:rsidP="0002614C">
            <w:pPr>
              <w:keepNext/>
              <w:cnfStyle w:val="000000000000" w:firstRow="0" w:lastRow="0" w:firstColumn="0" w:lastColumn="0" w:oddVBand="0" w:evenVBand="0" w:oddHBand="0" w:evenHBand="0" w:firstRowFirstColumn="0" w:firstRowLastColumn="0" w:lastRowFirstColumn="0" w:lastRowLastColumn="0"/>
            </w:pPr>
            <w:r w:rsidRPr="002F092F">
              <w:t>Include/Exclude relationships without nodes (</w:t>
            </w:r>
            <w:r w:rsidR="00E16AE1" w:rsidRPr="002F092F">
              <w:t>i.e.,</w:t>
            </w:r>
            <w:r w:rsidRPr="002F092F">
              <w:t xml:space="preserve"> orphan edges).</w:t>
            </w:r>
          </w:p>
          <w:p w14:paraId="7DB93424" w14:textId="77777777" w:rsidR="009F2E11" w:rsidRDefault="009F2E11" w:rsidP="0002614C">
            <w:pPr>
              <w:keepNext/>
              <w:cnfStyle w:val="000000000000" w:firstRow="0" w:lastRow="0" w:firstColumn="0" w:lastColumn="0" w:oddVBand="0" w:evenVBand="0" w:oddHBand="0" w:evenHBand="0" w:firstRowFirstColumn="0" w:firstRowLastColumn="0" w:lastRowFirstColumn="0" w:lastRowLastColumn="0"/>
            </w:pPr>
            <w:r>
              <w:t>When using views to exclude nodes there may be un-styled nodes included in the diagram due to edge references. This setting specifies if the edges should be included or excluded from the diagram.</w:t>
            </w:r>
          </w:p>
          <w:p w14:paraId="45124EAD" w14:textId="77777777" w:rsidR="009F2E11" w:rsidRDefault="009F2E11"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6A611797" w14:textId="71FE6007" w:rsidR="009F2E11" w:rsidRDefault="005329FB"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9F2E11">
              <w:t>retain edges which have references to undefined nodes</w:t>
            </w:r>
          </w:p>
          <w:p w14:paraId="29D2E668" w14:textId="71495CDB" w:rsidR="009F2E11" w:rsidRDefault="005329FB"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9F2E11">
              <w:t>drop any edges which do not refer to defined nodes</w:t>
            </w:r>
          </w:p>
        </w:tc>
      </w:tr>
      <w:tr w:rsidR="00CF4B7A" w14:paraId="1886CFBB"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3B2F62AE" w14:textId="76436B2E" w:rsidR="00CF4B7A" w:rsidRDefault="00CF4B7A" w:rsidP="0002614C">
            <w:r>
              <w:t>Include Ports</w:t>
            </w:r>
          </w:p>
        </w:tc>
        <w:tc>
          <w:tcPr>
            <w:tcW w:w="1170" w:type="dxa"/>
            <w:gridSpan w:val="2"/>
          </w:tcPr>
          <w:p w14:paraId="23E9736C" w14:textId="5B9E5057" w:rsidR="00CF4B7A" w:rsidRDefault="00CF4B7A" w:rsidP="0002614C">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21D57C6C" w14:textId="3EB818F0" w:rsidR="00CF4B7A" w:rsidRDefault="00CF4B7A" w:rsidP="0002614C">
            <w:pPr>
              <w:keepNext/>
              <w:cnfStyle w:val="000000100000" w:firstRow="0" w:lastRow="0" w:firstColumn="0" w:lastColumn="0" w:oddVBand="0" w:evenVBand="0" w:oddHBand="1" w:evenHBand="0" w:firstRowFirstColumn="0" w:firstRowLastColumn="0" w:lastRowFirstColumn="0" w:lastRowLastColumn="0"/>
            </w:pPr>
            <w:r>
              <w:t>Retain/Remove port values from the nodes in an edge relationship.</w:t>
            </w:r>
          </w:p>
          <w:p w14:paraId="37A1970A" w14:textId="3ABB8B3F" w:rsidR="006C6BE9" w:rsidRDefault="006C6BE9" w:rsidP="0002614C">
            <w:pPr>
              <w:keepNext/>
              <w:cnfStyle w:val="000000100000" w:firstRow="0" w:lastRow="0" w:firstColumn="0" w:lastColumn="0" w:oddVBand="0" w:evenVBand="0" w:oddHBand="1" w:evenHBand="0" w:firstRowFirstColumn="0" w:firstRowLastColumn="0" w:lastRowFirstColumn="0" w:lastRowLastColumn="0"/>
            </w:pPr>
            <w:r>
              <w:t>Given:</w:t>
            </w:r>
          </w:p>
          <w:p w14:paraId="47D9BE09" w14:textId="2756B46D" w:rsidR="006C6BE9" w:rsidRDefault="006C6BE9" w:rsidP="0002614C">
            <w:pPr>
              <w:keepNext/>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454729E" wp14:editId="547E5A69">
                  <wp:extent cx="2371061" cy="32296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98882" cy="326758"/>
                          </a:xfrm>
                          <a:prstGeom prst="rect">
                            <a:avLst/>
                          </a:prstGeom>
                        </pic:spPr>
                      </pic:pic>
                    </a:graphicData>
                  </a:graphic>
                </wp:inline>
              </w:drawing>
            </w:r>
          </w:p>
          <w:p w14:paraId="04A96270" w14:textId="77777777" w:rsidR="00CF4B7A" w:rsidRDefault="00CF4B7A" w:rsidP="0002614C">
            <w:pPr>
              <w:keepNext/>
              <w:cnfStyle w:val="000000100000" w:firstRow="0" w:lastRow="0" w:firstColumn="0" w:lastColumn="0" w:oddVBand="0" w:evenVBand="0" w:oddHBand="1" w:evenHBand="0" w:firstRowFirstColumn="0" w:firstRowLastColumn="0" w:lastRowFirstColumn="0" w:lastRowLastColumn="0"/>
            </w:pPr>
            <w:r>
              <w:t>Choices:</w:t>
            </w:r>
          </w:p>
          <w:p w14:paraId="2446E570" w14:textId="039CFEBB" w:rsidR="00CF4B7A" w:rsidRDefault="005329FB" w:rsidP="00CF4B7A">
            <w:pPr>
              <w:pStyle w:val="ListParagraph"/>
              <w:keepNext/>
              <w:numPr>
                <w:ilvl w:val="0"/>
                <w:numId w:val="44"/>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retain the ports when creating the edge syntax.</w:t>
            </w:r>
          </w:p>
          <w:p w14:paraId="071CA44D" w14:textId="54636003" w:rsidR="006C6BE9" w:rsidRDefault="006C6BE9" w:rsidP="0002614C">
            <w:pPr>
              <w:keepNext/>
              <w:ind w:left="720"/>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86A8686" wp14:editId="019F6F99">
                  <wp:extent cx="1674976" cy="88287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1687805" cy="889632"/>
                          </a:xfrm>
                          <a:prstGeom prst="rect">
                            <a:avLst/>
                          </a:prstGeom>
                        </pic:spPr>
                      </pic:pic>
                    </a:graphicData>
                  </a:graphic>
                </wp:inline>
              </w:drawing>
            </w:r>
          </w:p>
          <w:p w14:paraId="03674536" w14:textId="59252571" w:rsidR="0002614C" w:rsidRPr="0002614C" w:rsidRDefault="0002614C" w:rsidP="0002614C">
            <w:pPr>
              <w:keepNext/>
              <w:ind w:left="72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sidRPr="0002614C">
              <w:rPr>
                <w:rFonts w:ascii="Courier New" w:hAnsi="Courier New" w:cs="Courier New"/>
              </w:rPr>
              <w:t>a:n</w:t>
            </w:r>
            <w:proofErr w:type="gramEnd"/>
            <w:r w:rsidRPr="0002614C">
              <w:rPr>
                <w:rFonts w:ascii="Courier New" w:hAnsi="Courier New" w:cs="Courier New"/>
              </w:rPr>
              <w:t xml:space="preserve"> -&gt; b:s</w:t>
            </w:r>
          </w:p>
          <w:p w14:paraId="0030B1EB" w14:textId="44DC48AB" w:rsidR="00CF4B7A" w:rsidRDefault="005329FB" w:rsidP="00CF4B7A">
            <w:pPr>
              <w:pStyle w:val="ListParagraph"/>
              <w:keepNext/>
              <w:numPr>
                <w:ilvl w:val="0"/>
                <w:numId w:val="44"/>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CF4B7A">
              <w:t>remove</w:t>
            </w:r>
            <w:r w:rsidR="006C6BE9">
              <w:t>s</w:t>
            </w:r>
            <w:r w:rsidR="00CF4B7A">
              <w:t xml:space="preserve"> the port</w:t>
            </w:r>
            <w:r w:rsidR="006C6BE9">
              <w:t>s</w:t>
            </w:r>
            <w:r w:rsidR="00CF4B7A">
              <w:t xml:space="preserve"> specified when creating the edge syntax.</w:t>
            </w:r>
          </w:p>
          <w:p w14:paraId="2FD90E37" w14:textId="77777777" w:rsidR="006C6BE9" w:rsidRDefault="006C6BE9" w:rsidP="0002614C">
            <w:pPr>
              <w:keepNext/>
              <w:ind w:left="720"/>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31404D27" wp14:editId="5EA91A7F">
                  <wp:extent cx="1674495" cy="486676"/>
                  <wp:effectExtent l="0" t="0" r="1905"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1692885" cy="492021"/>
                          </a:xfrm>
                          <a:prstGeom prst="rect">
                            <a:avLst/>
                          </a:prstGeom>
                        </pic:spPr>
                      </pic:pic>
                    </a:graphicData>
                  </a:graphic>
                </wp:inline>
              </w:drawing>
            </w:r>
          </w:p>
          <w:p w14:paraId="4DFDB147" w14:textId="4D666687" w:rsidR="0002614C" w:rsidRPr="0002614C" w:rsidRDefault="0002614C" w:rsidP="0002614C">
            <w:pPr>
              <w:keepNext/>
              <w:ind w:left="72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02614C">
              <w:rPr>
                <w:rFonts w:ascii="Courier New" w:hAnsi="Courier New" w:cs="Courier New"/>
              </w:rPr>
              <w:t>a -&gt; b</w:t>
            </w:r>
          </w:p>
        </w:tc>
      </w:tr>
      <w:tr w:rsidR="006C6BE9" w14:paraId="6A285FE0"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10127980" w14:textId="32165F5F" w:rsidR="00CF4B7A" w:rsidRDefault="00CF4B7A" w:rsidP="006C6BE9">
            <w:pPr>
              <w:spacing w:after="0" w:line="240" w:lineRule="auto"/>
              <w:rPr>
                <w:noProof/>
                <w:lang w:eastAsia="en-US"/>
              </w:rPr>
            </w:pPr>
            <w:r>
              <w:rPr>
                <w:noProof/>
                <w:lang w:eastAsia="en-US"/>
              </w:rPr>
              <w:t>Label Columns</w:t>
            </w:r>
          </w:p>
        </w:tc>
        <w:tc>
          <w:tcPr>
            <w:tcW w:w="1170" w:type="dxa"/>
            <w:gridSpan w:val="2"/>
            <w:shd w:val="clear" w:color="auto" w:fill="BFBFBF" w:themeFill="background1" w:themeFillShade="BF"/>
          </w:tcPr>
          <w:p w14:paraId="2FCBCFA2" w14:textId="77777777" w:rsidR="00CF4B7A" w:rsidRDefault="00CF4B7A" w:rsidP="006C6BE9">
            <w:pPr>
              <w:spacing w:after="0" w:line="240" w:lineRule="auto"/>
              <w:cnfStyle w:val="000000000000" w:firstRow="0" w:lastRow="0" w:firstColumn="0" w:lastColumn="0" w:oddVBand="0" w:evenVBand="0" w:oddHBand="0" w:evenHBand="0" w:firstRowFirstColumn="0" w:firstRowLastColumn="0" w:lastRowFirstColumn="0" w:lastRowLastColumn="0"/>
            </w:pPr>
            <w:r>
              <w:t>Label</w:t>
            </w:r>
          </w:p>
        </w:tc>
        <w:tc>
          <w:tcPr>
            <w:tcW w:w="4972" w:type="dxa"/>
            <w:gridSpan w:val="2"/>
            <w:shd w:val="clear" w:color="auto" w:fill="BFBFBF" w:themeFill="background1" w:themeFillShade="BF"/>
          </w:tcPr>
          <w:p w14:paraId="38E9532B" w14:textId="77777777" w:rsidR="00CF4B7A" w:rsidRDefault="00CF4B7A" w:rsidP="006C6BE9">
            <w:pPr>
              <w:spacing w:after="0" w:line="240" w:lineRule="auto"/>
              <w:cnfStyle w:val="000000000000" w:firstRow="0" w:lastRow="0" w:firstColumn="0" w:lastColumn="0" w:oddVBand="0" w:evenVBand="0" w:oddHBand="0" w:evenHBand="0" w:firstRowFirstColumn="0" w:firstRowLastColumn="0" w:lastRowFirstColumn="0" w:lastRowLastColumn="0"/>
            </w:pPr>
            <w:r>
              <w:t xml:space="preserve">Section Heading </w:t>
            </w:r>
          </w:p>
        </w:tc>
      </w:tr>
      <w:tr w:rsidR="00CF4B7A" w14:paraId="2C047128"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6058591" w14:textId="4C305706" w:rsidR="00CF4B7A" w:rsidRDefault="00CF4B7A" w:rsidP="006C6BE9">
            <w:r>
              <w:t xml:space="preserve">Include </w:t>
            </w:r>
            <w:r w:rsidR="005329FB" w:rsidRPr="005329FB">
              <w:t>"</w:t>
            </w:r>
            <w:r>
              <w:t>Label</w:t>
            </w:r>
            <w:r w:rsidR="005329FB" w:rsidRPr="005329FB">
              <w:t>"</w:t>
            </w:r>
          </w:p>
        </w:tc>
        <w:tc>
          <w:tcPr>
            <w:tcW w:w="1170" w:type="dxa"/>
            <w:gridSpan w:val="2"/>
          </w:tcPr>
          <w:p w14:paraId="7CE1EF1A"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4ED9F827"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Include or e</w:t>
            </w:r>
            <w:r w:rsidRPr="00CE151F">
              <w:t>xclude Labels</w:t>
            </w:r>
            <w:r>
              <w:t xml:space="preserve"> column data</w:t>
            </w:r>
            <w:r w:rsidRPr="00CE151F">
              <w:t>?</w:t>
            </w:r>
          </w:p>
          <w:p w14:paraId="1B11C630" w14:textId="4B4F5416" w:rsidR="00CF4B7A" w:rsidRDefault="00CF4B7A" w:rsidP="006C6BE9">
            <w:pPr>
              <w:cnfStyle w:val="000000100000" w:firstRow="0" w:lastRow="0" w:firstColumn="0" w:lastColumn="0" w:oddVBand="0" w:evenVBand="0" w:oddHBand="1" w:evenHBand="0" w:firstRowFirstColumn="0" w:firstRowLastColumn="0" w:lastRowFirstColumn="0" w:lastRowLastColumn="0"/>
            </w:pPr>
            <w:r>
              <w:t>Allows you to turn edge labels on/off in the graph.</w:t>
            </w:r>
          </w:p>
          <w:p w14:paraId="13ECE6FF" w14:textId="77777777" w:rsidR="00CF4B7A" w:rsidRDefault="00CF4B7A" w:rsidP="006C6BE9">
            <w:pPr>
              <w:spacing w:after="0"/>
              <w:cnfStyle w:val="000000100000" w:firstRow="0" w:lastRow="0" w:firstColumn="0" w:lastColumn="0" w:oddVBand="0" w:evenVBand="0" w:oddHBand="1" w:evenHBand="0" w:firstRowFirstColumn="0" w:firstRowLastColumn="0" w:lastRowFirstColumn="0" w:lastRowLastColumn="0"/>
            </w:pPr>
            <w:r>
              <w:lastRenderedPageBreak/>
              <w:t>Choices:</w:t>
            </w:r>
          </w:p>
          <w:p w14:paraId="02668A06" w14:textId="1982FD6E" w:rsidR="00CF4B7A" w:rsidRDefault="005329FB" w:rsidP="006C6BE9">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Include L</w:t>
            </w:r>
            <w:r w:rsidR="00CF4B7A" w:rsidRPr="00CE151F">
              <w:t>abel</w:t>
            </w:r>
            <w:r w:rsidR="00CF4B7A">
              <w:t xml:space="preserve"> column data</w:t>
            </w:r>
          </w:p>
          <w:p w14:paraId="1FEEECF0" w14:textId="487A8817" w:rsidR="00CF4B7A" w:rsidRDefault="005329FB" w:rsidP="006C6BE9">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Unchecked -</w:t>
            </w:r>
            <w:r>
              <w:rPr>
                <w:b/>
              </w:rPr>
              <w:t xml:space="preserve"> </w:t>
            </w:r>
            <w:r w:rsidR="00CF4B7A">
              <w:t>Omit</w:t>
            </w:r>
            <w:r w:rsidR="00CF4B7A" w:rsidRPr="00CE151F">
              <w:t xml:space="preserve"> the </w:t>
            </w:r>
            <w:r w:rsidR="00CF4B7A">
              <w:t>L</w:t>
            </w:r>
            <w:r w:rsidR="00CF4B7A" w:rsidRPr="00CE151F">
              <w:t xml:space="preserve">abel </w:t>
            </w:r>
            <w:r w:rsidR="00CF4B7A">
              <w:t xml:space="preserve">column data </w:t>
            </w:r>
            <w:r w:rsidR="00CF4B7A" w:rsidRPr="00CE151F">
              <w:t>from the graph</w:t>
            </w:r>
          </w:p>
        </w:tc>
      </w:tr>
      <w:tr w:rsidR="00CF4B7A" w14:paraId="67BA464A"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0BEB64F6" w14:textId="63E6EA0E" w:rsidR="00CF4B7A" w:rsidRDefault="00CF4B7A" w:rsidP="006C6BE9">
            <w:r>
              <w:lastRenderedPageBreak/>
              <w:t xml:space="preserve">Include </w:t>
            </w:r>
            <w:r w:rsidR="005329FB" w:rsidRPr="005329FB">
              <w:t>"</w:t>
            </w:r>
            <w:r>
              <w:t>Outside Label</w:t>
            </w:r>
            <w:r w:rsidR="005329FB" w:rsidRPr="005329FB">
              <w:t>"</w:t>
            </w:r>
          </w:p>
        </w:tc>
        <w:tc>
          <w:tcPr>
            <w:tcW w:w="1170" w:type="dxa"/>
            <w:gridSpan w:val="2"/>
          </w:tcPr>
          <w:p w14:paraId="608CD8A1"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p>
        </w:tc>
        <w:tc>
          <w:tcPr>
            <w:tcW w:w="4972" w:type="dxa"/>
            <w:gridSpan w:val="2"/>
          </w:tcPr>
          <w:p w14:paraId="01562085"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w:t>
            </w:r>
            <w:r>
              <w:t xml:space="preserve">Outside </w:t>
            </w:r>
            <w:r w:rsidRPr="00CE151F">
              <w:t>Labels</w:t>
            </w:r>
            <w:r>
              <w:t xml:space="preserve"> column data</w:t>
            </w:r>
            <w:r w:rsidRPr="00CE151F">
              <w:t>?</w:t>
            </w:r>
          </w:p>
          <w:p w14:paraId="602A33A1" w14:textId="4A7DDD2A" w:rsidR="00CF4B7A" w:rsidRDefault="00CF4B7A" w:rsidP="006C6BE9">
            <w:pPr>
              <w:cnfStyle w:val="000000000000" w:firstRow="0" w:lastRow="0" w:firstColumn="0" w:lastColumn="0" w:oddVBand="0" w:evenVBand="0" w:oddHBand="0" w:evenHBand="0" w:firstRowFirstColumn="0" w:firstRowLastColumn="0" w:lastRowFirstColumn="0" w:lastRowLastColumn="0"/>
            </w:pPr>
            <w:r>
              <w:t>Allows you to turn outside (</w:t>
            </w:r>
            <w:proofErr w:type="spellStart"/>
            <w:r>
              <w:t>xlabel</w:t>
            </w:r>
            <w:proofErr w:type="spellEnd"/>
            <w:r>
              <w:t>) edge labels on/off in the graph.</w:t>
            </w:r>
          </w:p>
          <w:p w14:paraId="4E0B92DC" w14:textId="77777777" w:rsidR="00CF4B7A" w:rsidRDefault="00CF4B7A" w:rsidP="006C6BE9">
            <w:pPr>
              <w:spacing w:after="0"/>
              <w:cnfStyle w:val="000000000000" w:firstRow="0" w:lastRow="0" w:firstColumn="0" w:lastColumn="0" w:oddVBand="0" w:evenVBand="0" w:oddHBand="0" w:evenHBand="0" w:firstRowFirstColumn="0" w:firstRowLastColumn="0" w:lastRowFirstColumn="0" w:lastRowLastColumn="0"/>
            </w:pPr>
            <w:r>
              <w:t>Choices:</w:t>
            </w:r>
          </w:p>
          <w:p w14:paraId="2D0DF264" w14:textId="4875FC51" w:rsidR="00CF4B7A" w:rsidRDefault="005329FB" w:rsidP="006C6B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CF4B7A">
              <w:t>Include</w:t>
            </w:r>
            <w:r w:rsidR="00CF4B7A" w:rsidRPr="00CE151F">
              <w:t xml:space="preserve"> </w:t>
            </w:r>
            <w:r w:rsidR="00CF4B7A">
              <w:t xml:space="preserve">outside </w:t>
            </w:r>
            <w:r w:rsidR="00CF4B7A" w:rsidRPr="00CE151F">
              <w:t>label</w:t>
            </w:r>
            <w:r w:rsidR="00CF4B7A">
              <w:t xml:space="preserve"> column data</w:t>
            </w:r>
          </w:p>
          <w:p w14:paraId="165F7939" w14:textId="1FC3A7AF" w:rsidR="00CF4B7A" w:rsidRDefault="005329FB" w:rsidP="006C6B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Unchecked -</w:t>
            </w:r>
            <w:r>
              <w:rPr>
                <w:b/>
              </w:rPr>
              <w:t xml:space="preserve"> </w:t>
            </w:r>
            <w:r w:rsidR="00CF4B7A">
              <w:t>Omit</w:t>
            </w:r>
            <w:r w:rsidR="00CF4B7A" w:rsidRPr="00CE151F">
              <w:t xml:space="preserve"> the </w:t>
            </w:r>
            <w:r w:rsidR="00CF4B7A">
              <w:t xml:space="preserve">outside </w:t>
            </w:r>
            <w:r w:rsidR="00CF4B7A" w:rsidRPr="00CE151F">
              <w:t xml:space="preserve">label </w:t>
            </w:r>
            <w:r w:rsidR="00CF4B7A">
              <w:t xml:space="preserve">column data </w:t>
            </w:r>
            <w:r w:rsidR="00CF4B7A" w:rsidRPr="00CE151F">
              <w:t>from the graph</w:t>
            </w:r>
          </w:p>
        </w:tc>
      </w:tr>
      <w:tr w:rsidR="00601347" w14:paraId="67C8B832"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16D8843E" w14:textId="2DFDBBB2" w:rsidR="00CF4B7A" w:rsidRDefault="00CF4B7A" w:rsidP="006C6BE9">
            <w:r>
              <w:t xml:space="preserve">Include </w:t>
            </w:r>
            <w:r w:rsidR="005329FB" w:rsidRPr="005329FB">
              <w:t>"</w:t>
            </w:r>
            <w:r>
              <w:t>Head Label</w:t>
            </w:r>
            <w:r w:rsidR="005329FB" w:rsidRPr="005329FB">
              <w:t>"</w:t>
            </w:r>
          </w:p>
        </w:tc>
        <w:tc>
          <w:tcPr>
            <w:tcW w:w="1170" w:type="dxa"/>
            <w:gridSpan w:val="2"/>
          </w:tcPr>
          <w:p w14:paraId="0B55EA96"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7A1533F9" w14:textId="6F25F301" w:rsidR="00CF4B7A" w:rsidRDefault="00CF4B7A" w:rsidP="006C6BE9">
            <w:pPr>
              <w:cnfStyle w:val="000000100000" w:firstRow="0" w:lastRow="0" w:firstColumn="0" w:lastColumn="0" w:oddVBand="0" w:evenVBand="0" w:oddHBand="1" w:evenHBand="0" w:firstRowFirstColumn="0" w:firstRowLastColumn="0" w:lastRowFirstColumn="0" w:lastRowLastColumn="0"/>
            </w:pPr>
            <w:r>
              <w:t>Include or e</w:t>
            </w:r>
            <w:r w:rsidRPr="00CE151F">
              <w:t xml:space="preserve">xclude </w:t>
            </w:r>
            <w:r>
              <w:t xml:space="preserve">Head </w:t>
            </w:r>
            <w:r w:rsidRPr="00CE151F">
              <w:t>Labels</w:t>
            </w:r>
            <w:r>
              <w:t xml:space="preserve"> column data</w:t>
            </w:r>
            <w:r w:rsidRPr="00CE151F">
              <w:t>?</w:t>
            </w:r>
          </w:p>
          <w:p w14:paraId="1A77D7D9" w14:textId="11849F78" w:rsidR="00CF4B7A" w:rsidRDefault="00CF4B7A" w:rsidP="006C6BE9">
            <w:pPr>
              <w:cnfStyle w:val="000000100000" w:firstRow="0" w:lastRow="0" w:firstColumn="0" w:lastColumn="0" w:oddVBand="0" w:evenVBand="0" w:oddHBand="1" w:evenHBand="0" w:firstRowFirstColumn="0" w:firstRowLastColumn="0" w:lastRowFirstColumn="0" w:lastRowLastColumn="0"/>
            </w:pPr>
            <w:r>
              <w:t>Allows you to turn edge head labels on/off in the graph.</w:t>
            </w:r>
          </w:p>
          <w:p w14:paraId="02A06FC9" w14:textId="77777777" w:rsidR="00CF4B7A" w:rsidRDefault="00CF4B7A" w:rsidP="006C6BE9">
            <w:pPr>
              <w:spacing w:after="0"/>
              <w:cnfStyle w:val="000000100000" w:firstRow="0" w:lastRow="0" w:firstColumn="0" w:lastColumn="0" w:oddVBand="0" w:evenVBand="0" w:oddHBand="1" w:evenHBand="0" w:firstRowFirstColumn="0" w:firstRowLastColumn="0" w:lastRowFirstColumn="0" w:lastRowLastColumn="0"/>
            </w:pPr>
            <w:r>
              <w:t>Choices:</w:t>
            </w:r>
          </w:p>
          <w:p w14:paraId="5FED1E3A" w14:textId="2DE6162D" w:rsidR="00CF4B7A" w:rsidRDefault="005329FB" w:rsidP="006C6BE9">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Include Head L</w:t>
            </w:r>
            <w:r w:rsidR="00CF4B7A" w:rsidRPr="00CE151F">
              <w:t>abel</w:t>
            </w:r>
            <w:r w:rsidR="00CF4B7A">
              <w:t xml:space="preserve"> column data</w:t>
            </w:r>
          </w:p>
          <w:p w14:paraId="26AD775B" w14:textId="5BCA3DB9" w:rsidR="00CF4B7A" w:rsidRDefault="005329FB" w:rsidP="006C6BE9">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Unchecked -</w:t>
            </w:r>
            <w:r w:rsidR="00CF4B7A">
              <w:t>Omit</w:t>
            </w:r>
            <w:r w:rsidR="00CF4B7A" w:rsidRPr="00CE151F">
              <w:t xml:space="preserve"> the </w:t>
            </w:r>
            <w:r w:rsidR="00CF4B7A">
              <w:t>Head L</w:t>
            </w:r>
            <w:r w:rsidR="00CF4B7A" w:rsidRPr="00CE151F">
              <w:t xml:space="preserve">abel </w:t>
            </w:r>
            <w:r w:rsidR="00CF4B7A">
              <w:t xml:space="preserve">column data </w:t>
            </w:r>
            <w:r w:rsidR="00CF4B7A" w:rsidRPr="00CE151F">
              <w:t>from the graph</w:t>
            </w:r>
          </w:p>
        </w:tc>
      </w:tr>
      <w:tr w:rsidR="00601347" w14:paraId="3164F0E7"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6137E4BF" w14:textId="47598D8F" w:rsidR="00CF4B7A" w:rsidRDefault="00CF4B7A" w:rsidP="006C6BE9">
            <w:r>
              <w:t xml:space="preserve">Include </w:t>
            </w:r>
            <w:r w:rsidR="005329FB" w:rsidRPr="005329FB">
              <w:t>"</w:t>
            </w:r>
            <w:r>
              <w:t>Tail Label</w:t>
            </w:r>
            <w:r w:rsidR="005329FB" w:rsidRPr="005329FB">
              <w:t>"</w:t>
            </w:r>
          </w:p>
        </w:tc>
        <w:tc>
          <w:tcPr>
            <w:tcW w:w="1170" w:type="dxa"/>
            <w:gridSpan w:val="2"/>
          </w:tcPr>
          <w:p w14:paraId="384F4C41"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552D1D6C" w14:textId="6FBCCFB9" w:rsidR="00CF4B7A" w:rsidRDefault="00CF4B7A" w:rsidP="006C6BE9">
            <w:pPr>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w:t>
            </w:r>
            <w:r>
              <w:t xml:space="preserve">Tail </w:t>
            </w:r>
            <w:r w:rsidRPr="00CE151F">
              <w:t>Labels</w:t>
            </w:r>
            <w:r>
              <w:t xml:space="preserve"> column data</w:t>
            </w:r>
            <w:r w:rsidRPr="00CE151F">
              <w:t>?</w:t>
            </w:r>
          </w:p>
          <w:p w14:paraId="3ECEA0D6" w14:textId="5C5011F0" w:rsidR="00CF4B7A" w:rsidRDefault="00CF4B7A" w:rsidP="006C6BE9">
            <w:pPr>
              <w:cnfStyle w:val="000000000000" w:firstRow="0" w:lastRow="0" w:firstColumn="0" w:lastColumn="0" w:oddVBand="0" w:evenVBand="0" w:oddHBand="0" w:evenHBand="0" w:firstRowFirstColumn="0" w:firstRowLastColumn="0" w:lastRowFirstColumn="0" w:lastRowLastColumn="0"/>
            </w:pPr>
            <w:r>
              <w:t>Allows you to turn edge tail labels on/off in the graph.</w:t>
            </w:r>
          </w:p>
          <w:p w14:paraId="17FCFB1A" w14:textId="77777777" w:rsidR="00CF4B7A" w:rsidRDefault="00CF4B7A" w:rsidP="006C6BE9">
            <w:pPr>
              <w:spacing w:after="0"/>
              <w:cnfStyle w:val="000000000000" w:firstRow="0" w:lastRow="0" w:firstColumn="0" w:lastColumn="0" w:oddVBand="0" w:evenVBand="0" w:oddHBand="0" w:evenHBand="0" w:firstRowFirstColumn="0" w:firstRowLastColumn="0" w:lastRowFirstColumn="0" w:lastRowLastColumn="0"/>
            </w:pPr>
            <w:r>
              <w:t>Choices:</w:t>
            </w:r>
          </w:p>
          <w:p w14:paraId="5F39C140" w14:textId="29F294C5" w:rsidR="00CF4B7A" w:rsidRDefault="005329FB" w:rsidP="006C6B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CF4B7A">
              <w:t>Include Tail L</w:t>
            </w:r>
            <w:r w:rsidR="00CF4B7A" w:rsidRPr="00CE151F">
              <w:t>abel</w:t>
            </w:r>
            <w:r w:rsidR="00CF4B7A">
              <w:t xml:space="preserve"> column data</w:t>
            </w:r>
          </w:p>
          <w:p w14:paraId="45B7A5EB" w14:textId="62BBA6AB" w:rsidR="00CF4B7A" w:rsidRDefault="005329FB" w:rsidP="006C6B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Unchecked -</w:t>
            </w:r>
            <w:r w:rsidR="00CF4B7A">
              <w:t>Omit</w:t>
            </w:r>
            <w:r w:rsidR="00CF4B7A" w:rsidRPr="00CE151F">
              <w:t xml:space="preserve"> the </w:t>
            </w:r>
            <w:r w:rsidR="00CF4B7A">
              <w:t>Table L</w:t>
            </w:r>
            <w:r w:rsidR="00CF4B7A" w:rsidRPr="00CE151F">
              <w:t xml:space="preserve">abel </w:t>
            </w:r>
            <w:r w:rsidR="00CF4B7A">
              <w:t xml:space="preserve">column data </w:t>
            </w:r>
            <w:r w:rsidR="00CF4B7A" w:rsidRPr="00CE151F">
              <w:t>from the graph</w:t>
            </w:r>
          </w:p>
        </w:tc>
      </w:tr>
      <w:tr w:rsidR="006C6BE9" w14:paraId="746EA885"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5E1396F8" w14:textId="4D051FE8" w:rsidR="006C6BE9" w:rsidRDefault="006C6BE9" w:rsidP="006C6BE9">
            <w:pPr>
              <w:spacing w:after="0" w:line="240" w:lineRule="auto"/>
              <w:rPr>
                <w:noProof/>
                <w:lang w:eastAsia="en-US"/>
              </w:rPr>
            </w:pPr>
            <w:r>
              <w:rPr>
                <w:noProof/>
                <w:lang w:eastAsia="en-US"/>
              </w:rPr>
              <w:t>Label Values</w:t>
            </w:r>
          </w:p>
        </w:tc>
        <w:tc>
          <w:tcPr>
            <w:tcW w:w="1170" w:type="dxa"/>
            <w:gridSpan w:val="2"/>
            <w:shd w:val="clear" w:color="auto" w:fill="BFBFBF" w:themeFill="background1" w:themeFillShade="BF"/>
          </w:tcPr>
          <w:p w14:paraId="3093993D" w14:textId="77777777" w:rsidR="006C6BE9" w:rsidRDefault="006C6BE9"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296A7747" w14:textId="77777777" w:rsidR="006C6BE9" w:rsidRDefault="006C6BE9" w:rsidP="0002614C">
            <w:pPr>
              <w:spacing w:after="0" w:line="240" w:lineRule="auto"/>
              <w:cnfStyle w:val="000000100000" w:firstRow="0" w:lastRow="0" w:firstColumn="0" w:lastColumn="0" w:oddVBand="0" w:evenVBand="0" w:oddHBand="1" w:evenHBand="0" w:firstRowFirstColumn="0" w:firstRowLastColumn="0" w:lastRowFirstColumn="0" w:lastRowLastColumn="0"/>
            </w:pPr>
            <w:r>
              <w:t xml:space="preserve">Section Heading </w:t>
            </w:r>
          </w:p>
        </w:tc>
      </w:tr>
      <w:tr w:rsidR="00601347" w14:paraId="597E4B99"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B1DAEDA" w14:textId="60193381" w:rsidR="006C6BE9" w:rsidRDefault="006C6BE9" w:rsidP="0002614C">
            <w:r>
              <w:t xml:space="preserve">When the </w:t>
            </w:r>
            <w:r w:rsidR="005329FB" w:rsidRPr="005329FB">
              <w:t>"</w:t>
            </w:r>
            <w:r>
              <w:t>Label</w:t>
            </w:r>
            <w:r w:rsidR="005329FB" w:rsidRPr="005329FB">
              <w:t>"</w:t>
            </w:r>
            <w:r>
              <w:t xml:space="preserve"> column is blank…</w:t>
            </w:r>
          </w:p>
        </w:tc>
        <w:tc>
          <w:tcPr>
            <w:tcW w:w="1170" w:type="dxa"/>
            <w:gridSpan w:val="2"/>
          </w:tcPr>
          <w:p w14:paraId="2CC9B305" w14:textId="77777777" w:rsidR="006C6BE9" w:rsidRDefault="006C6BE9" w:rsidP="0002614C">
            <w:pPr>
              <w:cnfStyle w:val="000000000000" w:firstRow="0" w:lastRow="0" w:firstColumn="0" w:lastColumn="0" w:oddVBand="0" w:evenVBand="0" w:oddHBand="0" w:evenHBand="0" w:firstRowFirstColumn="0" w:firstRowLastColumn="0" w:lastRowFirstColumn="0" w:lastRowLastColumn="0"/>
            </w:pPr>
            <w:r>
              <w:t>Menu</w:t>
            </w:r>
          </w:p>
        </w:tc>
        <w:tc>
          <w:tcPr>
            <w:tcW w:w="4972" w:type="dxa"/>
            <w:gridSpan w:val="2"/>
          </w:tcPr>
          <w:p w14:paraId="50E587C7" w14:textId="77777777"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blank </w:t>
            </w:r>
            <w:r>
              <w:t>values in the Label column</w:t>
            </w:r>
            <w:r w:rsidRPr="00CE151F">
              <w:t>?</w:t>
            </w:r>
          </w:p>
          <w:p w14:paraId="1096C9A4" w14:textId="10347EB8"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 xml:space="preserve">When the "Label" column is blank on the data worksheet on a row which refers to </w:t>
            </w:r>
            <w:r w:rsidR="005329FB">
              <w:t>an</w:t>
            </w:r>
            <w:r>
              <w:t xml:space="preserve"> edge it can mean two possible things. One interpretation is to remove the label from the edge. The other interpretation is to let the graph default to </w:t>
            </w:r>
            <w:r>
              <w:lastRenderedPageBreak/>
              <w:t xml:space="preserve">displaying the value </w:t>
            </w:r>
            <w:r w:rsidR="00601347">
              <w:t>Graphviz</w:t>
            </w:r>
            <w:r>
              <w:t xml:space="preserve"> assigns to the edge relationship.</w:t>
            </w:r>
          </w:p>
          <w:p w14:paraId="114A8237" w14:textId="49FFE5E4"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Given:</w:t>
            </w:r>
          </w:p>
          <w:p w14:paraId="7923331E" w14:textId="228CF295" w:rsidR="006C6BE9" w:rsidRDefault="00601347" w:rsidP="0002614C">
            <w:pPr>
              <w:keepNext/>
              <w:cnfStyle w:val="000000000000" w:firstRow="0" w:lastRow="0" w:firstColumn="0" w:lastColumn="0" w:oddVBand="0" w:evenVBand="0" w:oddHBand="0" w:evenHBand="0" w:firstRowFirstColumn="0" w:firstRowLastColumn="0" w:lastRowFirstColumn="0" w:lastRowLastColumn="0"/>
            </w:pPr>
            <w:r w:rsidRPr="00601347">
              <w:rPr>
                <w:noProof/>
                <w:lang w:eastAsia="en-US"/>
              </w:rPr>
              <w:drawing>
                <wp:inline distT="0" distB="0" distL="0" distR="0" wp14:anchorId="144315CC" wp14:editId="2A2B20AA">
                  <wp:extent cx="3001251" cy="2750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93813" cy="311037"/>
                          </a:xfrm>
                          <a:prstGeom prst="rect">
                            <a:avLst/>
                          </a:prstGeom>
                          <a:noFill/>
                          <a:ln>
                            <a:noFill/>
                          </a:ln>
                        </pic:spPr>
                      </pic:pic>
                    </a:graphicData>
                  </a:graphic>
                </wp:inline>
              </w:drawing>
            </w:r>
          </w:p>
          <w:p w14:paraId="03C26515" w14:textId="77777777" w:rsidR="006C6BE9" w:rsidRDefault="006C6BE9"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53AC9B90" w14:textId="445EC7EF" w:rsidR="006C6BE9" w:rsidRDefault="006C6BE9"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BD1C2B">
              <w:rPr>
                <w:b/>
                <w:bCs/>
              </w:rPr>
              <w:t>…the label is blank</w:t>
            </w:r>
            <w:r>
              <w:t xml:space="preserve"> </w:t>
            </w:r>
            <w:r w:rsidR="005329FB">
              <w:t>-</w:t>
            </w:r>
            <w:r>
              <w:t xml:space="preserve"> use the blank label as the node</w:t>
            </w:r>
            <w:r w:rsidR="00E0663D" w:rsidRPr="00E0663D">
              <w:t>'</w:t>
            </w:r>
            <w:r>
              <w:t>s label text</w:t>
            </w:r>
          </w:p>
          <w:p w14:paraId="65BBC70D" w14:textId="6719F5FC" w:rsidR="00601347" w:rsidRDefault="00601347" w:rsidP="00601347">
            <w:pPr>
              <w:keepNext/>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69FEA92C" wp14:editId="69ACFB03">
                  <wp:extent cx="1933575" cy="561975"/>
                  <wp:effectExtent l="0" t="0" r="9525"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1933575" cy="561975"/>
                          </a:xfrm>
                          <a:prstGeom prst="rect">
                            <a:avLst/>
                          </a:prstGeom>
                        </pic:spPr>
                      </pic:pic>
                    </a:graphicData>
                  </a:graphic>
                </wp:inline>
              </w:drawing>
            </w:r>
          </w:p>
          <w:p w14:paraId="7391A974" w14:textId="2320822B" w:rsidR="006C6BE9" w:rsidRDefault="006C6BE9" w:rsidP="006C6B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bCs/>
              </w:rPr>
              <w:t>…use the edge name as the label</w:t>
            </w:r>
            <w:r>
              <w:t xml:space="preserve"> </w:t>
            </w:r>
            <w:r w:rsidR="005329FB">
              <w:t>-</w:t>
            </w:r>
            <w:r>
              <w:t xml:space="preserve"> show the value in the "Item" column as the label text</w:t>
            </w:r>
          </w:p>
          <w:p w14:paraId="1FD8C15A" w14:textId="00FE5943" w:rsidR="00601347" w:rsidRDefault="00601347" w:rsidP="00601347">
            <w:pPr>
              <w:ind w:left="36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8B2FE5C" wp14:editId="45D4F0E8">
                  <wp:extent cx="2276475" cy="561975"/>
                  <wp:effectExtent l="0" t="0" r="9525"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276475" cy="561975"/>
                          </a:xfrm>
                          <a:prstGeom prst="rect">
                            <a:avLst/>
                          </a:prstGeom>
                        </pic:spPr>
                      </pic:pic>
                    </a:graphicData>
                  </a:graphic>
                </wp:inline>
              </w:drawing>
            </w:r>
          </w:p>
        </w:tc>
      </w:tr>
      <w:tr w:rsidR="00601347" w14:paraId="27C530F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0D4F4FD7" w14:textId="77777777" w:rsidR="005A348F" w:rsidRDefault="005A348F" w:rsidP="005A348F">
            <w:pPr>
              <w:spacing w:after="0"/>
            </w:pPr>
            <w:r>
              <w:lastRenderedPageBreak/>
              <w:t>Style Options</w:t>
            </w:r>
          </w:p>
          <w:p w14:paraId="511165D1" w14:textId="77777777" w:rsidR="005A348F" w:rsidRDefault="005A348F" w:rsidP="005A348F">
            <w:pPr>
              <w:spacing w:after="0"/>
            </w:pPr>
          </w:p>
          <w:p w14:paraId="283B3851" w14:textId="6EDA8AF2" w:rsidR="00601347" w:rsidRDefault="00601347" w:rsidP="00601347">
            <w:r>
              <w:rPr>
                <w:noProof/>
                <w:lang w:eastAsia="en-US"/>
              </w:rPr>
              <w:drawing>
                <wp:inline distT="0" distB="0" distL="0" distR="0" wp14:anchorId="0DC2D4E8" wp14:editId="066E73E5">
                  <wp:extent cx="1533525" cy="771525"/>
                  <wp:effectExtent l="0" t="0" r="9525" b="9525"/>
                  <wp:docPr id="6298" name="Picture 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33525" cy="771525"/>
                          </a:xfrm>
                          <a:prstGeom prst="rect">
                            <a:avLst/>
                          </a:prstGeom>
                        </pic:spPr>
                      </pic:pic>
                    </a:graphicData>
                  </a:graphic>
                </wp:inline>
              </w:drawing>
            </w:r>
          </w:p>
        </w:tc>
        <w:tc>
          <w:tcPr>
            <w:tcW w:w="1170" w:type="dxa"/>
            <w:gridSpan w:val="2"/>
          </w:tcPr>
          <w:p w14:paraId="02EC515F" w14:textId="0D56EF04" w:rsidR="00601347" w:rsidRDefault="00601347" w:rsidP="00601347">
            <w:pPr>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3EFA6A1A" w14:textId="66728AAB" w:rsidR="00601347" w:rsidRPr="002F092F" w:rsidRDefault="00601347" w:rsidP="00601347">
            <w:pPr>
              <w:keepNext/>
              <w:cnfStyle w:val="000000100000" w:firstRow="0" w:lastRow="0" w:firstColumn="0" w:lastColumn="0" w:oddVBand="0" w:evenVBand="0" w:oddHBand="1" w:evenHBand="0" w:firstRowFirstColumn="0" w:firstRowLastColumn="0" w:lastRowFirstColumn="0" w:lastRowLastColumn="0"/>
            </w:pPr>
            <w:r>
              <w:t>Switches which allow you to turn predefined style definitions and ad-hoc row level attributes on or off.</w:t>
            </w:r>
          </w:p>
        </w:tc>
      </w:tr>
      <w:tr w:rsidR="00601347" w14:paraId="1A4F39B3" w14:textId="77777777" w:rsidTr="00AD7BAA">
        <w:tc>
          <w:tcPr>
            <w:cnfStyle w:val="001000000000" w:firstRow="0" w:lastRow="0" w:firstColumn="1" w:lastColumn="0" w:oddVBand="0" w:evenVBand="0" w:oddHBand="0" w:evenHBand="0" w:firstRowFirstColumn="0" w:firstRowLastColumn="0" w:lastRowFirstColumn="0" w:lastRowLastColumn="0"/>
            <w:tcW w:w="4045" w:type="dxa"/>
            <w:gridSpan w:val="2"/>
          </w:tcPr>
          <w:p w14:paraId="77B0DE7B" w14:textId="77777777" w:rsidR="00601347" w:rsidRDefault="00601347" w:rsidP="00601347">
            <w:r>
              <w:t>Use style formats</w:t>
            </w:r>
          </w:p>
        </w:tc>
        <w:tc>
          <w:tcPr>
            <w:tcW w:w="1260" w:type="dxa"/>
            <w:gridSpan w:val="2"/>
          </w:tcPr>
          <w:p w14:paraId="57540D8B" w14:textId="77777777" w:rsidR="00601347" w:rsidRDefault="00601347" w:rsidP="00601347">
            <w:pPr>
              <w:cnfStyle w:val="000000000000" w:firstRow="0" w:lastRow="0" w:firstColumn="0" w:lastColumn="0" w:oddVBand="0" w:evenVBand="0" w:oddHBand="0" w:evenHBand="0" w:firstRowFirstColumn="0" w:firstRowLastColumn="0" w:lastRowFirstColumn="0" w:lastRowLastColumn="0"/>
            </w:pPr>
            <w:r>
              <w:t>Dropdown list</w:t>
            </w:r>
          </w:p>
        </w:tc>
        <w:tc>
          <w:tcPr>
            <w:tcW w:w="4860" w:type="dxa"/>
          </w:tcPr>
          <w:p w14:paraId="4E9866E3" w14:textId="77777777" w:rsidR="00601347" w:rsidRDefault="00601347" w:rsidP="00601347">
            <w:pPr>
              <w:keepNext/>
              <w:cnfStyle w:val="000000000000" w:firstRow="0" w:lastRow="0" w:firstColumn="0" w:lastColumn="0" w:oddVBand="0" w:evenVBand="0" w:oddHBand="0" w:evenHBand="0" w:firstRowFirstColumn="0" w:firstRowLastColumn="0" w:lastRowFirstColumn="0" w:lastRowLastColumn="0"/>
            </w:pPr>
            <w:r>
              <w:t>Specifies if the style attributes associated with the Style Name assigned to a node, edge, or cluster should be used when the graph is generated.</w:t>
            </w:r>
          </w:p>
          <w:p w14:paraId="47AFE0B1" w14:textId="77777777" w:rsidR="00601347" w:rsidRDefault="00601347" w:rsidP="00601347">
            <w:pPr>
              <w:keepNext/>
              <w:spacing w:after="0"/>
              <w:cnfStyle w:val="000000000000" w:firstRow="0" w:lastRow="0" w:firstColumn="0" w:lastColumn="0" w:oddVBand="0" w:evenVBand="0" w:oddHBand="0" w:evenHBand="0" w:firstRowFirstColumn="0" w:firstRowLastColumn="0" w:lastRowFirstColumn="0" w:lastRowLastColumn="0"/>
            </w:pPr>
            <w:r>
              <w:t>Choices:</w:t>
            </w:r>
          </w:p>
          <w:p w14:paraId="414BB20E" w14:textId="326CCB76" w:rsidR="00601347" w:rsidRDefault="005329FB" w:rsidP="00601347">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601347">
              <w:t>use the style format</w:t>
            </w:r>
          </w:p>
          <w:p w14:paraId="0FFA8F11" w14:textId="6956A942" w:rsidR="00601347" w:rsidRDefault="005329FB" w:rsidP="00601347">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601347">
              <w:t>do not use the style format (</w:t>
            </w:r>
            <w:r w:rsidR="00E16AE1">
              <w:t>i.e.,</w:t>
            </w:r>
            <w:r w:rsidR="00601347">
              <w:t xml:space="preserve"> use default Graphviz rendering method)</w:t>
            </w:r>
          </w:p>
        </w:tc>
      </w:tr>
      <w:tr w:rsidR="00AD7BAA" w14:paraId="711FDABF" w14:textId="77777777" w:rsidTr="00AD7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gridSpan w:val="2"/>
          </w:tcPr>
          <w:p w14:paraId="5119B6C4" w14:textId="5E4E5E78" w:rsidR="00AD7BAA" w:rsidRDefault="00AD7BAA" w:rsidP="00601347">
            <w:r>
              <w:lastRenderedPageBreak/>
              <w:t>Use extra attributes</w:t>
            </w:r>
          </w:p>
        </w:tc>
        <w:tc>
          <w:tcPr>
            <w:tcW w:w="1260" w:type="dxa"/>
            <w:gridSpan w:val="2"/>
          </w:tcPr>
          <w:p w14:paraId="62856128" w14:textId="3D3999F0" w:rsidR="00AD7BAA" w:rsidRDefault="00AD7BAA" w:rsidP="00601347">
            <w:pPr>
              <w:cnfStyle w:val="000000100000" w:firstRow="0" w:lastRow="0" w:firstColumn="0" w:lastColumn="0" w:oddVBand="0" w:evenVBand="0" w:oddHBand="1" w:evenHBand="0" w:firstRowFirstColumn="0" w:firstRowLastColumn="0" w:lastRowFirstColumn="0" w:lastRowLastColumn="0"/>
            </w:pPr>
            <w:r>
              <w:t>Dropdown list</w:t>
            </w:r>
          </w:p>
        </w:tc>
        <w:tc>
          <w:tcPr>
            <w:tcW w:w="4860" w:type="dxa"/>
          </w:tcPr>
          <w:p w14:paraId="747D5F43" w14:textId="544CF63E"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 xml:space="preserve">Specifies if the "Attributes" style attributes on the </w:t>
            </w:r>
            <w:r w:rsidR="00E0663D" w:rsidRPr="00E0663D">
              <w:t>'</w:t>
            </w:r>
            <w:r>
              <w:t>data</w:t>
            </w:r>
            <w:r w:rsidR="00E0663D" w:rsidRPr="00E0663D">
              <w:t>'</w:t>
            </w:r>
            <w:r>
              <w:t xml:space="preserve"> worksheet should be included or omitted when the graph is generated.</w:t>
            </w:r>
          </w:p>
          <w:p w14:paraId="08BC73EC"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40B7CB79" w14:textId="0C4428D9" w:rsidR="00AD7BAA" w:rsidRDefault="005329FB"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AD7BAA">
              <w:t xml:space="preserve">include the style attributes </w:t>
            </w:r>
          </w:p>
          <w:p w14:paraId="31ED2136" w14:textId="7CFB1BB2" w:rsidR="00AD7BAA" w:rsidRDefault="005329FB"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AD7BAA">
              <w:t>do not include the style attributes</w:t>
            </w:r>
          </w:p>
        </w:tc>
      </w:tr>
      <w:tr w:rsidR="00601347" w14:paraId="6ACFC22D"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55FD2AE7" w14:textId="77777777" w:rsidR="005A348F" w:rsidRDefault="005A348F" w:rsidP="00601347">
            <w:r>
              <w:t>Debug Options</w:t>
            </w:r>
          </w:p>
          <w:p w14:paraId="5A7335E9" w14:textId="45FB551E" w:rsidR="00601347" w:rsidRDefault="00601347" w:rsidP="00601347">
            <w:r>
              <w:rPr>
                <w:noProof/>
                <w:lang w:eastAsia="en-US"/>
              </w:rPr>
              <w:drawing>
                <wp:inline distT="0" distB="0" distL="0" distR="0" wp14:anchorId="5660C0BA" wp14:editId="36129551">
                  <wp:extent cx="2498651" cy="885809"/>
                  <wp:effectExtent l="0" t="0" r="0" b="0"/>
                  <wp:docPr id="6310" name="Picture 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17174" cy="892376"/>
                          </a:xfrm>
                          <a:prstGeom prst="rect">
                            <a:avLst/>
                          </a:prstGeom>
                        </pic:spPr>
                      </pic:pic>
                    </a:graphicData>
                  </a:graphic>
                </wp:inline>
              </w:drawing>
            </w:r>
          </w:p>
          <w:p w14:paraId="52F3D263" w14:textId="6DB52C59" w:rsidR="00601347" w:rsidRDefault="00601347" w:rsidP="00601347"/>
        </w:tc>
        <w:tc>
          <w:tcPr>
            <w:tcW w:w="1170" w:type="dxa"/>
            <w:gridSpan w:val="2"/>
          </w:tcPr>
          <w:p w14:paraId="6EDB0052" w14:textId="5EB35769" w:rsidR="00601347" w:rsidRDefault="00AD7BAA" w:rsidP="00601347">
            <w:pPr>
              <w:cnfStyle w:val="000000000000" w:firstRow="0" w:lastRow="0" w:firstColumn="0" w:lastColumn="0" w:oddVBand="0" w:evenVBand="0" w:oddHBand="0" w:evenHBand="0" w:firstRowFirstColumn="0" w:firstRowLastColumn="0" w:lastRowFirstColumn="0" w:lastRowLastColumn="0"/>
            </w:pPr>
            <w:r>
              <w:t>Dropdown List</w:t>
            </w:r>
          </w:p>
        </w:tc>
        <w:tc>
          <w:tcPr>
            <w:tcW w:w="4972" w:type="dxa"/>
            <w:gridSpan w:val="2"/>
          </w:tcPr>
          <w:p w14:paraId="62A83A41" w14:textId="5B100190" w:rsidR="00601347" w:rsidRPr="002F092F" w:rsidRDefault="00AD7BAA" w:rsidP="00AD7BAA">
            <w:pPr>
              <w:cnfStyle w:val="000000000000" w:firstRow="0" w:lastRow="0" w:firstColumn="0" w:lastColumn="0" w:oddVBand="0" w:evenVBand="0" w:oddHBand="0" w:evenHBand="0" w:firstRowFirstColumn="0" w:firstRowLastColumn="0" w:lastRowFirstColumn="0" w:lastRowLastColumn="0"/>
            </w:pPr>
            <w:r>
              <w:t>Debug Options</w:t>
            </w:r>
          </w:p>
        </w:tc>
      </w:tr>
      <w:tr w:rsidR="00AD7BAA" w14:paraId="2D5B029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28B2356" w14:textId="445241A8" w:rsidR="00AD7BAA" w:rsidRDefault="00AD7BAA" w:rsidP="00601347">
            <w:pPr>
              <w:rPr>
                <w:noProof/>
                <w:lang w:eastAsia="en-US"/>
              </w:rPr>
            </w:pPr>
            <w:r>
              <w:rPr>
                <w:noProof/>
                <w:lang w:eastAsia="en-US"/>
              </w:rPr>
              <w:t>Clear all error messages</w:t>
            </w:r>
          </w:p>
        </w:tc>
        <w:tc>
          <w:tcPr>
            <w:tcW w:w="1170" w:type="dxa"/>
            <w:gridSpan w:val="2"/>
          </w:tcPr>
          <w:p w14:paraId="0ED78B3D" w14:textId="36A917E2" w:rsidR="00AD7BAA" w:rsidRDefault="00AD7BAA" w:rsidP="00601347">
            <w:pPr>
              <w:cnfStyle w:val="000000100000" w:firstRow="0" w:lastRow="0" w:firstColumn="0" w:lastColumn="0" w:oddVBand="0" w:evenVBand="0" w:oddHBand="1" w:evenHBand="0" w:firstRowFirstColumn="0" w:firstRowLastColumn="0" w:lastRowFirstColumn="0" w:lastRowLastColumn="0"/>
            </w:pPr>
            <w:r>
              <w:t>Button</w:t>
            </w:r>
          </w:p>
        </w:tc>
        <w:tc>
          <w:tcPr>
            <w:tcW w:w="4972" w:type="dxa"/>
            <w:gridSpan w:val="2"/>
          </w:tcPr>
          <w:p w14:paraId="7E055356" w14:textId="61F3E9E9" w:rsidR="00AD7BAA" w:rsidRPr="002F092F" w:rsidRDefault="00AD7BAA" w:rsidP="00AD7BAA">
            <w:pPr>
              <w:cnfStyle w:val="000000100000" w:firstRow="0" w:lastRow="0" w:firstColumn="0" w:lastColumn="0" w:oddVBand="0" w:evenVBand="0" w:oddHBand="1" w:evenHBand="0" w:firstRowFirstColumn="0" w:firstRowLastColumn="0" w:lastRowFirstColumn="0" w:lastRowLastColumn="0"/>
            </w:pPr>
            <w:r>
              <w:t xml:space="preserve">Resets the error message column </w:t>
            </w:r>
          </w:p>
        </w:tc>
      </w:tr>
      <w:tr w:rsidR="00AD7BAA" w14:paraId="11C616AB"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83CC736" w14:textId="11B9C618" w:rsidR="00AD7BAA" w:rsidRDefault="00AD7BAA" w:rsidP="00601347">
            <w:pPr>
              <w:rPr>
                <w:noProof/>
                <w:lang w:eastAsia="en-US"/>
              </w:rPr>
            </w:pPr>
            <w:r>
              <w:rPr>
                <w:noProof/>
                <w:lang w:eastAsia="en-US"/>
              </w:rPr>
              <w:t>Add debugging information to labels</w:t>
            </w:r>
          </w:p>
        </w:tc>
        <w:tc>
          <w:tcPr>
            <w:tcW w:w="1170" w:type="dxa"/>
            <w:gridSpan w:val="2"/>
          </w:tcPr>
          <w:p w14:paraId="3EB32B5F" w14:textId="2E72FB04" w:rsidR="00AD7BAA" w:rsidRDefault="00AD7BAA" w:rsidP="00601347">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2FEAF7E8" w14:textId="77777777" w:rsidR="00AD7BAA" w:rsidRDefault="00AD7BAA" w:rsidP="00AD7BAA">
            <w:pPr>
              <w:cnfStyle w:val="000000000000" w:firstRow="0" w:lastRow="0" w:firstColumn="0" w:lastColumn="0" w:oddVBand="0" w:evenVBand="0" w:oddHBand="0" w:evenHBand="0" w:firstRowFirstColumn="0" w:firstRowLastColumn="0" w:lastRowFirstColumn="0" w:lastRowLastColumn="0"/>
            </w:pPr>
            <w:r>
              <w:t>Turning this option to "on" causes additional information such as the row number and Item identifiers to be included in the labels of nodes, edges, and clusters.</w:t>
            </w:r>
          </w:p>
          <w:p w14:paraId="643556CC" w14:textId="77777777" w:rsidR="00AD7BAA" w:rsidRDefault="00AD7BAA" w:rsidP="00AD7BAA">
            <w:pPr>
              <w:spacing w:after="0"/>
              <w:cnfStyle w:val="000000000000" w:firstRow="0" w:lastRow="0" w:firstColumn="0" w:lastColumn="0" w:oddVBand="0" w:evenVBand="0" w:oddHBand="0" w:evenHBand="0" w:firstRowFirstColumn="0" w:firstRowLastColumn="0" w:lastRowFirstColumn="0" w:lastRowLastColumn="0"/>
            </w:pPr>
            <w:r>
              <w:t>Choices:</w:t>
            </w:r>
          </w:p>
          <w:p w14:paraId="6D4FAFF1" w14:textId="021D6918" w:rsidR="00AD7BAA" w:rsidRDefault="005329FB" w:rsidP="00AD7BA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AD7BAA">
              <w:t>Do not add information to the labels</w:t>
            </w:r>
          </w:p>
          <w:p w14:paraId="251D969B" w14:textId="10D908DE" w:rsidR="00AD7BAA" w:rsidRDefault="005329FB" w:rsidP="00AD7BA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AD7BAA">
              <w:t>Add information to the labels</w:t>
            </w:r>
          </w:p>
          <w:p w14:paraId="2465BD39" w14:textId="77777777" w:rsidR="002552AE" w:rsidRDefault="00AD7BAA" w:rsidP="00AD7BAA">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5A6EF489" wp14:editId="1805CA83">
                  <wp:extent cx="2045279" cy="2020186"/>
                  <wp:effectExtent l="0" t="0" r="0" b="0"/>
                  <wp:docPr id="6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5">
                            <a:extLst>
                              <a:ext uri="{28A0092B-C50C-407E-A947-70E740481C1C}">
                                <a14:useLocalDpi xmlns:a14="http://schemas.microsoft.com/office/drawing/2010/main"/>
                              </a:ext>
                            </a:extLst>
                          </a:blip>
                          <a:stretch>
                            <a:fillRect/>
                          </a:stretch>
                        </pic:blipFill>
                        <pic:spPr>
                          <a:xfrm>
                            <a:off x="0" y="0"/>
                            <a:ext cx="2180933" cy="2154176"/>
                          </a:xfrm>
                          <a:prstGeom prst="rect">
                            <a:avLst/>
                          </a:prstGeom>
                        </pic:spPr>
                      </pic:pic>
                    </a:graphicData>
                  </a:graphic>
                </wp:inline>
              </w:drawing>
            </w:r>
            <w:r w:rsidR="002552AE">
              <w:t xml:space="preserve"> </w:t>
            </w:r>
          </w:p>
          <w:p w14:paraId="235DC45C" w14:textId="1F1FDCC9" w:rsidR="002552AE" w:rsidRDefault="002552AE" w:rsidP="00AD7BAA">
            <w:pPr>
              <w:jc w:val="center"/>
              <w:cnfStyle w:val="000000000000" w:firstRow="0" w:lastRow="0" w:firstColumn="0" w:lastColumn="0" w:oddVBand="0" w:evenVBand="0" w:oddHBand="0" w:evenHBand="0" w:firstRowFirstColumn="0" w:firstRowLastColumn="0" w:lastRowFirstColumn="0" w:lastRowLastColumn="0"/>
            </w:pPr>
            <w:r>
              <w:t>Unchecked</w:t>
            </w:r>
          </w:p>
          <w:p w14:paraId="32DF8755" w14:textId="77777777" w:rsidR="002552AE" w:rsidRDefault="002552AE" w:rsidP="00AD7BAA">
            <w:pPr>
              <w:jc w:val="center"/>
              <w:cnfStyle w:val="000000000000" w:firstRow="0" w:lastRow="0" w:firstColumn="0" w:lastColumn="0" w:oddVBand="0" w:evenVBand="0" w:oddHBand="0" w:evenHBand="0" w:firstRowFirstColumn="0" w:firstRowLastColumn="0" w:lastRowFirstColumn="0" w:lastRowLastColumn="0"/>
            </w:pPr>
          </w:p>
          <w:p w14:paraId="7B277B11" w14:textId="0D6D506A" w:rsidR="00AD7BAA" w:rsidRDefault="002552AE" w:rsidP="00AD7BAA">
            <w:pPr>
              <w:jc w:val="center"/>
              <w:cnfStyle w:val="000000000000" w:firstRow="0" w:lastRow="0" w:firstColumn="0" w:lastColumn="0" w:oddVBand="0" w:evenVBand="0" w:oddHBand="0" w:evenHBand="0" w:firstRowFirstColumn="0" w:firstRowLastColumn="0" w:lastRowFirstColumn="0" w:lastRowLastColumn="0"/>
            </w:pPr>
            <w:r>
              <w:rPr>
                <w:noProof/>
                <w:lang w:eastAsia="en-US"/>
              </w:rPr>
              <w:lastRenderedPageBreak/>
              <w:drawing>
                <wp:inline distT="0" distB="0" distL="0" distR="0" wp14:anchorId="35B2AB28" wp14:editId="225CDD4C">
                  <wp:extent cx="2630704" cy="2137144"/>
                  <wp:effectExtent l="0" t="0" r="0" b="0"/>
                  <wp:docPr id="6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6" cstate="print">
                            <a:extLst>
                              <a:ext uri="{28A0092B-C50C-407E-A947-70E740481C1C}">
                                <a14:useLocalDpi xmlns:a14="http://schemas.microsoft.com/office/drawing/2010/main"/>
                              </a:ext>
                            </a:extLst>
                          </a:blip>
                          <a:stretch>
                            <a:fillRect/>
                          </a:stretch>
                        </pic:blipFill>
                        <pic:spPr>
                          <a:xfrm>
                            <a:off x="0" y="0"/>
                            <a:ext cx="2767045" cy="2247905"/>
                          </a:xfrm>
                          <a:prstGeom prst="rect">
                            <a:avLst/>
                          </a:prstGeom>
                        </pic:spPr>
                      </pic:pic>
                    </a:graphicData>
                  </a:graphic>
                </wp:inline>
              </w:drawing>
            </w:r>
          </w:p>
          <w:p w14:paraId="7A93C3A9" w14:textId="73D19B32" w:rsidR="00AD7BAA" w:rsidRDefault="00AD7BAA" w:rsidP="002552AE">
            <w:pPr>
              <w:jc w:val="center"/>
              <w:cnfStyle w:val="000000000000" w:firstRow="0" w:lastRow="0" w:firstColumn="0" w:lastColumn="0" w:oddVBand="0" w:evenVBand="0" w:oddHBand="0" w:evenHBand="0" w:firstRowFirstColumn="0" w:firstRowLastColumn="0" w:lastRowFirstColumn="0" w:lastRowLastColumn="0"/>
            </w:pPr>
            <w:r>
              <w:t>Checked</w:t>
            </w:r>
          </w:p>
        </w:tc>
      </w:tr>
      <w:tr w:rsidR="00AD7BAA" w14:paraId="4D250991"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464C5999" w14:textId="3724C517" w:rsidR="00AD7BAA" w:rsidRDefault="00AD7BAA" w:rsidP="00601347">
            <w:pPr>
              <w:rPr>
                <w:noProof/>
                <w:lang w:eastAsia="en-US"/>
              </w:rPr>
            </w:pPr>
            <w:r>
              <w:lastRenderedPageBreak/>
              <w:t xml:space="preserve">Retain the </w:t>
            </w:r>
            <w:proofErr w:type="gramStart"/>
            <w:r>
              <w:t>DOT .</w:t>
            </w:r>
            <w:proofErr w:type="spellStart"/>
            <w:r>
              <w:t>gv</w:t>
            </w:r>
            <w:proofErr w:type="spellEnd"/>
            <w:proofErr w:type="gramEnd"/>
            <w:r>
              <w:t xml:space="preserve"> source file after graphing</w:t>
            </w:r>
          </w:p>
        </w:tc>
        <w:tc>
          <w:tcPr>
            <w:tcW w:w="1170" w:type="dxa"/>
            <w:gridSpan w:val="2"/>
          </w:tcPr>
          <w:p w14:paraId="7A1611A1" w14:textId="7DAB0610" w:rsidR="00AD7BAA" w:rsidRDefault="00AD7BAA" w:rsidP="00601347">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3AB291B1" w14:textId="77777777"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Specifies what should be done with the text file sent to Graphviz after the graphing step is complete when "Graph to File" is used to create the graph.</w:t>
            </w:r>
          </w:p>
          <w:p w14:paraId="6F8C1980"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6CBB3A69" w14:textId="3E36D704" w:rsidR="00AD7BAA" w:rsidRDefault="005329FB"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AD7BAA">
              <w:t xml:space="preserve">retain the file. It will be in the same directory as the graph file with the same file name except for the file extension (which will </w:t>
            </w:r>
            <w:proofErr w:type="gramStart"/>
            <w:r w:rsidR="00AD7BAA">
              <w:t>be .</w:t>
            </w:r>
            <w:proofErr w:type="spellStart"/>
            <w:r w:rsidR="00AD7BAA">
              <w:t>gv</w:t>
            </w:r>
            <w:proofErr w:type="spellEnd"/>
            <w:proofErr w:type="gramEnd"/>
            <w:r w:rsidR="00AD7BAA">
              <w:t>).</w:t>
            </w:r>
          </w:p>
          <w:p w14:paraId="3BAF3F88" w14:textId="2DF617FD" w:rsidR="00AD7BAA" w:rsidRDefault="005329FB" w:rsidP="00AD7BAA">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AD7BAA">
              <w:t>delete the file</w:t>
            </w:r>
          </w:p>
        </w:tc>
      </w:tr>
      <w:tr w:rsidR="00AD7BAA" w14:paraId="763579C2"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07212DD6" w14:textId="77777777" w:rsidR="005A348F" w:rsidRDefault="005A348F" w:rsidP="00601347">
            <w:r>
              <w:t>Show/Hide Columns</w:t>
            </w:r>
          </w:p>
          <w:p w14:paraId="451D8AFE" w14:textId="091BB5FC" w:rsidR="00AD7BAA" w:rsidRDefault="00D9396F" w:rsidP="00601347">
            <w:r w:rsidRPr="000C205E">
              <w:rPr>
                <w:b w:val="0"/>
                <w:bCs w:val="0"/>
                <w:noProof/>
              </w:rPr>
              <w:object w:dxaOrig="2580" w:dyaOrig="4110" w14:anchorId="26F21281">
                <v:shape id="_x0000_i1026" type="#_x0000_t75" alt="" style="width:129pt;height:205.05pt;mso-width-percent:0;mso-height-percent:0;mso-width-percent:0;mso-height-percent:0" o:ole="">
                  <v:imagedata r:id="rId197" o:title=""/>
                </v:shape>
                <o:OLEObject Type="Embed" ProgID="Paint.Picture" ShapeID="_x0000_i1026" DrawAspect="Content" ObjectID="_1711110029" r:id="rId198"/>
              </w:object>
            </w:r>
          </w:p>
        </w:tc>
        <w:tc>
          <w:tcPr>
            <w:tcW w:w="1170" w:type="dxa"/>
            <w:gridSpan w:val="2"/>
          </w:tcPr>
          <w:p w14:paraId="196A1A6D" w14:textId="352E0C8D" w:rsidR="00AD7BAA" w:rsidRDefault="00AD7BAA" w:rsidP="00601347">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271347BB" w14:textId="7A08BEC9" w:rsidR="00AD7BAA" w:rsidRDefault="00AD7BAA" w:rsidP="00AD7BAA">
            <w:pPr>
              <w:keepNext/>
              <w:cnfStyle w:val="000000000000" w:firstRow="0" w:lastRow="0" w:firstColumn="0" w:lastColumn="0" w:oddVBand="0" w:evenVBand="0" w:oddHBand="0" w:evenHBand="0" w:firstRowFirstColumn="0" w:firstRowLastColumn="0" w:lastRowFirstColumn="0" w:lastRowLastColumn="0"/>
            </w:pPr>
            <w:r>
              <w:t xml:space="preserve">A list of column names on the </w:t>
            </w:r>
            <w:r w:rsidR="00E0663D" w:rsidRPr="00E0663D">
              <w:t>'</w:t>
            </w:r>
            <w:r>
              <w:t>data</w:t>
            </w:r>
            <w:r w:rsidR="00E0663D" w:rsidRPr="00E0663D">
              <w:t>'</w:t>
            </w:r>
            <w:r>
              <w:t xml:space="preserve"> worksheet which can be displayed or hidden.</w:t>
            </w:r>
          </w:p>
          <w:p w14:paraId="29B387B5" w14:textId="77777777" w:rsidR="00AD7BAA" w:rsidRDefault="00AD7BAA" w:rsidP="00AD7BAA">
            <w:pPr>
              <w:keepNext/>
              <w:spacing w:after="0"/>
              <w:cnfStyle w:val="000000000000" w:firstRow="0" w:lastRow="0" w:firstColumn="0" w:lastColumn="0" w:oddVBand="0" w:evenVBand="0" w:oddHBand="0" w:evenHBand="0" w:firstRowFirstColumn="0" w:firstRowLastColumn="0" w:lastRowFirstColumn="0" w:lastRowLastColumn="0"/>
            </w:pPr>
            <w:r>
              <w:t>Choices:</w:t>
            </w:r>
          </w:p>
          <w:p w14:paraId="6769FC20" w14:textId="6F69EF57" w:rsidR="00AD7BAA" w:rsidRDefault="005329FB" w:rsidP="00AD7BAA">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AD7BAA">
              <w:t>show the column</w:t>
            </w:r>
          </w:p>
          <w:p w14:paraId="67FA3B81" w14:textId="4E71E728" w:rsidR="00AD7BAA" w:rsidRDefault="005329FB" w:rsidP="00AD7BAA">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AD7BAA">
              <w:t>hide the column</w:t>
            </w:r>
          </w:p>
          <w:p w14:paraId="16848D82" w14:textId="77777777" w:rsidR="00AD7BAA" w:rsidRDefault="00AD7BAA" w:rsidP="00AD7BAA">
            <w:pPr>
              <w:keepNext/>
              <w:cnfStyle w:val="000000000000" w:firstRow="0" w:lastRow="0" w:firstColumn="0" w:lastColumn="0" w:oddVBand="0" w:evenVBand="0" w:oddHBand="0" w:evenHBand="0" w:firstRowFirstColumn="0" w:firstRowLastColumn="0" w:lastRowFirstColumn="0" w:lastRowLastColumn="0"/>
            </w:pPr>
          </w:p>
        </w:tc>
      </w:tr>
    </w:tbl>
    <w:p w14:paraId="0F0F3064" w14:textId="77777777" w:rsidR="002537C5" w:rsidRDefault="002537C5" w:rsidP="00F40C9D"/>
    <w:p w14:paraId="7715FD8A" w14:textId="77777777" w:rsidR="00F40C9D" w:rsidRDefault="006F74A9" w:rsidP="002552AE">
      <w:pPr>
        <w:pStyle w:val="Heading3"/>
        <w:keepNext/>
      </w:pPr>
      <w:bookmarkStart w:id="96" w:name="_Nodes"/>
      <w:bookmarkStart w:id="97" w:name="_Edges"/>
      <w:bookmarkStart w:id="98" w:name="_Debug"/>
      <w:bookmarkStart w:id="99" w:name="_Show/Hide_Worksheets"/>
      <w:bookmarkStart w:id="100" w:name="_Toc100494632"/>
      <w:bookmarkEnd w:id="96"/>
      <w:bookmarkEnd w:id="97"/>
      <w:bookmarkEnd w:id="98"/>
      <w:bookmarkEnd w:id="99"/>
      <w:r>
        <w:lastRenderedPageBreak/>
        <w:t>Show/Hide Worksheets</w:t>
      </w:r>
      <w:bookmarkEnd w:id="100"/>
    </w:p>
    <w:p w14:paraId="21AC88A7" w14:textId="77777777" w:rsidR="002537C5" w:rsidRDefault="006F74A9" w:rsidP="002552AE">
      <w:pPr>
        <w:keepNext/>
      </w:pPr>
      <w:r>
        <w:rPr>
          <w:noProof/>
          <w:lang w:eastAsia="en-US"/>
        </w:rPr>
        <w:drawing>
          <wp:inline distT="0" distB="0" distL="0" distR="0" wp14:anchorId="56AC2DEF" wp14:editId="5244BC26">
            <wp:extent cx="1504950" cy="866775"/>
            <wp:effectExtent l="57150" t="57150" r="95250" b="104775"/>
            <wp:docPr id="6311" name="Picture 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04950" cy="8667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2537C5" w14:paraId="250CA188" w14:textId="77777777" w:rsidTr="00B9585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73032956" w14:textId="77777777" w:rsidR="002537C5" w:rsidRDefault="002537C5" w:rsidP="00B95856">
            <w:r>
              <w:t>Label</w:t>
            </w:r>
          </w:p>
        </w:tc>
        <w:tc>
          <w:tcPr>
            <w:tcW w:w="1676" w:type="dxa"/>
          </w:tcPr>
          <w:p w14:paraId="5B55AAB2"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00826295"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Description</w:t>
            </w:r>
          </w:p>
        </w:tc>
      </w:tr>
      <w:tr w:rsidR="00AD7BAA" w14:paraId="2A899380" w14:textId="77777777" w:rsidTr="00026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327444EF" w14:textId="77777777" w:rsidR="00AD7BAA" w:rsidRDefault="00AD7BAA" w:rsidP="0002614C">
            <w:r>
              <w:t>Attributes</w:t>
            </w:r>
          </w:p>
        </w:tc>
        <w:tc>
          <w:tcPr>
            <w:tcW w:w="1676" w:type="dxa"/>
          </w:tcPr>
          <w:p w14:paraId="76C29FE7" w14:textId="77777777" w:rsidR="00AD7BAA" w:rsidRDefault="00AD7BAA" w:rsidP="0002614C">
            <w:pPr>
              <w:cnfStyle w:val="000000100000" w:firstRow="0" w:lastRow="0" w:firstColumn="0" w:lastColumn="0" w:oddVBand="0" w:evenVBand="0" w:oddHBand="1" w:evenHBand="0" w:firstRowFirstColumn="0" w:firstRowLastColumn="0" w:lastRowFirstColumn="0" w:lastRowLastColumn="0"/>
            </w:pPr>
            <w:r>
              <w:t>Toggle button</w:t>
            </w:r>
          </w:p>
          <w:p w14:paraId="318558F8" w14:textId="1CBC8957" w:rsidR="005A348F" w:rsidRDefault="005A348F" w:rsidP="0002614C">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07ED9784" wp14:editId="3833146E">
                  <wp:extent cx="771525" cy="276225"/>
                  <wp:effectExtent l="38100" t="38100" r="104775" b="1047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71525" cy="276225"/>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63B2FB42" w14:textId="7CE79B8A" w:rsidR="00AD7BAA" w:rsidRDefault="00AD7BAA" w:rsidP="0002614C">
            <w:pPr>
              <w:keepNext/>
              <w:cnfStyle w:val="000000100000" w:firstRow="0" w:lastRow="0" w:firstColumn="0" w:lastColumn="0" w:oddVBand="0" w:evenVBand="0" w:oddHBand="1" w:evenHBand="0" w:firstRowFirstColumn="0" w:firstRowLastColumn="0" w:lastRowFirstColumn="0" w:lastRowLastColumn="0"/>
            </w:pPr>
            <w:r>
              <w:t>Specifies if the "</w:t>
            </w:r>
            <w:hyperlink r:id="rId201" w:anchor="_" w:history="1">
              <w:r w:rsidRPr="00B95856">
                <w:rPr>
                  <w:rStyle w:val="Hyperlink"/>
                </w:rPr>
                <w:t>HELP - attributes</w:t>
              </w:r>
            </w:hyperlink>
            <w:r>
              <w:t xml:space="preserve">" worksheet should be visible. </w:t>
            </w:r>
          </w:p>
          <w:p w14:paraId="645DF2A8" w14:textId="77777777" w:rsidR="00AD7BAA" w:rsidRDefault="00AD7BAA" w:rsidP="0002614C">
            <w:pPr>
              <w:keepNext/>
              <w:spacing w:after="0"/>
              <w:cnfStyle w:val="000000100000" w:firstRow="0" w:lastRow="0" w:firstColumn="0" w:lastColumn="0" w:oddVBand="0" w:evenVBand="0" w:oddHBand="1" w:evenHBand="0" w:firstRowFirstColumn="0" w:firstRowLastColumn="0" w:lastRowFirstColumn="0" w:lastRowLastColumn="0"/>
            </w:pPr>
            <w:r>
              <w:t>Choices:</w:t>
            </w:r>
          </w:p>
          <w:p w14:paraId="03331584" w14:textId="59FF8C21" w:rsidR="00AD7BAA" w:rsidRDefault="00AD7BAA"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"HELP - attributes" worksheet</w:t>
            </w:r>
          </w:p>
          <w:p w14:paraId="59CD0D71" w14:textId="5DB4D6F4" w:rsidR="00AD7BAA" w:rsidRDefault="00AD7BAA" w:rsidP="0002614C">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"HELP - attributes" worksheet</w:t>
            </w:r>
          </w:p>
        </w:tc>
      </w:tr>
      <w:tr w:rsidR="00AD7BAA" w14:paraId="30C33408" w14:textId="77777777" w:rsidTr="0002614C">
        <w:tc>
          <w:tcPr>
            <w:cnfStyle w:val="001000000000" w:firstRow="0" w:lastRow="0" w:firstColumn="1" w:lastColumn="0" w:oddVBand="0" w:evenVBand="0" w:oddHBand="0" w:evenHBand="0" w:firstRowFirstColumn="0" w:firstRowLastColumn="0" w:lastRowFirstColumn="0" w:lastRowLastColumn="0"/>
            <w:tcW w:w="2347" w:type="dxa"/>
          </w:tcPr>
          <w:p w14:paraId="327F00C5" w14:textId="77777777" w:rsidR="00AD7BAA" w:rsidRDefault="00AD7BAA" w:rsidP="0002614C">
            <w:r>
              <w:t>Colors</w:t>
            </w:r>
          </w:p>
        </w:tc>
        <w:tc>
          <w:tcPr>
            <w:tcW w:w="1676" w:type="dxa"/>
          </w:tcPr>
          <w:p w14:paraId="49A519F6" w14:textId="77777777" w:rsidR="00AD7BAA" w:rsidRDefault="00AD7BAA" w:rsidP="0002614C">
            <w:pPr>
              <w:cnfStyle w:val="000000000000" w:firstRow="0" w:lastRow="0" w:firstColumn="0" w:lastColumn="0" w:oddVBand="0" w:evenVBand="0" w:oddHBand="0" w:evenHBand="0" w:firstRowFirstColumn="0" w:firstRowLastColumn="0" w:lastRowFirstColumn="0" w:lastRowLastColumn="0"/>
            </w:pPr>
            <w:r>
              <w:t>Toggle button</w:t>
            </w:r>
          </w:p>
          <w:p w14:paraId="4D4D5C68" w14:textId="4261C2CB" w:rsidR="005A348F" w:rsidRDefault="005A348F" w:rsidP="0002614C">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B7AB0D3" wp14:editId="0F7EFCAC">
                  <wp:extent cx="733425" cy="238125"/>
                  <wp:effectExtent l="38100" t="38100" r="66675" b="1047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33425" cy="238125"/>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2BDEEFA1" w14:textId="5C470A39" w:rsidR="00AD7BAA" w:rsidRDefault="00AD7BAA" w:rsidP="0002614C">
            <w:pPr>
              <w:keepNext/>
              <w:cnfStyle w:val="000000000000" w:firstRow="0" w:lastRow="0" w:firstColumn="0" w:lastColumn="0" w:oddVBand="0" w:evenVBand="0" w:oddHBand="0" w:evenHBand="0" w:firstRowFirstColumn="0" w:firstRowLastColumn="0" w:lastRowFirstColumn="0" w:lastRowLastColumn="0"/>
            </w:pPr>
            <w:r>
              <w:t>Specifies if the "</w:t>
            </w:r>
            <w:hyperlink r:id="rId203" w:anchor="_" w:history="1">
              <w:r w:rsidRPr="00B95856">
                <w:rPr>
                  <w:rStyle w:val="Hyperlink"/>
                </w:rPr>
                <w:t>HELP - colors</w:t>
              </w:r>
            </w:hyperlink>
            <w:r>
              <w:t xml:space="preserve">" worksheet should be visible. </w:t>
            </w:r>
          </w:p>
          <w:p w14:paraId="229BB1E8" w14:textId="77777777" w:rsidR="00AD7BAA" w:rsidRDefault="00AD7BAA"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4A04D085" w14:textId="11332393" w:rsidR="00AD7BAA" w:rsidRDefault="00AD7BAA"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AE2DE3">
              <w:t xml:space="preserve">selected </w:t>
            </w:r>
            <w:r w:rsidR="005329FB">
              <w:t>-</w:t>
            </w:r>
            <w:r>
              <w:t xml:space="preserve"> shows the "HELP - colors" worksheet</w:t>
            </w:r>
          </w:p>
          <w:p w14:paraId="35C063D8" w14:textId="7D7C955F" w:rsidR="00AD7BAA" w:rsidRDefault="00AD7BAA" w:rsidP="0002614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t>not selected</w:t>
            </w:r>
            <w:r w:rsidRPr="00AE2DE3">
              <w:t xml:space="preserve"> </w:t>
            </w:r>
            <w:r w:rsidR="005329FB">
              <w:t>-</w:t>
            </w:r>
            <w:r>
              <w:t xml:space="preserve"> hides the "HELP - colors" worksheet</w:t>
            </w:r>
          </w:p>
        </w:tc>
      </w:tr>
      <w:tr w:rsidR="00AD7BAA" w14:paraId="0CA5E3C5" w14:textId="77777777" w:rsidTr="00026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6E9EBD6" w14:textId="6873FFC4" w:rsidR="00AD7BAA" w:rsidRDefault="00AD7BAA" w:rsidP="0002614C">
            <w:r>
              <w:t>Settings</w:t>
            </w:r>
          </w:p>
        </w:tc>
        <w:tc>
          <w:tcPr>
            <w:tcW w:w="1676" w:type="dxa"/>
          </w:tcPr>
          <w:p w14:paraId="54292457" w14:textId="77777777" w:rsidR="00AD7BAA" w:rsidRDefault="00AD7BAA" w:rsidP="0002614C">
            <w:pPr>
              <w:cnfStyle w:val="000000100000" w:firstRow="0" w:lastRow="0" w:firstColumn="0" w:lastColumn="0" w:oddVBand="0" w:evenVBand="0" w:oddHBand="1" w:evenHBand="0" w:firstRowFirstColumn="0" w:firstRowLastColumn="0" w:lastRowFirstColumn="0" w:lastRowLastColumn="0"/>
            </w:pPr>
            <w:r>
              <w:t>Toggle-button</w:t>
            </w:r>
          </w:p>
          <w:p w14:paraId="070962A3" w14:textId="0F0DE2B4" w:rsidR="005A348F" w:rsidRDefault="005A348F" w:rsidP="0002614C">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22BEBC14" wp14:editId="68A4E2B1">
                  <wp:extent cx="723900" cy="247650"/>
                  <wp:effectExtent l="38100" t="38100" r="5715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23900" cy="24765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3588FF2A" w14:textId="2C6007BF"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Specifies if the "</w:t>
            </w:r>
            <w:hyperlink w:anchor="_Changing_Master_Settings" w:history="1">
              <w:r w:rsidRPr="00AD7BAA">
                <w:rPr>
                  <w:rStyle w:val="Hyperlink"/>
                </w:rPr>
                <w:t>settings</w:t>
              </w:r>
            </w:hyperlink>
            <w:r>
              <w:t xml:space="preserve">" worksheet should be visible. </w:t>
            </w:r>
          </w:p>
          <w:p w14:paraId="63B1CC4A"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36F73183" w14:textId="2B8A7E6F" w:rsidR="00AD7BAA" w:rsidRDefault="00AD7BAA"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"settings" worksheet</w:t>
            </w:r>
          </w:p>
          <w:p w14:paraId="0E19BE4A" w14:textId="452DBFDA" w:rsidR="00AD7BAA" w:rsidRDefault="00AD7BAA"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 settings " worksheet</w:t>
            </w:r>
          </w:p>
        </w:tc>
      </w:tr>
      <w:tr w:rsidR="002537C5" w14:paraId="0F36713A" w14:textId="77777777" w:rsidTr="00B95856">
        <w:tc>
          <w:tcPr>
            <w:cnfStyle w:val="001000000000" w:firstRow="0" w:lastRow="0" w:firstColumn="1" w:lastColumn="0" w:oddVBand="0" w:evenVBand="0" w:oddHBand="0" w:evenHBand="0" w:firstRowFirstColumn="0" w:firstRowLastColumn="0" w:lastRowFirstColumn="0" w:lastRowLastColumn="0"/>
            <w:tcW w:w="2347" w:type="dxa"/>
          </w:tcPr>
          <w:p w14:paraId="709DA91C" w14:textId="470FE1CB" w:rsidR="002537C5" w:rsidRDefault="00AD7BAA" w:rsidP="00B95856">
            <w:r>
              <w:t>s</w:t>
            </w:r>
            <w:r w:rsidR="00AE2DE3">
              <w:t>hapes</w:t>
            </w:r>
          </w:p>
        </w:tc>
        <w:tc>
          <w:tcPr>
            <w:tcW w:w="1676" w:type="dxa"/>
          </w:tcPr>
          <w:p w14:paraId="558D2315" w14:textId="77777777" w:rsidR="002537C5" w:rsidRDefault="00AE2DE3" w:rsidP="00B95856">
            <w:pPr>
              <w:cnfStyle w:val="000000000000" w:firstRow="0" w:lastRow="0" w:firstColumn="0" w:lastColumn="0" w:oddVBand="0" w:evenVBand="0" w:oddHBand="0" w:evenHBand="0" w:firstRowFirstColumn="0" w:firstRowLastColumn="0" w:lastRowFirstColumn="0" w:lastRowLastColumn="0"/>
            </w:pPr>
            <w:r>
              <w:t>Toggle button</w:t>
            </w:r>
          </w:p>
          <w:p w14:paraId="6B6D802E" w14:textId="4F8FB5AA" w:rsidR="005A348F" w:rsidRDefault="005A348F" w:rsidP="00B95856">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5739090F" wp14:editId="26D13255">
                  <wp:extent cx="619125" cy="238125"/>
                  <wp:effectExtent l="38100" t="38100" r="66675"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9125" cy="238125"/>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62DB679C" w14:textId="7B15F875" w:rsidR="00B95856" w:rsidRDefault="00B95856" w:rsidP="00B95856">
            <w:pPr>
              <w:keepNext/>
              <w:cnfStyle w:val="000000000000" w:firstRow="0" w:lastRow="0" w:firstColumn="0" w:lastColumn="0" w:oddVBand="0" w:evenVBand="0" w:oddHBand="0" w:evenHBand="0" w:firstRowFirstColumn="0" w:firstRowLastColumn="0" w:lastRowFirstColumn="0" w:lastRowLastColumn="0"/>
            </w:pPr>
            <w:r>
              <w:t xml:space="preserve">Specifies if the </w:t>
            </w:r>
            <w:r w:rsidR="00550172">
              <w:t>"</w:t>
            </w:r>
            <w:hyperlink r:id="rId206" w:anchor="_" w:history="1">
              <w:r w:rsidRPr="00B95856">
                <w:rPr>
                  <w:rStyle w:val="Hyperlink"/>
                </w:rPr>
                <w:t>HELP - shapes</w:t>
              </w:r>
            </w:hyperlink>
            <w:r w:rsidR="00550172">
              <w:t>"</w:t>
            </w:r>
            <w:r>
              <w:t xml:space="preserve"> worksheet should be visible. </w:t>
            </w:r>
          </w:p>
          <w:p w14:paraId="1622B21A" w14:textId="77777777" w:rsidR="00B95856" w:rsidRDefault="00B95856" w:rsidP="00B95856">
            <w:pPr>
              <w:keepNext/>
              <w:spacing w:after="0"/>
              <w:cnfStyle w:val="000000000000" w:firstRow="0" w:lastRow="0" w:firstColumn="0" w:lastColumn="0" w:oddVBand="0" w:evenVBand="0" w:oddHBand="0" w:evenHBand="0" w:firstRowFirstColumn="0" w:firstRowLastColumn="0" w:lastRowFirstColumn="0" w:lastRowLastColumn="0"/>
            </w:pPr>
            <w:r>
              <w:t>Choices:</w:t>
            </w:r>
          </w:p>
          <w:p w14:paraId="4C174E89" w14:textId="5693984D" w:rsidR="00B95856" w:rsidRDefault="00B95856"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AE2DE3">
              <w:t xml:space="preserve">selected </w:t>
            </w:r>
            <w:r w:rsidR="005329FB">
              <w:t>-</w:t>
            </w:r>
            <w:r>
              <w:t xml:space="preserve"> shows the </w:t>
            </w:r>
            <w:r w:rsidR="00550172">
              <w:t>"</w:t>
            </w:r>
            <w:r>
              <w:t>HELP - shapes</w:t>
            </w:r>
            <w:r w:rsidR="00550172">
              <w:t>"</w:t>
            </w:r>
            <w:r>
              <w:t xml:space="preserve"> worksheet</w:t>
            </w:r>
          </w:p>
          <w:p w14:paraId="352CB55D" w14:textId="6A05558B" w:rsidR="002537C5" w:rsidRDefault="00B95856" w:rsidP="006A2A0C">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t>not selected</w:t>
            </w:r>
            <w:r w:rsidRPr="00AE2DE3">
              <w:t xml:space="preserve"> </w:t>
            </w:r>
            <w:r w:rsidR="005329FB">
              <w:t>-</w:t>
            </w:r>
            <w:r>
              <w:t xml:space="preserve"> hides the </w:t>
            </w:r>
            <w:r w:rsidR="00AD7BAA">
              <w:t xml:space="preserve">"HELP - shapes" </w:t>
            </w:r>
            <w:r>
              <w:t>worksheet</w:t>
            </w:r>
          </w:p>
        </w:tc>
      </w:tr>
      <w:tr w:rsidR="00AD7BAA" w14:paraId="0977B0D8" w14:textId="77777777" w:rsidTr="00B9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7460CD2" w14:textId="3EADC766" w:rsidR="00AD7BAA" w:rsidRDefault="00AD7BAA" w:rsidP="00B95856">
            <w:r>
              <w:t>source</w:t>
            </w:r>
          </w:p>
        </w:tc>
        <w:tc>
          <w:tcPr>
            <w:tcW w:w="1676" w:type="dxa"/>
          </w:tcPr>
          <w:p w14:paraId="400789AF" w14:textId="77777777" w:rsidR="00AD7BAA" w:rsidRDefault="00AD7BAA" w:rsidP="00B95856">
            <w:pPr>
              <w:cnfStyle w:val="000000100000" w:firstRow="0" w:lastRow="0" w:firstColumn="0" w:lastColumn="0" w:oddVBand="0" w:evenVBand="0" w:oddHBand="1" w:evenHBand="0" w:firstRowFirstColumn="0" w:firstRowLastColumn="0" w:lastRowFirstColumn="0" w:lastRowLastColumn="0"/>
            </w:pPr>
            <w:r>
              <w:t>Toggle button</w:t>
            </w:r>
          </w:p>
          <w:p w14:paraId="3566C355" w14:textId="4E2810EF" w:rsidR="005A348F" w:rsidRDefault="005A348F" w:rsidP="00B95856">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721E87EC" wp14:editId="5865E9D8">
                  <wp:extent cx="590550" cy="266700"/>
                  <wp:effectExtent l="38100" t="38100" r="7620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0550" cy="2667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08E568F2" w14:textId="14E9AB0D"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Specifies if the "</w:t>
            </w:r>
            <w:hyperlink w:anchor="_Working_with_the" w:history="1">
              <w:r w:rsidRPr="00AD7BAA">
                <w:rPr>
                  <w:rStyle w:val="Hyperlink"/>
                </w:rPr>
                <w:t>source</w:t>
              </w:r>
            </w:hyperlink>
            <w:r>
              <w:t xml:space="preserve">" worksheet should be visible. </w:t>
            </w:r>
          </w:p>
          <w:p w14:paraId="63F7AF81"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3014CC6B" w14:textId="1347F7CF" w:rsidR="00AD7BAA" w:rsidRDefault="00AD7BAA"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"source" worksheet</w:t>
            </w:r>
          </w:p>
          <w:p w14:paraId="42607510" w14:textId="055CC3B6" w:rsidR="00AD7BAA" w:rsidRDefault="00AD7BAA" w:rsidP="00AD7BAA">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"source" worksheet</w:t>
            </w:r>
          </w:p>
        </w:tc>
      </w:tr>
      <w:tr w:rsidR="00AD7BAA" w14:paraId="37F478E9" w14:textId="77777777" w:rsidTr="00B95856">
        <w:tc>
          <w:tcPr>
            <w:cnfStyle w:val="001000000000" w:firstRow="0" w:lastRow="0" w:firstColumn="1" w:lastColumn="0" w:oddVBand="0" w:evenVBand="0" w:oddHBand="0" w:evenHBand="0" w:firstRowFirstColumn="0" w:firstRowLastColumn="0" w:lastRowFirstColumn="0" w:lastRowLastColumn="0"/>
            <w:tcW w:w="2347" w:type="dxa"/>
          </w:tcPr>
          <w:p w14:paraId="3E0E7A74" w14:textId="5804BB53" w:rsidR="00AD7BAA" w:rsidRDefault="00AD7BAA" w:rsidP="00B95856">
            <w:proofErr w:type="spellStart"/>
            <w:r>
              <w:t>sql</w:t>
            </w:r>
            <w:proofErr w:type="spellEnd"/>
          </w:p>
        </w:tc>
        <w:tc>
          <w:tcPr>
            <w:tcW w:w="1676" w:type="dxa"/>
          </w:tcPr>
          <w:p w14:paraId="3E529F5C" w14:textId="77777777" w:rsidR="00AD7BAA" w:rsidRDefault="00AD7BAA" w:rsidP="00B95856">
            <w:pPr>
              <w:cnfStyle w:val="000000000000" w:firstRow="0" w:lastRow="0" w:firstColumn="0" w:lastColumn="0" w:oddVBand="0" w:evenVBand="0" w:oddHBand="0" w:evenHBand="0" w:firstRowFirstColumn="0" w:firstRowLastColumn="0" w:lastRowFirstColumn="0" w:lastRowLastColumn="0"/>
            </w:pPr>
            <w:r>
              <w:t>Toggle button</w:t>
            </w:r>
          </w:p>
          <w:p w14:paraId="4C7C7E3F" w14:textId="5BD8ACB9" w:rsidR="005A348F" w:rsidRDefault="005A348F" w:rsidP="00B95856">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226717AA" wp14:editId="349ED0A1">
                  <wp:extent cx="609600" cy="200025"/>
                  <wp:effectExtent l="38100" t="38100" r="57150" b="104775"/>
                  <wp:docPr id="6524" name="Picture 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9600" cy="200025"/>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3EA86915" w14:textId="6353BFA7" w:rsidR="00AD7BAA" w:rsidRDefault="00AD7BAA" w:rsidP="00AD7BAA">
            <w:pPr>
              <w:keepNext/>
              <w:cnfStyle w:val="000000000000" w:firstRow="0" w:lastRow="0" w:firstColumn="0" w:lastColumn="0" w:oddVBand="0" w:evenVBand="0" w:oddHBand="0" w:evenHBand="0" w:firstRowFirstColumn="0" w:firstRowLastColumn="0" w:lastRowFirstColumn="0" w:lastRowLastColumn="0"/>
            </w:pPr>
            <w:r>
              <w:t>Specifies if the "</w:t>
            </w:r>
            <w:proofErr w:type="spellStart"/>
            <w:r w:rsidR="007D428B">
              <w:fldChar w:fldCharType="begin"/>
            </w:r>
            <w:r w:rsidR="007D428B">
              <w:instrText xml:space="preserve"> HYPERLINK \l "_Using_SQL_to" </w:instrText>
            </w:r>
            <w:r w:rsidR="007D428B">
              <w:fldChar w:fldCharType="separate"/>
            </w:r>
            <w:r w:rsidRPr="00AD7BAA">
              <w:rPr>
                <w:rStyle w:val="Hyperlink"/>
              </w:rPr>
              <w:t>sql</w:t>
            </w:r>
            <w:proofErr w:type="spellEnd"/>
            <w:r w:rsidR="007D428B">
              <w:rPr>
                <w:rStyle w:val="Hyperlink"/>
              </w:rPr>
              <w:fldChar w:fldCharType="end"/>
            </w:r>
            <w:r>
              <w:t xml:space="preserve">" worksheet should be visible. </w:t>
            </w:r>
          </w:p>
          <w:p w14:paraId="5DD4266A" w14:textId="77777777" w:rsidR="00AD7BAA" w:rsidRDefault="00AD7BAA" w:rsidP="00AD7BAA">
            <w:pPr>
              <w:keepNext/>
              <w:spacing w:after="0"/>
              <w:cnfStyle w:val="000000000000" w:firstRow="0" w:lastRow="0" w:firstColumn="0" w:lastColumn="0" w:oddVBand="0" w:evenVBand="0" w:oddHBand="0" w:evenHBand="0" w:firstRowFirstColumn="0" w:firstRowLastColumn="0" w:lastRowFirstColumn="0" w:lastRowLastColumn="0"/>
            </w:pPr>
            <w:r>
              <w:t>Choices:</w:t>
            </w:r>
          </w:p>
          <w:p w14:paraId="2ED29DE8" w14:textId="193408D2" w:rsidR="00AD7BAA" w:rsidRDefault="00AD7BAA" w:rsidP="00AD7BAA">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rsidRPr="00AE2DE3">
              <w:t xml:space="preserve">selected </w:t>
            </w:r>
            <w:r w:rsidR="005329FB">
              <w:t>-</w:t>
            </w:r>
            <w:r>
              <w:t xml:space="preserve"> shows the "</w:t>
            </w:r>
            <w:proofErr w:type="spellStart"/>
            <w:r>
              <w:t>sql</w:t>
            </w:r>
            <w:proofErr w:type="spellEnd"/>
            <w:r>
              <w:t>" worksheet</w:t>
            </w:r>
          </w:p>
          <w:p w14:paraId="5F040303" w14:textId="3659C0DB" w:rsidR="00AD7BAA" w:rsidRDefault="00AD7BAA" w:rsidP="00AD7BAA">
            <w:pPr>
              <w:pStyle w:val="ListParagraph"/>
              <w:keepNext/>
              <w:numPr>
                <w:ilvl w:val="0"/>
                <w:numId w:val="20"/>
              </w:numPr>
              <w:cnfStyle w:val="000000000000" w:firstRow="0" w:lastRow="0" w:firstColumn="0" w:lastColumn="0" w:oddVBand="0" w:evenVBand="0" w:oddHBand="0" w:evenHBand="0" w:firstRowFirstColumn="0" w:firstRowLastColumn="0" w:lastRowFirstColumn="0" w:lastRowLastColumn="0"/>
            </w:pPr>
            <w:r>
              <w:t>not selected</w:t>
            </w:r>
            <w:r w:rsidRPr="00AE2DE3">
              <w:t xml:space="preserve"> </w:t>
            </w:r>
            <w:r w:rsidR="005329FB">
              <w:t>-</w:t>
            </w:r>
            <w:r>
              <w:t xml:space="preserve"> hides the "</w:t>
            </w:r>
            <w:proofErr w:type="spellStart"/>
            <w:r>
              <w:t>sql</w:t>
            </w:r>
            <w:proofErr w:type="spellEnd"/>
            <w:r>
              <w:t>" worksheet</w:t>
            </w:r>
          </w:p>
        </w:tc>
      </w:tr>
    </w:tbl>
    <w:p w14:paraId="384F1581" w14:textId="77777777" w:rsidR="00F40C9D" w:rsidRDefault="00F40C9D" w:rsidP="00023AB8"/>
    <w:p w14:paraId="4CF8D073" w14:textId="77777777" w:rsidR="00642842" w:rsidRDefault="00642842" w:rsidP="00A814E8">
      <w:pPr>
        <w:pStyle w:val="Heading1"/>
        <w:pageBreakBefore/>
      </w:pPr>
      <w:bookmarkStart w:id="101" w:name="_Toc100494633"/>
      <w:r>
        <w:lastRenderedPageBreak/>
        <w:t>Creating Relationship Visualizations</w:t>
      </w:r>
      <w:bookmarkEnd w:id="101"/>
    </w:p>
    <w:p w14:paraId="0061BCC6" w14:textId="77777777" w:rsidR="000B7B30" w:rsidRDefault="000B7B30" w:rsidP="000B7B30">
      <w:pPr>
        <w:pStyle w:val="Heading2"/>
      </w:pPr>
      <w:bookmarkStart w:id="102" w:name="_Toc100494634"/>
      <w:r>
        <w:t>Introduction</w:t>
      </w:r>
      <w:bookmarkEnd w:id="102"/>
    </w:p>
    <w:p w14:paraId="4093A81C" w14:textId="1B052122" w:rsidR="00642842" w:rsidRDefault="00642842" w:rsidP="00023AB8">
      <w:r>
        <w:t xml:space="preserve">In the previous </w:t>
      </w:r>
      <w:r w:rsidR="006B7AEB">
        <w:t>chapter,</w:t>
      </w:r>
      <w:r>
        <w:t xml:space="preserve"> we saw how to use the basic features to create graphs. Now we will turn our attention to showing how to depict </w:t>
      </w:r>
      <w:r w:rsidR="00A4161A">
        <w:t>relationships and</w:t>
      </w:r>
      <w:r>
        <w:t xml:space="preserve"> add meaningful elements </w:t>
      </w:r>
      <w:r w:rsidR="000D3854">
        <w:t xml:space="preserve">of style to the nodes and </w:t>
      </w:r>
      <w:r w:rsidR="006B7AEB">
        <w:t>edges that help</w:t>
      </w:r>
      <w:r w:rsidR="000D3854">
        <w:t xml:space="preserve"> distinguish the relationships.</w:t>
      </w:r>
    </w:p>
    <w:p w14:paraId="7BA50C24" w14:textId="36626515" w:rsidR="00642842" w:rsidRDefault="00642842" w:rsidP="00023AB8">
      <w:r>
        <w:t xml:space="preserve">The introduction section of this manual showed the power of using state border relationships to convert a list in Excel into a graph connecting the states. This was possible because there were individual rows for each state and the state it borders. This is a common way to represent data in </w:t>
      </w:r>
      <w:r w:rsidR="00A4161A">
        <w:t>Excel and</w:t>
      </w:r>
      <w:r>
        <w:t xml:space="preserve"> assumes there is an implied relationship from one column to another column</w:t>
      </w:r>
      <w:r w:rsidR="000D3854">
        <w:t>. The relationship is typically</w:t>
      </w:r>
      <w:r>
        <w:t xml:space="preserve"> described in the column heading. </w:t>
      </w:r>
      <w:r w:rsidR="00903340">
        <w:t xml:space="preserve">Since many spreadsheets collect data in this manner, they can all lend themselves to graphing. For example, spreadsheets containing organization chart information, lists of software installed on </w:t>
      </w:r>
      <w:r w:rsidR="006B7AEB">
        <w:t>computers</w:t>
      </w:r>
      <w:r w:rsidR="00903340">
        <w:t xml:space="preserve"> or the completion status and due dates of business projects, or team member and their skills can all be depicted.</w:t>
      </w:r>
    </w:p>
    <w:p w14:paraId="05CFC4BB" w14:textId="686882D9" w:rsidR="00903340" w:rsidRDefault="00903340" w:rsidP="00023AB8">
      <w:r>
        <w:t xml:space="preserve">Readers of this manual work in different industries, so </w:t>
      </w:r>
      <w:r w:rsidR="008E23D8">
        <w:t>the example we will use is</w:t>
      </w:r>
      <w:r>
        <w:t xml:space="preserve"> not </w:t>
      </w:r>
      <w:r w:rsidR="00A4161A">
        <w:t>industry specific</w:t>
      </w:r>
      <w:r>
        <w:t xml:space="preserve">. This example uses the relationships between family and </w:t>
      </w:r>
      <w:r w:rsidR="006B7AEB">
        <w:t>friends that</w:t>
      </w:r>
      <w:r>
        <w:t xml:space="preserve"> should resonate across all readers. For this example, </w:t>
      </w:r>
      <w:r w:rsidR="006B7AEB">
        <w:t>I am</w:t>
      </w:r>
      <w:r>
        <w:t xml:space="preserve"> using the fictional Cunningham family from the 1970</w:t>
      </w:r>
      <w:r w:rsidR="00E0663D" w:rsidRPr="00E0663D">
        <w:t>'</w:t>
      </w:r>
      <w:r>
        <w:t>s television program Happy Days.</w:t>
      </w:r>
    </w:p>
    <w:p w14:paraId="0EBAF2F5" w14:textId="53908C78" w:rsidR="00611A8F" w:rsidRDefault="00E0663D" w:rsidP="00611A8F">
      <w:pPr>
        <w:pStyle w:val="Heading2"/>
      </w:pPr>
      <w:bookmarkStart w:id="103" w:name="_Toc100494635"/>
      <w:r w:rsidRPr="00E0663D">
        <w:t>'</w:t>
      </w:r>
      <w:r w:rsidR="00611A8F">
        <w:t>Happy Days</w:t>
      </w:r>
      <w:r w:rsidRPr="00E0663D">
        <w:t>'</w:t>
      </w:r>
      <w:r w:rsidR="000B7B30">
        <w:t xml:space="preserve"> Example</w:t>
      </w:r>
      <w:bookmarkEnd w:id="103"/>
    </w:p>
    <w:p w14:paraId="35075D3F" w14:textId="77777777" w:rsidR="00903340" w:rsidRDefault="00611A8F" w:rsidP="00611A8F">
      <w:r>
        <w:t>Happy Days is an American television situation comedy that aired first-run from January 15, 1974, to September 24, 1984, on ABC. Created by Garry Marshall, the series presents an idealized vision of life in the mid-1950s to mid-1960s United States.</w:t>
      </w:r>
    </w:p>
    <w:p w14:paraId="76911539" w14:textId="123A42C2" w:rsidR="00611A8F" w:rsidRDefault="00611A8F" w:rsidP="00611A8F">
      <w:r>
        <w:rPr>
          <w:noProof/>
          <w:lang w:eastAsia="en-US"/>
        </w:rPr>
        <w:drawing>
          <wp:anchor distT="0" distB="0" distL="114300" distR="114300" simplePos="0" relativeHeight="251744768" behindDoc="0" locked="0" layoutInCell="1" allowOverlap="1" wp14:anchorId="725E8397" wp14:editId="2EEB3656">
            <wp:simplePos x="0" y="0"/>
            <wp:positionH relativeFrom="margin">
              <wp:align>left</wp:align>
            </wp:positionH>
            <wp:positionV relativeFrom="paragraph">
              <wp:posOffset>11430</wp:posOffset>
            </wp:positionV>
            <wp:extent cx="3357880" cy="1678940"/>
            <wp:effectExtent l="0" t="0" r="0" b="0"/>
            <wp:wrapThrough wrapText="bothSides">
              <wp:wrapPolygon edited="0">
                <wp:start x="0" y="0"/>
                <wp:lineTo x="0" y="21322"/>
                <wp:lineTo x="21445" y="21322"/>
                <wp:lineTo x="21445" y="0"/>
                <wp:lineTo x="0" y="0"/>
              </wp:wrapPolygon>
            </wp:wrapThrough>
            <wp:docPr id="76" name="Picture 76" descr="http://i.huffpost.com/gen/1916660/images/o-HAPPY-DAYS-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huffpost.com/gen/1916660/images/o-HAPPY-DAYS-facebook.jpg"/>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a:off x="0" y="0"/>
                      <a:ext cx="3368430" cy="168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1A8F">
        <w:t>Set in Milwaukee, Wisconsin, the series revolves around teenager Richie Cunningham and his family: his father, Howard, who owns a hardware store; traditional homemaker and mother, Marion; younger sister Joanie; and high school dropout, biker</w:t>
      </w:r>
      <w:r w:rsidR="00895485">
        <w:t>, auto mechanic</w:t>
      </w:r>
      <w:r w:rsidRPr="00611A8F">
        <w:t xml:space="preserve"> and suave ladies</w:t>
      </w:r>
      <w:r w:rsidR="00E0663D" w:rsidRPr="00E0663D">
        <w:t>'</w:t>
      </w:r>
      <w:r w:rsidRPr="00611A8F">
        <w:t xml:space="preserve"> man Arthur </w:t>
      </w:r>
      <w:r w:rsidR="00550172">
        <w:t>"</w:t>
      </w:r>
      <w:r w:rsidRPr="00611A8F">
        <w:t>Fonzie</w:t>
      </w:r>
      <w:r w:rsidR="00550172">
        <w:t>"</w:t>
      </w:r>
      <w:r w:rsidRPr="00611A8F">
        <w:t>/</w:t>
      </w:r>
      <w:r w:rsidR="00550172">
        <w:t>"</w:t>
      </w:r>
      <w:r w:rsidRPr="00611A8F">
        <w:t xml:space="preserve">The </w:t>
      </w:r>
      <w:proofErr w:type="spellStart"/>
      <w:r w:rsidRPr="00611A8F">
        <w:t>Fonz</w:t>
      </w:r>
      <w:proofErr w:type="spellEnd"/>
      <w:r w:rsidR="00550172">
        <w:t>"</w:t>
      </w:r>
      <w:r w:rsidRPr="00611A8F">
        <w:t xml:space="preserve"> </w:t>
      </w:r>
      <w:proofErr w:type="spellStart"/>
      <w:r w:rsidRPr="00611A8F">
        <w:t>Fonzarelli</w:t>
      </w:r>
      <w:proofErr w:type="spellEnd"/>
      <w:r w:rsidRPr="00611A8F">
        <w:t xml:space="preserve">, who would eventually become the </w:t>
      </w:r>
      <w:r w:rsidR="00130DA2" w:rsidRPr="00611A8F">
        <w:t>Cunningham</w:t>
      </w:r>
      <w:r w:rsidR="00E0663D" w:rsidRPr="00E0663D">
        <w:t>'</w:t>
      </w:r>
      <w:r w:rsidR="00130DA2" w:rsidRPr="00611A8F">
        <w:t>s</w:t>
      </w:r>
      <w:r w:rsidRPr="00611A8F">
        <w:t xml:space="preserve"> upstairs tenant. The earlier episodes revolve around Richie and his friends, </w:t>
      </w:r>
      <w:r w:rsidR="00837BD1">
        <w:t>Warren "</w:t>
      </w:r>
      <w:proofErr w:type="spellStart"/>
      <w:r w:rsidRPr="00611A8F">
        <w:t>Potsie</w:t>
      </w:r>
      <w:proofErr w:type="spellEnd"/>
      <w:r w:rsidR="00837BD1">
        <w:t>"</w:t>
      </w:r>
      <w:r w:rsidRPr="00611A8F">
        <w:t xml:space="preserve"> Weber and Ralph </w:t>
      </w:r>
      <w:r w:rsidR="00837BD1">
        <w:t xml:space="preserve">"Hector" </w:t>
      </w:r>
      <w:proofErr w:type="spellStart"/>
      <w:r w:rsidRPr="00611A8F">
        <w:t>Malph</w:t>
      </w:r>
      <w:proofErr w:type="spellEnd"/>
      <w:r w:rsidRPr="00611A8F">
        <w:t>, with Fonzie as a secondary character. However, as the series progressed, Fonzie proved to be a favorite with viewers and soon more story lines were written to reflect his growing popularity</w:t>
      </w:r>
      <w:r>
        <w:t xml:space="preserve">. </w:t>
      </w:r>
      <w:r w:rsidRPr="00611A8F">
        <w:t>Fonzie befriended Richie</w:t>
      </w:r>
      <w:r>
        <w:t xml:space="preserve"> and the Cunningham family. </w:t>
      </w:r>
      <w:r w:rsidRPr="00611A8F">
        <w:t>In later seasons, other characters were introduced including Fonzie</w:t>
      </w:r>
      <w:r w:rsidR="00E0663D" w:rsidRPr="00E0663D">
        <w:t>'</w:t>
      </w:r>
      <w:r w:rsidRPr="00611A8F">
        <w:t xml:space="preserve">s young cousin, Charles </w:t>
      </w:r>
      <w:r w:rsidR="00550172">
        <w:t>"</w:t>
      </w:r>
      <w:r w:rsidRPr="00611A8F">
        <w:t>Chachi</w:t>
      </w:r>
      <w:r w:rsidR="00550172">
        <w:t>"</w:t>
      </w:r>
      <w:r w:rsidRPr="00611A8F">
        <w:t xml:space="preserve"> Arcola, who became a love </w:t>
      </w:r>
      <w:r w:rsidR="00895485">
        <w:t xml:space="preserve">interest for Joanie Cunningham, and married Joanie in a spin-off television series </w:t>
      </w:r>
      <w:r w:rsidR="00550172">
        <w:t>"</w:t>
      </w:r>
      <w:r w:rsidR="00895485">
        <w:t>Joanie Loves Chachi</w:t>
      </w:r>
      <w:r w:rsidR="00550172">
        <w:t>"</w:t>
      </w:r>
      <w:r w:rsidR="00895485">
        <w:t>.</w:t>
      </w:r>
    </w:p>
    <w:p w14:paraId="36E815A8" w14:textId="77777777" w:rsidR="00642842" w:rsidRDefault="00611A8F" w:rsidP="00023AB8">
      <w:r>
        <w:t>Restating this information in</w:t>
      </w:r>
      <w:r w:rsidR="00DF17BF">
        <w:t xml:space="preserve"> terms of relationships:</w:t>
      </w:r>
    </w:p>
    <w:p w14:paraId="0093A1E1" w14:textId="31A72ED0" w:rsidR="00611A8F" w:rsidRDefault="00611A8F" w:rsidP="006A2A0C">
      <w:pPr>
        <w:pStyle w:val="ListParagraph"/>
        <w:numPr>
          <w:ilvl w:val="0"/>
          <w:numId w:val="12"/>
        </w:numPr>
      </w:pPr>
      <w:r w:rsidRPr="00A55951">
        <w:rPr>
          <w:b/>
        </w:rPr>
        <w:t>Howard Cunningham</w:t>
      </w:r>
      <w:r w:rsidR="00F67B92">
        <w:t xml:space="preserve"> (</w:t>
      </w:r>
      <w:r w:rsidR="00550172">
        <w:t>"</w:t>
      </w:r>
      <w:r w:rsidR="00BC5949">
        <w:t>Mr. C</w:t>
      </w:r>
      <w:r w:rsidR="00550172">
        <w:t>"</w:t>
      </w:r>
      <w:r>
        <w:t xml:space="preserve">) is </w:t>
      </w:r>
      <w:r w:rsidR="005430C1">
        <w:t xml:space="preserve">the </w:t>
      </w:r>
      <w:r>
        <w:t>husband of Marion, Father of Richie, Father of Joanie, Landlord of Fonzie</w:t>
      </w:r>
      <w:r w:rsidR="005430C1">
        <w:t>, and a Customer of Fonzie</w:t>
      </w:r>
      <w:r w:rsidR="00E0663D" w:rsidRPr="00E0663D">
        <w:t>'</w:t>
      </w:r>
      <w:r w:rsidR="005430C1">
        <w:t>s auto repair garage</w:t>
      </w:r>
    </w:p>
    <w:p w14:paraId="3AB5F208" w14:textId="1821AAA9" w:rsidR="00642842" w:rsidRDefault="00611A8F" w:rsidP="006A2A0C">
      <w:pPr>
        <w:pStyle w:val="ListParagraph"/>
        <w:numPr>
          <w:ilvl w:val="0"/>
          <w:numId w:val="12"/>
        </w:numPr>
      </w:pPr>
      <w:r w:rsidRPr="00A55951">
        <w:rPr>
          <w:b/>
        </w:rPr>
        <w:t>Marion Cunningham</w:t>
      </w:r>
      <w:r w:rsidR="00F67B92">
        <w:t xml:space="preserve"> (</w:t>
      </w:r>
      <w:r w:rsidR="00550172">
        <w:t>"</w:t>
      </w:r>
      <w:r w:rsidR="00BC5949">
        <w:t>Mrs. C</w:t>
      </w:r>
      <w:r w:rsidR="00550172">
        <w:t>"</w:t>
      </w:r>
      <w:r>
        <w:t xml:space="preserve">) is </w:t>
      </w:r>
      <w:r w:rsidR="005430C1">
        <w:t xml:space="preserve">the </w:t>
      </w:r>
      <w:r>
        <w:t>wife of Howard, Mother of Richie, Mother of Joanie</w:t>
      </w:r>
    </w:p>
    <w:p w14:paraId="7112E6B6" w14:textId="3DC9D8AD" w:rsidR="00611A8F" w:rsidRDefault="00611A8F" w:rsidP="006A2A0C">
      <w:pPr>
        <w:pStyle w:val="ListParagraph"/>
        <w:numPr>
          <w:ilvl w:val="0"/>
          <w:numId w:val="12"/>
        </w:numPr>
      </w:pPr>
      <w:r w:rsidRPr="00A55951">
        <w:rPr>
          <w:b/>
        </w:rPr>
        <w:t>Richard Cunningham</w:t>
      </w:r>
      <w:r>
        <w:t xml:space="preserve"> (</w:t>
      </w:r>
      <w:r w:rsidR="00550172">
        <w:t>"</w:t>
      </w:r>
      <w:r>
        <w:t>Richie</w:t>
      </w:r>
      <w:r w:rsidR="00550172">
        <w:t>"</w:t>
      </w:r>
      <w:r>
        <w:t xml:space="preserve">) is </w:t>
      </w:r>
      <w:r w:rsidR="005430C1">
        <w:t xml:space="preserve">the </w:t>
      </w:r>
      <w:r>
        <w:t xml:space="preserve">son of Howard, son of Marion, brother of Joanie, and friend of Fonzie, Ralph, and </w:t>
      </w:r>
      <w:proofErr w:type="spellStart"/>
      <w:r>
        <w:t>Potsie</w:t>
      </w:r>
      <w:proofErr w:type="spellEnd"/>
    </w:p>
    <w:p w14:paraId="7D29B632" w14:textId="40EB8464" w:rsidR="00DF17BF" w:rsidRDefault="00DF17BF" w:rsidP="006A2A0C">
      <w:pPr>
        <w:pStyle w:val="ListParagraph"/>
        <w:numPr>
          <w:ilvl w:val="0"/>
          <w:numId w:val="12"/>
        </w:numPr>
      </w:pPr>
      <w:r w:rsidRPr="00A55951">
        <w:rPr>
          <w:b/>
        </w:rPr>
        <w:lastRenderedPageBreak/>
        <w:t>Joanie Cunningham</w:t>
      </w:r>
      <w:r w:rsidR="00F67B92">
        <w:t xml:space="preserve"> (</w:t>
      </w:r>
      <w:r w:rsidR="00550172">
        <w:t>"</w:t>
      </w:r>
      <w:r w:rsidR="00BC5949">
        <w:t>Shortcakes</w:t>
      </w:r>
      <w:r w:rsidR="00550172">
        <w:t>"</w:t>
      </w:r>
      <w:r>
        <w:t xml:space="preserve">) is </w:t>
      </w:r>
      <w:r w:rsidR="005430C1">
        <w:t xml:space="preserve">the </w:t>
      </w:r>
      <w:r>
        <w:t>daughter of Howard, daughter of Marion, s</w:t>
      </w:r>
      <w:r w:rsidR="00533DBE">
        <w:t xml:space="preserve">ister of Richie, </w:t>
      </w:r>
      <w:r w:rsidR="005430C1">
        <w:t xml:space="preserve">and eventually the </w:t>
      </w:r>
      <w:r w:rsidR="00533DBE">
        <w:t>wife of Chachi</w:t>
      </w:r>
    </w:p>
    <w:p w14:paraId="443F9386" w14:textId="20C3E13A" w:rsidR="00DF17BF" w:rsidRDefault="00DF17BF" w:rsidP="006A2A0C">
      <w:pPr>
        <w:pStyle w:val="ListParagraph"/>
        <w:numPr>
          <w:ilvl w:val="0"/>
          <w:numId w:val="12"/>
        </w:numPr>
      </w:pPr>
      <w:r w:rsidRPr="00A55951">
        <w:rPr>
          <w:b/>
        </w:rPr>
        <w:t xml:space="preserve">Ralph </w:t>
      </w:r>
      <w:proofErr w:type="spellStart"/>
      <w:r w:rsidRPr="00A55951">
        <w:rPr>
          <w:b/>
        </w:rPr>
        <w:t>Malph</w:t>
      </w:r>
      <w:proofErr w:type="spellEnd"/>
      <w:r>
        <w:t xml:space="preserve"> (</w:t>
      </w:r>
      <w:r w:rsidR="00550172">
        <w:t>"</w:t>
      </w:r>
      <w:r w:rsidR="00F67B92">
        <w:t>Hector</w:t>
      </w:r>
      <w:r w:rsidR="00550172">
        <w:t>"</w:t>
      </w:r>
      <w:r>
        <w:t xml:space="preserve">) is a friend of Richie, </w:t>
      </w:r>
      <w:proofErr w:type="spellStart"/>
      <w:r>
        <w:t>Potsie</w:t>
      </w:r>
      <w:proofErr w:type="spellEnd"/>
      <w:r>
        <w:t>, and Fonzie</w:t>
      </w:r>
    </w:p>
    <w:p w14:paraId="560B6328" w14:textId="70398EB5" w:rsidR="00DF17BF" w:rsidRDefault="00DF17BF" w:rsidP="006A2A0C">
      <w:pPr>
        <w:pStyle w:val="ListParagraph"/>
        <w:numPr>
          <w:ilvl w:val="0"/>
          <w:numId w:val="12"/>
        </w:numPr>
      </w:pPr>
      <w:r w:rsidRPr="00A55951">
        <w:rPr>
          <w:b/>
        </w:rPr>
        <w:t>Warren Weber</w:t>
      </w:r>
      <w:r>
        <w:t xml:space="preserve"> (</w:t>
      </w:r>
      <w:r w:rsidR="00550172">
        <w:t>"</w:t>
      </w:r>
      <w:proofErr w:type="spellStart"/>
      <w:r>
        <w:t>Potsie</w:t>
      </w:r>
      <w:proofErr w:type="spellEnd"/>
      <w:r w:rsidR="00550172">
        <w:t>"</w:t>
      </w:r>
      <w:r>
        <w:t>) is a friend of Richie, Ralph, and Fonzie</w:t>
      </w:r>
    </w:p>
    <w:p w14:paraId="0DE7C974" w14:textId="3C11871C" w:rsidR="00DF17BF" w:rsidRDefault="00DF17BF" w:rsidP="006A2A0C">
      <w:pPr>
        <w:pStyle w:val="ListParagraph"/>
        <w:numPr>
          <w:ilvl w:val="0"/>
          <w:numId w:val="12"/>
        </w:numPr>
      </w:pPr>
      <w:r w:rsidRPr="00A55951">
        <w:rPr>
          <w:b/>
        </w:rPr>
        <w:t xml:space="preserve">Arthur </w:t>
      </w:r>
      <w:proofErr w:type="spellStart"/>
      <w:r w:rsidR="00FA70FA">
        <w:rPr>
          <w:b/>
        </w:rPr>
        <w:t>Fonzarelli</w:t>
      </w:r>
      <w:proofErr w:type="spellEnd"/>
      <w:r w:rsidR="00FA70FA">
        <w:rPr>
          <w:b/>
        </w:rPr>
        <w:t xml:space="preserve"> </w:t>
      </w:r>
      <w:r>
        <w:t>(</w:t>
      </w:r>
      <w:r w:rsidR="00550172">
        <w:t>"</w:t>
      </w:r>
      <w:r>
        <w:t>Fonzie</w:t>
      </w:r>
      <w:r w:rsidR="00550172">
        <w:t>"</w:t>
      </w:r>
      <w:r w:rsidR="00BC5949">
        <w:t xml:space="preserve">, </w:t>
      </w:r>
      <w:r w:rsidR="00550172">
        <w:t>"</w:t>
      </w:r>
      <w:r w:rsidR="00BC5949">
        <w:t xml:space="preserve">The </w:t>
      </w:r>
      <w:proofErr w:type="spellStart"/>
      <w:r w:rsidR="00BC5949">
        <w:t>Fonz</w:t>
      </w:r>
      <w:proofErr w:type="spellEnd"/>
      <w:r w:rsidR="00550172">
        <w:t>"</w:t>
      </w:r>
      <w:r>
        <w:t xml:space="preserve">) is a friend of Richie, Ralph, and </w:t>
      </w:r>
      <w:proofErr w:type="spellStart"/>
      <w:r>
        <w:t>Potsie</w:t>
      </w:r>
      <w:proofErr w:type="spellEnd"/>
      <w:r>
        <w:t xml:space="preserve">; a tenant of Howard, </w:t>
      </w:r>
      <w:r w:rsidR="005430C1">
        <w:t>Howard</w:t>
      </w:r>
      <w:r w:rsidR="00E0663D" w:rsidRPr="00E0663D">
        <w:t>'</w:t>
      </w:r>
      <w:r w:rsidR="005430C1">
        <w:t xml:space="preserve">s auto mechanic, </w:t>
      </w:r>
      <w:r>
        <w:t>and a cousin of Chachi</w:t>
      </w:r>
    </w:p>
    <w:p w14:paraId="10282B67" w14:textId="4C159885" w:rsidR="00DF17BF" w:rsidRDefault="00DF17BF" w:rsidP="006A2A0C">
      <w:pPr>
        <w:pStyle w:val="ListParagraph"/>
        <w:numPr>
          <w:ilvl w:val="0"/>
          <w:numId w:val="12"/>
        </w:numPr>
      </w:pPr>
      <w:r w:rsidRPr="00A55951">
        <w:rPr>
          <w:b/>
        </w:rPr>
        <w:t>Charles Arcola</w:t>
      </w:r>
      <w:r>
        <w:t xml:space="preserve"> (</w:t>
      </w:r>
      <w:r w:rsidR="00550172">
        <w:t>"</w:t>
      </w:r>
      <w:r>
        <w:t>Chachi</w:t>
      </w:r>
      <w:r w:rsidR="00550172">
        <w:t>"</w:t>
      </w:r>
      <w:r>
        <w:t>) is a cousin of Fonzie, and eventually becomes Joanie</w:t>
      </w:r>
      <w:r w:rsidR="00E0663D" w:rsidRPr="00E0663D">
        <w:t>'</w:t>
      </w:r>
      <w:r>
        <w:t>s husband.</w:t>
      </w:r>
    </w:p>
    <w:p w14:paraId="7015D419" w14:textId="77777777" w:rsidR="00DF17BF" w:rsidRDefault="000B7B30" w:rsidP="00023AB8">
      <w:r>
        <w:t>Collecting</w:t>
      </w:r>
      <w:r w:rsidR="00DF17BF">
        <w:t xml:space="preserve"> this information into a</w:t>
      </w:r>
      <w:r w:rsidR="00555FDB">
        <w:t>n Excel</w:t>
      </w:r>
      <w:r w:rsidR="00DF17BF">
        <w:t xml:space="preserve"> </w:t>
      </w:r>
      <w:r w:rsidR="00712233">
        <w:t xml:space="preserve">spreadsheet </w:t>
      </w:r>
      <w:r w:rsidR="00DF17BF">
        <w:t>table</w:t>
      </w:r>
      <w:r w:rsidR="00A55951">
        <w:t xml:space="preserve">, it would </w:t>
      </w:r>
      <w:r w:rsidR="00371B5F">
        <w:t>look</w:t>
      </w:r>
      <w:r w:rsidR="00A55951">
        <w:t xml:space="preserve"> as follows:</w:t>
      </w:r>
    </w:p>
    <w:p w14:paraId="1076C071" w14:textId="77777777" w:rsidR="00665F8F" w:rsidRDefault="00E47CAB" w:rsidP="00665F8F">
      <w:pPr>
        <w:jc w:val="center"/>
      </w:pPr>
      <w:r>
        <w:rPr>
          <w:noProof/>
          <w:lang w:eastAsia="en-US"/>
        </w:rPr>
        <w:drawing>
          <wp:inline distT="0" distB="0" distL="0" distR="0" wp14:anchorId="10904C19" wp14:editId="32BD1F49">
            <wp:extent cx="4782088" cy="5610225"/>
            <wp:effectExtent l="57150" t="57150" r="95250" b="857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2684" cy="562265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6C15E2E" w14:textId="77777777" w:rsidR="00A814E8" w:rsidRDefault="00A814E8" w:rsidP="00023AB8"/>
    <w:p w14:paraId="3346EE38" w14:textId="77777777" w:rsidR="00A814E8" w:rsidRDefault="00A814E8" w:rsidP="00023AB8"/>
    <w:p w14:paraId="432D9636" w14:textId="77777777" w:rsidR="00CB115B" w:rsidRDefault="00B22796" w:rsidP="00023AB8">
      <w:r>
        <w:lastRenderedPageBreak/>
        <w:t>Let us</w:t>
      </w:r>
      <w:r w:rsidR="00CB115B">
        <w:t xml:space="preserve"> put this information into the Relationship Visualizer spreadsheet and observe the connections.</w:t>
      </w:r>
    </w:p>
    <w:p w14:paraId="46E8747A" w14:textId="70898285" w:rsidR="00CB115B" w:rsidRDefault="00CB115B" w:rsidP="00023AB8">
      <w:r w:rsidRPr="002549CF">
        <w:rPr>
          <w:b/>
        </w:rPr>
        <w:t>Step 1</w:t>
      </w:r>
      <w:r>
        <w:t xml:space="preserve"> </w:t>
      </w:r>
      <w:r w:rsidR="005329FB">
        <w:t>-</w:t>
      </w:r>
      <w:r>
        <w:t xml:space="preserve"> Create a new spreadsheet from the template and save it as an </w:t>
      </w:r>
      <w:r w:rsidR="00550172">
        <w:rPr>
          <w:b/>
        </w:rPr>
        <w:t>"</w:t>
      </w:r>
      <w:r w:rsidRPr="00BC5949">
        <w:rPr>
          <w:b/>
        </w:rPr>
        <w:t xml:space="preserve">Excel Macro-enabled </w:t>
      </w:r>
      <w:r w:rsidR="002431DB" w:rsidRPr="00BC5949">
        <w:rPr>
          <w:b/>
        </w:rPr>
        <w:t>Workbook</w:t>
      </w:r>
      <w:r w:rsidR="00550172">
        <w:t>"</w:t>
      </w:r>
      <w:r>
        <w:t xml:space="preserve"> (</w:t>
      </w:r>
      <w:proofErr w:type="spellStart"/>
      <w:r>
        <w:t>xslm</w:t>
      </w:r>
      <w:proofErr w:type="spellEnd"/>
      <w:r w:rsidR="005430C1">
        <w:t xml:space="preserve"> format</w:t>
      </w:r>
      <w:r>
        <w:t>) as previously described.</w:t>
      </w:r>
    </w:p>
    <w:p w14:paraId="5EC94482" w14:textId="344BB6E1" w:rsidR="006F0A31" w:rsidRDefault="00CB115B" w:rsidP="00023AB8">
      <w:r w:rsidRPr="002549CF">
        <w:rPr>
          <w:b/>
        </w:rPr>
        <w:t>Step 2</w:t>
      </w:r>
      <w:r>
        <w:t xml:space="preserve"> </w:t>
      </w:r>
      <w:r w:rsidR="005329FB">
        <w:t>-</w:t>
      </w:r>
      <w:r>
        <w:t xml:space="preserve"> Take the information in Columns A, B and create </w:t>
      </w:r>
      <w:r w:rsidR="00AD4453">
        <w:t>node</w:t>
      </w:r>
      <w:r>
        <w:t>s in the Relationship Visua</w:t>
      </w:r>
      <w:r w:rsidR="00665F8F">
        <w:t xml:space="preserve">lizer spreadsheet. </w:t>
      </w:r>
      <w:r w:rsidR="005430C1">
        <w:t>Do this by c</w:t>
      </w:r>
      <w:r w:rsidR="00665F8F">
        <w:t>opy</w:t>
      </w:r>
      <w:r w:rsidR="005430C1">
        <w:t>ing</w:t>
      </w:r>
      <w:r w:rsidR="00665F8F">
        <w:t xml:space="preserve"> the </w:t>
      </w:r>
      <w:r w:rsidR="00550172">
        <w:t>"</w:t>
      </w:r>
      <w:r w:rsidR="00665F8F">
        <w:t>N</w:t>
      </w:r>
      <w:r>
        <w:t>ame</w:t>
      </w:r>
      <w:r w:rsidR="00550172">
        <w:t>"</w:t>
      </w:r>
      <w:r w:rsidR="00665F8F">
        <w:t xml:space="preserve"> value</w:t>
      </w:r>
      <w:r>
        <w:t xml:space="preserve">s to the </w:t>
      </w:r>
      <w:r w:rsidR="00550172">
        <w:t>"</w:t>
      </w:r>
      <w:r>
        <w:t>Item</w:t>
      </w:r>
      <w:r w:rsidR="00550172">
        <w:t>"</w:t>
      </w:r>
      <w:r>
        <w:t xml:space="preserve"> column, and the</w:t>
      </w:r>
      <w:r w:rsidR="00665F8F">
        <w:t xml:space="preserve"> </w:t>
      </w:r>
      <w:r w:rsidR="00550172">
        <w:t>"</w:t>
      </w:r>
      <w:r w:rsidR="00665F8F">
        <w:t>Full Name</w:t>
      </w:r>
      <w:r w:rsidR="00550172">
        <w:t>"</w:t>
      </w:r>
      <w:r w:rsidR="00665F8F">
        <w:t xml:space="preserve"> values </w:t>
      </w:r>
      <w:r>
        <w:t>t</w:t>
      </w:r>
      <w:r w:rsidR="00BC5949">
        <w:t xml:space="preserve">o the </w:t>
      </w:r>
      <w:r w:rsidR="00550172">
        <w:t>"</w:t>
      </w:r>
      <w:r w:rsidR="00BC5949">
        <w:t>Label</w:t>
      </w:r>
      <w:r w:rsidR="00550172">
        <w:t>"</w:t>
      </w:r>
      <w:r w:rsidR="00BC5949">
        <w:t xml:space="preserve"> column.</w:t>
      </w:r>
    </w:p>
    <w:p w14:paraId="6A562769" w14:textId="69AF9203" w:rsidR="007A1A35" w:rsidRPr="007A1A35" w:rsidRDefault="007A1A35" w:rsidP="007A1A35">
      <w:pPr>
        <w:pStyle w:val="IntenseQuote"/>
        <w:rPr>
          <w:b w:val="0"/>
        </w:rPr>
      </w:pPr>
      <w:r w:rsidRPr="007A1A35">
        <w:rPr>
          <w:b w:val="0"/>
        </w:rPr>
        <w:t>TIP: The Relationship Visualizer supports multi-line labels. Simply use Excel</w:t>
      </w:r>
      <w:r w:rsidR="00E0663D" w:rsidRPr="00E0663D">
        <w:rPr>
          <w:b w:val="0"/>
        </w:rPr>
        <w:t>'</w:t>
      </w:r>
      <w:r w:rsidRPr="007A1A35">
        <w:rPr>
          <w:b w:val="0"/>
        </w:rPr>
        <w:t xml:space="preserve">s </w:t>
      </w:r>
      <w:r w:rsidR="00550172">
        <w:rPr>
          <w:b w:val="0"/>
        </w:rPr>
        <w:t>"</w:t>
      </w:r>
      <w:proofErr w:type="spellStart"/>
      <w:r w:rsidRPr="007A1A35">
        <w:rPr>
          <w:b w:val="0"/>
        </w:rPr>
        <w:t>Alt+Enter</w:t>
      </w:r>
      <w:proofErr w:type="spellEnd"/>
      <w:r w:rsidR="00550172">
        <w:rPr>
          <w:b w:val="0"/>
        </w:rPr>
        <w:t>"</w:t>
      </w:r>
      <w:r w:rsidRPr="007A1A35">
        <w:rPr>
          <w:b w:val="0"/>
        </w:rPr>
        <w:t xml:space="preserve"> keystroke combination to insert a carriage return within the label text. This tip has been illustrated below by entering carriage returns to place the nicknames in parenthesis below the formal names.</w:t>
      </w:r>
    </w:p>
    <w:p w14:paraId="0632CE79" w14:textId="77777777" w:rsidR="00CB115B" w:rsidRDefault="00CB115B" w:rsidP="00023AB8">
      <w:r>
        <w:t>Your data should look as follows:</w:t>
      </w:r>
    </w:p>
    <w:p w14:paraId="6627BDF0" w14:textId="77777777" w:rsidR="00DF17BF" w:rsidRDefault="006F74A9" w:rsidP="00E47CAB">
      <w:pPr>
        <w:jc w:val="center"/>
      </w:pPr>
      <w:r>
        <w:rPr>
          <w:noProof/>
          <w:lang w:eastAsia="en-US"/>
        </w:rPr>
        <w:drawing>
          <wp:inline distT="0" distB="0" distL="0" distR="0" wp14:anchorId="2112D73B" wp14:editId="36515CB3">
            <wp:extent cx="4387959" cy="3587750"/>
            <wp:effectExtent l="57150" t="57150" r="88900" b="88900"/>
            <wp:docPr id="6312" name="Picture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07948" cy="360409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DAE930E" w14:textId="2EB76D49" w:rsidR="002431DB" w:rsidRDefault="00AC0232" w:rsidP="00023AB8">
      <w:r>
        <w:t>When</w:t>
      </w:r>
      <w:r w:rsidR="002431DB">
        <w:t xml:space="preserve"> you press</w:t>
      </w:r>
      <w:r w:rsidR="00555FDB">
        <w:t xml:space="preserve"> the</w:t>
      </w:r>
      <w:r w:rsidR="002431DB">
        <w:t xml:space="preserve"> </w:t>
      </w:r>
      <w:r w:rsidR="00550172">
        <w:t>"</w:t>
      </w:r>
      <w:r w:rsidR="008C14E9">
        <w:t>Refresh Graph</w:t>
      </w:r>
      <w:r w:rsidR="00550172">
        <w:t>"</w:t>
      </w:r>
      <w:r w:rsidR="002431DB">
        <w:t xml:space="preserve"> </w:t>
      </w:r>
      <w:r w:rsidR="0090080C">
        <w:t>button,</w:t>
      </w:r>
      <w:r w:rsidR="00555FDB">
        <w:t xml:space="preserve"> </w:t>
      </w:r>
      <w:r w:rsidR="002431DB">
        <w:t>you will see a graph such as:</w:t>
      </w:r>
    </w:p>
    <w:p w14:paraId="4D4C4505" w14:textId="77777777" w:rsidR="002431DB" w:rsidRDefault="006F74A9" w:rsidP="00023AB8">
      <w:r>
        <w:rPr>
          <w:noProof/>
          <w:lang w:eastAsia="en-US"/>
        </w:rPr>
        <w:drawing>
          <wp:inline distT="0" distB="0" distL="0" distR="0" wp14:anchorId="724BDC0A" wp14:editId="63456E3B">
            <wp:extent cx="6400800" cy="263525"/>
            <wp:effectExtent l="0" t="0" r="0" b="3175"/>
            <wp:docPr id="63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400800" cy="263525"/>
                    </a:xfrm>
                    <a:prstGeom prst="rect">
                      <a:avLst/>
                    </a:prstGeom>
                  </pic:spPr>
                </pic:pic>
              </a:graphicData>
            </a:graphic>
          </wp:inline>
        </w:drawing>
      </w:r>
    </w:p>
    <w:p w14:paraId="0200AEDB" w14:textId="23B6EEB0" w:rsidR="002431DB" w:rsidRDefault="002431DB" w:rsidP="00023AB8">
      <w:r w:rsidRPr="002549CF">
        <w:rPr>
          <w:b/>
        </w:rPr>
        <w:t>Step 3</w:t>
      </w:r>
      <w:r>
        <w:t xml:space="preserve"> </w:t>
      </w:r>
      <w:r w:rsidR="005329FB">
        <w:t>-</w:t>
      </w:r>
      <w:r>
        <w:t xml:space="preserve"> Create the edges. Copy into the Relationship Visualizer spreadsheet:</w:t>
      </w:r>
    </w:p>
    <w:p w14:paraId="6F40B975" w14:textId="07CE1092" w:rsidR="002431DB" w:rsidRDefault="00AC0232" w:rsidP="006A2A0C">
      <w:pPr>
        <w:pStyle w:val="ListParagraph"/>
        <w:numPr>
          <w:ilvl w:val="0"/>
          <w:numId w:val="13"/>
        </w:numPr>
      </w:pPr>
      <w:r>
        <w:t xml:space="preserve">the </w:t>
      </w:r>
      <w:r w:rsidR="00550172">
        <w:t>"</w:t>
      </w:r>
      <w:r>
        <w:t>N</w:t>
      </w:r>
      <w:r w:rsidR="002431DB">
        <w:t>ame</w:t>
      </w:r>
      <w:r w:rsidR="00550172">
        <w:t>"</w:t>
      </w:r>
      <w:r w:rsidR="002431DB">
        <w:t xml:space="preserve"> values in Column A into the </w:t>
      </w:r>
      <w:r w:rsidR="00550172">
        <w:t>"</w:t>
      </w:r>
      <w:r w:rsidR="002431DB">
        <w:t>Item</w:t>
      </w:r>
      <w:r w:rsidR="00550172">
        <w:t>"</w:t>
      </w:r>
      <w:r w:rsidR="002431DB">
        <w:t xml:space="preserve"> column</w:t>
      </w:r>
      <w:r>
        <w:t xml:space="preserve"> B</w:t>
      </w:r>
    </w:p>
    <w:p w14:paraId="2117BCA9" w14:textId="396F6CE5" w:rsidR="002431DB" w:rsidRDefault="002431DB" w:rsidP="006A2A0C">
      <w:pPr>
        <w:pStyle w:val="ListParagraph"/>
        <w:numPr>
          <w:ilvl w:val="0"/>
          <w:numId w:val="13"/>
        </w:numPr>
      </w:pPr>
      <w:r>
        <w:t xml:space="preserve">the </w:t>
      </w:r>
      <w:r w:rsidR="00550172">
        <w:t>"</w:t>
      </w:r>
      <w:r>
        <w:t>Kind of Relationship</w:t>
      </w:r>
      <w:r w:rsidR="00550172">
        <w:t>"</w:t>
      </w:r>
      <w:r>
        <w:t xml:space="preserve"> values in Column C into the </w:t>
      </w:r>
      <w:r w:rsidR="00550172">
        <w:t>"</w:t>
      </w:r>
      <w:r>
        <w:t>Label</w:t>
      </w:r>
      <w:r w:rsidR="00550172">
        <w:t>"</w:t>
      </w:r>
      <w:r>
        <w:t xml:space="preserve"> column</w:t>
      </w:r>
      <w:r w:rsidR="00AC0232">
        <w:t xml:space="preserve"> C</w:t>
      </w:r>
    </w:p>
    <w:p w14:paraId="26AD733E" w14:textId="3164AF58" w:rsidR="002431DB" w:rsidRDefault="002431DB" w:rsidP="006A2A0C">
      <w:pPr>
        <w:pStyle w:val="ListParagraph"/>
        <w:numPr>
          <w:ilvl w:val="0"/>
          <w:numId w:val="13"/>
        </w:numPr>
      </w:pPr>
      <w:r>
        <w:t xml:space="preserve">the </w:t>
      </w:r>
      <w:r w:rsidR="00550172">
        <w:t>"</w:t>
      </w:r>
      <w:r>
        <w:t>Relationship To</w:t>
      </w:r>
      <w:r w:rsidR="00550172">
        <w:t>"</w:t>
      </w:r>
      <w:r>
        <w:t xml:space="preserve"> values in Column D into the </w:t>
      </w:r>
      <w:r w:rsidR="00550172">
        <w:t>"</w:t>
      </w:r>
      <w:r w:rsidR="006D0805">
        <w:t>Related Item</w:t>
      </w:r>
      <w:r w:rsidR="00550172">
        <w:t>"</w:t>
      </w:r>
      <w:r w:rsidR="00AC0232">
        <w:t xml:space="preserve"> E</w:t>
      </w:r>
    </w:p>
    <w:p w14:paraId="672ACED0" w14:textId="77777777" w:rsidR="002431DB" w:rsidRDefault="006F0A31" w:rsidP="00B271B2">
      <w:pPr>
        <w:keepNext/>
        <w:ind w:left="72"/>
      </w:pPr>
      <w:r>
        <w:lastRenderedPageBreak/>
        <w:t>Your data should now look as follows:</w:t>
      </w:r>
    </w:p>
    <w:p w14:paraId="704CF1BA" w14:textId="77777777" w:rsidR="005722F6" w:rsidRDefault="00277C5B" w:rsidP="00B271B2">
      <w:pPr>
        <w:keepNext/>
        <w:jc w:val="center"/>
      </w:pPr>
      <w:r w:rsidRPr="00360F4C">
        <w:rPr>
          <w:noProof/>
          <w:lang w:eastAsia="en-US"/>
        </w:rPr>
        <mc:AlternateContent>
          <mc:Choice Requires="wps">
            <w:drawing>
              <wp:anchor distT="0" distB="0" distL="114300" distR="114300" simplePos="0" relativeHeight="251793920" behindDoc="0" locked="0" layoutInCell="1" allowOverlap="1" wp14:anchorId="79A2BE59" wp14:editId="1C0AD747">
                <wp:simplePos x="0" y="0"/>
                <wp:positionH relativeFrom="margin">
                  <wp:posOffset>1219200</wp:posOffset>
                </wp:positionH>
                <wp:positionV relativeFrom="paragraph">
                  <wp:posOffset>460375</wp:posOffset>
                </wp:positionV>
                <wp:extent cx="4305300" cy="6102350"/>
                <wp:effectExtent l="0" t="0" r="19050" b="12700"/>
                <wp:wrapNone/>
                <wp:docPr id="6178" name="Rectangle 6178"/>
                <wp:cNvGraphicFramePr/>
                <a:graphic xmlns:a="http://schemas.openxmlformats.org/drawingml/2006/main">
                  <a:graphicData uri="http://schemas.microsoft.com/office/word/2010/wordprocessingShape">
                    <wps:wsp>
                      <wps:cNvSpPr/>
                      <wps:spPr>
                        <a:xfrm>
                          <a:off x="0" y="0"/>
                          <a:ext cx="4305300" cy="6102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C6651" id="Rectangle 6178" o:spid="_x0000_s1026" style="position:absolute;margin-left:96pt;margin-top:36.25pt;width:339pt;height:480.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" filled="f" strokecolor="red" strokeweight="1.5pt">
                <w10:wrap anchorx="margin"/>
              </v:rect>
            </w:pict>
          </mc:Fallback>
        </mc:AlternateContent>
      </w:r>
      <w:r w:rsidR="00B22796" w:rsidRPr="00B22796">
        <w:rPr>
          <w:noProof/>
          <w:lang w:eastAsia="en-US"/>
        </w:rPr>
        <w:t xml:space="preserve"> </w:t>
      </w:r>
      <w:r w:rsidR="001D4BE7">
        <w:rPr>
          <w:noProof/>
          <w:lang w:eastAsia="en-US"/>
        </w:rPr>
        <w:drawing>
          <wp:inline distT="0" distB="0" distL="0" distR="0" wp14:anchorId="43F9F74F" wp14:editId="2A22CBC5">
            <wp:extent cx="4752975" cy="6591300"/>
            <wp:effectExtent l="57150" t="57150" r="104775" b="95250"/>
            <wp:docPr id="6316" name="Picture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6591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2E2698D" w14:textId="77777777" w:rsidR="00B22796" w:rsidRDefault="00B22796" w:rsidP="000073FC">
      <w:pPr>
        <w:keepNext/>
      </w:pPr>
    </w:p>
    <w:p w14:paraId="52F81F29" w14:textId="3A156CF9" w:rsidR="00642842" w:rsidRDefault="006F0A31" w:rsidP="00486822">
      <w:pPr>
        <w:keepNext/>
      </w:pPr>
      <w:r>
        <w:lastRenderedPageBreak/>
        <w:t xml:space="preserve">If you press </w:t>
      </w:r>
      <w:r w:rsidR="00550172">
        <w:t>"</w:t>
      </w:r>
      <w:r w:rsidR="008C14E9">
        <w:t>Refresh Graph</w:t>
      </w:r>
      <w:r w:rsidR="00550172">
        <w:t>"</w:t>
      </w:r>
      <w:r>
        <w:t xml:space="preserve"> you will see a graph such as:</w:t>
      </w:r>
      <w:r w:rsidR="001D4BE7" w:rsidRPr="001D4BE7">
        <w:rPr>
          <w:noProof/>
          <w:lang w:eastAsia="en-US"/>
        </w:rPr>
        <w:t xml:space="preserve"> </w:t>
      </w:r>
      <w:r w:rsidR="001D4BE7">
        <w:rPr>
          <w:noProof/>
          <w:lang w:eastAsia="en-US"/>
        </w:rPr>
        <w:drawing>
          <wp:inline distT="0" distB="0" distL="0" distR="0" wp14:anchorId="513EDA26" wp14:editId="7343C249">
            <wp:extent cx="6400800" cy="7272020"/>
            <wp:effectExtent l="0" t="0" r="0" b="5080"/>
            <wp:docPr id="63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6400800" cy="7272020"/>
                    </a:xfrm>
                    <a:prstGeom prst="rect">
                      <a:avLst/>
                    </a:prstGeom>
                  </pic:spPr>
                </pic:pic>
              </a:graphicData>
            </a:graphic>
          </wp:inline>
        </w:drawing>
      </w:r>
    </w:p>
    <w:p w14:paraId="13D0590A" w14:textId="77777777" w:rsidR="002D3568" w:rsidRDefault="006F0A31" w:rsidP="00023AB8">
      <w:r>
        <w:t>We have successfully drawn the relationships between the</w:t>
      </w:r>
      <w:r w:rsidR="00555FDB">
        <w:t xml:space="preserve"> main</w:t>
      </w:r>
      <w:r>
        <w:t xml:space="preserve"> </w:t>
      </w:r>
      <w:r w:rsidR="002549CF">
        <w:t xml:space="preserve">Happy Days </w:t>
      </w:r>
      <w:r>
        <w:t xml:space="preserve">characters! </w:t>
      </w:r>
    </w:p>
    <w:p w14:paraId="3AF492C0" w14:textId="6D268C67" w:rsidR="006F0A31" w:rsidRDefault="00486822" w:rsidP="00023AB8">
      <w:r>
        <w:t>Let us</w:t>
      </w:r>
      <w:r w:rsidR="002549CF">
        <w:t xml:space="preserve"> not be content,</w:t>
      </w:r>
      <w:r w:rsidR="006F0A31">
        <w:t xml:space="preserve"> we can do better. </w:t>
      </w:r>
      <w:r w:rsidR="0090080C">
        <w:t xml:space="preserve">The interconnections of the relationships </w:t>
      </w:r>
      <w:r w:rsidR="00683D25">
        <w:t>determine</w:t>
      </w:r>
      <w:r w:rsidR="00F40C9D">
        <w:t xml:space="preserve"> the node placement,</w:t>
      </w:r>
      <w:r w:rsidR="0090080C">
        <w:t xml:space="preserve"> a very powerful concept. </w:t>
      </w:r>
      <w:r w:rsidR="0007336D">
        <w:t xml:space="preserve">A shortcoming is that it is hard to distinguish the types of data, and the </w:t>
      </w:r>
      <w:r w:rsidR="0007336D">
        <w:lastRenderedPageBreak/>
        <w:t xml:space="preserve">types of relationships. For example, it would be nice to know at a glance who are members of the Cunningham family, and who are not. It would </w:t>
      </w:r>
      <w:r w:rsidR="002D3568">
        <w:t xml:space="preserve">also </w:t>
      </w:r>
      <w:r w:rsidR="0007336D">
        <w:t xml:space="preserve">be nice to know at a glance what are the spouse relationships, the parent/child relationships, the friend relationships, and the business relationships. This is where the </w:t>
      </w:r>
      <w:r w:rsidR="00550172">
        <w:t>"</w:t>
      </w:r>
      <w:r w:rsidR="0007336D">
        <w:t>styles</w:t>
      </w:r>
      <w:r w:rsidR="00550172">
        <w:t>"</w:t>
      </w:r>
      <w:r w:rsidR="0007336D">
        <w:t xml:space="preserve"> and </w:t>
      </w:r>
      <w:r w:rsidR="00550172">
        <w:t>"</w:t>
      </w:r>
      <w:r w:rsidR="0007336D">
        <w:t>style designer</w:t>
      </w:r>
      <w:r w:rsidR="00550172">
        <w:t>"</w:t>
      </w:r>
      <w:r w:rsidR="0007336D">
        <w:t xml:space="preserve"> worksheets come into play.</w:t>
      </w:r>
    </w:p>
    <w:p w14:paraId="53AE997B" w14:textId="3CE6D16C" w:rsidR="00642842" w:rsidRDefault="000B7B30" w:rsidP="005B3D9D">
      <w:pPr>
        <w:pStyle w:val="Heading2"/>
        <w:keepNext/>
      </w:pPr>
      <w:bookmarkStart w:id="104" w:name="_Ref485559385"/>
      <w:bookmarkStart w:id="105" w:name="_Ref485559406"/>
      <w:bookmarkStart w:id="106" w:name="_Toc100494636"/>
      <w:r>
        <w:t>Using</w:t>
      </w:r>
      <w:r w:rsidR="00030377">
        <w:t xml:space="preserve"> the </w:t>
      </w:r>
      <w:r w:rsidR="00E0663D" w:rsidRPr="00E0663D">
        <w:t>'</w:t>
      </w:r>
      <w:r w:rsidR="00030377">
        <w:t>style designer</w:t>
      </w:r>
      <w:r w:rsidR="00E0663D" w:rsidRPr="00E0663D">
        <w:t>'</w:t>
      </w:r>
      <w:r w:rsidR="00030377">
        <w:t xml:space="preserve"> Worksheet</w:t>
      </w:r>
      <w:bookmarkEnd w:id="104"/>
      <w:bookmarkEnd w:id="105"/>
      <w:bookmarkEnd w:id="106"/>
    </w:p>
    <w:p w14:paraId="6C42D354" w14:textId="742C3A2D" w:rsidR="00030377" w:rsidRDefault="00683D25" w:rsidP="005B3D9D">
      <w:pPr>
        <w:keepNext/>
      </w:pPr>
      <w:r>
        <w:t xml:space="preserve">The Graphviz </w:t>
      </w:r>
      <w:r w:rsidR="00030377">
        <w:t xml:space="preserve">DOT language supports many </w:t>
      </w:r>
      <w:r w:rsidR="00486822">
        <w:t>attributes that</w:t>
      </w:r>
      <w:r w:rsidR="00030377">
        <w:t xml:space="preserve"> can control the appearance of nodes and edges. The </w:t>
      </w:r>
      <w:r w:rsidR="00E0663D" w:rsidRPr="00E0663D">
        <w:t>'</w:t>
      </w:r>
      <w:r w:rsidR="00030377">
        <w:t>style designer</w:t>
      </w:r>
      <w:r w:rsidR="00E0663D" w:rsidRPr="00E0663D">
        <w:t>'</w:t>
      </w:r>
      <w:r w:rsidR="00030377">
        <w:t xml:space="preserve"> worksheet </w:t>
      </w:r>
      <w:r w:rsidR="00B33CB1">
        <w:t xml:space="preserve">makes it easy for you to compose style specifications without having to know all the details of the DOT language. The </w:t>
      </w:r>
      <w:r w:rsidR="00E0663D" w:rsidRPr="00E0663D">
        <w:t>'</w:t>
      </w:r>
      <w:r w:rsidR="00B33CB1">
        <w:t>style designer</w:t>
      </w:r>
      <w:r w:rsidR="00E0663D" w:rsidRPr="00E0663D">
        <w:t>'</w:t>
      </w:r>
      <w:r w:rsidR="00B33CB1">
        <w:t xml:space="preserve"> worksheet appears as follows:</w:t>
      </w:r>
    </w:p>
    <w:p w14:paraId="5FC0CE9A" w14:textId="56BF79AF" w:rsidR="003147EC" w:rsidRDefault="003147EC" w:rsidP="005B3D9D">
      <w:pPr>
        <w:keepNext/>
      </w:pPr>
      <w:r>
        <w:rPr>
          <w:noProof/>
          <w:lang w:eastAsia="en-US"/>
        </w:rPr>
        <w:drawing>
          <wp:inline distT="0" distB="0" distL="0" distR="0" wp14:anchorId="0AAC098A" wp14:editId="441CCCAC">
            <wp:extent cx="6400800" cy="3941445"/>
            <wp:effectExtent l="57150" t="57150" r="114300" b="1162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831AE05" w14:textId="5BAEA2EF" w:rsidR="00116D1B" w:rsidRDefault="00875C94" w:rsidP="00AE4735">
      <w:pPr>
        <w:pStyle w:val="Heading2"/>
      </w:pPr>
      <w:bookmarkStart w:id="107" w:name="_Ref59202749"/>
      <w:bookmarkStart w:id="108" w:name="_Toc100494637"/>
      <w:r>
        <w:t xml:space="preserve">The </w:t>
      </w:r>
      <w:r w:rsidR="005329FB" w:rsidRPr="005329FB">
        <w:t>"</w:t>
      </w:r>
      <w:r w:rsidR="00116D1B">
        <w:t>Style Designer</w:t>
      </w:r>
      <w:r w:rsidR="005329FB" w:rsidRPr="005329FB">
        <w:t>"</w:t>
      </w:r>
      <w:r w:rsidR="00116D1B">
        <w:t xml:space="preserve"> Ribbon</w:t>
      </w:r>
      <w:bookmarkEnd w:id="107"/>
      <w:r>
        <w:t xml:space="preserve"> Tab</w:t>
      </w:r>
      <w:bookmarkEnd w:id="108"/>
    </w:p>
    <w:p w14:paraId="0372281C" w14:textId="59EAE2DB" w:rsidR="001A02C1" w:rsidRDefault="00116D1B" w:rsidP="00AE4735">
      <w:r>
        <w:t>The Style Designer ribbon tab</w:t>
      </w:r>
      <w:r w:rsidR="00F957D6">
        <w:t xml:space="preserve"> </w:t>
      </w:r>
      <w:r w:rsidR="008740CB">
        <w:t>has three</w:t>
      </w:r>
      <w:r w:rsidR="00B33CB1">
        <w:t xml:space="preserve"> </w:t>
      </w:r>
      <w:r>
        <w:t xml:space="preserve">dynamic </w:t>
      </w:r>
      <w:r w:rsidR="00486822">
        <w:t>design modes</w:t>
      </w:r>
      <w:r w:rsidR="00B33CB1">
        <w:t xml:space="preserve"> </w:t>
      </w:r>
      <w:r w:rsidR="001A02C1">
        <w:t xml:space="preserve">controlled by the </w:t>
      </w:r>
      <w:r w:rsidR="00E0663D" w:rsidRPr="00E0663D">
        <w:t>'</w:t>
      </w:r>
      <w:r w:rsidR="001A02C1">
        <w:t>Element</w:t>
      </w:r>
      <w:r w:rsidR="00E0663D" w:rsidRPr="00E0663D">
        <w:t>'</w:t>
      </w:r>
      <w:r w:rsidR="001A02C1">
        <w:t xml:space="preserve"> </w:t>
      </w:r>
      <w:r w:rsidR="00AB320C">
        <w:t>radio buttons</w:t>
      </w:r>
      <w:r w:rsidR="001A02C1">
        <w:t xml:space="preserve"> in the upper left corner that</w:t>
      </w:r>
      <w:r w:rsidR="00B33CB1">
        <w:t xml:space="preserve"> allow you to create </w:t>
      </w:r>
      <w:r w:rsidR="00AD4453">
        <w:t>node</w:t>
      </w:r>
      <w:r w:rsidR="00B33CB1">
        <w:t xml:space="preserve"> styles, </w:t>
      </w:r>
      <w:r w:rsidR="00AD4453">
        <w:t>edge</w:t>
      </w:r>
      <w:r w:rsidR="00B33CB1">
        <w:t xml:space="preserve"> styles</w:t>
      </w:r>
      <w:r w:rsidR="008740CB">
        <w:t>, and cluster style</w:t>
      </w:r>
      <w:r w:rsidR="001A02C1">
        <w:t>s</w:t>
      </w:r>
      <w:r w:rsidR="00B33CB1">
        <w:t xml:space="preserve">. </w:t>
      </w:r>
      <w:r w:rsidR="001A02C1">
        <w:t>The ribbon controls change dynamically as you make selections.</w:t>
      </w:r>
      <w:r w:rsidR="00A4161A" w:rsidRPr="00A4161A">
        <w:rPr>
          <w:noProof/>
          <w:lang w:eastAsia="en-US"/>
        </w:rPr>
        <w:t xml:space="preserve"> </w:t>
      </w:r>
    </w:p>
    <w:p w14:paraId="13307BF4" w14:textId="77777777" w:rsidR="00AE4735" w:rsidRDefault="00AE4735" w:rsidP="00AE4735">
      <w:pPr>
        <w:spacing w:after="200" w:line="276" w:lineRule="auto"/>
      </w:pPr>
      <w:r>
        <w:br w:type="page"/>
      </w:r>
    </w:p>
    <w:p w14:paraId="4D796362" w14:textId="60AC5BF5" w:rsidR="001A02C1" w:rsidRDefault="00AB320C" w:rsidP="00AE4735">
      <w:pPr>
        <w:rPr>
          <w:b/>
        </w:rPr>
      </w:pPr>
      <w:r>
        <w:lastRenderedPageBreak/>
        <w:t>Element</w:t>
      </w:r>
      <w:r w:rsidR="001A02C1">
        <w:t xml:space="preserve"> = </w:t>
      </w:r>
      <w:r w:rsidR="001A02C1" w:rsidRPr="00AB320C">
        <w:rPr>
          <w:b/>
        </w:rPr>
        <w:t>Node</w:t>
      </w:r>
    </w:p>
    <w:p w14:paraId="181E2775" w14:textId="0C0BBB88" w:rsidR="00AE4735" w:rsidRDefault="00D37D24" w:rsidP="00D37D24">
      <w:r w:rsidRPr="00360F4C">
        <w:rPr>
          <w:noProof/>
          <w:lang w:eastAsia="en-US"/>
        </w:rPr>
        <mc:AlternateContent>
          <mc:Choice Requires="wps">
            <w:drawing>
              <wp:anchor distT="0" distB="0" distL="114300" distR="114300" simplePos="0" relativeHeight="252038656" behindDoc="0" locked="0" layoutInCell="1" allowOverlap="1" wp14:anchorId="39DC7D52" wp14:editId="55F3F93B">
                <wp:simplePos x="0" y="0"/>
                <wp:positionH relativeFrom="margin">
                  <wp:posOffset>76200</wp:posOffset>
                </wp:positionH>
                <wp:positionV relativeFrom="paragraph">
                  <wp:posOffset>219801</wp:posOffset>
                </wp:positionV>
                <wp:extent cx="342900" cy="1524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3429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6B04" id="Rectangle 84" o:spid="_x0000_s1026" style="position:absolute;margin-left:6pt;margin-top:17.3pt;width:27pt;height:12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" filled="f" strokecolor="red" strokeweight="1.5pt">
                <w10:wrap anchorx="margin"/>
              </v:rect>
            </w:pict>
          </mc:Fallback>
        </mc:AlternateContent>
      </w:r>
      <w:r w:rsidR="00431038">
        <w:rPr>
          <w:noProof/>
          <w:lang w:eastAsia="en-US"/>
        </w:rPr>
        <w:drawing>
          <wp:inline distT="0" distB="0" distL="0" distR="0" wp14:anchorId="1E91E2E5" wp14:editId="1AE71574">
            <wp:extent cx="4694744" cy="722376"/>
            <wp:effectExtent l="57150" t="57150" r="106045" b="1162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94744" cy="722376"/>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CDF0917" w14:textId="058087F6" w:rsidR="00431038" w:rsidRDefault="00431038" w:rsidP="00AE4735">
      <w:pPr>
        <w:jc w:val="right"/>
      </w:pPr>
      <w:r>
        <w:rPr>
          <w:noProof/>
          <w:lang w:eastAsia="en-US"/>
        </w:rPr>
        <w:drawing>
          <wp:inline distT="0" distB="0" distL="0" distR="0" wp14:anchorId="0D7915CA" wp14:editId="537E9D15">
            <wp:extent cx="4652745" cy="722376"/>
            <wp:effectExtent l="57150" t="57150" r="109855" b="1162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2745" cy="722376"/>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94A8730" w14:textId="3EE25335" w:rsidR="001A02C1" w:rsidRDefault="00AB320C" w:rsidP="00AE4735">
      <w:r>
        <w:t xml:space="preserve">Element </w:t>
      </w:r>
      <w:r w:rsidR="001A02C1">
        <w:t xml:space="preserve">= </w:t>
      </w:r>
      <w:r w:rsidR="001A02C1" w:rsidRPr="00AB320C">
        <w:rPr>
          <w:b/>
        </w:rPr>
        <w:t>Edge</w:t>
      </w:r>
    </w:p>
    <w:p w14:paraId="1B312411" w14:textId="59CB58AC" w:rsidR="001A02C1" w:rsidRDefault="00A4161A" w:rsidP="00AE4735">
      <w:r w:rsidRPr="00360F4C">
        <w:rPr>
          <w:noProof/>
          <w:lang w:eastAsia="en-US"/>
        </w:rPr>
        <mc:AlternateContent>
          <mc:Choice Requires="wps">
            <w:drawing>
              <wp:anchor distT="0" distB="0" distL="114300" distR="114300" simplePos="0" relativeHeight="252040704" behindDoc="0" locked="0" layoutInCell="1" allowOverlap="1" wp14:anchorId="1263ED75" wp14:editId="7BF1C04A">
                <wp:simplePos x="0" y="0"/>
                <wp:positionH relativeFrom="margin">
                  <wp:posOffset>66675</wp:posOffset>
                </wp:positionH>
                <wp:positionV relativeFrom="paragraph">
                  <wp:posOffset>358774</wp:posOffset>
                </wp:positionV>
                <wp:extent cx="323850" cy="14287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3238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68037" id="Rectangle 96" o:spid="_x0000_s1026" style="position:absolute;margin-left:5.25pt;margin-top:28.25pt;width:25.5pt;height:11.25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" filled="f" strokecolor="red" strokeweight="1.5pt">
                <w10:wrap anchorx="margin"/>
              </v:rect>
            </w:pict>
          </mc:Fallback>
        </mc:AlternateContent>
      </w:r>
      <w:r w:rsidR="00C401B5">
        <w:rPr>
          <w:noProof/>
          <w:lang w:eastAsia="en-US"/>
        </w:rPr>
        <w:drawing>
          <wp:inline distT="0" distB="0" distL="0" distR="0" wp14:anchorId="2641E6F6" wp14:editId="25F785B4">
            <wp:extent cx="6234991" cy="721995"/>
            <wp:effectExtent l="57150" t="57150" r="109220" b="116205"/>
            <wp:docPr id="6320" name="Picture 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43799"/>
                    <a:stretch/>
                  </pic:blipFill>
                  <pic:spPr bwMode="auto">
                    <a:xfrm>
                      <a:off x="0" y="0"/>
                      <a:ext cx="6238281" cy="722376"/>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805544" w14:textId="69159493" w:rsidR="00AE4735" w:rsidRDefault="00A733E8" w:rsidP="00AE4735">
      <w:pPr>
        <w:jc w:val="center"/>
      </w:pPr>
      <w:r>
        <w:rPr>
          <w:noProof/>
          <w:lang w:eastAsia="en-US"/>
        </w:rPr>
        <w:drawing>
          <wp:anchor distT="0" distB="0" distL="114300" distR="114300" simplePos="0" relativeHeight="252254720" behindDoc="0" locked="0" layoutInCell="1" allowOverlap="1" wp14:anchorId="3F556DCF" wp14:editId="20ED4493">
            <wp:simplePos x="0" y="0"/>
            <wp:positionH relativeFrom="column">
              <wp:posOffset>1516542</wp:posOffset>
            </wp:positionH>
            <wp:positionV relativeFrom="paragraph">
              <wp:posOffset>108585</wp:posOffset>
            </wp:positionV>
            <wp:extent cx="2381250" cy="721360"/>
            <wp:effectExtent l="57150" t="57150" r="114300" b="1168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56421" r="22120"/>
                    <a:stretch/>
                  </pic:blipFill>
                  <pic:spPr bwMode="auto">
                    <a:xfrm>
                      <a:off x="0" y="0"/>
                      <a:ext cx="2381250" cy="72136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1777E5BC" w14:textId="0CBD0698" w:rsidR="00AE4735" w:rsidRDefault="00AE4735" w:rsidP="00A733E8">
      <w:pPr>
        <w:jc w:val="right"/>
      </w:pPr>
      <w:r>
        <w:rPr>
          <w:noProof/>
          <w:lang w:eastAsia="en-US"/>
        </w:rPr>
        <w:drawing>
          <wp:inline distT="0" distB="0" distL="0" distR="0" wp14:anchorId="4AB2B5BB" wp14:editId="6C5FAAC8">
            <wp:extent cx="4097694" cy="1054912"/>
            <wp:effectExtent l="38100" t="38100" r="93345" b="882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96566" cy="110611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415BAB" w14:textId="527F5F85" w:rsidR="001A02C1" w:rsidRDefault="00AB320C" w:rsidP="00AE4735">
      <w:r>
        <w:t xml:space="preserve">Element </w:t>
      </w:r>
      <w:r w:rsidR="001A02C1">
        <w:t xml:space="preserve">= </w:t>
      </w:r>
      <w:r w:rsidR="001A02C1" w:rsidRPr="00AB320C">
        <w:rPr>
          <w:b/>
        </w:rPr>
        <w:t>Cluster</w:t>
      </w:r>
    </w:p>
    <w:p w14:paraId="31669181" w14:textId="12326DBB" w:rsidR="001A02C1" w:rsidRDefault="00A4161A" w:rsidP="00AE4735">
      <w:r w:rsidRPr="00360F4C">
        <w:rPr>
          <w:noProof/>
          <w:lang w:eastAsia="en-US"/>
        </w:rPr>
        <mc:AlternateContent>
          <mc:Choice Requires="wps">
            <w:drawing>
              <wp:anchor distT="0" distB="0" distL="114300" distR="114300" simplePos="0" relativeHeight="252042752" behindDoc="0" locked="0" layoutInCell="1" allowOverlap="1" wp14:anchorId="33A8485F" wp14:editId="7E221F43">
                <wp:simplePos x="0" y="0"/>
                <wp:positionH relativeFrom="margin">
                  <wp:posOffset>57150</wp:posOffset>
                </wp:positionH>
                <wp:positionV relativeFrom="paragraph">
                  <wp:posOffset>510540</wp:posOffset>
                </wp:positionV>
                <wp:extent cx="406400" cy="127000"/>
                <wp:effectExtent l="0" t="0" r="12700" b="25400"/>
                <wp:wrapNone/>
                <wp:docPr id="101" name="Rectangle 101"/>
                <wp:cNvGraphicFramePr/>
                <a:graphic xmlns:a="http://schemas.openxmlformats.org/drawingml/2006/main">
                  <a:graphicData uri="http://schemas.microsoft.com/office/word/2010/wordprocessingShape">
                    <wps:wsp>
                      <wps:cNvSpPr/>
                      <wps:spPr>
                        <a:xfrm>
                          <a:off x="0" y="0"/>
                          <a:ext cx="4064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A63E7" id="Rectangle 101" o:spid="_x0000_s1026" style="position:absolute;margin-left:4.5pt;margin-top:40.2pt;width:32pt;height:10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" filled="f" strokecolor="red" strokeweight="1.5pt">
                <w10:wrap anchorx="margin"/>
              </v:rect>
            </w:pict>
          </mc:Fallback>
        </mc:AlternateContent>
      </w:r>
      <w:r w:rsidR="00C401B5">
        <w:rPr>
          <w:noProof/>
          <w:lang w:eastAsia="en-US"/>
        </w:rPr>
        <w:drawing>
          <wp:inline distT="0" distB="0" distL="0" distR="0" wp14:anchorId="2350882D" wp14:editId="52E59592">
            <wp:extent cx="6400800" cy="720090"/>
            <wp:effectExtent l="57150" t="57150" r="114300" b="118110"/>
            <wp:docPr id="6321" name="Picture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00800" cy="7200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E8C84C" w14:textId="102A9CD1" w:rsidR="00B33CB1" w:rsidRDefault="00B33CB1" w:rsidP="00AE4735">
      <w:r>
        <w:t xml:space="preserve">You define the styles by </w:t>
      </w:r>
      <w:r w:rsidR="00486822">
        <w:t xml:space="preserve">making selections on the </w:t>
      </w:r>
      <w:r w:rsidR="00550172">
        <w:t>"</w:t>
      </w:r>
      <w:r w:rsidR="00486822">
        <w:t>Style Designer</w:t>
      </w:r>
      <w:r w:rsidR="00550172">
        <w:t>"</w:t>
      </w:r>
      <w:r w:rsidR="00486822">
        <w:t xml:space="preserve"> ribbon tab.</w:t>
      </w:r>
      <w:r>
        <w:t xml:space="preserve"> </w:t>
      </w:r>
      <w:r w:rsidR="008740CB">
        <w:t>As you make selections</w:t>
      </w:r>
      <w:r>
        <w:t xml:space="preserve"> a format string is </w:t>
      </w:r>
      <w:r w:rsidR="00550172">
        <w:t>created,</w:t>
      </w:r>
      <w:r>
        <w:t xml:space="preserve"> and a sample rendering of the node/edge</w:t>
      </w:r>
      <w:r w:rsidR="008740CB">
        <w:t>/cluster</w:t>
      </w:r>
      <w:r>
        <w:t xml:space="preserve"> is created using the graphing engine and splines values from the </w:t>
      </w:r>
      <w:r w:rsidR="00550172">
        <w:t>"</w:t>
      </w:r>
      <w:r w:rsidR="00486822">
        <w:t>Graphviz</w:t>
      </w:r>
      <w:r w:rsidR="00550172">
        <w:t>"</w:t>
      </w:r>
      <w:r>
        <w:t xml:space="preserve"> </w:t>
      </w:r>
      <w:r w:rsidR="00486822">
        <w:t xml:space="preserve">ribbon </w:t>
      </w:r>
      <w:r>
        <w:t>tab (more on that later).</w:t>
      </w:r>
    </w:p>
    <w:p w14:paraId="316D76CA" w14:textId="1C3D3B50" w:rsidR="004B10FE" w:rsidRDefault="004B10FE" w:rsidP="00AE4735">
      <w:r>
        <w:t xml:space="preserve">Use these </w:t>
      </w:r>
      <w:r w:rsidR="00972690">
        <w:t xml:space="preserve">elements </w:t>
      </w:r>
      <w:r>
        <w:t xml:space="preserve">as an aid to </w:t>
      </w:r>
      <w:r w:rsidR="00C36A6E">
        <w:t>make</w:t>
      </w:r>
      <w:r>
        <w:t xml:space="preserve"> your selections on the </w:t>
      </w:r>
      <w:r w:rsidR="00E0663D" w:rsidRPr="00E0663D">
        <w:t>'</w:t>
      </w:r>
      <w:r>
        <w:t>style designer</w:t>
      </w:r>
      <w:r w:rsidR="00E0663D" w:rsidRPr="00E0663D">
        <w:t>'</w:t>
      </w:r>
      <w:r w:rsidR="00972690">
        <w:t xml:space="preserve"> worksheet so that appropriate Graphviz attributes are used in context. For example, Element = Edge will not offer attributes such as </w:t>
      </w:r>
      <w:r w:rsidR="005329FB" w:rsidRPr="005329FB">
        <w:t>"</w:t>
      </w:r>
      <w:r w:rsidR="00972690">
        <w:t>shape</w:t>
      </w:r>
      <w:r w:rsidR="005329FB" w:rsidRPr="005329FB">
        <w:t>"</w:t>
      </w:r>
      <w:r w:rsidR="00972690">
        <w:t xml:space="preserve"> which would not be appropriate for an edge. </w:t>
      </w:r>
    </w:p>
    <w:p w14:paraId="4F73010B" w14:textId="0742901D" w:rsidR="005B3D9D" w:rsidRDefault="005B3D9D" w:rsidP="00AE4735">
      <w:r>
        <w:t xml:space="preserve">We can use the </w:t>
      </w:r>
      <w:r w:rsidRPr="00AD4453">
        <w:rPr>
          <w:b/>
        </w:rPr>
        <w:t>Node Style</w:t>
      </w:r>
      <w:r>
        <w:t xml:space="preserve"> </w:t>
      </w:r>
      <w:r w:rsidR="004B10FE">
        <w:t>mode</w:t>
      </w:r>
      <w:r>
        <w:t xml:space="preserve"> to create a unique style for members of the Cunningham family. </w:t>
      </w:r>
      <w:r w:rsidR="00972690">
        <w:t>Let</w:t>
      </w:r>
      <w:r w:rsidR="00E0663D" w:rsidRPr="00E0663D">
        <w:t>'</w:t>
      </w:r>
      <w:r w:rsidR="00972690">
        <w:t>s</w:t>
      </w:r>
      <w:r>
        <w:t xml:space="preserve"> play with different values and until we obtain something visually pleasing. For the Cunningham family:</w:t>
      </w:r>
    </w:p>
    <w:p w14:paraId="1E9E8C0E" w14:textId="0C52F7CA" w:rsidR="004B10FE" w:rsidRDefault="001B6A7C" w:rsidP="001B6A7C">
      <w:r w:rsidRPr="00360F4C">
        <w:rPr>
          <w:noProof/>
          <w:lang w:eastAsia="en-US"/>
        </w:rPr>
        <w:lastRenderedPageBreak/>
        <mc:AlternateContent>
          <mc:Choice Requires="wps">
            <w:drawing>
              <wp:anchor distT="0" distB="0" distL="114300" distR="114300" simplePos="0" relativeHeight="251919872" behindDoc="0" locked="0" layoutInCell="1" allowOverlap="1" wp14:anchorId="2DBCBF63" wp14:editId="7D0F3E0A">
                <wp:simplePos x="0" y="0"/>
                <wp:positionH relativeFrom="margin">
                  <wp:posOffset>1045067</wp:posOffset>
                </wp:positionH>
                <wp:positionV relativeFrom="paragraph">
                  <wp:posOffset>1935239</wp:posOffset>
                </wp:positionV>
                <wp:extent cx="2941982" cy="166254"/>
                <wp:effectExtent l="0" t="0" r="10795" b="24765"/>
                <wp:wrapNone/>
                <wp:docPr id="6419" name="Rectangle 6419"/>
                <wp:cNvGraphicFramePr/>
                <a:graphic xmlns:a="http://schemas.openxmlformats.org/drawingml/2006/main">
                  <a:graphicData uri="http://schemas.microsoft.com/office/word/2010/wordprocessingShape">
                    <wps:wsp>
                      <wps:cNvSpPr/>
                      <wps:spPr>
                        <a:xfrm>
                          <a:off x="0" y="0"/>
                          <a:ext cx="2941982"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2848D" id="Rectangle 6419" o:spid="_x0000_s1026" style="position:absolute;margin-left:82.3pt;margin-top:152.4pt;width:231.65pt;height:13.1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W8tfg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" filled="f" strokecolor="red" strokeweight="1.5pt">
                <w10:wrap anchorx="margin"/>
              </v:rect>
            </w:pict>
          </mc:Fallback>
        </mc:AlternateContent>
      </w:r>
      <w:r w:rsidR="005B3D9D">
        <w:t xml:space="preserve">Enter </w:t>
      </w:r>
      <w:r w:rsidR="00550172">
        <w:t>"</w:t>
      </w:r>
      <w:r w:rsidR="005B3D9D">
        <w:t>Richard Cu</w:t>
      </w:r>
      <w:r w:rsidR="008740CB">
        <w:t>nningham</w:t>
      </w:r>
      <w:r w:rsidR="00550172">
        <w:t>"</w:t>
      </w:r>
      <w:r w:rsidR="005B3D9D">
        <w:t xml:space="preserve"> into the </w:t>
      </w:r>
      <w:r w:rsidR="00E0663D" w:rsidRPr="00E0663D">
        <w:t>'</w:t>
      </w:r>
      <w:r w:rsidR="005B3D9D">
        <w:t>Node Label Text:</w:t>
      </w:r>
      <w:r w:rsidR="00550172">
        <w:t>"</w:t>
      </w:r>
      <w:r w:rsidR="005B3D9D">
        <w:t xml:space="preserve"> cell as representative of the labels. This is the longest </w:t>
      </w:r>
      <w:r w:rsidR="003317DC">
        <w:t>name,</w:t>
      </w:r>
      <w:r w:rsidR="005B3D9D">
        <w:t xml:space="preserve"> and we want to make sure the shape is large enough to hold it</w:t>
      </w:r>
      <w:r w:rsidR="00706684">
        <w:t>.</w:t>
      </w:r>
      <w:r w:rsidR="00C401B5" w:rsidRPr="00C401B5">
        <w:rPr>
          <w:noProof/>
          <w:lang w:eastAsia="en-US"/>
        </w:rPr>
        <w:t xml:space="preserve"> </w:t>
      </w:r>
      <w:r w:rsidR="00D37D24">
        <w:rPr>
          <w:noProof/>
          <w:lang w:eastAsia="en-US"/>
        </w:rPr>
        <w:drawing>
          <wp:inline distT="0" distB="0" distL="0" distR="0" wp14:anchorId="68CC4C68" wp14:editId="5072ADAB">
            <wp:extent cx="6400800" cy="3808095"/>
            <wp:effectExtent l="57150" t="57150" r="114300"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00800" cy="38080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36FB00E" w14:textId="7207E66C" w:rsidR="008740CB" w:rsidRDefault="003317DC" w:rsidP="00A733E8">
      <w:r>
        <w:t xml:space="preserve">You can bold, italicize, align to shape top, or align to shape bottom using the toggle buttons shown below. </w:t>
      </w:r>
      <w:r w:rsidR="008740CB">
        <w:t xml:space="preserve">The default value of </w:t>
      </w:r>
      <w:r w:rsidR="00550172">
        <w:t>"</w:t>
      </w:r>
      <w:r w:rsidR="008740CB">
        <w:t>centered</w:t>
      </w:r>
      <w:r w:rsidR="00550172">
        <w:t>"</w:t>
      </w:r>
      <w:r w:rsidR="008740CB">
        <w:t xml:space="preserve"> will automatically apply</w:t>
      </w:r>
      <w:r w:rsidR="00706684">
        <w:t>.</w:t>
      </w:r>
    </w:p>
    <w:p w14:paraId="2EC1E10E" w14:textId="695C59CC" w:rsidR="004B10FE" w:rsidRDefault="004B10FE" w:rsidP="001B6A7C">
      <w:pPr>
        <w:jc w:val="center"/>
      </w:pPr>
      <w:r w:rsidRPr="00360F4C">
        <w:rPr>
          <w:noProof/>
          <w:lang w:eastAsia="en-US"/>
        </w:rPr>
        <mc:AlternateContent>
          <mc:Choice Requires="wps">
            <w:drawing>
              <wp:anchor distT="0" distB="0" distL="114300" distR="114300" simplePos="0" relativeHeight="251921920" behindDoc="0" locked="0" layoutInCell="1" allowOverlap="1" wp14:anchorId="6A908CDE" wp14:editId="419A9A79">
                <wp:simplePos x="0" y="0"/>
                <wp:positionH relativeFrom="margin">
                  <wp:posOffset>5828030</wp:posOffset>
                </wp:positionH>
                <wp:positionV relativeFrom="paragraph">
                  <wp:posOffset>295465</wp:posOffset>
                </wp:positionV>
                <wp:extent cx="541325" cy="490119"/>
                <wp:effectExtent l="0" t="0" r="11430" b="24765"/>
                <wp:wrapNone/>
                <wp:docPr id="6421" name="Rectangle 6421"/>
                <wp:cNvGraphicFramePr/>
                <a:graphic xmlns:a="http://schemas.openxmlformats.org/drawingml/2006/main">
                  <a:graphicData uri="http://schemas.microsoft.com/office/word/2010/wordprocessingShape">
                    <wps:wsp>
                      <wps:cNvSpPr/>
                      <wps:spPr>
                        <a:xfrm>
                          <a:off x="0" y="0"/>
                          <a:ext cx="541325" cy="4901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88ABF" id="Rectangle 6421" o:spid="_x0000_s1026" style="position:absolute;margin-left:458.9pt;margin-top:23.25pt;width:42.6pt;height:38.6pt;z-index:2519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v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" filled="f" strokecolor="red" strokeweight="1.5pt">
                <w10:wrap anchorx="margin"/>
              </v:rect>
            </w:pict>
          </mc:Fallback>
        </mc:AlternateContent>
      </w:r>
      <w:r w:rsidR="00D37D24">
        <w:rPr>
          <w:noProof/>
          <w:lang w:eastAsia="en-US"/>
        </w:rPr>
        <w:drawing>
          <wp:inline distT="0" distB="0" distL="0" distR="0" wp14:anchorId="766143C8" wp14:editId="297FBAB4">
            <wp:extent cx="6400800" cy="1033669"/>
            <wp:effectExtent l="57150" t="57150" r="114300" b="1098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72856"/>
                    <a:stretch/>
                  </pic:blipFill>
                  <pic:spPr bwMode="auto">
                    <a:xfrm>
                      <a:off x="0" y="0"/>
                      <a:ext cx="6400800" cy="1033669"/>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1B1275" w14:textId="77777777" w:rsidR="008720EE" w:rsidRDefault="00E403AA" w:rsidP="008720EE">
      <w:r>
        <w:t xml:space="preserve">Color is an important aspect of any visualization, and the Style Designer provides complete support for all Graphviz color schemes. </w:t>
      </w:r>
    </w:p>
    <w:p w14:paraId="2D9A59E3" w14:textId="77777777" w:rsidR="001C4747" w:rsidRDefault="00E403AA" w:rsidP="008720EE">
      <w:r>
        <w:t>Graphviz defines a color scheme as</w:t>
      </w:r>
      <w:r w:rsidR="008720EE" w:rsidRPr="008720EE">
        <w:t xml:space="preserve"> the context for interpreting color names. </w:t>
      </w:r>
    </w:p>
    <w:p w14:paraId="6BFE8D68" w14:textId="4D63D69F" w:rsidR="00B005CD" w:rsidRPr="001C4747" w:rsidRDefault="001C4747" w:rsidP="001C4747">
      <w:pPr>
        <w:ind w:left="720"/>
      </w:pPr>
      <w:r w:rsidRPr="001C4747">
        <w:t>“</w:t>
      </w:r>
      <w:r w:rsidR="008720EE" w:rsidRPr="001C4747">
        <w:t xml:space="preserve">In particular, if a color value has form "xxx" or "//xxx", then the color xxx will be evaluated according to the current color scheme. If no color scheme is set, the standard X11 naming is used. For example, if </w:t>
      </w:r>
      <w:proofErr w:type="spellStart"/>
      <w:r w:rsidR="008720EE" w:rsidRPr="001C4747">
        <w:t>colorscheme</w:t>
      </w:r>
      <w:proofErr w:type="spellEnd"/>
      <w:r w:rsidR="008720EE" w:rsidRPr="001C4747">
        <w:t>="bugn9", then color="7" is interpreted as "/bugn9/7"</w:t>
      </w:r>
      <w:r w:rsidRPr="001C4747">
        <w:t>”</w:t>
      </w:r>
      <w:r w:rsidR="008720EE" w:rsidRPr="001C4747">
        <w:t>.</w:t>
      </w:r>
    </w:p>
    <w:p w14:paraId="05907F83" w14:textId="77777777" w:rsidR="001C4747" w:rsidRDefault="00183025" w:rsidP="008720EE">
      <w:r>
        <w:t>Sounds complicated, doesn’t it. Let’s simplify it.</w:t>
      </w:r>
      <w:r w:rsidR="00F24973" w:rsidRPr="00F24973">
        <w:t xml:space="preserve"> </w:t>
      </w:r>
    </w:p>
    <w:p w14:paraId="62EB0309" w14:textId="31D9A4B5" w:rsidR="00183025" w:rsidRDefault="00F24973" w:rsidP="008720EE">
      <w:r>
        <w:lastRenderedPageBreak/>
        <w:t xml:space="preserve">The </w:t>
      </w:r>
      <w:r w:rsidRPr="00E0663D">
        <w:t>'</w:t>
      </w:r>
      <w:r>
        <w:t>Colors</w:t>
      </w:r>
      <w:r w:rsidRPr="00E0663D">
        <w:t>'</w:t>
      </w:r>
      <w:r>
        <w:t xml:space="preserve"> button on the </w:t>
      </w:r>
      <w:r w:rsidRPr="00E0663D">
        <w:t>'</w:t>
      </w:r>
      <w:r>
        <w:t>Style Designer</w:t>
      </w:r>
      <w:r w:rsidRPr="00E0663D">
        <w:t>'</w:t>
      </w:r>
      <w:r>
        <w:t xml:space="preserve"> ribbon will show/hide the </w:t>
      </w:r>
      <w:r w:rsidRPr="00E0663D">
        <w:t>'</w:t>
      </w:r>
      <w:r>
        <w:t>HELP - colors</w:t>
      </w:r>
      <w:r w:rsidRPr="00E0663D">
        <w:t>'</w:t>
      </w:r>
      <w:r>
        <w:t xml:space="preserve"> worksheet.</w:t>
      </w:r>
      <w:r w:rsidRPr="00C401B5">
        <w:rPr>
          <w:noProof/>
          <w:lang w:eastAsia="en-US"/>
        </w:rPr>
        <w:t xml:space="preserve"> </w:t>
      </w:r>
      <w:r>
        <w:rPr>
          <w:noProof/>
          <w:lang w:eastAsia="en-US"/>
        </w:rPr>
        <w:t xml:space="preserve">You will see on this worksheet that </w:t>
      </w:r>
      <w:r>
        <w:t>Graphviz supports 267 color schemes, and</w:t>
      </w:r>
      <w:r w:rsidR="00183025">
        <w:t xml:space="preserve"> each color scheme has from 3 to 656 colors per scheme.</w:t>
      </w:r>
    </w:p>
    <w:p w14:paraId="26A131F8" w14:textId="77777777" w:rsidR="00183025" w:rsidRDefault="00183025" w:rsidP="00183025">
      <w:pPr>
        <w:tabs>
          <w:tab w:val="left" w:pos="6564"/>
        </w:tabs>
        <w:spacing w:after="0"/>
        <w:ind w:left="360"/>
        <w:jc w:val="center"/>
      </w:pPr>
      <w:r w:rsidRPr="004B10FE">
        <w:rPr>
          <w:noProof/>
          <w:color w:val="FF0000"/>
          <w:lang w:eastAsia="en-US"/>
        </w:rPr>
        <mc:AlternateContent>
          <mc:Choice Requires="wps">
            <w:drawing>
              <wp:anchor distT="0" distB="0" distL="114300" distR="114300" simplePos="0" relativeHeight="252308992" behindDoc="0" locked="0" layoutInCell="1" allowOverlap="1" wp14:anchorId="5207B7FE" wp14:editId="0D2A5ADA">
                <wp:simplePos x="0" y="0"/>
                <wp:positionH relativeFrom="column">
                  <wp:posOffset>1334385</wp:posOffset>
                </wp:positionH>
                <wp:positionV relativeFrom="paragraph">
                  <wp:posOffset>2356278</wp:posOffset>
                </wp:positionV>
                <wp:extent cx="2024941" cy="1254642"/>
                <wp:effectExtent l="0" t="38100" r="52070" b="22225"/>
                <wp:wrapNone/>
                <wp:docPr id="108" name="Straight Arrow Connector 108"/>
                <wp:cNvGraphicFramePr/>
                <a:graphic xmlns:a="http://schemas.openxmlformats.org/drawingml/2006/main">
                  <a:graphicData uri="http://schemas.microsoft.com/office/word/2010/wordprocessingShape">
                    <wps:wsp>
                      <wps:cNvCnPr/>
                      <wps:spPr>
                        <a:xfrm flipV="1">
                          <a:off x="0" y="0"/>
                          <a:ext cx="2024941" cy="1254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CBCB5E" id="_x0000_t32" coordsize="21600,21600" o:spt="32" o:oned="t" path="m,l21600,21600e" filled="f">
                <v:path arrowok="t" fillok="f" o:connecttype="none"/>
                <o:lock v:ext="edit" shapetype="t"/>
              </v:shapetype>
              <v:shape id="Straight Arrow Connector 108" o:spid="_x0000_s1026" type="#_x0000_t32" style="position:absolute;margin-left:105.05pt;margin-top:185.55pt;width:159.45pt;height:98.8pt;flip:y;z-index:2523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2307968" behindDoc="0" locked="0" layoutInCell="1" allowOverlap="1" wp14:anchorId="2CEC0CED" wp14:editId="76B8AE9F">
                <wp:simplePos x="0" y="0"/>
                <wp:positionH relativeFrom="margin">
                  <wp:posOffset>3390900</wp:posOffset>
                </wp:positionH>
                <wp:positionV relativeFrom="paragraph">
                  <wp:posOffset>560705</wp:posOffset>
                </wp:positionV>
                <wp:extent cx="352425" cy="200025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352425" cy="200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D985" id="Rectangle 85" o:spid="_x0000_s1026" style="position:absolute;margin-left:267pt;margin-top:44.15pt;width:27.75pt;height:157.5pt;z-index:2523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" filled="f" strokecolor="red" strokeweight="1.5pt">
                <w10:wrap anchorx="margin"/>
              </v:rect>
            </w:pict>
          </mc:Fallback>
        </mc:AlternateContent>
      </w:r>
      <w:r>
        <w:rPr>
          <w:noProof/>
          <w:lang w:eastAsia="en-US"/>
        </w:rPr>
        <w:drawing>
          <wp:inline distT="0" distB="0" distL="0" distR="0" wp14:anchorId="260FF164" wp14:editId="4CAC44E5">
            <wp:extent cx="4203572" cy="2628900"/>
            <wp:effectExtent l="57150" t="57150" r="102235" b="95250"/>
            <wp:docPr id="6408" name="Picture 64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 name="Picture 6408" descr="Chart&#10;&#10;Description automatically generated"/>
                    <pic:cNvPicPr/>
                  </pic:nvPicPr>
                  <pic:blipFill>
                    <a:blip r:embed="rId222" cstate="print">
                      <a:extLst>
                        <a:ext uri="{28A0092B-C50C-407E-A947-70E740481C1C}">
                          <a14:useLocalDpi xmlns:a14="http://schemas.microsoft.com/office/drawing/2010/main"/>
                        </a:ext>
                      </a:extLst>
                    </a:blip>
                    <a:stretch>
                      <a:fillRect/>
                    </a:stretch>
                  </pic:blipFill>
                  <pic:spPr>
                    <a:xfrm>
                      <a:off x="0" y="0"/>
                      <a:ext cx="4221459" cy="2640087"/>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06B92F" w14:textId="77777777" w:rsidR="00183025" w:rsidRPr="0043059B" w:rsidRDefault="00183025" w:rsidP="00183025">
      <w:pPr>
        <w:tabs>
          <w:tab w:val="left" w:pos="4615"/>
        </w:tabs>
        <w:ind w:left="360"/>
        <w:jc w:val="center"/>
        <w:rPr>
          <w:b/>
          <w:noProof/>
          <w:lang w:eastAsia="en-US"/>
        </w:rPr>
      </w:pPr>
      <w:r w:rsidRPr="0043059B">
        <w:rPr>
          <w:b/>
          <w:noProof/>
          <w:lang w:eastAsia="en-US"/>
        </w:rPr>
        <w:t>HELP - colors</w:t>
      </w:r>
    </w:p>
    <w:p w14:paraId="49FAFB7E" w14:textId="0A57FF5F" w:rsidR="00183025" w:rsidRPr="003E08FA" w:rsidRDefault="00183025" w:rsidP="00183025">
      <w:pPr>
        <w:pStyle w:val="IntenseQuote"/>
        <w:rPr>
          <w:b w:val="0"/>
        </w:rPr>
      </w:pPr>
      <w:r>
        <w:rPr>
          <w:b w:val="0"/>
        </w:rPr>
        <w:t xml:space="preserve">TIP: </w:t>
      </w:r>
      <w:r w:rsidR="00647A5C">
        <w:rPr>
          <w:b w:val="0"/>
        </w:rPr>
        <w:t>If</w:t>
      </w:r>
      <w:r>
        <w:rPr>
          <w:b w:val="0"/>
        </w:rPr>
        <w:t xml:space="preserve"> you see a collection of colors you would like to use, simply click on the color scheme name hyperlink to transfer the color name to the </w:t>
      </w:r>
      <w:r w:rsidRPr="00E0663D">
        <w:rPr>
          <w:b w:val="0"/>
        </w:rPr>
        <w:t>'</w:t>
      </w:r>
      <w:r>
        <w:rPr>
          <w:b w:val="0"/>
        </w:rPr>
        <w:t>style designer</w:t>
      </w:r>
      <w:r w:rsidRPr="00E0663D">
        <w:rPr>
          <w:b w:val="0"/>
        </w:rPr>
        <w:t>'</w:t>
      </w:r>
      <w:r>
        <w:rPr>
          <w:b w:val="0"/>
        </w:rPr>
        <w:t xml:space="preserve"> worksheet ribbon.</w:t>
      </w:r>
    </w:p>
    <w:p w14:paraId="3C8EEC30" w14:textId="3DC2E3AC" w:rsidR="00183025" w:rsidRDefault="00F24973" w:rsidP="00183025">
      <w:pPr>
        <w:ind w:left="360"/>
      </w:pPr>
      <w:bookmarkStart w:id="109" w:name="_Hlk100493379"/>
      <w:r>
        <w:t>This worksheet is used behind the scenes to create preview images for color choice</w:t>
      </w:r>
      <w:r w:rsidR="00654F08">
        <w:t xml:space="preserve">s. In the ‘Style Designer’ ribbon you will see a “Color Scheme” drop-down. </w:t>
      </w:r>
    </w:p>
    <w:p w14:paraId="1DD5ED5E" w14:textId="3D47910D" w:rsidR="008720EE" w:rsidRDefault="00654F08" w:rsidP="008720EE">
      <w:r w:rsidRPr="00360F4C">
        <w:rPr>
          <w:noProof/>
          <w:lang w:eastAsia="en-US"/>
        </w:rPr>
        <mc:AlternateContent>
          <mc:Choice Requires="wps">
            <w:drawing>
              <wp:anchor distT="0" distB="0" distL="114300" distR="114300" simplePos="0" relativeHeight="252044800" behindDoc="0" locked="0" layoutInCell="1" allowOverlap="1" wp14:anchorId="5C25B40D" wp14:editId="7564F63E">
                <wp:simplePos x="0" y="0"/>
                <wp:positionH relativeFrom="margin">
                  <wp:posOffset>1559966</wp:posOffset>
                </wp:positionH>
                <wp:positionV relativeFrom="paragraph">
                  <wp:posOffset>258750</wp:posOffset>
                </wp:positionV>
                <wp:extent cx="819303" cy="208721"/>
                <wp:effectExtent l="0" t="0" r="19050" b="20320"/>
                <wp:wrapNone/>
                <wp:docPr id="6414" name="Rectangle 6414"/>
                <wp:cNvGraphicFramePr/>
                <a:graphic xmlns:a="http://schemas.openxmlformats.org/drawingml/2006/main">
                  <a:graphicData uri="http://schemas.microsoft.com/office/word/2010/wordprocessingShape">
                    <wps:wsp>
                      <wps:cNvSpPr/>
                      <wps:spPr>
                        <a:xfrm>
                          <a:off x="0" y="0"/>
                          <a:ext cx="819303" cy="2087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46849" id="Rectangle 6414" o:spid="_x0000_s1026" style="position:absolute;margin-left:122.85pt;margin-top:20.35pt;width:64.5pt;height:16.45pt;z-index:2520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C0fgIAAF4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" filled="f" strokecolor="red" strokeweight="1.5pt">
                <w10:wrap anchorx="margin"/>
              </v:rect>
            </w:pict>
          </mc:Fallback>
        </mc:AlternateContent>
      </w:r>
      <w:r>
        <w:rPr>
          <w:noProof/>
          <w:lang w:eastAsia="en-US"/>
        </w:rPr>
        <w:drawing>
          <wp:inline distT="0" distB="0" distL="0" distR="0" wp14:anchorId="07727301" wp14:editId="1BAEAE54">
            <wp:extent cx="6400800" cy="980440"/>
            <wp:effectExtent l="57150" t="57150" r="95250" b="86360"/>
            <wp:docPr id="6276" name="Picture 6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 name="Picture 6276" descr="Graphical user interface, application&#10;&#10;Description automatically generated"/>
                    <pic:cNvPicPr/>
                  </pic:nvPicPr>
                  <pic:blipFill>
                    <a:blip r:embed="rId223"/>
                    <a:stretch>
                      <a:fillRect/>
                    </a:stretch>
                  </pic:blipFill>
                  <pic:spPr>
                    <a:xfrm>
                      <a:off x="0" y="0"/>
                      <a:ext cx="6400800" cy="9804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9076B45" w14:textId="77777777" w:rsidR="00EC0FFF" w:rsidRDefault="00EC0FFF">
      <w:pPr>
        <w:spacing w:after="200" w:line="276" w:lineRule="auto"/>
      </w:pPr>
      <w:r>
        <w:br w:type="page"/>
      </w:r>
    </w:p>
    <w:p w14:paraId="7D94622E" w14:textId="055640FA" w:rsidR="00654F08" w:rsidRDefault="00654F08" w:rsidP="00EC0FFF">
      <w:pPr>
        <w:keepNext/>
      </w:pPr>
      <w:r>
        <w:lastRenderedPageBreak/>
        <w:t>When you click on this drop down, a gallery where you can choose a color scheme appears such as:</w:t>
      </w:r>
    </w:p>
    <w:p w14:paraId="7BBDD2B6" w14:textId="406311D9" w:rsidR="00E24D9A" w:rsidRDefault="00883BEC" w:rsidP="00EC0FFF">
      <w:r>
        <w:rPr>
          <w:noProof/>
          <w:lang w:eastAsia="en-US"/>
        </w:rPr>
        <w:drawing>
          <wp:inline distT="0" distB="0" distL="0" distR="0" wp14:anchorId="4A88C939" wp14:editId="415E7E80">
            <wp:extent cx="6400800" cy="3941445"/>
            <wp:effectExtent l="57150" t="57150" r="95250" b="97155"/>
            <wp:docPr id="6519" name="Picture 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7722156" w14:textId="77777777" w:rsidR="00EC0FFF" w:rsidRDefault="00EC0FFF">
      <w:pPr>
        <w:spacing w:after="200" w:line="276" w:lineRule="auto"/>
      </w:pPr>
      <w:r>
        <w:br w:type="page"/>
      </w:r>
    </w:p>
    <w:p w14:paraId="19385CA6" w14:textId="67B48AA5" w:rsidR="00654F08" w:rsidRDefault="00540F77" w:rsidP="00654F08">
      <w:r>
        <w:lastRenderedPageBreak/>
        <w:t>When</w:t>
      </w:r>
      <w:r w:rsidR="00654F08">
        <w:t xml:space="preserve"> you choose a color scheme, all the color related drop-down lists will be refreshed to contain the color names for that color scheme. For example, if you choose color scheme </w:t>
      </w:r>
      <w:r w:rsidR="00654F08" w:rsidRPr="00EC0FFF">
        <w:rPr>
          <w:rFonts w:ascii="Courier New" w:hAnsi="Courier New" w:cs="Courier New"/>
        </w:rPr>
        <w:t>'</w:t>
      </w:r>
      <w:r w:rsidR="00EC0FFF" w:rsidRPr="00EC0FFF">
        <w:rPr>
          <w:rFonts w:ascii="Courier New" w:hAnsi="Courier New" w:cs="Courier New"/>
        </w:rPr>
        <w:t>greens</w:t>
      </w:r>
      <w:r w:rsidR="00654F08" w:rsidRPr="00EC0FFF">
        <w:rPr>
          <w:rFonts w:ascii="Courier New" w:hAnsi="Courier New" w:cs="Courier New"/>
        </w:rPr>
        <w:t>3'</w:t>
      </w:r>
      <w:r w:rsidR="00654F08">
        <w:t xml:space="preserve"> the dropdown lists will have the values </w:t>
      </w:r>
      <w:r w:rsidR="00654F08" w:rsidRPr="00E0663D">
        <w:t>'</w:t>
      </w:r>
      <w:r w:rsidR="00654F08">
        <w:t>1</w:t>
      </w:r>
      <w:r w:rsidR="00654F08" w:rsidRPr="00E0663D">
        <w:t>'</w:t>
      </w:r>
      <w:r w:rsidR="00654F08">
        <w:t xml:space="preserve">, </w:t>
      </w:r>
      <w:r w:rsidR="00654F08" w:rsidRPr="00E0663D">
        <w:t>'</w:t>
      </w:r>
      <w:r w:rsidR="00654F08">
        <w:t>2</w:t>
      </w:r>
      <w:r w:rsidR="00654F08" w:rsidRPr="00E0663D">
        <w:t>'</w:t>
      </w:r>
      <w:r w:rsidR="00654F08">
        <w:t xml:space="preserve">, and </w:t>
      </w:r>
      <w:r w:rsidR="00654F08" w:rsidRPr="00E0663D">
        <w:t>'</w:t>
      </w:r>
      <w:r w:rsidR="00654F08">
        <w:t>3</w:t>
      </w:r>
      <w:r w:rsidR="00654F08" w:rsidRPr="00E0663D">
        <w:t>'</w:t>
      </w:r>
      <w:r w:rsidR="00654F08">
        <w:t>.</w:t>
      </w:r>
      <w:r w:rsidRPr="00540F77">
        <w:rPr>
          <w:noProof/>
          <w:lang w:eastAsia="en-US"/>
        </w:rPr>
        <w:t xml:space="preserve"> </w:t>
      </w:r>
    </w:p>
    <w:p w14:paraId="33B09B08" w14:textId="1437CF69" w:rsidR="00654F08" w:rsidRDefault="00540F77" w:rsidP="003B4E06">
      <w:r w:rsidRPr="00360F4C">
        <w:rPr>
          <w:noProof/>
          <w:lang w:eastAsia="en-US"/>
        </w:rPr>
        <mc:AlternateContent>
          <mc:Choice Requires="wps">
            <w:drawing>
              <wp:anchor distT="0" distB="0" distL="114300" distR="114300" simplePos="0" relativeHeight="252311040" behindDoc="0" locked="0" layoutInCell="1" allowOverlap="1" wp14:anchorId="1CC224A9" wp14:editId="7C718F4F">
                <wp:simplePos x="0" y="0"/>
                <wp:positionH relativeFrom="margin">
                  <wp:posOffset>1018642</wp:posOffset>
                </wp:positionH>
                <wp:positionV relativeFrom="paragraph">
                  <wp:posOffset>478764</wp:posOffset>
                </wp:positionV>
                <wp:extent cx="1053388" cy="299923"/>
                <wp:effectExtent l="0" t="0" r="13970" b="24130"/>
                <wp:wrapNone/>
                <wp:docPr id="51" name="Rectangle 51"/>
                <wp:cNvGraphicFramePr/>
                <a:graphic xmlns:a="http://schemas.openxmlformats.org/drawingml/2006/main">
                  <a:graphicData uri="http://schemas.microsoft.com/office/word/2010/wordprocessingShape">
                    <wps:wsp>
                      <wps:cNvSpPr/>
                      <wps:spPr>
                        <a:xfrm>
                          <a:off x="0" y="0"/>
                          <a:ext cx="1053388" cy="299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0B4D4" id="Rectangle 51" o:spid="_x0000_s1026" style="position:absolute;margin-left:80.2pt;margin-top:37.7pt;width:82.95pt;height:23.6pt;z-index:25231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" filled="f" strokecolor="red" strokeweight="1.5pt">
                <w10:wrap anchorx="margin"/>
              </v:rect>
            </w:pict>
          </mc:Fallback>
        </mc:AlternateContent>
      </w:r>
      <w:r w:rsidR="00EC0FFF">
        <w:rPr>
          <w:noProof/>
          <w:lang w:eastAsia="en-US"/>
        </w:rPr>
        <w:drawing>
          <wp:inline distT="0" distB="0" distL="0" distR="0" wp14:anchorId="48ED2651" wp14:editId="4CE3DE5F">
            <wp:extent cx="6142857" cy="5904762"/>
            <wp:effectExtent l="57150" t="57150" r="106045" b="115570"/>
            <wp:docPr id="6751" name="Picture 67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 name="Picture 6751" descr="Chart, bar chart&#10;&#10;Description automatically generated"/>
                    <pic:cNvPicPr/>
                  </pic:nvPicPr>
                  <pic:blipFill>
                    <a:blip r:embed="rId225"/>
                    <a:stretch>
                      <a:fillRect/>
                    </a:stretch>
                  </pic:blipFill>
                  <pic:spPr>
                    <a:xfrm>
                      <a:off x="0" y="0"/>
                      <a:ext cx="6142857" cy="590476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10FFA0E" w14:textId="2B93C6E8" w:rsidR="00EC0FFF" w:rsidRDefault="00540F77" w:rsidP="003B4E06">
      <w:r w:rsidRPr="00360F4C">
        <w:rPr>
          <w:noProof/>
          <w:lang w:eastAsia="en-US"/>
        </w:rPr>
        <w:lastRenderedPageBreak/>
        <mc:AlternateContent>
          <mc:Choice Requires="wps">
            <w:drawing>
              <wp:anchor distT="0" distB="0" distL="114300" distR="114300" simplePos="0" relativeHeight="252313088" behindDoc="0" locked="0" layoutInCell="1" allowOverlap="1" wp14:anchorId="5F4279D6" wp14:editId="539BCEF7">
                <wp:simplePos x="0" y="0"/>
                <wp:positionH relativeFrom="margin">
                  <wp:posOffset>2584094</wp:posOffset>
                </wp:positionH>
                <wp:positionV relativeFrom="paragraph">
                  <wp:posOffset>674827</wp:posOffset>
                </wp:positionV>
                <wp:extent cx="438912" cy="592531"/>
                <wp:effectExtent l="0" t="0" r="18415" b="17145"/>
                <wp:wrapNone/>
                <wp:docPr id="80" name="Rectangle 80"/>
                <wp:cNvGraphicFramePr/>
                <a:graphic xmlns:a="http://schemas.openxmlformats.org/drawingml/2006/main">
                  <a:graphicData uri="http://schemas.microsoft.com/office/word/2010/wordprocessingShape">
                    <wps:wsp>
                      <wps:cNvSpPr/>
                      <wps:spPr>
                        <a:xfrm>
                          <a:off x="0" y="0"/>
                          <a:ext cx="438912" cy="5925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87E4F" id="Rectangle 80" o:spid="_x0000_s1026" style="position:absolute;margin-left:203.45pt;margin-top:53.15pt;width:34.55pt;height:46.65pt;z-index:2523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" filled="f" strokecolor="red" strokeweight="1.5pt">
                <w10:wrap anchorx="margin"/>
              </v:rect>
            </w:pict>
          </mc:Fallback>
        </mc:AlternateContent>
      </w:r>
      <w:r w:rsidR="00EC0FFF">
        <w:rPr>
          <w:noProof/>
          <w:lang w:eastAsia="en-US"/>
        </w:rPr>
        <w:drawing>
          <wp:inline distT="0" distB="0" distL="0" distR="0" wp14:anchorId="65B63827" wp14:editId="638D9875">
            <wp:extent cx="6400800" cy="3941445"/>
            <wp:effectExtent l="57150" t="57150" r="95250" b="97155"/>
            <wp:docPr id="6753" name="Picture 67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 name="Picture 6753" descr="Graphical user interface, application&#10;&#10;Description automatically generated"/>
                    <pic:cNvPicPr/>
                  </pic:nvPicPr>
                  <pic:blipFill>
                    <a:blip r:embed="rId226"/>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2646F1B" w14:textId="77777777" w:rsidR="00540F77" w:rsidRDefault="00540F77">
      <w:pPr>
        <w:spacing w:after="200" w:line="276" w:lineRule="auto"/>
      </w:pPr>
      <w:r>
        <w:br w:type="page"/>
      </w:r>
    </w:p>
    <w:p w14:paraId="0379A695" w14:textId="53642EF5" w:rsidR="00EC0FFF" w:rsidRDefault="00EC0FFF" w:rsidP="00EC0FFF">
      <w:r>
        <w:lastRenderedPageBreak/>
        <w:t xml:space="preserve">If you switch the color scheme, all the color related drop-down lists will be refreshed to contain the color names for </w:t>
      </w:r>
      <w:r w:rsidR="00D85B7D">
        <w:t>the new</w:t>
      </w:r>
      <w:r>
        <w:t xml:space="preserve"> color scheme. For example, if </w:t>
      </w:r>
      <w:r w:rsidR="00D85B7D">
        <w:t xml:space="preserve">after choosing </w:t>
      </w:r>
      <w:r w:rsidR="00D85B7D" w:rsidRPr="00EC0FFF">
        <w:rPr>
          <w:rFonts w:ascii="Courier New" w:hAnsi="Courier New" w:cs="Courier New"/>
        </w:rPr>
        <w:t>'</w:t>
      </w:r>
      <w:r w:rsidR="00D85B7D" w:rsidRPr="00D85B7D">
        <w:rPr>
          <w:rFonts w:ascii="Courier New" w:hAnsi="Courier New" w:cs="Courier New"/>
        </w:rPr>
        <w:t>greens3</w:t>
      </w:r>
      <w:r w:rsidR="00D85B7D" w:rsidRPr="00EC0FFF">
        <w:rPr>
          <w:rFonts w:ascii="Courier New" w:hAnsi="Courier New" w:cs="Courier New"/>
        </w:rPr>
        <w:t>'</w:t>
      </w:r>
      <w:r w:rsidR="00D85B7D">
        <w:t xml:space="preserve"> </w:t>
      </w:r>
      <w:r>
        <w:t xml:space="preserve">you choose color scheme </w:t>
      </w:r>
      <w:r w:rsidRPr="00EC0FFF">
        <w:rPr>
          <w:rFonts w:ascii="Courier New" w:hAnsi="Courier New" w:cs="Courier New"/>
        </w:rPr>
        <w:t>'</w:t>
      </w:r>
      <w:r>
        <w:rPr>
          <w:rFonts w:ascii="Courier New" w:hAnsi="Courier New" w:cs="Courier New"/>
        </w:rPr>
        <w:t>rdbu11</w:t>
      </w:r>
      <w:r w:rsidRPr="00EC0FFF">
        <w:rPr>
          <w:rFonts w:ascii="Courier New" w:hAnsi="Courier New" w:cs="Courier New"/>
        </w:rPr>
        <w:t>'</w:t>
      </w:r>
      <w:r>
        <w:t xml:space="preserve"> the dropdown lists will have the values </w:t>
      </w:r>
      <w:r w:rsidRPr="00E0663D">
        <w:t>'</w:t>
      </w:r>
      <w:r>
        <w:t>1</w:t>
      </w:r>
      <w:r w:rsidRPr="00E0663D">
        <w:t>'</w:t>
      </w:r>
      <w:r>
        <w:t xml:space="preserve">, </w:t>
      </w:r>
      <w:r w:rsidRPr="00E0663D">
        <w:t>'</w:t>
      </w:r>
      <w:r>
        <w:t>2</w:t>
      </w:r>
      <w:r w:rsidRPr="00E0663D">
        <w:t>'</w:t>
      </w:r>
      <w:r>
        <w:t xml:space="preserve">, </w:t>
      </w:r>
      <w:r w:rsidRPr="00E0663D">
        <w:t>'</w:t>
      </w:r>
      <w:r>
        <w:t>3</w:t>
      </w:r>
      <w:r w:rsidRPr="00E0663D">
        <w:t>'</w:t>
      </w:r>
      <w:r>
        <w:t>, ‘4’, ‘5’, ‘6’, ‘7’, ‘8’, ‘9’, ‘10’, ‘11’.</w:t>
      </w:r>
    </w:p>
    <w:p w14:paraId="1341680A" w14:textId="03B1E7B1" w:rsidR="00E24D9A" w:rsidRDefault="00540F77" w:rsidP="00D85B7D">
      <w:pPr>
        <w:jc w:val="center"/>
      </w:pPr>
      <w:r w:rsidRPr="00360F4C">
        <w:rPr>
          <w:noProof/>
          <w:lang w:eastAsia="en-US"/>
        </w:rPr>
        <mc:AlternateContent>
          <mc:Choice Requires="wps">
            <w:drawing>
              <wp:anchor distT="0" distB="0" distL="114300" distR="114300" simplePos="0" relativeHeight="252315136" behindDoc="0" locked="0" layoutInCell="1" allowOverlap="1" wp14:anchorId="5B123123" wp14:editId="076CFDE9">
                <wp:simplePos x="0" y="0"/>
                <wp:positionH relativeFrom="margin">
                  <wp:posOffset>3979875</wp:posOffset>
                </wp:positionH>
                <wp:positionV relativeFrom="paragraph">
                  <wp:posOffset>2226945</wp:posOffset>
                </wp:positionV>
                <wp:extent cx="987552" cy="307239"/>
                <wp:effectExtent l="0" t="0" r="22225" b="17145"/>
                <wp:wrapNone/>
                <wp:docPr id="81" name="Rectangle 81"/>
                <wp:cNvGraphicFramePr/>
                <a:graphic xmlns:a="http://schemas.openxmlformats.org/drawingml/2006/main">
                  <a:graphicData uri="http://schemas.microsoft.com/office/word/2010/wordprocessingShape">
                    <wps:wsp>
                      <wps:cNvSpPr/>
                      <wps:spPr>
                        <a:xfrm>
                          <a:off x="0" y="0"/>
                          <a:ext cx="987552" cy="3072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DDD5D" id="Rectangle 81" o:spid="_x0000_s1026" style="position:absolute;margin-left:313.4pt;margin-top:175.35pt;width:77.75pt;height:24.2pt;z-index:25231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" filled="f" strokecolor="red" strokeweight="1.5pt">
                <w10:wrap anchorx="margin"/>
              </v:rect>
            </w:pict>
          </mc:Fallback>
        </mc:AlternateContent>
      </w:r>
      <w:r w:rsidR="00E24D9A">
        <w:rPr>
          <w:noProof/>
          <w:lang w:eastAsia="en-US"/>
        </w:rPr>
        <w:drawing>
          <wp:inline distT="0" distB="0" distL="0" distR="0" wp14:anchorId="5F0BD60C" wp14:editId="216E282A">
            <wp:extent cx="6142857" cy="5904762"/>
            <wp:effectExtent l="57150" t="57150" r="106045" b="115570"/>
            <wp:docPr id="6748" name="Picture 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42857" cy="590476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55EAE8" w14:textId="05F5EBA5" w:rsidR="00E24D9A" w:rsidRDefault="00540F77" w:rsidP="003B4E06">
      <w:r w:rsidRPr="00360F4C">
        <w:rPr>
          <w:noProof/>
          <w:lang w:eastAsia="en-US"/>
        </w:rPr>
        <w:lastRenderedPageBreak/>
        <mc:AlternateContent>
          <mc:Choice Requires="wps">
            <w:drawing>
              <wp:anchor distT="0" distB="0" distL="114300" distR="114300" simplePos="0" relativeHeight="252317184" behindDoc="0" locked="0" layoutInCell="1" allowOverlap="1" wp14:anchorId="465DDA6E" wp14:editId="24AADA46">
                <wp:simplePos x="0" y="0"/>
                <wp:positionH relativeFrom="margin">
                  <wp:posOffset>2584094</wp:posOffset>
                </wp:positionH>
                <wp:positionV relativeFrom="paragraph">
                  <wp:posOffset>682142</wp:posOffset>
                </wp:positionV>
                <wp:extent cx="416637" cy="2033626"/>
                <wp:effectExtent l="0" t="0" r="21590" b="24130"/>
                <wp:wrapNone/>
                <wp:docPr id="91" name="Rectangle 91"/>
                <wp:cNvGraphicFramePr/>
                <a:graphic xmlns:a="http://schemas.openxmlformats.org/drawingml/2006/main">
                  <a:graphicData uri="http://schemas.microsoft.com/office/word/2010/wordprocessingShape">
                    <wps:wsp>
                      <wps:cNvSpPr/>
                      <wps:spPr>
                        <a:xfrm>
                          <a:off x="0" y="0"/>
                          <a:ext cx="416637" cy="2033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E25F3" id="Rectangle 91" o:spid="_x0000_s1026" style="position:absolute;margin-left:203.45pt;margin-top:53.7pt;width:32.8pt;height:160.15pt;z-index:2523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" filled="f" strokecolor="red" strokeweight="1.5pt">
                <w10:wrap anchorx="margin"/>
              </v:rect>
            </w:pict>
          </mc:Fallback>
        </mc:AlternateContent>
      </w:r>
      <w:r w:rsidR="00E24D9A">
        <w:rPr>
          <w:noProof/>
          <w:lang w:eastAsia="en-US"/>
        </w:rPr>
        <w:drawing>
          <wp:inline distT="0" distB="0" distL="0" distR="0" wp14:anchorId="702E478F" wp14:editId="2B871B92">
            <wp:extent cx="6400800" cy="3941445"/>
            <wp:effectExtent l="57150" t="57150" r="114300" b="116205"/>
            <wp:docPr id="6749" name="Picture 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58A9E3B" w14:textId="732B270E" w:rsidR="00E24D9A" w:rsidRDefault="00E24D9A" w:rsidP="003B4E06"/>
    <w:p w14:paraId="3B913334" w14:textId="451FB8B6" w:rsidR="00540F77" w:rsidRDefault="00540F77" w:rsidP="00540F77"/>
    <w:p w14:paraId="05526600" w14:textId="77777777" w:rsidR="00540F77" w:rsidRDefault="00540F77">
      <w:pPr>
        <w:spacing w:after="200" w:line="276" w:lineRule="auto"/>
      </w:pPr>
      <w:r>
        <w:br w:type="page"/>
      </w:r>
    </w:p>
    <w:p w14:paraId="0C16894B" w14:textId="0D8F2DC7" w:rsidR="00947D2D" w:rsidRDefault="00706684" w:rsidP="00647A5C">
      <w:r>
        <w:lastRenderedPageBreak/>
        <w:t xml:space="preserve">Leave the </w:t>
      </w:r>
      <w:r w:rsidR="00550172">
        <w:t>"</w:t>
      </w:r>
      <w:r>
        <w:t>Color Scheme</w:t>
      </w:r>
      <w:r w:rsidR="00550172">
        <w:t>"</w:t>
      </w:r>
      <w:r>
        <w:t xml:space="preserve"> setting as blank</w:t>
      </w:r>
      <w:r w:rsidR="004B10FE">
        <w:t xml:space="preserve"> for now</w:t>
      </w:r>
      <w:r>
        <w:t xml:space="preserve">. When the Color Scheme setting is blank the default </w:t>
      </w:r>
      <w:r w:rsidR="00550172">
        <w:t>"</w:t>
      </w:r>
      <w:r>
        <w:t>X11</w:t>
      </w:r>
      <w:r w:rsidR="00550172">
        <w:t>"</w:t>
      </w:r>
      <w:r>
        <w:t xml:space="preserve"> color scheme colors will be listed. </w:t>
      </w:r>
      <w:r w:rsidR="008C5241">
        <w:t>X11 is the largest set of defined colors and provide</w:t>
      </w:r>
      <w:r w:rsidR="00A733E8">
        <w:t>s</w:t>
      </w:r>
      <w:r w:rsidR="008C5241">
        <w:t xml:space="preserve"> 656 color choices to pick from.</w:t>
      </w:r>
    </w:p>
    <w:p w14:paraId="06E399FA" w14:textId="6CEC8AAB" w:rsidR="007F6011" w:rsidRDefault="00947D2D" w:rsidP="003B4E06">
      <w:pPr>
        <w:ind w:left="360"/>
      </w:pPr>
      <w:r w:rsidRPr="00947D2D">
        <w:rPr>
          <w:noProof/>
          <w:lang w:eastAsia="en-US"/>
        </w:rPr>
        <w:drawing>
          <wp:inline distT="0" distB="0" distL="0" distR="0" wp14:anchorId="26DF1D46" wp14:editId="1F7F87D3">
            <wp:extent cx="454284" cy="6081132"/>
            <wp:effectExtent l="63183" t="51117" r="85407" b="85408"/>
            <wp:docPr id="6176" name="Picture 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66044"/>
                    <a:stretch/>
                  </pic:blipFill>
                  <pic:spPr bwMode="auto">
                    <a:xfrm rot="16200000">
                      <a:off x="0" y="0"/>
                      <a:ext cx="487798" cy="6529758"/>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72C10">
        <w:rPr>
          <w:noProof/>
          <w:lang w:eastAsia="en-US"/>
        </w:rPr>
        <w:drawing>
          <wp:inline distT="0" distB="0" distL="0" distR="0" wp14:anchorId="0B81EF76" wp14:editId="60D6956C">
            <wp:extent cx="6116879" cy="3766614"/>
            <wp:effectExtent l="57150" t="57150" r="93980" b="100965"/>
            <wp:docPr id="6755" name="Picture 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21138" cy="376923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E141364" w14:textId="1571C15D" w:rsidR="007D4E7A" w:rsidRDefault="00647A5C" w:rsidP="004B1484">
      <w:pPr>
        <w:pStyle w:val="IntenseQuote"/>
        <w:contextualSpacing w:val="0"/>
        <w:rPr>
          <w:b w:val="0"/>
        </w:rPr>
      </w:pPr>
      <w:r>
        <w:rPr>
          <w:b w:val="0"/>
        </w:rPr>
        <w:t xml:space="preserve">A drawback of having 656 color choices to choose from is that </w:t>
      </w:r>
      <w:r w:rsidR="00D06928">
        <w:rPr>
          <w:b w:val="0"/>
        </w:rPr>
        <w:t xml:space="preserve">the </w:t>
      </w:r>
      <w:r w:rsidR="00E97CE0">
        <w:rPr>
          <w:b w:val="0"/>
        </w:rPr>
        <w:t>X11</w:t>
      </w:r>
      <w:r w:rsidR="00D06928">
        <w:rPr>
          <w:b w:val="0"/>
        </w:rPr>
        <w:t xml:space="preserve">color scheme </w:t>
      </w:r>
      <w:r>
        <w:rPr>
          <w:b w:val="0"/>
        </w:rPr>
        <w:t xml:space="preserve">slows the loading of the ribbon. </w:t>
      </w:r>
      <w:r w:rsidR="007D4705">
        <w:rPr>
          <w:b w:val="0"/>
        </w:rPr>
        <w:t>D</w:t>
      </w:r>
      <w:r w:rsidR="007D4E7A">
        <w:rPr>
          <w:b w:val="0"/>
        </w:rPr>
        <w:t>ropdown list images such as the color scheme gallery images are stored in the spreadsheet</w:t>
      </w:r>
      <w:r w:rsidR="00D06928">
        <w:rPr>
          <w:b w:val="0"/>
        </w:rPr>
        <w:t>, but</w:t>
      </w:r>
      <w:r w:rsidR="007D4E7A">
        <w:rPr>
          <w:b w:val="0"/>
        </w:rPr>
        <w:t xml:space="preserve"> </w:t>
      </w:r>
      <w:r w:rsidR="00E97CE0">
        <w:rPr>
          <w:b w:val="0"/>
        </w:rPr>
        <w:t>Mi</w:t>
      </w:r>
      <w:r w:rsidR="007D4E7A">
        <w:rPr>
          <w:b w:val="0"/>
        </w:rPr>
        <w:t xml:space="preserve">crosoft Excel requires using image files from the file system </w:t>
      </w:r>
      <w:r w:rsidR="007D4705">
        <w:rPr>
          <w:b w:val="0"/>
        </w:rPr>
        <w:t>for dynamic</w:t>
      </w:r>
      <w:r w:rsidR="007D4E7A">
        <w:rPr>
          <w:b w:val="0"/>
        </w:rPr>
        <w:t xml:space="preserve"> lists such as the </w:t>
      </w:r>
      <w:r w:rsidR="00D06928">
        <w:rPr>
          <w:b w:val="0"/>
        </w:rPr>
        <w:t>color</w:t>
      </w:r>
      <w:r w:rsidR="007D4E7A">
        <w:rPr>
          <w:b w:val="0"/>
        </w:rPr>
        <w:t xml:space="preserve"> names</w:t>
      </w:r>
      <w:r w:rsidR="007D4705">
        <w:rPr>
          <w:b w:val="0"/>
        </w:rPr>
        <w:t>.</w:t>
      </w:r>
      <w:r w:rsidR="007D4E7A">
        <w:rPr>
          <w:b w:val="0"/>
        </w:rPr>
        <w:t xml:space="preserve"> </w:t>
      </w:r>
      <w:r w:rsidR="00D06928">
        <w:rPr>
          <w:b w:val="0"/>
        </w:rPr>
        <w:t>A</w:t>
      </w:r>
      <w:r w:rsidR="007D4E7A">
        <w:rPr>
          <w:b w:val="0"/>
        </w:rPr>
        <w:t xml:space="preserve"> </w:t>
      </w:r>
      <w:r>
        <w:rPr>
          <w:b w:val="0"/>
        </w:rPr>
        <w:t xml:space="preserve">20x20 pixel preview image for each color in a color scheme </w:t>
      </w:r>
      <w:r w:rsidR="007D4705">
        <w:rPr>
          <w:b w:val="0"/>
        </w:rPr>
        <w:t>is</w:t>
      </w:r>
      <w:r>
        <w:rPr>
          <w:b w:val="0"/>
        </w:rPr>
        <w:t xml:space="preserve"> created for the dropdown color lists the first time a color scheme is selected</w:t>
      </w:r>
      <w:r w:rsidR="00D06928">
        <w:rPr>
          <w:b w:val="0"/>
        </w:rPr>
        <w:t xml:space="preserve"> using </w:t>
      </w:r>
      <w:r w:rsidR="001B6A7C">
        <w:rPr>
          <w:b w:val="0"/>
        </w:rPr>
        <w:t xml:space="preserve">color </w:t>
      </w:r>
      <w:r w:rsidR="00D06928">
        <w:rPr>
          <w:b w:val="0"/>
        </w:rPr>
        <w:t xml:space="preserve">information in the “HELP - </w:t>
      </w:r>
      <w:r w:rsidR="001B6A7C">
        <w:rPr>
          <w:b w:val="0"/>
        </w:rPr>
        <w:t xml:space="preserve">colors” worksheet cells. The status bar is updated as this process occurs to let you know that </w:t>
      </w:r>
      <w:r w:rsidR="007D4705">
        <w:rPr>
          <w:b w:val="0"/>
        </w:rPr>
        <w:t>Excel</w:t>
      </w:r>
      <w:r w:rsidR="001B6A7C">
        <w:rPr>
          <w:b w:val="0"/>
        </w:rPr>
        <w:t xml:space="preserve"> is not frozen.</w:t>
      </w:r>
    </w:p>
    <w:p w14:paraId="4F53D4BB" w14:textId="58E53503" w:rsidR="00647A5C" w:rsidRPr="003E08FA" w:rsidRDefault="00647A5C" w:rsidP="004B1484">
      <w:pPr>
        <w:pStyle w:val="IntenseQuote"/>
        <w:rPr>
          <w:b w:val="0"/>
        </w:rPr>
      </w:pPr>
      <w:r>
        <w:rPr>
          <w:b w:val="0"/>
        </w:rPr>
        <w:t xml:space="preserve">X11 is </w:t>
      </w:r>
      <w:proofErr w:type="spellStart"/>
      <w:r>
        <w:rPr>
          <w:b w:val="0"/>
        </w:rPr>
        <w:t>Graphviz’s</w:t>
      </w:r>
      <w:proofErr w:type="spellEnd"/>
      <w:r>
        <w:rPr>
          <w:b w:val="0"/>
        </w:rPr>
        <w:t xml:space="preserve"> default color scheme, </w:t>
      </w:r>
      <w:r w:rsidR="007D4705">
        <w:rPr>
          <w:b w:val="0"/>
        </w:rPr>
        <w:t>resulting in</w:t>
      </w:r>
      <w:r w:rsidR="00D06928">
        <w:rPr>
          <w:b w:val="0"/>
        </w:rPr>
        <w:t xml:space="preserve"> </w:t>
      </w:r>
      <w:r w:rsidR="00E97CE0">
        <w:rPr>
          <w:b w:val="0"/>
        </w:rPr>
        <w:t xml:space="preserve">656 preview images </w:t>
      </w:r>
      <w:r w:rsidR="007D4705">
        <w:rPr>
          <w:b w:val="0"/>
        </w:rPr>
        <w:t>being</w:t>
      </w:r>
      <w:r w:rsidR="00E97CE0">
        <w:rPr>
          <w:b w:val="0"/>
        </w:rPr>
        <w:t xml:space="preserve"> created one time</w:t>
      </w:r>
      <w:r w:rsidR="00F453CA">
        <w:rPr>
          <w:b w:val="0"/>
        </w:rPr>
        <w:t>. T</w:t>
      </w:r>
      <w:r w:rsidR="00E97CE0">
        <w:rPr>
          <w:b w:val="0"/>
        </w:rPr>
        <w:t xml:space="preserve">he names of all 656 colors </w:t>
      </w:r>
      <w:r w:rsidR="00F453CA">
        <w:rPr>
          <w:b w:val="0"/>
        </w:rPr>
        <w:t xml:space="preserve">also </w:t>
      </w:r>
      <w:r w:rsidR="00E97CE0">
        <w:rPr>
          <w:b w:val="0"/>
        </w:rPr>
        <w:t>have to be added to four dropdown lists of color</w:t>
      </w:r>
      <w:r w:rsidR="00F453CA">
        <w:rPr>
          <w:b w:val="0"/>
        </w:rPr>
        <w:t xml:space="preserve"> name</w:t>
      </w:r>
      <w:r w:rsidR="00E97CE0">
        <w:rPr>
          <w:b w:val="0"/>
        </w:rPr>
        <w:t>s (border color, font color, fill color, and gradient fill color</w:t>
      </w:r>
      <w:r w:rsidR="00F453CA">
        <w:rPr>
          <w:b w:val="0"/>
        </w:rPr>
        <w:t xml:space="preserve">, </w:t>
      </w:r>
      <w:r w:rsidR="00D85B7D">
        <w:rPr>
          <w:b w:val="0"/>
        </w:rPr>
        <w:t>i.e.,</w:t>
      </w:r>
      <w:r w:rsidR="00E97CE0">
        <w:rPr>
          <w:b w:val="0"/>
        </w:rPr>
        <w:t xml:space="preserve"> 2,624 list entries).</w:t>
      </w:r>
      <w:r>
        <w:rPr>
          <w:b w:val="0"/>
        </w:rPr>
        <w:t xml:space="preserve"> </w:t>
      </w:r>
      <w:r w:rsidR="00E97CE0">
        <w:rPr>
          <w:b w:val="0"/>
        </w:rPr>
        <w:t>The time to display the ribbon can range from 2-30 seconds depending upon the speed and power of your computer.</w:t>
      </w:r>
    </w:p>
    <w:bookmarkEnd w:id="109"/>
    <w:p w14:paraId="0C22FD2A" w14:textId="03D69ADD" w:rsidR="00D83D68" w:rsidRDefault="0043059B" w:rsidP="003B4E06">
      <w:pPr>
        <w:keepNext/>
        <w:ind w:left="360"/>
      </w:pPr>
      <w:r>
        <w:lastRenderedPageBreak/>
        <w:t xml:space="preserve">Click on the </w:t>
      </w:r>
      <w:r w:rsidR="00E0663D" w:rsidRPr="00E0663D">
        <w:t>'</w:t>
      </w:r>
      <w:r>
        <w:t>Node Shape</w:t>
      </w:r>
      <w:r w:rsidR="00E0663D" w:rsidRPr="00E0663D">
        <w:t>'</w:t>
      </w:r>
      <w:r>
        <w:t xml:space="preserve"> drop-down list. A list of shapes supported by Graphviz is presented along with a sample image of the shape. </w:t>
      </w:r>
      <w:r w:rsidR="0055561D">
        <w:t xml:space="preserve">Specify the </w:t>
      </w:r>
      <w:r w:rsidR="00E0663D" w:rsidRPr="00E0663D">
        <w:t>'</w:t>
      </w:r>
      <w:r w:rsidR="00A733E8">
        <w:t xml:space="preserve">Node </w:t>
      </w:r>
      <w:r w:rsidR="0055561D">
        <w:t>Shape</w:t>
      </w:r>
      <w:r w:rsidR="00E0663D" w:rsidRPr="00E0663D">
        <w:t>'</w:t>
      </w:r>
      <w:r w:rsidR="0055561D">
        <w:t xml:space="preserve"> as </w:t>
      </w:r>
      <w:r w:rsidR="00550172">
        <w:t>"</w:t>
      </w:r>
      <w:proofErr w:type="spellStart"/>
      <w:r w:rsidR="0055561D" w:rsidRPr="00053573">
        <w:rPr>
          <w:rFonts w:ascii="Courier New" w:hAnsi="Courier New" w:cs="Courier New"/>
        </w:rPr>
        <w:t>rect</w:t>
      </w:r>
      <w:proofErr w:type="spellEnd"/>
      <w:r w:rsidR="00550172">
        <w:t>"</w:t>
      </w:r>
      <w:r w:rsidR="0055561D">
        <w:t xml:space="preserve"> (</w:t>
      </w:r>
      <w:r w:rsidR="00E16AE1">
        <w:t>i.e.,</w:t>
      </w:r>
      <w:r w:rsidR="0055561D">
        <w:t xml:space="preserve"> rectangle)</w:t>
      </w:r>
      <w:r w:rsidR="00706684">
        <w:t xml:space="preserve">. </w:t>
      </w:r>
    </w:p>
    <w:p w14:paraId="02037850" w14:textId="03F51FB0" w:rsidR="00CC632C" w:rsidRDefault="00CC632C" w:rsidP="003B4E06">
      <w:pPr>
        <w:keepNext/>
        <w:ind w:left="360"/>
      </w:pPr>
      <w:r w:rsidRPr="00360F4C">
        <w:rPr>
          <w:noProof/>
          <w:lang w:eastAsia="en-US"/>
        </w:rPr>
        <mc:AlternateContent>
          <mc:Choice Requires="wps">
            <w:drawing>
              <wp:anchor distT="0" distB="0" distL="114300" distR="114300" simplePos="0" relativeHeight="252049920" behindDoc="0" locked="0" layoutInCell="1" allowOverlap="1" wp14:anchorId="14A2AC54" wp14:editId="60F94611">
                <wp:simplePos x="0" y="0"/>
                <wp:positionH relativeFrom="margin">
                  <wp:posOffset>1620078</wp:posOffset>
                </wp:positionH>
                <wp:positionV relativeFrom="paragraph">
                  <wp:posOffset>430116</wp:posOffset>
                </wp:positionV>
                <wp:extent cx="1003852" cy="2653748"/>
                <wp:effectExtent l="0" t="0" r="25400" b="13335"/>
                <wp:wrapNone/>
                <wp:docPr id="104" name="Rectangle 104"/>
                <wp:cNvGraphicFramePr/>
                <a:graphic xmlns:a="http://schemas.openxmlformats.org/drawingml/2006/main">
                  <a:graphicData uri="http://schemas.microsoft.com/office/word/2010/wordprocessingShape">
                    <wps:wsp>
                      <wps:cNvSpPr/>
                      <wps:spPr>
                        <a:xfrm>
                          <a:off x="0" y="0"/>
                          <a:ext cx="1003852" cy="2653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4939E" id="Rectangle 104" o:spid="_x0000_s1026" style="position:absolute;margin-left:127.55pt;margin-top:33.85pt;width:79.05pt;height:208.95pt;z-index:2520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HmmQIAAIo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" filled="f" strokecolor="red" strokeweight="1.5pt">
                <w10:wrap anchorx="margin"/>
              </v:rect>
            </w:pict>
          </mc:Fallback>
        </mc:AlternateContent>
      </w:r>
      <w:r>
        <w:rPr>
          <w:noProof/>
          <w:lang w:eastAsia="en-US"/>
        </w:rPr>
        <w:drawing>
          <wp:inline distT="0" distB="0" distL="0" distR="0" wp14:anchorId="2B76664D" wp14:editId="5EE287A1">
            <wp:extent cx="6400800" cy="3941445"/>
            <wp:effectExtent l="57150" t="57150" r="114300" b="116205"/>
            <wp:docPr id="6526" name="Picture 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30B4F07" w14:textId="77777777" w:rsidR="001C4747" w:rsidRDefault="001C4747">
      <w:pPr>
        <w:spacing w:after="200" w:line="276" w:lineRule="auto"/>
      </w:pPr>
      <w:r>
        <w:br w:type="page"/>
      </w:r>
    </w:p>
    <w:p w14:paraId="3556E4F6" w14:textId="6EFAB554" w:rsidR="0055561D" w:rsidRDefault="00706684" w:rsidP="001C4747">
      <w:pPr>
        <w:keepNext/>
        <w:ind w:left="360"/>
      </w:pPr>
      <w:r>
        <w:lastRenderedPageBreak/>
        <w:t xml:space="preserve">Note that the </w:t>
      </w:r>
      <w:r w:rsidR="000E03FE">
        <w:t xml:space="preserve">format string now says </w:t>
      </w:r>
      <w:r w:rsidR="000E03FE" w:rsidRPr="00D83D68">
        <w:rPr>
          <w:rFonts w:ascii="Courier New" w:hAnsi="Courier New" w:cs="Courier New"/>
        </w:rPr>
        <w:t>shape=</w:t>
      </w:r>
      <w:r w:rsidR="00550172">
        <w:rPr>
          <w:rFonts w:ascii="Courier New" w:hAnsi="Courier New" w:cs="Courier New"/>
        </w:rPr>
        <w:t>"</w:t>
      </w:r>
      <w:proofErr w:type="spellStart"/>
      <w:r w:rsidR="000E03FE" w:rsidRPr="00D83D68">
        <w:rPr>
          <w:rFonts w:ascii="Courier New" w:hAnsi="Courier New" w:cs="Courier New"/>
        </w:rPr>
        <w:t>rect</w:t>
      </w:r>
      <w:proofErr w:type="spellEnd"/>
      <w:r w:rsidR="00550172">
        <w:rPr>
          <w:rFonts w:ascii="Courier New" w:hAnsi="Courier New" w:cs="Courier New"/>
        </w:rPr>
        <w:t>"</w:t>
      </w:r>
      <w:r w:rsidR="000E03FE" w:rsidRPr="00D83D68">
        <w:rPr>
          <w:rFonts w:ascii="Courier New" w:hAnsi="Courier New" w:cs="Courier New"/>
        </w:rPr>
        <w:t xml:space="preserve"> </w:t>
      </w:r>
      <w:r w:rsidR="000E03FE">
        <w:t xml:space="preserve">and the node </w:t>
      </w:r>
      <w:r>
        <w:t>shape changes to a rectangle</w:t>
      </w:r>
      <w:r w:rsidR="000E03FE">
        <w:t xml:space="preserve"> in the preview</w:t>
      </w:r>
      <w:r>
        <w:t>.</w:t>
      </w:r>
    </w:p>
    <w:p w14:paraId="7660BCFB" w14:textId="00E5D17E" w:rsidR="00CC632C" w:rsidRDefault="00CC632C" w:rsidP="001C4747">
      <w:pPr>
        <w:keepNext/>
        <w:ind w:left="360"/>
      </w:pPr>
      <w:r>
        <w:rPr>
          <w:noProof/>
          <w:lang w:eastAsia="en-US"/>
        </w:rPr>
        <mc:AlternateContent>
          <mc:Choice Requires="wps">
            <w:drawing>
              <wp:anchor distT="0" distB="0" distL="114300" distR="114300" simplePos="0" relativeHeight="251997696" behindDoc="0" locked="0" layoutInCell="1" allowOverlap="1" wp14:anchorId="0B842D12" wp14:editId="4A74135B">
                <wp:simplePos x="0" y="0"/>
                <wp:positionH relativeFrom="column">
                  <wp:posOffset>3339548</wp:posOffset>
                </wp:positionH>
                <wp:positionV relativeFrom="paragraph">
                  <wp:posOffset>516835</wp:posOffset>
                </wp:positionV>
                <wp:extent cx="1125330" cy="968513"/>
                <wp:effectExtent l="0" t="0" r="55880" b="60325"/>
                <wp:wrapNone/>
                <wp:docPr id="6530" name="Straight Arrow Connector 6530"/>
                <wp:cNvGraphicFramePr/>
                <a:graphic xmlns:a="http://schemas.openxmlformats.org/drawingml/2006/main">
                  <a:graphicData uri="http://schemas.microsoft.com/office/word/2010/wordprocessingShape">
                    <wps:wsp>
                      <wps:cNvCnPr/>
                      <wps:spPr>
                        <a:xfrm>
                          <a:off x="0" y="0"/>
                          <a:ext cx="1125330" cy="968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CA937" id="Straight Arrow Connector 6530" o:spid="_x0000_s1026" type="#_x0000_t32" style="position:absolute;margin-left:262.95pt;margin-top:40.7pt;width:88.6pt;height:76.2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26016" behindDoc="0" locked="0" layoutInCell="1" allowOverlap="1" wp14:anchorId="2628F3A6" wp14:editId="7AD7846F">
                <wp:simplePos x="0" y="0"/>
                <wp:positionH relativeFrom="margin">
                  <wp:posOffset>2564295</wp:posOffset>
                </wp:positionH>
                <wp:positionV relativeFrom="paragraph">
                  <wp:posOffset>288234</wp:posOffset>
                </wp:positionV>
                <wp:extent cx="1172817" cy="218661"/>
                <wp:effectExtent l="0" t="0" r="27940" b="10160"/>
                <wp:wrapNone/>
                <wp:docPr id="6425" name="Rectangle 6425"/>
                <wp:cNvGraphicFramePr/>
                <a:graphic xmlns:a="http://schemas.openxmlformats.org/drawingml/2006/main">
                  <a:graphicData uri="http://schemas.microsoft.com/office/word/2010/wordprocessingShape">
                    <wps:wsp>
                      <wps:cNvSpPr/>
                      <wps:spPr>
                        <a:xfrm>
                          <a:off x="0" y="0"/>
                          <a:ext cx="1172817"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9FE2" id="Rectangle 6425" o:spid="_x0000_s1026" style="position:absolute;margin-left:201.9pt;margin-top:22.7pt;width:92.35pt;height:17.2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" filled="f" strokecolor="red" strokeweight="1.5pt">
                <w10:wrap anchorx="margin"/>
              </v:rect>
            </w:pict>
          </mc:Fallback>
        </mc:AlternateContent>
      </w:r>
      <w:r>
        <w:rPr>
          <w:noProof/>
          <w:lang w:eastAsia="en-US"/>
        </w:rPr>
        <w:drawing>
          <wp:inline distT="0" distB="0" distL="0" distR="0" wp14:anchorId="02CC9AC9" wp14:editId="5D8827BE">
            <wp:extent cx="6400800" cy="3819525"/>
            <wp:effectExtent l="57150" t="57150" r="114300" b="123825"/>
            <wp:docPr id="6529" name="Picture 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00800" cy="38195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BE228E5" w14:textId="77777777" w:rsidR="001C4747" w:rsidRDefault="001C4747">
      <w:pPr>
        <w:spacing w:after="200" w:line="276" w:lineRule="auto"/>
      </w:pPr>
      <w:r>
        <w:br w:type="page"/>
      </w:r>
    </w:p>
    <w:p w14:paraId="4FC26584" w14:textId="03E38E99" w:rsidR="00B85C74" w:rsidRDefault="00706684" w:rsidP="003B4E06">
      <w:pPr>
        <w:ind w:left="360"/>
      </w:pPr>
      <w:r>
        <w:lastRenderedPageBreak/>
        <w:t xml:space="preserve">Up to 3 </w:t>
      </w:r>
      <w:r w:rsidR="00AC138F">
        <w:t xml:space="preserve">border </w:t>
      </w:r>
      <w:r>
        <w:t xml:space="preserve">styles are </w:t>
      </w:r>
      <w:r w:rsidR="00D06928">
        <w:t>selectable and</w:t>
      </w:r>
      <w:r>
        <w:t xml:space="preserve"> are additive making it possible to have styles such as bold edge and rounded corners.</w:t>
      </w:r>
      <w:r w:rsidR="00AC138F">
        <w:t xml:space="preserve"> </w:t>
      </w:r>
      <w:r w:rsidR="00B85C74">
        <w:t xml:space="preserve">When you click on any of the </w:t>
      </w:r>
      <w:r w:rsidR="00E0663D" w:rsidRPr="00E0663D">
        <w:t>'</w:t>
      </w:r>
      <w:r w:rsidR="00B85C74">
        <w:t>Border Style</w:t>
      </w:r>
      <w:r w:rsidR="00E0663D" w:rsidRPr="00E0663D">
        <w:t>'</w:t>
      </w:r>
      <w:r w:rsidR="00B85C74">
        <w:t xml:space="preserve"> drop-down lists you will be presented with the list of choices along with a sample image of the style.</w:t>
      </w:r>
    </w:p>
    <w:p w14:paraId="013CFD88" w14:textId="2ADD848C" w:rsidR="00706684" w:rsidRDefault="0055561D" w:rsidP="00053573">
      <w:pPr>
        <w:ind w:left="360"/>
      </w:pPr>
      <w:r>
        <w:t xml:space="preserve">Set the </w:t>
      </w:r>
      <w:r w:rsidR="00E0663D" w:rsidRPr="00E0663D">
        <w:t>'</w:t>
      </w:r>
      <w:r w:rsidR="00B85C74">
        <w:t xml:space="preserve">Border </w:t>
      </w:r>
      <w:r>
        <w:t>Style</w:t>
      </w:r>
      <w:r w:rsidR="00B85C74">
        <w:t xml:space="preserve"> 1</w:t>
      </w:r>
      <w:r w:rsidR="00E0663D" w:rsidRPr="00E0663D">
        <w:t>'</w:t>
      </w:r>
      <w:r>
        <w:t xml:space="preserve"> as </w:t>
      </w:r>
      <w:r w:rsidR="00550172">
        <w:t>"</w:t>
      </w:r>
      <w:r>
        <w:t>rounded</w:t>
      </w:r>
      <w:r w:rsidR="00550172">
        <w:t>"</w:t>
      </w:r>
      <w:r>
        <w:t xml:space="preserve"> to give the rectangle rounded corners. </w:t>
      </w:r>
    </w:p>
    <w:p w14:paraId="1BD70AC6" w14:textId="0B5140CC" w:rsidR="009507DA" w:rsidRDefault="00B85C74" w:rsidP="00B85C74">
      <w:pPr>
        <w:jc w:val="center"/>
      </w:pPr>
      <w:r w:rsidRPr="00360F4C">
        <w:rPr>
          <w:noProof/>
          <w:lang w:eastAsia="en-US"/>
        </w:rPr>
        <mc:AlternateContent>
          <mc:Choice Requires="wps">
            <w:drawing>
              <wp:anchor distT="0" distB="0" distL="114300" distR="114300" simplePos="0" relativeHeight="252047872" behindDoc="0" locked="0" layoutInCell="1" allowOverlap="1" wp14:anchorId="61DB3584" wp14:editId="4E1C72C9">
                <wp:simplePos x="0" y="0"/>
                <wp:positionH relativeFrom="margin">
                  <wp:posOffset>3124200</wp:posOffset>
                </wp:positionH>
                <wp:positionV relativeFrom="paragraph">
                  <wp:posOffset>135890</wp:posOffset>
                </wp:positionV>
                <wp:extent cx="539750" cy="1593850"/>
                <wp:effectExtent l="0" t="0" r="12700" b="25400"/>
                <wp:wrapNone/>
                <wp:docPr id="103" name="Rectangle 103"/>
                <wp:cNvGraphicFramePr/>
                <a:graphic xmlns:a="http://schemas.openxmlformats.org/drawingml/2006/main">
                  <a:graphicData uri="http://schemas.microsoft.com/office/word/2010/wordprocessingShape">
                    <wps:wsp>
                      <wps:cNvSpPr/>
                      <wps:spPr>
                        <a:xfrm>
                          <a:off x="0" y="0"/>
                          <a:ext cx="53975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4E17" id="Rectangle 103" o:spid="_x0000_s1026" style="position:absolute;margin-left:246pt;margin-top:10.7pt;width:42.5pt;height:125.5pt;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" filled="f" strokecolor="red" strokeweight="1.5pt">
                <w10:wrap anchorx="margin"/>
              </v:rect>
            </w:pict>
          </mc:Fallback>
        </mc:AlternateContent>
      </w:r>
      <w:r w:rsidR="009507DA">
        <w:rPr>
          <w:noProof/>
          <w:lang w:eastAsia="en-US"/>
        </w:rPr>
        <w:drawing>
          <wp:inline distT="0" distB="0" distL="0" distR="0" wp14:anchorId="27E8F6A1" wp14:editId="014AE1E8">
            <wp:extent cx="1005869" cy="1765300"/>
            <wp:effectExtent l="0" t="0" r="3810" b="6350"/>
            <wp:docPr id="6328" name="Picture 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08672" cy="1770219"/>
                    </a:xfrm>
                    <a:prstGeom prst="rect">
                      <a:avLst/>
                    </a:prstGeom>
                  </pic:spPr>
                </pic:pic>
              </a:graphicData>
            </a:graphic>
          </wp:inline>
        </w:drawing>
      </w:r>
    </w:p>
    <w:p w14:paraId="23C50288" w14:textId="2CC674CF" w:rsidR="00706684" w:rsidRDefault="00CC632C" w:rsidP="00B85C74">
      <w:pPr>
        <w:spacing w:after="120"/>
        <w:ind w:left="360"/>
        <w:jc w:val="center"/>
      </w:pPr>
      <w:r>
        <w:rPr>
          <w:noProof/>
          <w:lang w:eastAsia="en-US"/>
        </w:rPr>
        <mc:AlternateContent>
          <mc:Choice Requires="wps">
            <w:drawing>
              <wp:anchor distT="0" distB="0" distL="114300" distR="114300" simplePos="0" relativeHeight="252000768" behindDoc="0" locked="0" layoutInCell="1" allowOverlap="1" wp14:anchorId="3DFC0407" wp14:editId="7FBB74F7">
                <wp:simplePos x="0" y="0"/>
                <wp:positionH relativeFrom="column">
                  <wp:posOffset>5148470</wp:posOffset>
                </wp:positionH>
                <wp:positionV relativeFrom="paragraph">
                  <wp:posOffset>646042</wp:posOffset>
                </wp:positionV>
                <wp:extent cx="549578" cy="844827"/>
                <wp:effectExtent l="38100" t="0" r="22225" b="50800"/>
                <wp:wrapNone/>
                <wp:docPr id="114" name="Straight Arrow Connector 114"/>
                <wp:cNvGraphicFramePr/>
                <a:graphic xmlns:a="http://schemas.openxmlformats.org/drawingml/2006/main">
                  <a:graphicData uri="http://schemas.microsoft.com/office/word/2010/wordprocessingShape">
                    <wps:wsp>
                      <wps:cNvCnPr/>
                      <wps:spPr>
                        <a:xfrm flipH="1">
                          <a:off x="0" y="0"/>
                          <a:ext cx="549578" cy="844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5CDCB" id="Straight Arrow Connector 114" o:spid="_x0000_s1026" type="#_x0000_t32" style="position:absolute;margin-left:405.4pt;margin-top:50.85pt;width:43.25pt;height:66.5pt;flip:x;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30112" behindDoc="0" locked="0" layoutInCell="1" allowOverlap="1" wp14:anchorId="52340B4D" wp14:editId="0F1B50FC">
                <wp:simplePos x="0" y="0"/>
                <wp:positionH relativeFrom="margin">
                  <wp:posOffset>5675242</wp:posOffset>
                </wp:positionH>
                <wp:positionV relativeFrom="paragraph">
                  <wp:posOffset>427382</wp:posOffset>
                </wp:positionV>
                <wp:extent cx="904461" cy="208721"/>
                <wp:effectExtent l="0" t="0" r="10160" b="20320"/>
                <wp:wrapNone/>
                <wp:docPr id="6428" name="Rectangle 6428"/>
                <wp:cNvGraphicFramePr/>
                <a:graphic xmlns:a="http://schemas.openxmlformats.org/drawingml/2006/main">
                  <a:graphicData uri="http://schemas.microsoft.com/office/word/2010/wordprocessingShape">
                    <wps:wsp>
                      <wps:cNvSpPr/>
                      <wps:spPr>
                        <a:xfrm>
                          <a:off x="0" y="0"/>
                          <a:ext cx="904461" cy="2087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A1747" id="Rectangle 6428" o:spid="_x0000_s1026" style="position:absolute;margin-left:446.85pt;margin-top:33.65pt;width:71.2pt;height:16.45pt;z-index:25193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" filled="f" strokecolor="red" strokeweight="1.5pt">
                <w10:wrap anchorx="margin"/>
              </v:rect>
            </w:pict>
          </mc:Fallback>
        </mc:AlternateContent>
      </w:r>
      <w:r>
        <w:rPr>
          <w:noProof/>
          <w:lang w:eastAsia="en-US"/>
        </w:rPr>
        <w:drawing>
          <wp:inline distT="0" distB="0" distL="0" distR="0" wp14:anchorId="309AD233" wp14:editId="2C1454EE">
            <wp:extent cx="6400800" cy="3318510"/>
            <wp:effectExtent l="57150" t="57150" r="114300" b="110490"/>
            <wp:docPr id="6544" name="Picture 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00800" cy="331851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24CAD50" w14:textId="77777777" w:rsidR="001C4747" w:rsidRDefault="001C4747">
      <w:pPr>
        <w:spacing w:after="200" w:line="276" w:lineRule="auto"/>
      </w:pPr>
      <w:r>
        <w:br w:type="page"/>
      </w:r>
    </w:p>
    <w:p w14:paraId="57FEEE03" w14:textId="3E47C490" w:rsidR="00D5317A" w:rsidRDefault="00553563" w:rsidP="00CC632C">
      <w:pPr>
        <w:ind w:left="360"/>
      </w:pPr>
      <w:r>
        <w:lastRenderedPageBreak/>
        <w:t xml:space="preserve">Set the </w:t>
      </w:r>
      <w:r w:rsidR="00E0663D" w:rsidRPr="00E0663D">
        <w:t>'</w:t>
      </w:r>
      <w:r>
        <w:t>Height:</w:t>
      </w:r>
      <w:r w:rsidR="00E0663D" w:rsidRPr="00E0663D">
        <w:t>'</w:t>
      </w:r>
      <w:r>
        <w:t xml:space="preserve"> to </w:t>
      </w:r>
      <w:r w:rsidR="00AC138F">
        <w:t>½</w:t>
      </w:r>
      <w:r w:rsidR="00550172">
        <w:t>"</w:t>
      </w:r>
      <w:r>
        <w:t xml:space="preserve"> and </w:t>
      </w:r>
      <w:r w:rsidR="00E0663D" w:rsidRPr="00E0663D">
        <w:t>'</w:t>
      </w:r>
      <w:r>
        <w:t>Width:</w:t>
      </w:r>
      <w:r w:rsidR="00E0663D" w:rsidRPr="00E0663D">
        <w:t>'</w:t>
      </w:r>
      <w:r>
        <w:t xml:space="preserve"> to </w:t>
      </w:r>
      <w:r w:rsidR="00AC138F">
        <w:t>2</w:t>
      </w:r>
      <w:r w:rsidR="00550172">
        <w:t>"</w:t>
      </w:r>
      <w:r>
        <w:t xml:space="preserve"> inches (inches are </w:t>
      </w:r>
      <w:proofErr w:type="spellStart"/>
      <w:r>
        <w:t>Graphviz</w:t>
      </w:r>
      <w:r w:rsidR="00E0663D" w:rsidRPr="00E0663D">
        <w:t>'</w:t>
      </w:r>
      <w:r>
        <w:t>s</w:t>
      </w:r>
      <w:proofErr w:type="spellEnd"/>
      <w:r>
        <w:t xml:space="preserve"> unit of measure)</w:t>
      </w:r>
      <w:r w:rsidR="00AC138F">
        <w:t xml:space="preserve">. </w:t>
      </w:r>
      <w:r w:rsidR="00371B5F">
        <w:t>Also,</w:t>
      </w:r>
      <w:r w:rsidR="00AC138F">
        <w:t xml:space="preserve"> s</w:t>
      </w:r>
      <w:r>
        <w:t xml:space="preserve">et </w:t>
      </w:r>
      <w:r w:rsidR="00E0663D" w:rsidRPr="00E0663D">
        <w:t>'</w:t>
      </w:r>
      <w:r>
        <w:t>Fixed Size</w:t>
      </w:r>
      <w:r w:rsidR="00E0663D" w:rsidRPr="00E0663D">
        <w:t>'</w:t>
      </w:r>
      <w:r>
        <w:t xml:space="preserve"> to </w:t>
      </w:r>
      <w:r w:rsidR="00550172">
        <w:t>"</w:t>
      </w:r>
      <w:r w:rsidR="009507DA">
        <w:t>true</w:t>
      </w:r>
      <w:r w:rsidR="00550172">
        <w:t>"</w:t>
      </w:r>
      <w:r>
        <w:t xml:space="preserve"> to loc</w:t>
      </w:r>
      <w:r w:rsidR="00AC138F">
        <w:t>k the size of the shape. Leave</w:t>
      </w:r>
      <w:r>
        <w:t xml:space="preserve"> </w:t>
      </w:r>
      <w:r w:rsidR="00E0663D" w:rsidRPr="00E0663D">
        <w:t>'</w:t>
      </w:r>
      <w:r>
        <w:t>Fixed Size</w:t>
      </w:r>
      <w:r w:rsidR="00E0663D" w:rsidRPr="00E0663D">
        <w:t>'</w:t>
      </w:r>
      <w:r>
        <w:t xml:space="preserve"> blank or set it to </w:t>
      </w:r>
      <w:r w:rsidR="00550172">
        <w:t>"</w:t>
      </w:r>
      <w:r w:rsidR="00B85C74">
        <w:t>false</w:t>
      </w:r>
      <w:r w:rsidR="00550172">
        <w:t>"</w:t>
      </w:r>
      <w:r>
        <w:t xml:space="preserve"> to allow the shape to </w:t>
      </w:r>
      <w:r w:rsidR="00371B5F">
        <w:t>grow</w:t>
      </w:r>
      <w:r>
        <w:t xml:space="preserve"> if the label size exceeds the height and width specified.</w:t>
      </w:r>
      <w:r w:rsidR="00D5317A">
        <w:t xml:space="preserve"> </w:t>
      </w:r>
    </w:p>
    <w:p w14:paraId="4B10132A" w14:textId="7C76EF5B" w:rsidR="001503F2" w:rsidRDefault="001503F2" w:rsidP="00CC632C">
      <w:pPr>
        <w:ind w:left="360"/>
      </w:pPr>
      <w:r w:rsidRPr="00360F4C">
        <w:rPr>
          <w:noProof/>
          <w:lang w:eastAsia="en-US"/>
        </w:rPr>
        <mc:AlternateContent>
          <mc:Choice Requires="wps">
            <w:drawing>
              <wp:anchor distT="0" distB="0" distL="114300" distR="114300" simplePos="0" relativeHeight="251932160" behindDoc="0" locked="0" layoutInCell="1" allowOverlap="1" wp14:anchorId="10A51D08" wp14:editId="79C9676C">
                <wp:simplePos x="0" y="0"/>
                <wp:positionH relativeFrom="margin">
                  <wp:posOffset>3379304</wp:posOffset>
                </wp:positionH>
                <wp:positionV relativeFrom="paragraph">
                  <wp:posOffset>259218</wp:posOffset>
                </wp:positionV>
                <wp:extent cx="874644" cy="665922"/>
                <wp:effectExtent l="0" t="0" r="20955" b="20320"/>
                <wp:wrapNone/>
                <wp:docPr id="6431" name="Rectangle 6431"/>
                <wp:cNvGraphicFramePr/>
                <a:graphic xmlns:a="http://schemas.openxmlformats.org/drawingml/2006/main">
                  <a:graphicData uri="http://schemas.microsoft.com/office/word/2010/wordprocessingShape">
                    <wps:wsp>
                      <wps:cNvSpPr/>
                      <wps:spPr>
                        <a:xfrm>
                          <a:off x="0" y="0"/>
                          <a:ext cx="874644" cy="6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EACC" id="Rectangle 6431" o:spid="_x0000_s1026" style="position:absolute;margin-left:266.1pt;margin-top:20.4pt;width:68.85pt;height:52.45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7AEE9DE3" wp14:editId="527C3ED5">
            <wp:extent cx="6400800" cy="3378835"/>
            <wp:effectExtent l="57150" t="57150" r="114300" b="10731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0800" cy="33788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6689254" w14:textId="4FB96610" w:rsidR="00D5317A" w:rsidRDefault="00D5317A" w:rsidP="00CC632C">
      <w:pPr>
        <w:spacing w:after="120"/>
        <w:ind w:left="360"/>
        <w:jc w:val="center"/>
      </w:pPr>
    </w:p>
    <w:p w14:paraId="1F0FB369" w14:textId="369E6593" w:rsidR="001503F2" w:rsidRDefault="00553563" w:rsidP="00053573">
      <w:pPr>
        <w:keepNext/>
        <w:ind w:left="360"/>
      </w:pPr>
      <w:r>
        <w:lastRenderedPageBreak/>
        <w:t xml:space="preserve">Set the </w:t>
      </w:r>
      <w:r w:rsidR="00E0663D" w:rsidRPr="00E0663D">
        <w:t>'</w:t>
      </w:r>
      <w:r>
        <w:t>Fill Color:</w:t>
      </w:r>
      <w:r w:rsidR="00E0663D" w:rsidRPr="00E0663D">
        <w:t>'</w:t>
      </w:r>
      <w:r>
        <w:t xml:space="preserve"> to </w:t>
      </w:r>
      <w:r w:rsidR="00550172">
        <w:t>"</w:t>
      </w:r>
      <w:proofErr w:type="spellStart"/>
      <w:r w:rsidR="008C5241">
        <w:t>SkyB</w:t>
      </w:r>
      <w:r>
        <w:t>lue</w:t>
      </w:r>
      <w:proofErr w:type="spellEnd"/>
      <w:r w:rsidR="00550172">
        <w:t>"</w:t>
      </w:r>
      <w:r>
        <w:t xml:space="preserve">. </w:t>
      </w:r>
    </w:p>
    <w:p w14:paraId="75AB838D" w14:textId="5AA5310E" w:rsidR="001503F2" w:rsidRDefault="001B6A7C" w:rsidP="00053573">
      <w:pPr>
        <w:keepNext/>
        <w:ind w:left="360"/>
      </w:pPr>
      <w:r w:rsidRPr="00360F4C">
        <w:rPr>
          <w:noProof/>
          <w:lang w:eastAsia="en-US"/>
        </w:rPr>
        <mc:AlternateContent>
          <mc:Choice Requires="wps">
            <w:drawing>
              <wp:anchor distT="0" distB="0" distL="114300" distR="114300" simplePos="0" relativeHeight="252319232" behindDoc="0" locked="0" layoutInCell="1" allowOverlap="1" wp14:anchorId="0E57D80E" wp14:editId="0E7959E9">
                <wp:simplePos x="0" y="0"/>
                <wp:positionH relativeFrom="margin">
                  <wp:posOffset>4913067</wp:posOffset>
                </wp:positionH>
                <wp:positionV relativeFrom="paragraph">
                  <wp:posOffset>1964069</wp:posOffset>
                </wp:positionV>
                <wp:extent cx="738366" cy="180924"/>
                <wp:effectExtent l="0" t="0" r="24130" b="10160"/>
                <wp:wrapNone/>
                <wp:docPr id="120" name="Rectangle 120"/>
                <wp:cNvGraphicFramePr/>
                <a:graphic xmlns:a="http://schemas.openxmlformats.org/drawingml/2006/main">
                  <a:graphicData uri="http://schemas.microsoft.com/office/word/2010/wordprocessingShape">
                    <wps:wsp>
                      <wps:cNvSpPr/>
                      <wps:spPr>
                        <a:xfrm>
                          <a:off x="0" y="0"/>
                          <a:ext cx="738366" cy="180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9235" id="Rectangle 120" o:spid="_x0000_s1026" style="position:absolute;margin-left:386.85pt;margin-top:154.65pt;width:58.15pt;height:14.25pt;z-index:25231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" filled="f" strokecolor="red" strokeweight="1.5pt">
                <w10:wrap anchorx="margin"/>
              </v:rect>
            </w:pict>
          </mc:Fallback>
        </mc:AlternateContent>
      </w:r>
      <w:r w:rsidR="001503F2">
        <w:rPr>
          <w:noProof/>
          <w:lang w:eastAsia="en-US"/>
        </w:rPr>
        <w:drawing>
          <wp:inline distT="0" distB="0" distL="0" distR="0" wp14:anchorId="663C9153" wp14:editId="491ABCB7">
            <wp:extent cx="6400800" cy="3941445"/>
            <wp:effectExtent l="57150" t="57150" r="114300" b="116205"/>
            <wp:docPr id="6622" name="Picture 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4C27C15" w14:textId="0AFC18DB" w:rsidR="00553563" w:rsidRDefault="00553563" w:rsidP="00053573">
      <w:pPr>
        <w:keepNext/>
        <w:ind w:left="360"/>
      </w:pPr>
      <w:r>
        <w:t xml:space="preserve">This setting will give the shape a background color, and automatically add </w:t>
      </w:r>
      <w:r w:rsidR="00550172">
        <w:t>"</w:t>
      </w:r>
      <w:r>
        <w:t>filled</w:t>
      </w:r>
      <w:r w:rsidR="00550172">
        <w:t>"</w:t>
      </w:r>
      <w:r>
        <w:t xml:space="preserve"> to the list of </w:t>
      </w:r>
      <w:r w:rsidR="00E0663D" w:rsidRPr="00E0663D">
        <w:t>'</w:t>
      </w:r>
      <w:r>
        <w:t>Style</w:t>
      </w:r>
      <w:r w:rsidR="00E0663D" w:rsidRPr="00E0663D">
        <w:t>'</w:t>
      </w:r>
      <w:r>
        <w:t xml:space="preserve"> attributes.</w:t>
      </w:r>
      <w:r w:rsidR="00D5317A">
        <w:t xml:space="preserve"> The preview image changes to look like:</w:t>
      </w:r>
    </w:p>
    <w:p w14:paraId="466CEC0B" w14:textId="5A162FCE" w:rsidR="00AC7C2F" w:rsidRDefault="001B6A7C" w:rsidP="00547B30">
      <w:pPr>
        <w:keepNext/>
        <w:spacing w:after="120"/>
        <w:ind w:left="360"/>
        <w:jc w:val="center"/>
      </w:pPr>
      <w:r w:rsidRPr="00360F4C">
        <w:rPr>
          <w:noProof/>
          <w:lang w:eastAsia="en-US"/>
        </w:rPr>
        <mc:AlternateContent>
          <mc:Choice Requires="wps">
            <w:drawing>
              <wp:anchor distT="0" distB="0" distL="114300" distR="114300" simplePos="0" relativeHeight="252051968" behindDoc="0" locked="0" layoutInCell="1" allowOverlap="1" wp14:anchorId="40222EE4" wp14:editId="7B0D2B7B">
                <wp:simplePos x="0" y="0"/>
                <wp:positionH relativeFrom="margin">
                  <wp:posOffset>5817686</wp:posOffset>
                </wp:positionH>
                <wp:positionV relativeFrom="paragraph">
                  <wp:posOffset>208372</wp:posOffset>
                </wp:positionV>
                <wp:extent cx="850071" cy="176034"/>
                <wp:effectExtent l="0" t="0" r="26670" b="14605"/>
                <wp:wrapNone/>
                <wp:docPr id="106" name="Rectangle 106"/>
                <wp:cNvGraphicFramePr/>
                <a:graphic xmlns:a="http://schemas.openxmlformats.org/drawingml/2006/main">
                  <a:graphicData uri="http://schemas.microsoft.com/office/word/2010/wordprocessingShape">
                    <wps:wsp>
                      <wps:cNvSpPr/>
                      <wps:spPr>
                        <a:xfrm>
                          <a:off x="0" y="0"/>
                          <a:ext cx="850071" cy="176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6EA0B" id="Rectangle 106" o:spid="_x0000_s1026" style="position:absolute;margin-left:458.1pt;margin-top:16.4pt;width:66.95pt;height:13.85pt;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iTfQ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" filled="f" strokecolor="red" strokeweight="1.5pt">
                <w10:wrap anchorx="margin"/>
              </v:rect>
            </w:pict>
          </mc:Fallback>
        </mc:AlternateContent>
      </w:r>
      <w:r w:rsidR="001503F2">
        <w:rPr>
          <w:noProof/>
          <w:lang w:eastAsia="en-US"/>
        </w:rPr>
        <mc:AlternateContent>
          <mc:Choice Requires="wps">
            <w:drawing>
              <wp:anchor distT="0" distB="0" distL="114300" distR="114300" simplePos="0" relativeHeight="252011008" behindDoc="0" locked="0" layoutInCell="1" allowOverlap="1" wp14:anchorId="750E83A5" wp14:editId="72BC34E0">
                <wp:simplePos x="0" y="0"/>
                <wp:positionH relativeFrom="column">
                  <wp:posOffset>3737389</wp:posOffset>
                </wp:positionH>
                <wp:positionV relativeFrom="paragraph">
                  <wp:posOffset>400795</wp:posOffset>
                </wp:positionV>
                <wp:extent cx="2482850" cy="596900"/>
                <wp:effectExtent l="38100" t="0" r="12700" b="69850"/>
                <wp:wrapNone/>
                <wp:docPr id="157" name="Straight Arrow Connector 157"/>
                <wp:cNvGraphicFramePr/>
                <a:graphic xmlns:a="http://schemas.openxmlformats.org/drawingml/2006/main">
                  <a:graphicData uri="http://schemas.microsoft.com/office/word/2010/wordprocessingShape">
                    <wps:wsp>
                      <wps:cNvCnPr/>
                      <wps:spPr>
                        <a:xfrm flipH="1">
                          <a:off x="0" y="0"/>
                          <a:ext cx="248285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F47DD" id="Straight Arrow Connector 157" o:spid="_x0000_s1026" type="#_x0000_t32" style="position:absolute;margin-left:294.3pt;margin-top:31.55pt;width:195.5pt;height:47pt;flip:x;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" strokecolor="#d34817 [3204]" strokeweight=".27778mm">
                <v:stroke endarrow="block"/>
              </v:shape>
            </w:pict>
          </mc:Fallback>
        </mc:AlternateContent>
      </w:r>
      <w:r w:rsidR="001503F2">
        <w:rPr>
          <w:noProof/>
          <w:lang w:eastAsia="en-US"/>
        </w:rPr>
        <w:drawing>
          <wp:inline distT="0" distB="0" distL="0" distR="0" wp14:anchorId="7D6F6E09" wp14:editId="574FDACE">
            <wp:extent cx="6400800" cy="2479040"/>
            <wp:effectExtent l="57150" t="57150" r="114300" b="111760"/>
            <wp:docPr id="6645" name="Picture 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0800" cy="2479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856FB11" w14:textId="77777777" w:rsidR="00C40EA5" w:rsidRDefault="00C40EA5" w:rsidP="001503F2">
      <w:pPr>
        <w:keepNext/>
        <w:ind w:left="360"/>
      </w:pPr>
    </w:p>
    <w:p w14:paraId="3A791A29" w14:textId="77777777" w:rsidR="00C40EA5" w:rsidRDefault="00C40EA5" w:rsidP="001503F2">
      <w:pPr>
        <w:keepNext/>
        <w:ind w:left="360"/>
      </w:pPr>
    </w:p>
    <w:p w14:paraId="31E274BB" w14:textId="582C6705" w:rsidR="00B85C74" w:rsidRDefault="00B85C74" w:rsidP="001503F2">
      <w:pPr>
        <w:keepNext/>
        <w:ind w:left="360"/>
      </w:pPr>
      <w:r>
        <w:lastRenderedPageBreak/>
        <w:t xml:space="preserve">Notice that the ribbon dynamically changes once a Fill Color is specified to display a new choice for </w:t>
      </w:r>
      <w:r w:rsidR="00E0663D" w:rsidRPr="00E0663D">
        <w:t>'</w:t>
      </w:r>
      <w:r>
        <w:t>Gradient Fill Color</w:t>
      </w:r>
      <w:r w:rsidR="00E0663D" w:rsidRPr="00E0663D">
        <w:t>'</w:t>
      </w:r>
      <w:r>
        <w:t>.</w:t>
      </w:r>
    </w:p>
    <w:p w14:paraId="05E7CC23" w14:textId="2779C7E4" w:rsidR="001503F2" w:rsidRDefault="001503F2" w:rsidP="001503F2">
      <w:pPr>
        <w:keepNext/>
        <w:ind w:left="360"/>
      </w:pPr>
      <w:r w:rsidRPr="00360F4C">
        <w:rPr>
          <w:noProof/>
          <w:lang w:eastAsia="en-US"/>
        </w:rPr>
        <mc:AlternateContent>
          <mc:Choice Requires="wps">
            <w:drawing>
              <wp:anchor distT="0" distB="0" distL="114300" distR="114300" simplePos="0" relativeHeight="251936256" behindDoc="0" locked="0" layoutInCell="1" allowOverlap="1" wp14:anchorId="24352FAB" wp14:editId="04D257FD">
                <wp:simplePos x="0" y="0"/>
                <wp:positionH relativeFrom="margin">
                  <wp:posOffset>5319840</wp:posOffset>
                </wp:positionH>
                <wp:positionV relativeFrom="paragraph">
                  <wp:posOffset>297815</wp:posOffset>
                </wp:positionV>
                <wp:extent cx="685800" cy="426554"/>
                <wp:effectExtent l="0" t="0" r="19050" b="12065"/>
                <wp:wrapNone/>
                <wp:docPr id="6435" name="Rectangle 6435"/>
                <wp:cNvGraphicFramePr/>
                <a:graphic xmlns:a="http://schemas.openxmlformats.org/drawingml/2006/main">
                  <a:graphicData uri="http://schemas.microsoft.com/office/word/2010/wordprocessingShape">
                    <wps:wsp>
                      <wps:cNvSpPr/>
                      <wps:spPr>
                        <a:xfrm>
                          <a:off x="0" y="0"/>
                          <a:ext cx="685800" cy="4265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7EFC" id="Rectangle 6435" o:spid="_x0000_s1026" style="position:absolute;margin-left:418.9pt;margin-top:23.45pt;width:54pt;height:33.6pt;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" filled="f" strokecolor="red" strokeweight="1.5pt">
                <w10:wrap anchorx="margin"/>
              </v:rect>
            </w:pict>
          </mc:Fallback>
        </mc:AlternateContent>
      </w:r>
      <w:r>
        <w:rPr>
          <w:noProof/>
          <w:lang w:eastAsia="en-US"/>
        </w:rPr>
        <w:drawing>
          <wp:inline distT="0" distB="0" distL="0" distR="0" wp14:anchorId="44929D19" wp14:editId="13D6888B">
            <wp:extent cx="6400800" cy="634365"/>
            <wp:effectExtent l="57150" t="57150" r="114300" b="108585"/>
            <wp:docPr id="6656" name="Picture 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00800" cy="6343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A8297A" w14:textId="5488BF08" w:rsidR="00D5317A" w:rsidRDefault="00D5317A" w:rsidP="00C40EA5">
      <w:pPr>
        <w:spacing w:after="120"/>
        <w:ind w:left="360"/>
      </w:pPr>
      <w:r>
        <w:t xml:space="preserve">A </w:t>
      </w:r>
      <w:r w:rsidR="00550172">
        <w:t>"</w:t>
      </w:r>
      <w:r>
        <w:t>Gradient Fill Color</w:t>
      </w:r>
      <w:r w:rsidR="00550172">
        <w:t>"</w:t>
      </w:r>
      <w:r>
        <w:t xml:space="preserve"> allows you to select a second color which the Fill Color will gradually transition to. If you select </w:t>
      </w:r>
      <w:r w:rsidR="00550172">
        <w:t>"</w:t>
      </w:r>
      <w:r>
        <w:t>yellow</w:t>
      </w:r>
      <w:r w:rsidR="00550172">
        <w:t>"</w:t>
      </w:r>
      <w:r>
        <w:t xml:space="preserve"> as the Gradient Fill Color the preview image changes to look like:</w:t>
      </w:r>
    </w:p>
    <w:p w14:paraId="5D4C1219" w14:textId="204F46CB" w:rsidR="00D5317A" w:rsidRDefault="00C40EA5" w:rsidP="00C40EA5">
      <w:pPr>
        <w:spacing w:after="120"/>
        <w:ind w:left="360"/>
        <w:jc w:val="center"/>
      </w:pPr>
      <w:r>
        <w:rPr>
          <w:noProof/>
          <w:lang w:eastAsia="en-US"/>
        </w:rPr>
        <mc:AlternateContent>
          <mc:Choice Requires="wps">
            <w:drawing>
              <wp:anchor distT="0" distB="0" distL="114300" distR="114300" simplePos="0" relativeHeight="252013056" behindDoc="0" locked="0" layoutInCell="1" allowOverlap="1" wp14:anchorId="1298E1DD" wp14:editId="1D107850">
                <wp:simplePos x="0" y="0"/>
                <wp:positionH relativeFrom="column">
                  <wp:posOffset>3617843</wp:posOffset>
                </wp:positionH>
                <wp:positionV relativeFrom="paragraph">
                  <wp:posOffset>366064</wp:posOffset>
                </wp:positionV>
                <wp:extent cx="2285448" cy="546652"/>
                <wp:effectExtent l="38100" t="0" r="19685" b="82550"/>
                <wp:wrapNone/>
                <wp:docPr id="163" name="Straight Arrow Connector 163"/>
                <wp:cNvGraphicFramePr/>
                <a:graphic xmlns:a="http://schemas.openxmlformats.org/drawingml/2006/main">
                  <a:graphicData uri="http://schemas.microsoft.com/office/word/2010/wordprocessingShape">
                    <wps:wsp>
                      <wps:cNvCnPr/>
                      <wps:spPr>
                        <a:xfrm flipH="1">
                          <a:off x="0" y="0"/>
                          <a:ext cx="2285448" cy="546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72BCE" id="Straight Arrow Connector 163" o:spid="_x0000_s1026" type="#_x0000_t32" style="position:absolute;margin-left:284.85pt;margin-top:28.8pt;width:179.95pt;height:43.05pt;flip:x;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38304" behindDoc="0" locked="0" layoutInCell="1" allowOverlap="1" wp14:anchorId="70EDEB40" wp14:editId="4F07E08C">
                <wp:simplePos x="0" y="0"/>
                <wp:positionH relativeFrom="margin">
                  <wp:posOffset>5917648</wp:posOffset>
                </wp:positionH>
                <wp:positionV relativeFrom="paragraph">
                  <wp:posOffset>165017</wp:posOffset>
                </wp:positionV>
                <wp:extent cx="774700" cy="196850"/>
                <wp:effectExtent l="0" t="0" r="25400" b="12700"/>
                <wp:wrapNone/>
                <wp:docPr id="6437" name="Rectangle 6437"/>
                <wp:cNvGraphicFramePr/>
                <a:graphic xmlns:a="http://schemas.openxmlformats.org/drawingml/2006/main">
                  <a:graphicData uri="http://schemas.microsoft.com/office/word/2010/wordprocessingShape">
                    <wps:wsp>
                      <wps:cNvSpPr/>
                      <wps:spPr>
                        <a:xfrm>
                          <a:off x="0" y="0"/>
                          <a:ext cx="774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9C37" id="Rectangle 6437" o:spid="_x0000_s1026" style="position:absolute;margin-left:465.95pt;margin-top:13pt;width:61pt;height:15.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MMmgIAAIoFAAAOAAAAZHJzL2Uyb0RvYy54bWysVE1v2zAMvQ/YfxB0X51kadM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" filled="f" strokecolor="red" strokeweight="1.5pt">
                <w10:wrap anchorx="margin"/>
              </v:rect>
            </w:pict>
          </mc:Fallback>
        </mc:AlternateContent>
      </w:r>
      <w:r>
        <w:rPr>
          <w:noProof/>
          <w:lang w:eastAsia="en-US"/>
        </w:rPr>
        <w:drawing>
          <wp:inline distT="0" distB="0" distL="0" distR="0" wp14:anchorId="7991462C" wp14:editId="26D33591">
            <wp:extent cx="6400800" cy="2181860"/>
            <wp:effectExtent l="57150" t="57150" r="114300" b="123190"/>
            <wp:docPr id="6657" name="Picture 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00800" cy="21818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559F6F" w14:textId="07F9FDA5" w:rsidR="00053573" w:rsidRDefault="005A1922" w:rsidP="00053573">
      <w:pPr>
        <w:ind w:left="720"/>
      </w:pPr>
      <w:r>
        <w:t>Another set of dynamic changes occur as</w:t>
      </w:r>
      <w:r w:rsidR="00D5317A">
        <w:t xml:space="preserve"> two additional choices </w:t>
      </w:r>
      <w:r w:rsidR="00E0663D" w:rsidRPr="00E0663D">
        <w:t>'</w:t>
      </w:r>
      <w:r w:rsidR="00D5317A">
        <w:t>Type</w:t>
      </w:r>
      <w:r w:rsidR="00E0663D" w:rsidRPr="00E0663D">
        <w:t>'</w:t>
      </w:r>
      <w:r w:rsidR="00D5317A">
        <w:t xml:space="preserve"> and </w:t>
      </w:r>
      <w:r w:rsidR="00E0663D" w:rsidRPr="00E0663D">
        <w:t>'</w:t>
      </w:r>
      <w:r w:rsidR="00D5317A">
        <w:t>Angle</w:t>
      </w:r>
      <w:r w:rsidR="00E0663D" w:rsidRPr="00E0663D">
        <w:t>'</w:t>
      </w:r>
      <w:r w:rsidR="00D5317A">
        <w:t xml:space="preserve"> appear beneath Gradient Fill Color which allow you to define how the transition occurs.</w:t>
      </w:r>
      <w:r w:rsidR="00053573" w:rsidRPr="00053573">
        <w:t xml:space="preserve"> </w:t>
      </w:r>
      <w:r w:rsidR="00053573">
        <w:t>The Gradient Type is either "filled" (</w:t>
      </w:r>
      <w:r w:rsidR="00E16AE1">
        <w:t>i.e.,</w:t>
      </w:r>
      <w:r w:rsidR="00053573">
        <w:t xml:space="preserve"> linear) or "radial". </w:t>
      </w:r>
    </w:p>
    <w:p w14:paraId="408ED51A" w14:textId="5413533D" w:rsidR="003E10E5" w:rsidRDefault="00C40EA5" w:rsidP="00053573">
      <w:pPr>
        <w:ind w:left="360"/>
      </w:pPr>
      <w:r w:rsidRPr="00360F4C">
        <w:rPr>
          <w:noProof/>
          <w:lang w:eastAsia="en-US"/>
        </w:rPr>
        <mc:AlternateContent>
          <mc:Choice Requires="wps">
            <w:drawing>
              <wp:anchor distT="0" distB="0" distL="114300" distR="114300" simplePos="0" relativeHeight="252054016" behindDoc="0" locked="0" layoutInCell="1" allowOverlap="1" wp14:anchorId="74945075" wp14:editId="07F8001C">
                <wp:simplePos x="0" y="0"/>
                <wp:positionH relativeFrom="margin">
                  <wp:posOffset>3394489</wp:posOffset>
                </wp:positionH>
                <wp:positionV relativeFrom="paragraph">
                  <wp:posOffset>557309</wp:posOffset>
                </wp:positionV>
                <wp:extent cx="825500" cy="819150"/>
                <wp:effectExtent l="0" t="0" r="12700" b="19050"/>
                <wp:wrapNone/>
                <wp:docPr id="107" name="Rectangle 107"/>
                <wp:cNvGraphicFramePr/>
                <a:graphic xmlns:a="http://schemas.openxmlformats.org/drawingml/2006/main">
                  <a:graphicData uri="http://schemas.microsoft.com/office/word/2010/wordprocessingShape">
                    <wps:wsp>
                      <wps:cNvSpPr/>
                      <wps:spPr>
                        <a:xfrm>
                          <a:off x="0" y="0"/>
                          <a:ext cx="825500"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2965" id="Rectangle 107" o:spid="_x0000_s1026" style="position:absolute;margin-left:267.3pt;margin-top:43.9pt;width:65pt;height:64.5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40352" behindDoc="0" locked="0" layoutInCell="1" allowOverlap="1" wp14:anchorId="1D2DAFFD" wp14:editId="5FCD3D33">
                <wp:simplePos x="0" y="0"/>
                <wp:positionH relativeFrom="margin">
                  <wp:posOffset>426830</wp:posOffset>
                </wp:positionH>
                <wp:positionV relativeFrom="paragraph">
                  <wp:posOffset>632129</wp:posOffset>
                </wp:positionV>
                <wp:extent cx="1461052" cy="450850"/>
                <wp:effectExtent l="0" t="0" r="25400" b="25400"/>
                <wp:wrapNone/>
                <wp:docPr id="6439" name="Rectangle 6439"/>
                <wp:cNvGraphicFramePr/>
                <a:graphic xmlns:a="http://schemas.openxmlformats.org/drawingml/2006/main">
                  <a:graphicData uri="http://schemas.microsoft.com/office/word/2010/wordprocessingShape">
                    <wps:wsp>
                      <wps:cNvSpPr/>
                      <wps:spPr>
                        <a:xfrm>
                          <a:off x="0" y="0"/>
                          <a:ext cx="1461052" cy="450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410C9" id="Rectangle 6439" o:spid="_x0000_s1026" style="position:absolute;margin-left:33.6pt;margin-top:49.75pt;width:115.05pt;height:35.5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" filled="f" strokecolor="red" strokeweight="1.5pt">
                <w10:wrap anchorx="margin"/>
              </v:rect>
            </w:pict>
          </mc:Fallback>
        </mc:AlternateContent>
      </w:r>
      <w:r w:rsidR="00AC7C2F" w:rsidRPr="00AC7C2F">
        <w:rPr>
          <w:noProof/>
          <w:lang w:eastAsia="en-US"/>
        </w:rPr>
        <w:t xml:space="preserve"> </w:t>
      </w:r>
      <w:r>
        <w:rPr>
          <w:noProof/>
          <w:lang w:eastAsia="en-US"/>
        </w:rPr>
        <w:drawing>
          <wp:inline distT="0" distB="0" distL="0" distR="0" wp14:anchorId="154E7961" wp14:editId="7C7635BF">
            <wp:extent cx="1590675" cy="914400"/>
            <wp:effectExtent l="57150" t="57150" r="123825" b="114300"/>
            <wp:docPr id="6658" name="Picture 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90675" cy="9144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053573">
        <w:rPr>
          <w:noProof/>
          <w:lang w:eastAsia="en-US"/>
        </w:rPr>
        <w:tab/>
      </w:r>
      <w:r w:rsidR="00053573">
        <w:rPr>
          <w:noProof/>
          <w:lang w:eastAsia="en-US"/>
        </w:rPr>
        <w:tab/>
      </w:r>
      <w:r w:rsidR="00053573">
        <w:rPr>
          <w:noProof/>
          <w:lang w:eastAsia="en-US"/>
        </w:rPr>
        <w:drawing>
          <wp:inline distT="0" distB="0" distL="0" distR="0" wp14:anchorId="0048E29B" wp14:editId="0729FB33">
            <wp:extent cx="1517650" cy="1402309"/>
            <wp:effectExtent l="0" t="0" r="6350" b="7620"/>
            <wp:docPr id="6337" name="Picture 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24822" cy="1408936"/>
                    </a:xfrm>
                    <a:prstGeom prst="rect">
                      <a:avLst/>
                    </a:prstGeom>
                  </pic:spPr>
                </pic:pic>
              </a:graphicData>
            </a:graphic>
          </wp:inline>
        </w:drawing>
      </w:r>
    </w:p>
    <w:p w14:paraId="4CB991A4" w14:textId="78560A67" w:rsidR="00547B30" w:rsidRDefault="00547B30" w:rsidP="00547B30">
      <w:pPr>
        <w:ind w:left="720"/>
        <w:jc w:val="center"/>
      </w:pPr>
    </w:p>
    <w:p w14:paraId="2330DA4E" w14:textId="325A4944" w:rsidR="003E10E5" w:rsidRDefault="003E10E5" w:rsidP="00CF4E49">
      <w:pPr>
        <w:ind w:left="720"/>
      </w:pPr>
      <w:r>
        <w:t>The differences are illustrated below:</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E10E5" w14:paraId="1A21EBB2" w14:textId="77777777" w:rsidTr="003E10E5">
        <w:tc>
          <w:tcPr>
            <w:tcW w:w="4855" w:type="dxa"/>
          </w:tcPr>
          <w:p w14:paraId="2433A1CD" w14:textId="77777777" w:rsidR="003E10E5" w:rsidRDefault="003E10E5" w:rsidP="003E10E5">
            <w:pPr>
              <w:jc w:val="center"/>
            </w:pPr>
            <w:r>
              <w:rPr>
                <w:noProof/>
                <w:lang w:eastAsia="en-US"/>
              </w:rPr>
              <w:drawing>
                <wp:inline distT="0" distB="0" distL="0" distR="0" wp14:anchorId="42D09DF8" wp14:editId="584907D6">
                  <wp:extent cx="1933575" cy="561975"/>
                  <wp:effectExtent l="0" t="0" r="9525" b="9525"/>
                  <wp:docPr id="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c>
          <w:tcPr>
            <w:tcW w:w="4855" w:type="dxa"/>
          </w:tcPr>
          <w:p w14:paraId="6BD3098A" w14:textId="77777777" w:rsidR="003E10E5" w:rsidRDefault="003E10E5" w:rsidP="003E10E5">
            <w:pPr>
              <w:jc w:val="center"/>
            </w:pPr>
            <w:r>
              <w:rPr>
                <w:noProof/>
                <w:lang w:eastAsia="en-US"/>
              </w:rPr>
              <w:drawing>
                <wp:inline distT="0" distB="0" distL="0" distR="0" wp14:anchorId="04BE874B" wp14:editId="1C5906F7">
                  <wp:extent cx="1933575" cy="561975"/>
                  <wp:effectExtent l="0" t="0" r="9525" b="9525"/>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r w:rsidR="003E10E5" w14:paraId="14B2A17E" w14:textId="77777777" w:rsidTr="003E10E5">
        <w:tc>
          <w:tcPr>
            <w:tcW w:w="4855" w:type="dxa"/>
          </w:tcPr>
          <w:p w14:paraId="225BC92F" w14:textId="77777777" w:rsidR="003E10E5" w:rsidRPr="003E10E5" w:rsidRDefault="003E10E5" w:rsidP="003E10E5">
            <w:pPr>
              <w:jc w:val="center"/>
              <w:rPr>
                <w:b/>
              </w:rPr>
            </w:pPr>
            <w:r w:rsidRPr="003E10E5">
              <w:rPr>
                <w:b/>
              </w:rPr>
              <w:t>Gradient Type: filled</w:t>
            </w:r>
          </w:p>
        </w:tc>
        <w:tc>
          <w:tcPr>
            <w:tcW w:w="4855" w:type="dxa"/>
          </w:tcPr>
          <w:p w14:paraId="3641C86C" w14:textId="77777777" w:rsidR="003E10E5" w:rsidRPr="003E10E5" w:rsidRDefault="003E10E5" w:rsidP="003E10E5">
            <w:pPr>
              <w:jc w:val="center"/>
              <w:rPr>
                <w:b/>
              </w:rPr>
            </w:pPr>
            <w:r w:rsidRPr="003E10E5">
              <w:rPr>
                <w:b/>
              </w:rPr>
              <w:t>Gradient Type: radial</w:t>
            </w:r>
          </w:p>
        </w:tc>
      </w:tr>
    </w:tbl>
    <w:p w14:paraId="65D39288" w14:textId="5FBEAEA9" w:rsidR="00CF4E49" w:rsidRDefault="003E10E5" w:rsidP="00CF4E49">
      <w:pPr>
        <w:ind w:left="720"/>
      </w:pPr>
      <w:r>
        <w:lastRenderedPageBreak/>
        <w:t>Chang</w:t>
      </w:r>
      <w:r w:rsidR="00CF4E49">
        <w:t>ing the Gradient Angle moves</w:t>
      </w:r>
      <w:r w:rsidR="00CF4E49" w:rsidRPr="00CF4E49">
        <w:t xml:space="preserve"> the angle of the </w:t>
      </w:r>
      <w:r w:rsidR="00CF4E49">
        <w:t xml:space="preserve">gradient </w:t>
      </w:r>
      <w:r w:rsidR="00CF4E49" w:rsidRPr="00CF4E49">
        <w:t>fill. For linear fills, the colors transform along a line specified by the angle and the center of the object. For radial fills, a value of zero causes the colors to transform radially from the center; for non-zero values, the colors transform from a point near the object</w:t>
      </w:r>
      <w:r w:rsidR="00E0663D" w:rsidRPr="00E0663D">
        <w:t>'</w:t>
      </w:r>
      <w:r w:rsidR="00CF4E49" w:rsidRPr="00CF4E49">
        <w:t>s periphery as specified by the value.</w:t>
      </w:r>
    </w:p>
    <w:p w14:paraId="00A95ECD" w14:textId="77777777" w:rsidR="003E10E5" w:rsidRDefault="00CF4E49" w:rsidP="00CF4E49">
      <w:pPr>
        <w:ind w:left="720"/>
      </w:pPr>
      <w:r>
        <w:t>I</w:t>
      </w:r>
      <w:r w:rsidR="003E10E5">
        <w:t xml:space="preserve">f you change the Gradient Angle to 180 </w:t>
      </w:r>
      <w:r w:rsidR="00130DA2">
        <w:t>degrees,</w:t>
      </w:r>
      <w:r w:rsidR="003E10E5">
        <w:t xml:space="preserve"> the preview images now appear as: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E10E5" w14:paraId="0328AE84" w14:textId="77777777" w:rsidTr="003E10E5">
        <w:tc>
          <w:tcPr>
            <w:tcW w:w="4855" w:type="dxa"/>
          </w:tcPr>
          <w:p w14:paraId="7CA68774" w14:textId="77777777" w:rsidR="003E10E5" w:rsidRDefault="003E10E5" w:rsidP="00537D2D">
            <w:pPr>
              <w:jc w:val="center"/>
            </w:pPr>
            <w:r>
              <w:rPr>
                <w:noProof/>
                <w:lang w:eastAsia="en-US"/>
              </w:rPr>
              <w:drawing>
                <wp:inline distT="0" distB="0" distL="0" distR="0" wp14:anchorId="1E6CE67B" wp14:editId="52D2D1BA">
                  <wp:extent cx="1933575" cy="561975"/>
                  <wp:effectExtent l="0" t="0" r="9525" b="9525"/>
                  <wp:docPr id="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c>
          <w:tcPr>
            <w:tcW w:w="4855" w:type="dxa"/>
          </w:tcPr>
          <w:p w14:paraId="1BA77B0F" w14:textId="77777777" w:rsidR="003E10E5" w:rsidRDefault="003E10E5" w:rsidP="00537D2D">
            <w:pPr>
              <w:jc w:val="center"/>
            </w:pPr>
            <w:r>
              <w:rPr>
                <w:noProof/>
                <w:lang w:eastAsia="en-US"/>
              </w:rPr>
              <w:drawing>
                <wp:inline distT="0" distB="0" distL="0" distR="0" wp14:anchorId="7CC4ACA0" wp14:editId="201F7116">
                  <wp:extent cx="1933575" cy="561975"/>
                  <wp:effectExtent l="0" t="0" r="9525" b="9525"/>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45">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r w:rsidR="003E10E5" w14:paraId="60E5464C" w14:textId="77777777" w:rsidTr="00537D2D">
        <w:tc>
          <w:tcPr>
            <w:tcW w:w="4855" w:type="dxa"/>
          </w:tcPr>
          <w:p w14:paraId="4ABBBD0B" w14:textId="77777777" w:rsidR="003E10E5" w:rsidRPr="003E10E5" w:rsidRDefault="003E10E5" w:rsidP="003E10E5">
            <w:pPr>
              <w:jc w:val="center"/>
              <w:rPr>
                <w:b/>
              </w:rPr>
            </w:pPr>
            <w:r w:rsidRPr="003E10E5">
              <w:rPr>
                <w:b/>
              </w:rPr>
              <w:t>Gradient Type: filled</w:t>
            </w:r>
            <w:r>
              <w:rPr>
                <w:b/>
              </w:rPr>
              <w:t>, Gradient Angle: 180</w:t>
            </w:r>
          </w:p>
        </w:tc>
        <w:tc>
          <w:tcPr>
            <w:tcW w:w="4855" w:type="dxa"/>
          </w:tcPr>
          <w:p w14:paraId="1F502698" w14:textId="77777777" w:rsidR="003E10E5" w:rsidRPr="003E10E5" w:rsidRDefault="003E10E5" w:rsidP="00537D2D">
            <w:pPr>
              <w:jc w:val="center"/>
              <w:rPr>
                <w:b/>
              </w:rPr>
            </w:pPr>
            <w:r w:rsidRPr="003E10E5">
              <w:rPr>
                <w:b/>
              </w:rPr>
              <w:t>Gradient Type: radial</w:t>
            </w:r>
            <w:r>
              <w:rPr>
                <w:b/>
              </w:rPr>
              <w:t>, Gradient Angle: 180</w:t>
            </w:r>
          </w:p>
        </w:tc>
      </w:tr>
    </w:tbl>
    <w:p w14:paraId="56C6AA79" w14:textId="77777777" w:rsidR="00CF4E49" w:rsidRDefault="00CF4E49" w:rsidP="00D5317A">
      <w:pPr>
        <w:ind w:left="360"/>
      </w:pPr>
    </w:p>
    <w:p w14:paraId="1E86CE22" w14:textId="456F5CB7" w:rsidR="00CF4E49" w:rsidRDefault="00CF4E49" w:rsidP="00CF4E49">
      <w:pPr>
        <w:ind w:left="720"/>
      </w:pPr>
      <w:r>
        <w:t xml:space="preserve">For our Happy Days </w:t>
      </w:r>
      <w:r w:rsidR="00371B5F">
        <w:t>example,</w:t>
      </w:r>
      <w:r>
        <w:t xml:space="preserve"> we do not want to use Gradient Fills as they will not add much visual impact to this example. Delete </w:t>
      </w:r>
      <w:r w:rsidR="00550172">
        <w:t>"</w:t>
      </w:r>
      <w:r>
        <w:t>yellow</w:t>
      </w:r>
      <w:r w:rsidR="00550172">
        <w:t>"</w:t>
      </w:r>
      <w:r>
        <w:t xml:space="preserve"> from the </w:t>
      </w:r>
      <w:r w:rsidR="00E0663D" w:rsidRPr="00E0663D">
        <w:t>'</w:t>
      </w:r>
      <w:r>
        <w:t>Gradient Fill Color:</w:t>
      </w:r>
      <w:r w:rsidR="00E0663D" w:rsidRPr="00E0663D">
        <w:t>'</w:t>
      </w:r>
      <w:r>
        <w:t xml:space="preserve"> choice. Notice that the preview image reverts to the solid </w:t>
      </w:r>
      <w:r w:rsidR="00E0663D" w:rsidRPr="00E0663D">
        <w:t>'</w:t>
      </w:r>
      <w:proofErr w:type="spellStart"/>
      <w:r>
        <w:t>skyblue</w:t>
      </w:r>
      <w:proofErr w:type="spellEnd"/>
      <w:r w:rsidR="00E0663D" w:rsidRPr="00E0663D">
        <w:t>'</w:t>
      </w:r>
      <w:r>
        <w:t xml:space="preserve"> background, and the options for Gradient Type, and Gradient Angle have disappeared. The preview image now looks as follows:</w:t>
      </w:r>
    </w:p>
    <w:p w14:paraId="349EB097" w14:textId="658BF5CE" w:rsidR="00CF4E49" w:rsidRDefault="00C40EA5" w:rsidP="00CF4E49">
      <w:pPr>
        <w:ind w:left="360"/>
        <w:jc w:val="center"/>
      </w:pPr>
      <w:r>
        <w:rPr>
          <w:noProof/>
          <w:lang w:eastAsia="en-US"/>
        </w:rPr>
        <w:drawing>
          <wp:inline distT="0" distB="0" distL="0" distR="0" wp14:anchorId="4561D28D" wp14:editId="3D11E7EE">
            <wp:extent cx="6400800" cy="2185035"/>
            <wp:effectExtent l="57150" t="57150" r="114300" b="120015"/>
            <wp:docPr id="6659" name="Picture 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00800" cy="218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9205DA7" w14:textId="5C7478DA" w:rsidR="0024017C" w:rsidRDefault="00553563" w:rsidP="00D06928">
      <w:pPr>
        <w:keepNext/>
        <w:ind w:left="360"/>
      </w:pPr>
      <w:r>
        <w:lastRenderedPageBreak/>
        <w:t xml:space="preserve">Set the </w:t>
      </w:r>
      <w:r w:rsidR="00E0663D" w:rsidRPr="00E0663D">
        <w:t>'</w:t>
      </w:r>
      <w:r>
        <w:t>Border</w:t>
      </w:r>
      <w:r w:rsidR="0055561D">
        <w:t xml:space="preserve"> Color</w:t>
      </w:r>
      <w:r w:rsidR="00E0663D" w:rsidRPr="00E0663D">
        <w:t>'</w:t>
      </w:r>
      <w:r w:rsidR="0055561D">
        <w:t xml:space="preserve"> to </w:t>
      </w:r>
      <w:r w:rsidR="00E0663D" w:rsidRPr="00E0663D">
        <w:t>'</w:t>
      </w:r>
      <w:r w:rsidR="0055561D">
        <w:t>blue</w:t>
      </w:r>
      <w:r w:rsidR="00E0663D" w:rsidRPr="00E0663D">
        <w:t>'</w:t>
      </w:r>
      <w:r w:rsidR="0055561D">
        <w:t xml:space="preserve">. </w:t>
      </w:r>
    </w:p>
    <w:p w14:paraId="7B4D2F9D" w14:textId="01412385" w:rsidR="0024017C" w:rsidRDefault="00794063" w:rsidP="00D06928">
      <w:pPr>
        <w:keepNext/>
        <w:ind w:left="360"/>
      </w:pPr>
      <w:r w:rsidRPr="00360F4C">
        <w:rPr>
          <w:noProof/>
          <w:lang w:eastAsia="en-US"/>
        </w:rPr>
        <mc:AlternateContent>
          <mc:Choice Requires="wps">
            <w:drawing>
              <wp:anchor distT="0" distB="0" distL="114300" distR="114300" simplePos="0" relativeHeight="252321280" behindDoc="0" locked="0" layoutInCell="1" allowOverlap="1" wp14:anchorId="3AFC4D7B" wp14:editId="0B6802C4">
                <wp:simplePos x="0" y="0"/>
                <wp:positionH relativeFrom="margin">
                  <wp:posOffset>4246520</wp:posOffset>
                </wp:positionH>
                <wp:positionV relativeFrom="paragraph">
                  <wp:posOffset>964755</wp:posOffset>
                </wp:positionV>
                <wp:extent cx="738366" cy="180924"/>
                <wp:effectExtent l="0" t="0" r="24130" b="10160"/>
                <wp:wrapNone/>
                <wp:docPr id="148" name="Rectangle 148"/>
                <wp:cNvGraphicFramePr/>
                <a:graphic xmlns:a="http://schemas.openxmlformats.org/drawingml/2006/main">
                  <a:graphicData uri="http://schemas.microsoft.com/office/word/2010/wordprocessingShape">
                    <wps:wsp>
                      <wps:cNvSpPr/>
                      <wps:spPr>
                        <a:xfrm>
                          <a:off x="0" y="0"/>
                          <a:ext cx="738366" cy="180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2242" id="Rectangle 148" o:spid="_x0000_s1026" style="position:absolute;margin-left:334.35pt;margin-top:75.95pt;width:58.15pt;height:14.25pt;z-index:2523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" filled="f" strokecolor="red" strokeweight="1.5pt">
                <w10:wrap anchorx="margin"/>
              </v:rect>
            </w:pict>
          </mc:Fallback>
        </mc:AlternateContent>
      </w:r>
      <w:r w:rsidR="0024017C">
        <w:rPr>
          <w:noProof/>
          <w:lang w:eastAsia="en-US"/>
        </w:rPr>
        <w:drawing>
          <wp:inline distT="0" distB="0" distL="0" distR="0" wp14:anchorId="4F6C6491" wp14:editId="5873DE76">
            <wp:extent cx="6400800" cy="3941445"/>
            <wp:effectExtent l="57150" t="57150" r="114300" b="116205"/>
            <wp:docPr id="6723" name="Picture 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E95A36" w14:textId="2FB68BDD" w:rsidR="0055561D" w:rsidRDefault="00CF4E49" w:rsidP="00C76C30">
      <w:pPr>
        <w:ind w:left="360"/>
      </w:pPr>
      <w:r>
        <w:t>The preview image now appears as follows:</w:t>
      </w:r>
    </w:p>
    <w:p w14:paraId="01369CCB" w14:textId="607713B7" w:rsidR="00CF4E49" w:rsidRDefault="0024017C" w:rsidP="00CF4E49">
      <w:pPr>
        <w:ind w:left="360"/>
        <w:jc w:val="center"/>
        <w:rPr>
          <w:noProof/>
          <w:lang w:eastAsia="en-US"/>
        </w:rPr>
      </w:pPr>
      <w:r w:rsidRPr="00360F4C">
        <w:rPr>
          <w:noProof/>
          <w:lang w:eastAsia="en-US"/>
        </w:rPr>
        <mc:AlternateContent>
          <mc:Choice Requires="wps">
            <w:drawing>
              <wp:anchor distT="0" distB="0" distL="114300" distR="114300" simplePos="0" relativeHeight="251942400" behindDoc="0" locked="0" layoutInCell="1" allowOverlap="1" wp14:anchorId="3124BCB1" wp14:editId="10262128">
                <wp:simplePos x="0" y="0"/>
                <wp:positionH relativeFrom="margin">
                  <wp:posOffset>4442791</wp:posOffset>
                </wp:positionH>
                <wp:positionV relativeFrom="paragraph">
                  <wp:posOffset>176614</wp:posOffset>
                </wp:positionV>
                <wp:extent cx="755015" cy="148562"/>
                <wp:effectExtent l="0" t="0" r="26035" b="23495"/>
                <wp:wrapNone/>
                <wp:docPr id="6442" name="Rectangle 6442"/>
                <wp:cNvGraphicFramePr/>
                <a:graphic xmlns:a="http://schemas.openxmlformats.org/drawingml/2006/main">
                  <a:graphicData uri="http://schemas.microsoft.com/office/word/2010/wordprocessingShape">
                    <wps:wsp>
                      <wps:cNvSpPr/>
                      <wps:spPr>
                        <a:xfrm>
                          <a:off x="0" y="0"/>
                          <a:ext cx="755015" cy="148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5C997" id="Rectangle 6442" o:spid="_x0000_s1026" style="position:absolute;margin-left:349.85pt;margin-top:13.9pt;width:59.45pt;height:11.7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pGmAIAAIo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014080" behindDoc="0" locked="0" layoutInCell="1" allowOverlap="1" wp14:anchorId="09E0A6F1" wp14:editId="7214F83E">
                <wp:simplePos x="0" y="0"/>
                <wp:positionH relativeFrom="column">
                  <wp:posOffset>3578087</wp:posOffset>
                </wp:positionH>
                <wp:positionV relativeFrom="paragraph">
                  <wp:posOffset>325700</wp:posOffset>
                </wp:positionV>
                <wp:extent cx="917492" cy="596348"/>
                <wp:effectExtent l="38100" t="0" r="16510" b="51435"/>
                <wp:wrapNone/>
                <wp:docPr id="164" name="Straight Arrow Connector 164"/>
                <wp:cNvGraphicFramePr/>
                <a:graphic xmlns:a="http://schemas.openxmlformats.org/drawingml/2006/main">
                  <a:graphicData uri="http://schemas.microsoft.com/office/word/2010/wordprocessingShape">
                    <wps:wsp>
                      <wps:cNvCnPr/>
                      <wps:spPr>
                        <a:xfrm flipH="1">
                          <a:off x="0" y="0"/>
                          <a:ext cx="917492" cy="596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41457" id="Straight Arrow Connector 164" o:spid="_x0000_s1026" type="#_x0000_t32" style="position:absolute;margin-left:281.75pt;margin-top:25.65pt;width:72.25pt;height:46.95pt;flip:x;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" strokecolor="#d34817 [3204]" strokeweight=".27778mm">
                <v:stroke endarrow="block"/>
              </v:shape>
            </w:pict>
          </mc:Fallback>
        </mc:AlternateContent>
      </w:r>
      <w:r>
        <w:rPr>
          <w:noProof/>
          <w:lang w:eastAsia="en-US"/>
        </w:rPr>
        <w:drawing>
          <wp:inline distT="0" distB="0" distL="0" distR="0" wp14:anchorId="2536E065" wp14:editId="6EA06586">
            <wp:extent cx="6400800" cy="2186305"/>
            <wp:effectExtent l="57150" t="57150" r="114300" b="118745"/>
            <wp:docPr id="6724" name="Picture 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00800" cy="21863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4B22DF" w:rsidRPr="004B22DF">
        <w:rPr>
          <w:noProof/>
          <w:lang w:eastAsia="en-US"/>
        </w:rPr>
        <w:t xml:space="preserve"> </w:t>
      </w:r>
    </w:p>
    <w:p w14:paraId="2729BCB0" w14:textId="51312BDC" w:rsidR="004B22DF" w:rsidRDefault="00C76C30" w:rsidP="0024017C">
      <w:pPr>
        <w:keepNext/>
        <w:ind w:left="360"/>
      </w:pPr>
      <w:r>
        <w:lastRenderedPageBreak/>
        <w:t>Border Pen Width can make the line around the shape thicker. We are content with the current thickness, so leave the</w:t>
      </w:r>
      <w:r w:rsidR="004B22DF">
        <w:t xml:space="preserve"> </w:t>
      </w:r>
      <w:r w:rsidR="00E0663D" w:rsidRPr="00E0663D">
        <w:t>'</w:t>
      </w:r>
      <w:r>
        <w:t xml:space="preserve">Border </w:t>
      </w:r>
      <w:r w:rsidR="004B22DF">
        <w:t>Pen Width</w:t>
      </w:r>
      <w:r w:rsidR="00E0663D" w:rsidRPr="00E0663D">
        <w:t>'</w:t>
      </w:r>
      <w:r w:rsidR="004B22DF">
        <w:t xml:space="preserve"> setting blank to use the default border line width. </w:t>
      </w:r>
    </w:p>
    <w:p w14:paraId="07387479" w14:textId="2538E8D8" w:rsidR="004B22DF" w:rsidRDefault="00C76C30" w:rsidP="0024017C">
      <w:pPr>
        <w:keepNext/>
        <w:ind w:left="360"/>
      </w:pPr>
      <w:r w:rsidRPr="00360F4C">
        <w:rPr>
          <w:noProof/>
          <w:lang w:eastAsia="en-US"/>
        </w:rPr>
        <mc:AlternateContent>
          <mc:Choice Requires="wps">
            <w:drawing>
              <wp:anchor distT="0" distB="0" distL="114300" distR="114300" simplePos="0" relativeHeight="252056064" behindDoc="0" locked="0" layoutInCell="1" allowOverlap="1" wp14:anchorId="7B214CEB" wp14:editId="6AE8D68B">
                <wp:simplePos x="0" y="0"/>
                <wp:positionH relativeFrom="margin">
                  <wp:posOffset>857250</wp:posOffset>
                </wp:positionH>
                <wp:positionV relativeFrom="paragraph">
                  <wp:posOffset>245110</wp:posOffset>
                </wp:positionV>
                <wp:extent cx="615950" cy="2247900"/>
                <wp:effectExtent l="0" t="0" r="12700" b="19050"/>
                <wp:wrapNone/>
                <wp:docPr id="110" name="Rectangle 110"/>
                <wp:cNvGraphicFramePr/>
                <a:graphic xmlns:a="http://schemas.openxmlformats.org/drawingml/2006/main">
                  <a:graphicData uri="http://schemas.microsoft.com/office/word/2010/wordprocessingShape">
                    <wps:wsp>
                      <wps:cNvSpPr/>
                      <wps:spPr>
                        <a:xfrm>
                          <a:off x="0" y="0"/>
                          <a:ext cx="615950" cy="2247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59408" id="Rectangle 110" o:spid="_x0000_s1026" style="position:absolute;margin-left:67.5pt;margin-top:19.3pt;width:48.5pt;height:177pt;z-index:2520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fs0lwIAAIk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" filled="f" strokecolor="red" strokeweight="1.5pt">
                <w10:wrap anchorx="margin"/>
              </v:rect>
            </w:pict>
          </mc:Fallback>
        </mc:AlternateContent>
      </w:r>
      <w:r w:rsidR="004B22DF">
        <w:rPr>
          <w:noProof/>
          <w:lang w:eastAsia="en-US"/>
        </w:rPr>
        <w:drawing>
          <wp:inline distT="0" distB="0" distL="0" distR="0" wp14:anchorId="5E9BF836" wp14:editId="399BB598">
            <wp:extent cx="1276350" cy="2538254"/>
            <wp:effectExtent l="0" t="0" r="0" b="0"/>
            <wp:docPr id="6341" name="Picture 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18019" cy="2621121"/>
                    </a:xfrm>
                    <a:prstGeom prst="rect">
                      <a:avLst/>
                    </a:prstGeom>
                  </pic:spPr>
                </pic:pic>
              </a:graphicData>
            </a:graphic>
          </wp:inline>
        </w:drawing>
      </w:r>
    </w:p>
    <w:p w14:paraId="1BD8FE58" w14:textId="577EF1C6" w:rsidR="004B22DF" w:rsidRDefault="00E0663D" w:rsidP="00C76C30">
      <w:pPr>
        <w:ind w:left="360"/>
      </w:pPr>
      <w:r w:rsidRPr="00E0663D">
        <w:t>'</w:t>
      </w:r>
      <w:r w:rsidR="00C76C30">
        <w:t>Border Peripheries</w:t>
      </w:r>
      <w:r w:rsidRPr="00E0663D">
        <w:t>'</w:t>
      </w:r>
      <w:r w:rsidR="00C76C30">
        <w:t xml:space="preserve"> can be used to add concentric borders to the shape Lea</w:t>
      </w:r>
      <w:r w:rsidR="004B22DF">
        <w:t xml:space="preserve">ve the </w:t>
      </w:r>
      <w:r w:rsidRPr="00E0663D">
        <w:t>'</w:t>
      </w:r>
      <w:r w:rsidR="00C76C30">
        <w:t>Border</w:t>
      </w:r>
      <w:r w:rsidR="004B22DF">
        <w:t xml:space="preserve"> Peripheries</w:t>
      </w:r>
      <w:r w:rsidRPr="00E0663D">
        <w:t>'</w:t>
      </w:r>
      <w:r w:rsidR="004B22DF">
        <w:t xml:space="preserve"> setting blank to maintain a s</w:t>
      </w:r>
      <w:r w:rsidR="008C5241">
        <w:t>ingle border around the shape</w:t>
      </w:r>
      <w:r w:rsidR="004B22DF">
        <w:t>.</w:t>
      </w:r>
    </w:p>
    <w:p w14:paraId="6EA23086" w14:textId="268C8C60" w:rsidR="004B22DF" w:rsidRDefault="00C76C30" w:rsidP="00C76C30">
      <w:pPr>
        <w:ind w:left="360"/>
      </w:pPr>
      <w:r w:rsidRPr="00360F4C">
        <w:rPr>
          <w:noProof/>
          <w:lang w:eastAsia="en-US"/>
        </w:rPr>
        <mc:AlternateContent>
          <mc:Choice Requires="wps">
            <w:drawing>
              <wp:anchor distT="0" distB="0" distL="114300" distR="114300" simplePos="0" relativeHeight="252058112" behindDoc="0" locked="0" layoutInCell="1" allowOverlap="1" wp14:anchorId="142105AC" wp14:editId="05E2211D">
                <wp:simplePos x="0" y="0"/>
                <wp:positionH relativeFrom="margin">
                  <wp:posOffset>1466850</wp:posOffset>
                </wp:positionH>
                <wp:positionV relativeFrom="paragraph">
                  <wp:posOffset>221615</wp:posOffset>
                </wp:positionV>
                <wp:extent cx="615950" cy="2336800"/>
                <wp:effectExtent l="0" t="0" r="12700" b="25400"/>
                <wp:wrapNone/>
                <wp:docPr id="175" name="Rectangle 175"/>
                <wp:cNvGraphicFramePr/>
                <a:graphic xmlns:a="http://schemas.openxmlformats.org/drawingml/2006/main">
                  <a:graphicData uri="http://schemas.microsoft.com/office/word/2010/wordprocessingShape">
                    <wps:wsp>
                      <wps:cNvSpPr/>
                      <wps:spPr>
                        <a:xfrm>
                          <a:off x="0" y="0"/>
                          <a:ext cx="615950" cy="233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D86FC" id="Rectangle 175" o:spid="_x0000_s1026" style="position:absolute;margin-left:115.5pt;margin-top:17.45pt;width:48.5pt;height:184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S0mQIAAIk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" filled="f" strokecolor="red" strokeweight="1.5pt">
                <w10:wrap anchorx="margin"/>
              </v:rect>
            </w:pict>
          </mc:Fallback>
        </mc:AlternateContent>
      </w:r>
      <w:r w:rsidR="00221CD8">
        <w:rPr>
          <w:noProof/>
          <w:lang w:eastAsia="en-US"/>
        </w:rPr>
        <w:drawing>
          <wp:inline distT="0" distB="0" distL="0" distR="0" wp14:anchorId="036F864B" wp14:editId="04292599">
            <wp:extent cx="1914525" cy="2609850"/>
            <wp:effectExtent l="0" t="0" r="9525" b="0"/>
            <wp:docPr id="6342" name="Picture 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14525" cy="2609850"/>
                    </a:xfrm>
                    <a:prstGeom prst="rect">
                      <a:avLst/>
                    </a:prstGeom>
                  </pic:spPr>
                </pic:pic>
              </a:graphicData>
            </a:graphic>
          </wp:inline>
        </w:drawing>
      </w:r>
    </w:p>
    <w:p w14:paraId="5F2C6FDD" w14:textId="18572BCE" w:rsidR="0055561D" w:rsidRDefault="0055561D" w:rsidP="0024017C">
      <w:pPr>
        <w:keepNext/>
        <w:ind w:left="360"/>
      </w:pPr>
      <w:r>
        <w:lastRenderedPageBreak/>
        <w:t xml:space="preserve">For the label, set the </w:t>
      </w:r>
      <w:r w:rsidR="00E0663D" w:rsidRPr="00E0663D">
        <w:t>'</w:t>
      </w:r>
      <w:r w:rsidR="00553563">
        <w:t>Font Name:</w:t>
      </w:r>
      <w:r w:rsidR="00E0663D" w:rsidRPr="00E0663D">
        <w:t>'</w:t>
      </w:r>
      <w:r w:rsidR="00553563">
        <w:t xml:space="preserve"> to </w:t>
      </w:r>
      <w:r w:rsidR="00550172">
        <w:t>"</w:t>
      </w:r>
      <w:r w:rsidR="00553563">
        <w:t>Arial</w:t>
      </w:r>
      <w:r w:rsidR="00550172">
        <w:t>"</w:t>
      </w:r>
      <w:r w:rsidR="00553563">
        <w:t>,</w:t>
      </w:r>
      <w:r>
        <w:t xml:space="preserve"> the </w:t>
      </w:r>
      <w:r w:rsidR="00E0663D" w:rsidRPr="00E0663D">
        <w:t>'</w:t>
      </w:r>
      <w:r>
        <w:t>Font Size:</w:t>
      </w:r>
      <w:r w:rsidR="00550172">
        <w:t>"</w:t>
      </w:r>
      <w:r>
        <w:t xml:space="preserve"> t</w:t>
      </w:r>
      <w:r w:rsidR="00553563">
        <w:t xml:space="preserve">o </w:t>
      </w:r>
      <w:r w:rsidR="00550172">
        <w:t>"</w:t>
      </w:r>
      <w:r w:rsidR="00553563">
        <w:t>10</w:t>
      </w:r>
      <w:r w:rsidR="00550172">
        <w:t>"</w:t>
      </w:r>
      <w:r w:rsidR="00553563">
        <w:t xml:space="preserve"> points, and the</w:t>
      </w:r>
      <w:r w:rsidR="00553563" w:rsidRPr="00553563">
        <w:t xml:space="preserve"> </w:t>
      </w:r>
      <w:r w:rsidR="00E0663D" w:rsidRPr="00E0663D">
        <w:t>'</w:t>
      </w:r>
      <w:r w:rsidR="001E1307">
        <w:t>Font Color:</w:t>
      </w:r>
      <w:r w:rsidR="00E0663D" w:rsidRPr="00E0663D">
        <w:t>'</w:t>
      </w:r>
      <w:r w:rsidR="001E1307">
        <w:t xml:space="preserve"> to </w:t>
      </w:r>
      <w:r w:rsidR="00550172">
        <w:t>"</w:t>
      </w:r>
      <w:r w:rsidR="001E1307">
        <w:t>black</w:t>
      </w:r>
      <w:r w:rsidR="00550172">
        <w:t>"</w:t>
      </w:r>
      <w:r w:rsidR="001E1307">
        <w:t>. The preview image now appears as follows:</w:t>
      </w:r>
    </w:p>
    <w:p w14:paraId="46CC5829" w14:textId="74395C32" w:rsidR="001E1307" w:rsidRDefault="00794063" w:rsidP="0024017C">
      <w:pPr>
        <w:keepNext/>
        <w:ind w:left="360"/>
        <w:jc w:val="center"/>
      </w:pPr>
      <w:r w:rsidRPr="00360F4C">
        <w:rPr>
          <w:noProof/>
          <w:lang w:eastAsia="en-US"/>
        </w:rPr>
        <mc:AlternateContent>
          <mc:Choice Requires="wps">
            <w:drawing>
              <wp:anchor distT="0" distB="0" distL="114300" distR="114300" simplePos="0" relativeHeight="251944448" behindDoc="0" locked="0" layoutInCell="1" allowOverlap="1" wp14:anchorId="645A4278" wp14:editId="7EB92FF1">
                <wp:simplePos x="0" y="0"/>
                <wp:positionH relativeFrom="margin">
                  <wp:posOffset>2859215</wp:posOffset>
                </wp:positionH>
                <wp:positionV relativeFrom="paragraph">
                  <wp:posOffset>188595</wp:posOffset>
                </wp:positionV>
                <wp:extent cx="774700" cy="457200"/>
                <wp:effectExtent l="0" t="0" r="25400" b="19050"/>
                <wp:wrapNone/>
                <wp:docPr id="6444" name="Rectangle 6444"/>
                <wp:cNvGraphicFramePr/>
                <a:graphic xmlns:a="http://schemas.openxmlformats.org/drawingml/2006/main">
                  <a:graphicData uri="http://schemas.microsoft.com/office/word/2010/wordprocessingShape">
                    <wps:wsp>
                      <wps:cNvSpPr/>
                      <wps:spPr>
                        <a:xfrm>
                          <a:off x="0" y="0"/>
                          <a:ext cx="7747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B4354" id="Rectangle 6444" o:spid="_x0000_s1026" style="position:absolute;margin-left:225.15pt;margin-top:14.85pt;width:61pt;height:36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" filled="f" strokecolor="red" strokeweight="1.5pt">
                <w10:wrap anchorx="margin"/>
              </v:rect>
            </w:pict>
          </mc:Fallback>
        </mc:AlternateContent>
      </w:r>
      <w:r w:rsidR="0024017C">
        <w:rPr>
          <w:noProof/>
          <w:lang w:eastAsia="en-US"/>
        </w:rPr>
        <mc:AlternateContent>
          <mc:Choice Requires="wps">
            <w:drawing>
              <wp:anchor distT="0" distB="0" distL="114300" distR="114300" simplePos="0" relativeHeight="252015104" behindDoc="0" locked="0" layoutInCell="1" allowOverlap="1" wp14:anchorId="026097BD" wp14:editId="5792DF80">
                <wp:simplePos x="0" y="0"/>
                <wp:positionH relativeFrom="column">
                  <wp:posOffset>3223895</wp:posOffset>
                </wp:positionH>
                <wp:positionV relativeFrom="paragraph">
                  <wp:posOffset>636104</wp:posOffset>
                </wp:positionV>
                <wp:extent cx="45719" cy="357809"/>
                <wp:effectExtent l="57150" t="0" r="50165" b="61595"/>
                <wp:wrapNone/>
                <wp:docPr id="165" name="Straight Arrow Connector 165"/>
                <wp:cNvGraphicFramePr/>
                <a:graphic xmlns:a="http://schemas.openxmlformats.org/drawingml/2006/main">
                  <a:graphicData uri="http://schemas.microsoft.com/office/word/2010/wordprocessingShape">
                    <wps:wsp>
                      <wps:cNvCnPr/>
                      <wps:spPr>
                        <a:xfrm flipH="1">
                          <a:off x="0" y="0"/>
                          <a:ext cx="45719" cy="35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9AE4B" id="Straight Arrow Connector 165" o:spid="_x0000_s1026" type="#_x0000_t32" style="position:absolute;margin-left:253.85pt;margin-top:50.1pt;width:3.6pt;height:28.15pt;flip:x;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" strokecolor="#d34817 [3204]" strokeweight=".27778mm">
                <v:stroke endarrow="block"/>
              </v:shape>
            </w:pict>
          </mc:Fallback>
        </mc:AlternateContent>
      </w:r>
      <w:r w:rsidR="0024017C">
        <w:rPr>
          <w:noProof/>
          <w:lang w:eastAsia="en-US"/>
        </w:rPr>
        <w:drawing>
          <wp:inline distT="0" distB="0" distL="0" distR="0" wp14:anchorId="6DE7B827" wp14:editId="68923DB9">
            <wp:extent cx="6400800" cy="2195830"/>
            <wp:effectExtent l="57150" t="57150" r="114300" b="109220"/>
            <wp:docPr id="6725" name="Picture 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00800" cy="219583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221CD8" w:rsidRPr="00221CD8">
        <w:rPr>
          <w:noProof/>
          <w:lang w:eastAsia="en-US"/>
        </w:rPr>
        <w:t xml:space="preserve"> </w:t>
      </w:r>
    </w:p>
    <w:p w14:paraId="285F05CC" w14:textId="77777777" w:rsidR="0055561D" w:rsidRDefault="001E1307" w:rsidP="00740D0F">
      <w:pPr>
        <w:keepNext/>
      </w:pPr>
      <w:r>
        <w:t xml:space="preserve">Notice that as we have been making selections the </w:t>
      </w:r>
      <w:r w:rsidR="009E5205">
        <w:t>format string</w:t>
      </w:r>
      <w:r>
        <w:t xml:space="preserve"> cell has been building a list of Graphviz style attributes in the cell highlighted below:</w:t>
      </w:r>
    </w:p>
    <w:p w14:paraId="606E21F9" w14:textId="1F4B26D3" w:rsidR="00740D0F" w:rsidRDefault="00740D0F" w:rsidP="00505ED3">
      <w:pPr>
        <w:keepNext/>
        <w:jc w:val="center"/>
      </w:pPr>
      <w:r w:rsidRPr="00360F4C">
        <w:rPr>
          <w:noProof/>
          <w:lang w:eastAsia="en-US"/>
        </w:rPr>
        <mc:AlternateContent>
          <mc:Choice Requires="wps">
            <w:drawing>
              <wp:anchor distT="0" distB="0" distL="114300" distR="114300" simplePos="0" relativeHeight="251946496" behindDoc="0" locked="0" layoutInCell="1" allowOverlap="1" wp14:anchorId="3628AAE8" wp14:editId="63F6D9C3">
                <wp:simplePos x="0" y="0"/>
                <wp:positionH relativeFrom="margin">
                  <wp:posOffset>1967948</wp:posOffset>
                </wp:positionH>
                <wp:positionV relativeFrom="paragraph">
                  <wp:posOffset>624480</wp:posOffset>
                </wp:positionV>
                <wp:extent cx="3448878" cy="2067339"/>
                <wp:effectExtent l="0" t="0" r="18415" b="28575"/>
                <wp:wrapNone/>
                <wp:docPr id="6446" name="Rectangle 6446"/>
                <wp:cNvGraphicFramePr/>
                <a:graphic xmlns:a="http://schemas.openxmlformats.org/drawingml/2006/main">
                  <a:graphicData uri="http://schemas.microsoft.com/office/word/2010/wordprocessingShape">
                    <wps:wsp>
                      <wps:cNvSpPr/>
                      <wps:spPr>
                        <a:xfrm>
                          <a:off x="0" y="0"/>
                          <a:ext cx="3448878" cy="20673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38E35" id="Rectangle 6446" o:spid="_x0000_s1026" style="position:absolute;margin-left:154.95pt;margin-top:49.15pt;width:271.55pt;height:162.8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JmwIAAIw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" filled="f" strokecolor="red" strokeweight="1.5pt">
                <w10:wrap anchorx="margin"/>
              </v:rect>
            </w:pict>
          </mc:Fallback>
        </mc:AlternateContent>
      </w:r>
      <w:r w:rsidR="00505ED3">
        <w:rPr>
          <w:noProof/>
          <w:lang w:eastAsia="en-US"/>
        </w:rPr>
        <w:drawing>
          <wp:inline distT="0" distB="0" distL="0" distR="0" wp14:anchorId="328D198B" wp14:editId="6A19B7CB">
            <wp:extent cx="4705350" cy="2838450"/>
            <wp:effectExtent l="0" t="0" r="0" b="0"/>
            <wp:docPr id="6727" name="Picture 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5350" cy="2838450"/>
                    </a:xfrm>
                    <a:prstGeom prst="rect">
                      <a:avLst/>
                    </a:prstGeom>
                  </pic:spPr>
                </pic:pic>
              </a:graphicData>
            </a:graphic>
          </wp:inline>
        </w:drawing>
      </w:r>
    </w:p>
    <w:p w14:paraId="7C1A3681" w14:textId="49B004F0" w:rsidR="008B2CEC" w:rsidRDefault="001E1307" w:rsidP="001E1307">
      <w:pPr>
        <w:rPr>
          <w:noProof/>
          <w:lang w:eastAsia="en-US"/>
        </w:rPr>
      </w:pPr>
      <w:r>
        <w:rPr>
          <w:noProof/>
          <w:lang w:eastAsia="en-US"/>
        </w:rPr>
        <w:t>This cell is also an active cell. You can make edits directly into this cell to tweak settings to use values not supplied in the</w:t>
      </w:r>
      <w:r w:rsidR="008C5241">
        <w:rPr>
          <w:noProof/>
          <w:lang w:eastAsia="en-US"/>
        </w:rPr>
        <w:t xml:space="preserve"> dropdown lists. For example, the </w:t>
      </w:r>
      <w:r>
        <w:rPr>
          <w:noProof/>
          <w:lang w:eastAsia="en-US"/>
        </w:rPr>
        <w:t>font size</w:t>
      </w:r>
      <w:r w:rsidR="008C5241">
        <w:rPr>
          <w:noProof/>
          <w:lang w:eastAsia="en-US"/>
        </w:rPr>
        <w:t xml:space="preserve"> list jumps from 36 to 48, but if you want a font size of 40 you may </w:t>
      </w:r>
      <w:r w:rsidR="00AD59D0">
        <w:rPr>
          <w:noProof/>
          <w:lang w:eastAsia="en-US"/>
        </w:rPr>
        <w:t>type in the value</w:t>
      </w:r>
      <w:r>
        <w:rPr>
          <w:noProof/>
          <w:lang w:eastAsia="en-US"/>
        </w:rPr>
        <w:t xml:space="preserve">. </w:t>
      </w:r>
    </w:p>
    <w:p w14:paraId="56CF298A" w14:textId="77777777" w:rsidR="003E08FA" w:rsidRPr="003E08FA" w:rsidRDefault="003E08FA" w:rsidP="003E08FA">
      <w:pPr>
        <w:pStyle w:val="IntenseQuote"/>
        <w:rPr>
          <w:b w:val="0"/>
        </w:rPr>
      </w:pPr>
      <w:r w:rsidRPr="003E08FA">
        <w:rPr>
          <w:b w:val="0"/>
        </w:rPr>
        <w:t xml:space="preserve">Be aware that any change </w:t>
      </w:r>
      <w:r w:rsidR="00740D0F">
        <w:rPr>
          <w:b w:val="0"/>
        </w:rPr>
        <w:t>in the ribbon</w:t>
      </w:r>
      <w:r w:rsidRPr="003E08FA">
        <w:rPr>
          <w:b w:val="0"/>
        </w:rPr>
        <w:t xml:space="preserve"> will cause any hand-made edits in the </w:t>
      </w:r>
      <w:r w:rsidR="00F93CE6">
        <w:rPr>
          <w:b w:val="0"/>
        </w:rPr>
        <w:t>format string</w:t>
      </w:r>
      <w:r w:rsidR="00740D0F">
        <w:rPr>
          <w:b w:val="0"/>
        </w:rPr>
        <w:t xml:space="preserve"> </w:t>
      </w:r>
      <w:r w:rsidRPr="003E08FA">
        <w:rPr>
          <w:b w:val="0"/>
        </w:rPr>
        <w:t xml:space="preserve">to </w:t>
      </w:r>
      <w:r w:rsidR="00740D0F" w:rsidRPr="003E08FA">
        <w:rPr>
          <w:b w:val="0"/>
        </w:rPr>
        <w:t>be</w:t>
      </w:r>
      <w:r w:rsidRPr="003E08FA">
        <w:rPr>
          <w:b w:val="0"/>
        </w:rPr>
        <w:t xml:space="preserve"> wiped out as </w:t>
      </w:r>
      <w:r w:rsidR="00740D0F">
        <w:rPr>
          <w:b w:val="0"/>
        </w:rPr>
        <w:t>ribbon changes</w:t>
      </w:r>
      <w:r w:rsidRPr="003E08FA">
        <w:rPr>
          <w:b w:val="0"/>
        </w:rPr>
        <w:t xml:space="preserve"> result in a new </w:t>
      </w:r>
      <w:r w:rsidR="00F93CE6">
        <w:rPr>
          <w:b w:val="0"/>
        </w:rPr>
        <w:t>format string</w:t>
      </w:r>
      <w:r w:rsidRPr="003E08FA">
        <w:rPr>
          <w:b w:val="0"/>
        </w:rPr>
        <w:t xml:space="preserve"> being built. Conversely, deleting the contents of the </w:t>
      </w:r>
      <w:r w:rsidR="00F93CE6">
        <w:rPr>
          <w:b w:val="0"/>
        </w:rPr>
        <w:t>format string</w:t>
      </w:r>
      <w:r w:rsidR="00740D0F">
        <w:rPr>
          <w:b w:val="0"/>
        </w:rPr>
        <w:t xml:space="preserve"> </w:t>
      </w:r>
      <w:r w:rsidRPr="003E08FA">
        <w:rPr>
          <w:b w:val="0"/>
        </w:rPr>
        <w:t xml:space="preserve">cell will result in the </w:t>
      </w:r>
      <w:r w:rsidR="00740D0F">
        <w:rPr>
          <w:b w:val="0"/>
        </w:rPr>
        <w:t>ribbon settings</w:t>
      </w:r>
      <w:r w:rsidRPr="003E08FA">
        <w:rPr>
          <w:b w:val="0"/>
        </w:rPr>
        <w:t xml:space="preserve"> getting reset to </w:t>
      </w:r>
      <w:r w:rsidR="00740D0F">
        <w:rPr>
          <w:b w:val="0"/>
        </w:rPr>
        <w:t>default</w:t>
      </w:r>
      <w:r w:rsidRPr="003E08FA">
        <w:rPr>
          <w:b w:val="0"/>
        </w:rPr>
        <w:t xml:space="preserve"> values.</w:t>
      </w:r>
    </w:p>
    <w:p w14:paraId="3A0A3CF0" w14:textId="6CA9CF6F" w:rsidR="00986927" w:rsidRDefault="000B7B30" w:rsidP="00385567">
      <w:pPr>
        <w:pStyle w:val="Heading2"/>
        <w:pageBreakBefore/>
      </w:pPr>
      <w:bookmarkStart w:id="110" w:name="_Ref59201232"/>
      <w:bookmarkStart w:id="111" w:name="_Ref59201249"/>
      <w:bookmarkStart w:id="112" w:name="_Ref59201322"/>
      <w:bookmarkStart w:id="113" w:name="_Toc100494638"/>
      <w:r>
        <w:lastRenderedPageBreak/>
        <w:t>Using</w:t>
      </w:r>
      <w:r w:rsidR="00986927">
        <w:t xml:space="preserve"> the </w:t>
      </w:r>
      <w:r w:rsidR="00E0663D" w:rsidRPr="00E0663D">
        <w:t>'</w:t>
      </w:r>
      <w:r w:rsidR="00986927">
        <w:t>styles</w:t>
      </w:r>
      <w:r w:rsidR="00E0663D" w:rsidRPr="00E0663D">
        <w:t>'</w:t>
      </w:r>
      <w:r w:rsidR="00986927">
        <w:t xml:space="preserve"> Worksheet</w:t>
      </w:r>
      <w:bookmarkEnd w:id="110"/>
      <w:bookmarkEnd w:id="111"/>
      <w:bookmarkEnd w:id="112"/>
      <w:bookmarkEnd w:id="113"/>
    </w:p>
    <w:p w14:paraId="35D09456" w14:textId="3E257EFD" w:rsidR="00986927" w:rsidRDefault="000B5A0F" w:rsidP="00385567">
      <w:r>
        <w:t xml:space="preserve">The </w:t>
      </w:r>
      <w:r w:rsidR="00550172">
        <w:t>"</w:t>
      </w:r>
      <w:r>
        <w:t>styles</w:t>
      </w:r>
      <w:r w:rsidR="00550172">
        <w:t>"</w:t>
      </w:r>
      <w:r>
        <w:t xml:space="preserve"> worksheet is where you can create style definitions for nodes and edges. It works in theory in a manner </w:t>
      </w:r>
      <w:r w:rsidR="000C3835">
        <w:t>like</w:t>
      </w:r>
      <w:r>
        <w:t xml:space="preserve"> an HTML Cascading Style Sheet where you can define a style name, and how the style should appear (shape, color, font, etc.). A defined style can then be associated with many nodes or edges in the </w:t>
      </w:r>
      <w:r w:rsidR="00550172">
        <w:t>"</w:t>
      </w:r>
      <w:r>
        <w:t>data</w:t>
      </w:r>
      <w:r w:rsidR="00550172">
        <w:t>"</w:t>
      </w:r>
      <w:r>
        <w:t xml:space="preserve"> worksheet.</w:t>
      </w:r>
    </w:p>
    <w:p w14:paraId="1DD77638" w14:textId="02A2D225" w:rsidR="000B5A0F" w:rsidRDefault="000B5A0F" w:rsidP="00385567">
      <w:r>
        <w:t xml:space="preserve">The default </w:t>
      </w:r>
      <w:r w:rsidR="00550172">
        <w:t>"</w:t>
      </w:r>
      <w:r>
        <w:t>styles</w:t>
      </w:r>
      <w:r w:rsidR="00550172">
        <w:t>"</w:t>
      </w:r>
      <w:r>
        <w:t xml:space="preserve"> worksheet appears as follows:</w:t>
      </w:r>
    </w:p>
    <w:p w14:paraId="6DDF070D" w14:textId="77777777" w:rsidR="00385567" w:rsidRDefault="00E12724" w:rsidP="00981C39">
      <w:pPr>
        <w:jc w:val="center"/>
      </w:pPr>
      <w:r>
        <w:rPr>
          <w:noProof/>
          <w:lang w:eastAsia="en-US"/>
        </w:rPr>
        <w:drawing>
          <wp:inline distT="0" distB="0" distL="0" distR="0" wp14:anchorId="0C294820" wp14:editId="0155E1ED">
            <wp:extent cx="6248400" cy="6306185"/>
            <wp:effectExtent l="57150" t="57150" r="95250" b="94615"/>
            <wp:docPr id="6349" name="Picture 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2381"/>
                    <a:stretch/>
                  </pic:blipFill>
                  <pic:spPr bwMode="auto">
                    <a:xfrm>
                      <a:off x="0" y="0"/>
                      <a:ext cx="6248400" cy="6306185"/>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1E6D38" w14:textId="77777777" w:rsidR="002B1473" w:rsidRDefault="002B1473" w:rsidP="003E08FA">
      <w:pPr>
        <w:keepNext/>
      </w:pPr>
      <w:r>
        <w:lastRenderedPageBreak/>
        <w:t>The columns are as follows:</w:t>
      </w:r>
    </w:p>
    <w:p w14:paraId="4A50BB9C" w14:textId="7DA2D750" w:rsidR="000B5A0F" w:rsidRDefault="000B5A0F" w:rsidP="006A2A0C">
      <w:pPr>
        <w:pStyle w:val="ListParagraph"/>
        <w:keepNext/>
        <w:numPr>
          <w:ilvl w:val="0"/>
          <w:numId w:val="15"/>
        </w:numPr>
      </w:pPr>
      <w:r w:rsidRPr="001D131B">
        <w:t xml:space="preserve">Column A </w:t>
      </w:r>
      <w:r w:rsidR="005329FB">
        <w:t>-</w:t>
      </w:r>
      <w:r w:rsidR="001D131B">
        <w:t xml:space="preserve"> The </w:t>
      </w:r>
      <w:r w:rsidR="00550172">
        <w:t>"</w:t>
      </w:r>
      <w:r w:rsidR="001D131B" w:rsidRPr="001D131B">
        <w:rPr>
          <w:b/>
        </w:rPr>
        <w:t>Indicator</w:t>
      </w:r>
      <w:r w:rsidR="00550172">
        <w:t>"</w:t>
      </w:r>
      <w:r w:rsidR="001D131B">
        <w:t xml:space="preserve"> column. It </w:t>
      </w:r>
      <w:r>
        <w:t xml:space="preserve">allows you to place a </w:t>
      </w:r>
      <w:r w:rsidR="00550172">
        <w:t>"</w:t>
      </w:r>
      <w:r w:rsidRPr="00C36A6E">
        <w:rPr>
          <w:rFonts w:ascii="Courier New" w:hAnsi="Courier New" w:cs="Courier New"/>
        </w:rPr>
        <w:t>#</w:t>
      </w:r>
      <w:r w:rsidR="00550172">
        <w:t>"</w:t>
      </w:r>
      <w:r>
        <w:t xml:space="preserve"> character to denote a comment. It </w:t>
      </w:r>
      <w:r w:rsidR="0029416D">
        <w:t>can be used to</w:t>
      </w:r>
      <w:r>
        <w:t xml:space="preserve"> comment out the </w:t>
      </w:r>
      <w:r w:rsidR="00981C39">
        <w:t>style,</w:t>
      </w:r>
      <w:r>
        <w:t xml:space="preserve"> so it is excluded from the renderings.</w:t>
      </w:r>
    </w:p>
    <w:p w14:paraId="163A2757" w14:textId="6F5D19BA" w:rsidR="000B5A0F" w:rsidRDefault="000B5A0F" w:rsidP="006A2A0C">
      <w:pPr>
        <w:pStyle w:val="ListParagraph"/>
        <w:numPr>
          <w:ilvl w:val="0"/>
          <w:numId w:val="15"/>
        </w:numPr>
      </w:pPr>
      <w:r w:rsidRPr="001D131B">
        <w:t xml:space="preserve">Column B </w:t>
      </w:r>
      <w:r w:rsidR="005329FB">
        <w:t>-</w:t>
      </w:r>
      <w:r w:rsidR="001D131B" w:rsidRPr="001D131B">
        <w:t xml:space="preserve"> The </w:t>
      </w:r>
      <w:r w:rsidR="00550172">
        <w:t>"</w:t>
      </w:r>
      <w:r w:rsidR="001D131B" w:rsidRPr="001D131B">
        <w:rPr>
          <w:b/>
        </w:rPr>
        <w:t>Style</w:t>
      </w:r>
      <w:r w:rsidR="00550172">
        <w:t>"</w:t>
      </w:r>
      <w:r w:rsidR="001D131B" w:rsidRPr="001D131B">
        <w:t xml:space="preserve"> column</w:t>
      </w:r>
      <w:r w:rsidR="001D131B">
        <w:t>. This column</w:t>
      </w:r>
      <w:r w:rsidR="001D131B">
        <w:rPr>
          <w:b/>
        </w:rPr>
        <w:t xml:space="preserve"> </w:t>
      </w:r>
      <w:r>
        <w:t xml:space="preserve">is where you specify the Style name. </w:t>
      </w:r>
    </w:p>
    <w:p w14:paraId="5003FC03" w14:textId="0B0E3624" w:rsidR="000B5A0F" w:rsidRDefault="000B5A0F" w:rsidP="006A2A0C">
      <w:pPr>
        <w:pStyle w:val="ListParagraph"/>
        <w:numPr>
          <w:ilvl w:val="0"/>
          <w:numId w:val="15"/>
        </w:numPr>
      </w:pPr>
      <w:r w:rsidRPr="001D131B">
        <w:t xml:space="preserve">Column C </w:t>
      </w:r>
      <w:r w:rsidR="005329FB">
        <w:t>-</w:t>
      </w:r>
      <w:r w:rsidR="001D131B">
        <w:t xml:space="preserve"> The </w:t>
      </w:r>
      <w:r w:rsidR="00550172">
        <w:t>"</w:t>
      </w:r>
      <w:r w:rsidR="001D131B" w:rsidRPr="001D131B">
        <w:rPr>
          <w:b/>
        </w:rPr>
        <w:t>Format</w:t>
      </w:r>
      <w:r w:rsidR="00550172">
        <w:t>"</w:t>
      </w:r>
      <w:r w:rsidR="001D131B">
        <w:t xml:space="preserve"> column. This column </w:t>
      </w:r>
      <w:r>
        <w:t xml:space="preserve">is where you paste the style definitions created on the </w:t>
      </w:r>
      <w:r w:rsidR="00E0663D" w:rsidRPr="00E0663D">
        <w:t>'</w:t>
      </w:r>
      <w:r>
        <w:t>style designer</w:t>
      </w:r>
      <w:r w:rsidR="00E0663D" w:rsidRPr="00E0663D">
        <w:t>'</w:t>
      </w:r>
      <w:r>
        <w:t xml:space="preserve"> worksheet to create the visual definition for any graph elements which get associated with this style in the </w:t>
      </w:r>
      <w:r w:rsidR="00E0663D" w:rsidRPr="00E0663D">
        <w:t>'</w:t>
      </w:r>
      <w:r>
        <w:t>data</w:t>
      </w:r>
      <w:r w:rsidR="00E0663D" w:rsidRPr="00E0663D">
        <w:t>'</w:t>
      </w:r>
      <w:r>
        <w:t xml:space="preserve"> worksheet.</w:t>
      </w:r>
    </w:p>
    <w:p w14:paraId="43E7DCE6" w14:textId="57DD6495" w:rsidR="000B5A0F" w:rsidRDefault="000B5A0F" w:rsidP="006A2A0C">
      <w:pPr>
        <w:pStyle w:val="ListParagraph"/>
        <w:numPr>
          <w:ilvl w:val="0"/>
          <w:numId w:val="15"/>
        </w:numPr>
      </w:pPr>
      <w:r w:rsidRPr="001D131B">
        <w:t>Column D</w:t>
      </w:r>
      <w:r>
        <w:t xml:space="preserve"> </w:t>
      </w:r>
      <w:r w:rsidR="005329FB">
        <w:t>-</w:t>
      </w:r>
      <w:r w:rsidR="001D131B">
        <w:t xml:space="preserve"> The </w:t>
      </w:r>
      <w:r w:rsidR="00550172">
        <w:t>"</w:t>
      </w:r>
      <w:r w:rsidR="00E12724">
        <w:rPr>
          <w:b/>
        </w:rPr>
        <w:t>Style</w:t>
      </w:r>
      <w:r w:rsidRPr="001D131B">
        <w:rPr>
          <w:b/>
        </w:rPr>
        <w:t xml:space="preserve"> Type</w:t>
      </w:r>
      <w:r w:rsidR="00550172">
        <w:t>"</w:t>
      </w:r>
      <w:r w:rsidR="001D131B">
        <w:t xml:space="preserve"> column.</w:t>
      </w:r>
      <w:r>
        <w:t xml:space="preserve"> </w:t>
      </w:r>
      <w:r w:rsidR="001D131B">
        <w:t>This column</w:t>
      </w:r>
      <w:r>
        <w:t xml:space="preserve"> </w:t>
      </w:r>
      <w:r w:rsidR="00683D25">
        <w:t>must</w:t>
      </w:r>
      <w:r>
        <w:t xml:space="preserve"> </w:t>
      </w:r>
      <w:r w:rsidR="001D131B">
        <w:t>have</w:t>
      </w:r>
      <w:r>
        <w:t xml:space="preserve"> a value of </w:t>
      </w:r>
      <w:r w:rsidR="00550172">
        <w:t>"</w:t>
      </w:r>
      <w:r w:rsidRPr="00C36A6E">
        <w:rPr>
          <w:rFonts w:ascii="Courier New" w:hAnsi="Courier New" w:cs="Courier New"/>
        </w:rPr>
        <w:t>node</w:t>
      </w:r>
      <w:r w:rsidR="00550172">
        <w:t>"</w:t>
      </w:r>
      <w:r>
        <w:t xml:space="preserve">, </w:t>
      </w:r>
      <w:r w:rsidR="00550172">
        <w:t>"</w:t>
      </w:r>
      <w:r w:rsidRPr="00C36A6E">
        <w:rPr>
          <w:rFonts w:ascii="Courier New" w:hAnsi="Courier New" w:cs="Courier New"/>
        </w:rPr>
        <w:t>edge</w:t>
      </w:r>
      <w:r w:rsidR="00550172">
        <w:t>"</w:t>
      </w:r>
      <w:r>
        <w:t xml:space="preserve">, </w:t>
      </w:r>
      <w:r w:rsidR="00550172">
        <w:t>"</w:t>
      </w:r>
      <w:r w:rsidR="00CA01DF" w:rsidRPr="00C36A6E">
        <w:rPr>
          <w:rFonts w:ascii="Courier New" w:hAnsi="Courier New" w:cs="Courier New"/>
        </w:rPr>
        <w:t>subgraph-open</w:t>
      </w:r>
      <w:r w:rsidR="00550172">
        <w:t>"</w:t>
      </w:r>
      <w:r>
        <w:t xml:space="preserve">, </w:t>
      </w:r>
      <w:r w:rsidR="00550172">
        <w:t>"</w:t>
      </w:r>
      <w:r w:rsidR="00CA01DF" w:rsidRPr="00C36A6E">
        <w:rPr>
          <w:rFonts w:ascii="Courier New" w:hAnsi="Courier New" w:cs="Courier New"/>
        </w:rPr>
        <w:t>subgraph-close</w:t>
      </w:r>
      <w:r w:rsidR="00550172">
        <w:t>"</w:t>
      </w:r>
      <w:r>
        <w:t xml:space="preserve">, </w:t>
      </w:r>
      <w:r w:rsidR="00550172">
        <w:t>"</w:t>
      </w:r>
      <w:r w:rsidR="00CA01DF" w:rsidRPr="00C36A6E">
        <w:rPr>
          <w:rFonts w:ascii="Courier New" w:hAnsi="Courier New" w:cs="Courier New"/>
        </w:rPr>
        <w:t>keyword</w:t>
      </w:r>
      <w:r w:rsidR="00550172">
        <w:t>"</w:t>
      </w:r>
      <w:r w:rsidR="00CA01DF">
        <w:t xml:space="preserve">, </w:t>
      </w:r>
      <w:r>
        <w:t xml:space="preserve">or </w:t>
      </w:r>
      <w:r w:rsidR="00550172">
        <w:t>"</w:t>
      </w:r>
      <w:r w:rsidRPr="00C36A6E">
        <w:rPr>
          <w:rFonts w:ascii="Courier New" w:hAnsi="Courier New" w:cs="Courier New"/>
        </w:rPr>
        <w:t>native</w:t>
      </w:r>
      <w:r w:rsidR="00550172">
        <w:t>"</w:t>
      </w:r>
      <w:r>
        <w:t>. This string value tells the macros inside the Relationship Visualizer how to interpret the row and convert it into DOT language commands.</w:t>
      </w:r>
    </w:p>
    <w:p w14:paraId="31124D48" w14:textId="766EEF4E" w:rsidR="000B5A0F" w:rsidRDefault="000B5A0F" w:rsidP="006A2A0C">
      <w:pPr>
        <w:pStyle w:val="ListParagraph"/>
        <w:numPr>
          <w:ilvl w:val="0"/>
          <w:numId w:val="15"/>
        </w:numPr>
      </w:pPr>
      <w:r w:rsidRPr="008E1C93">
        <w:t>Column E and beyond</w:t>
      </w:r>
      <w:r>
        <w:t xml:space="preserve"> </w:t>
      </w:r>
      <w:r w:rsidR="005329FB">
        <w:t>-</w:t>
      </w:r>
      <w:r w:rsidR="008E1C93">
        <w:t xml:space="preserve"> The view switch columns. These columns </w:t>
      </w:r>
      <w:r w:rsidR="002B1473">
        <w:t xml:space="preserve">are used for creating views of the data. It must </w:t>
      </w:r>
      <w:r>
        <w:t xml:space="preserve">contain </w:t>
      </w:r>
      <w:r w:rsidR="002B1473">
        <w:t xml:space="preserve">a </w:t>
      </w:r>
      <w:r w:rsidR="00550172">
        <w:t>"</w:t>
      </w:r>
      <w:r w:rsidRPr="00C36A6E">
        <w:rPr>
          <w:rFonts w:ascii="Courier New" w:hAnsi="Courier New" w:cs="Courier New"/>
        </w:rPr>
        <w:t>Yes</w:t>
      </w:r>
      <w:r w:rsidR="00550172">
        <w:t>"</w:t>
      </w:r>
      <w:r w:rsidR="002B1473">
        <w:t xml:space="preserve"> or </w:t>
      </w:r>
      <w:r w:rsidR="00550172">
        <w:t>"</w:t>
      </w:r>
      <w:r w:rsidR="002B1473" w:rsidRPr="00C36A6E">
        <w:rPr>
          <w:rFonts w:ascii="Courier New" w:hAnsi="Courier New" w:cs="Courier New"/>
        </w:rPr>
        <w:t>No</w:t>
      </w:r>
      <w:r w:rsidR="00550172">
        <w:t>"</w:t>
      </w:r>
      <w:r>
        <w:t xml:space="preserve"> value </w:t>
      </w:r>
      <w:r w:rsidR="002B1473">
        <w:t>to</w:t>
      </w:r>
      <w:r>
        <w:t xml:space="preserve"> indicate if the style should be included </w:t>
      </w:r>
      <w:r w:rsidR="002B1473">
        <w:t>in the graph. This column</w:t>
      </w:r>
      <w:r w:rsidR="00E0663D" w:rsidRPr="00E0663D">
        <w:t>'</w:t>
      </w:r>
      <w:r w:rsidR="002B1473">
        <w:t>s use is discussed in</w:t>
      </w:r>
      <w:r w:rsidR="008E1C93">
        <w:t xml:space="preserve"> </w:t>
      </w:r>
      <w:r w:rsidR="008E1C93" w:rsidRPr="008E1C93">
        <w:rPr>
          <w:b/>
        </w:rPr>
        <w:fldChar w:fldCharType="begin"/>
      </w:r>
      <w:r w:rsidR="008E1C93" w:rsidRPr="008E1C93">
        <w:rPr>
          <w:b/>
        </w:rPr>
        <w:instrText xml:space="preserve"> REF _Ref433784759 \h </w:instrText>
      </w:r>
      <w:r w:rsidR="008E1C93">
        <w:rPr>
          <w:b/>
        </w:rPr>
        <w:instrText xml:space="preserve"> \* MERGEFORMAT </w:instrText>
      </w:r>
      <w:r w:rsidR="008E1C93" w:rsidRPr="008E1C93">
        <w:rPr>
          <w:b/>
        </w:rPr>
      </w:r>
      <w:r w:rsidR="008E1C93" w:rsidRPr="008E1C93">
        <w:rPr>
          <w:b/>
        </w:rPr>
        <w:fldChar w:fldCharType="separate"/>
      </w:r>
      <w:r w:rsidR="00AB5374" w:rsidRPr="00AB5374">
        <w:rPr>
          <w:b/>
        </w:rPr>
        <w:t>Creating Views</w:t>
      </w:r>
      <w:r w:rsidR="008E1C93" w:rsidRPr="008E1C93">
        <w:rPr>
          <w:b/>
        </w:rPr>
        <w:fldChar w:fldCharType="end"/>
      </w:r>
      <w:r w:rsidR="008E1C93">
        <w:t xml:space="preserve"> beginning on page </w:t>
      </w:r>
      <w:r w:rsidR="008E1C93">
        <w:fldChar w:fldCharType="begin"/>
      </w:r>
      <w:r w:rsidR="008E1C93">
        <w:instrText xml:space="preserve"> PAGEREF _Ref433784774 \h </w:instrText>
      </w:r>
      <w:r w:rsidR="008E1C93">
        <w:fldChar w:fldCharType="separate"/>
      </w:r>
      <w:r w:rsidR="00AB5374">
        <w:rPr>
          <w:noProof/>
        </w:rPr>
        <w:t>145</w:t>
      </w:r>
      <w:r w:rsidR="008E1C93">
        <w:fldChar w:fldCharType="end"/>
      </w:r>
      <w:r w:rsidR="002B1473">
        <w:t xml:space="preserve">. All spreadsheets </w:t>
      </w:r>
      <w:r w:rsidR="008E1C93">
        <w:t xml:space="preserve">created from the Relationship Visualizer Excel template </w:t>
      </w:r>
      <w:r w:rsidR="002B1473">
        <w:t xml:space="preserve">will have </w:t>
      </w:r>
      <w:r w:rsidR="008E1C93">
        <w:t xml:space="preserve">the </w:t>
      </w:r>
      <w:r w:rsidR="002B1473">
        <w:t xml:space="preserve">Column E </w:t>
      </w:r>
      <w:r w:rsidR="008E1C93">
        <w:t xml:space="preserve">heading row </w:t>
      </w:r>
      <w:r w:rsidR="002B1473">
        <w:t xml:space="preserve">set to </w:t>
      </w:r>
      <w:r w:rsidR="00550172">
        <w:t>"</w:t>
      </w:r>
      <w:r w:rsidR="002B1473">
        <w:t>All</w:t>
      </w:r>
      <w:r w:rsidR="00550172">
        <w:t>"</w:t>
      </w:r>
      <w:r w:rsidR="008E1C93">
        <w:t>,</w:t>
      </w:r>
      <w:r w:rsidR="002B1473">
        <w:t xml:space="preserve"> with </w:t>
      </w:r>
      <w:r w:rsidR="00550172">
        <w:t>"</w:t>
      </w:r>
      <w:r w:rsidR="008E1C93">
        <w:t>y</w:t>
      </w:r>
      <w:r w:rsidR="002B1473">
        <w:t>es</w:t>
      </w:r>
      <w:r w:rsidR="00550172">
        <w:t>"</w:t>
      </w:r>
      <w:r w:rsidR="002B1473">
        <w:t xml:space="preserve"> values</w:t>
      </w:r>
      <w:r w:rsidR="008E1C93">
        <w:t xml:space="preserve"> set for the style switches</w:t>
      </w:r>
      <w:r w:rsidR="002B1473">
        <w:t>. This means that all styles should be included in the graphs</w:t>
      </w:r>
      <w:r w:rsidR="008E1C93">
        <w:t xml:space="preserve"> when Column E controls the view</w:t>
      </w:r>
      <w:r w:rsidR="002B1473">
        <w:t>.</w:t>
      </w:r>
    </w:p>
    <w:p w14:paraId="262B81F3" w14:textId="439964A8" w:rsidR="002B1473" w:rsidRDefault="002B1473" w:rsidP="00023AB8">
      <w:r>
        <w:t>You may have noticed that the Style</w:t>
      </w:r>
      <w:r w:rsidR="008E1C93">
        <w:t xml:space="preserve"> name</w:t>
      </w:r>
      <w:r>
        <w:t xml:space="preserve">s in column B have a dark border around their outer edge. This is a visual cue of an Excel named-ranged used in the </w:t>
      </w:r>
      <w:r w:rsidR="00E0663D" w:rsidRPr="00E0663D">
        <w:t>'</w:t>
      </w:r>
      <w:r>
        <w:t>data</w:t>
      </w:r>
      <w:r w:rsidR="00E0663D" w:rsidRPr="00E0663D">
        <w:t>'</w:t>
      </w:r>
      <w:r>
        <w:t xml:space="preserve"> worksheet which allows you select from the styles in the </w:t>
      </w:r>
      <w:r w:rsidR="00550172">
        <w:t>"</w:t>
      </w:r>
      <w:r>
        <w:t>Style</w:t>
      </w:r>
      <w:r w:rsidR="00550172">
        <w:t>"</w:t>
      </w:r>
      <w:r>
        <w:t xml:space="preserve"> column.</w:t>
      </w:r>
    </w:p>
    <w:p w14:paraId="61659941" w14:textId="56EA0A40" w:rsidR="00981C39" w:rsidRDefault="00047FEA" w:rsidP="00505ED3">
      <w:pPr>
        <w:keepNext/>
      </w:pPr>
      <w:r>
        <w:lastRenderedPageBreak/>
        <w:t xml:space="preserve">Now that you understand the purpose of the </w:t>
      </w:r>
      <w:r w:rsidR="00550172">
        <w:t>"</w:t>
      </w:r>
      <w:r>
        <w:t>styles</w:t>
      </w:r>
      <w:r w:rsidR="00550172">
        <w:t>"</w:t>
      </w:r>
      <w:r>
        <w:t xml:space="preserve"> worksheet, let</w:t>
      </w:r>
      <w:r w:rsidR="00E0663D" w:rsidRPr="00E0663D">
        <w:t>'</w:t>
      </w:r>
      <w:r>
        <w:t>s add in the style definition we just created for the Cunningham family.</w:t>
      </w:r>
      <w:r w:rsidR="00981C39">
        <w:t xml:space="preserve"> Select the </w:t>
      </w:r>
      <w:r w:rsidR="00981C39" w:rsidRPr="00981C39">
        <w:rPr>
          <w:i/>
          <w:iCs/>
        </w:rPr>
        <w:t xml:space="preserve">Add to </w:t>
      </w:r>
      <w:r w:rsidR="00E0663D" w:rsidRPr="00E0663D">
        <w:rPr>
          <w:i/>
          <w:iCs/>
        </w:rPr>
        <w:t>'</w:t>
      </w:r>
      <w:r w:rsidR="00981C39" w:rsidRPr="00981C39">
        <w:rPr>
          <w:i/>
          <w:iCs/>
        </w:rPr>
        <w:t>styles</w:t>
      </w:r>
      <w:r w:rsidR="00E0663D" w:rsidRPr="00E0663D">
        <w:rPr>
          <w:i/>
          <w:iCs/>
        </w:rPr>
        <w:t>'</w:t>
      </w:r>
      <w:r w:rsidR="00981C39">
        <w:t xml:space="preserve"> button to transfer the style to the </w:t>
      </w:r>
      <w:r w:rsidR="00E0663D" w:rsidRPr="00E0663D">
        <w:t>'</w:t>
      </w:r>
      <w:r w:rsidR="00981C39">
        <w:t>styles</w:t>
      </w:r>
      <w:r w:rsidR="00E0663D" w:rsidRPr="00E0663D">
        <w:t>'</w:t>
      </w:r>
      <w:r w:rsidR="00981C39">
        <w:t xml:space="preserve"> worksheet.</w:t>
      </w:r>
    </w:p>
    <w:p w14:paraId="30D09012" w14:textId="75C5B3A1" w:rsidR="00505ED3" w:rsidRDefault="00505ED3" w:rsidP="00505ED3">
      <w:pPr>
        <w:keepNext/>
      </w:pPr>
      <w:r w:rsidRPr="00360F4C">
        <w:rPr>
          <w:noProof/>
          <w:lang w:eastAsia="en-US"/>
        </w:rPr>
        <mc:AlternateContent>
          <mc:Choice Requires="wps">
            <w:drawing>
              <wp:anchor distT="0" distB="0" distL="114300" distR="114300" simplePos="0" relativeHeight="252060160" behindDoc="0" locked="0" layoutInCell="1" allowOverlap="1" wp14:anchorId="6FA7E21A" wp14:editId="7EFF4F2C">
                <wp:simplePos x="0" y="0"/>
                <wp:positionH relativeFrom="margin">
                  <wp:posOffset>636105</wp:posOffset>
                </wp:positionH>
                <wp:positionV relativeFrom="paragraph">
                  <wp:posOffset>288234</wp:posOffset>
                </wp:positionV>
                <wp:extent cx="914400" cy="218661"/>
                <wp:effectExtent l="0" t="0" r="19050" b="10160"/>
                <wp:wrapNone/>
                <wp:docPr id="6449" name="Rectangle 6449"/>
                <wp:cNvGraphicFramePr/>
                <a:graphic xmlns:a="http://schemas.openxmlformats.org/drawingml/2006/main">
                  <a:graphicData uri="http://schemas.microsoft.com/office/word/2010/wordprocessingShape">
                    <wps:wsp>
                      <wps:cNvSpPr/>
                      <wps:spPr>
                        <a:xfrm>
                          <a:off x="0" y="0"/>
                          <a:ext cx="914400"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A735C" id="Rectangle 6449" o:spid="_x0000_s1026" style="position:absolute;margin-left:50.1pt;margin-top:22.7pt;width:1in;height:17.2pt;z-index:2520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" filled="f" strokecolor="red" strokeweight="1.5pt">
                <w10:wrap anchorx="margin"/>
              </v:rect>
            </w:pict>
          </mc:Fallback>
        </mc:AlternateContent>
      </w:r>
      <w:r>
        <w:rPr>
          <w:noProof/>
          <w:lang w:eastAsia="en-US"/>
        </w:rPr>
        <w:drawing>
          <wp:inline distT="0" distB="0" distL="0" distR="0" wp14:anchorId="3E797618" wp14:editId="5ACCE688">
            <wp:extent cx="6400800" cy="3801745"/>
            <wp:effectExtent l="57150" t="57150" r="114300" b="122555"/>
            <wp:docPr id="6728" name="Picture 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00800" cy="38017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891722" w14:textId="7D3C9727" w:rsidR="00505ED3" w:rsidRDefault="00505ED3" w:rsidP="00505ED3">
      <w:pPr>
        <w:keepNext/>
      </w:pPr>
    </w:p>
    <w:p w14:paraId="187FBCF7" w14:textId="63E0FA0D" w:rsidR="00505ED3" w:rsidRDefault="00505ED3" w:rsidP="00505ED3">
      <w:pPr>
        <w:keepNext/>
      </w:pPr>
    </w:p>
    <w:p w14:paraId="48E5B2CB" w14:textId="4B55B1D3" w:rsidR="00505ED3" w:rsidRDefault="00505ED3" w:rsidP="00505ED3">
      <w:pPr>
        <w:keepNext/>
      </w:pPr>
    </w:p>
    <w:p w14:paraId="3193D36E" w14:textId="222F6A02" w:rsidR="00505ED3" w:rsidRDefault="00505ED3" w:rsidP="00505ED3">
      <w:pPr>
        <w:keepNext/>
      </w:pPr>
    </w:p>
    <w:p w14:paraId="1002A1C0" w14:textId="4AD0B6C2" w:rsidR="00505ED3" w:rsidRDefault="00505ED3" w:rsidP="00505ED3">
      <w:pPr>
        <w:keepNext/>
      </w:pPr>
    </w:p>
    <w:p w14:paraId="4400005A" w14:textId="06D3A4CF" w:rsidR="00505ED3" w:rsidRDefault="00505ED3" w:rsidP="00505ED3">
      <w:pPr>
        <w:keepNext/>
      </w:pPr>
    </w:p>
    <w:p w14:paraId="00665FB6" w14:textId="784DCB47" w:rsidR="00505ED3" w:rsidRDefault="00505ED3" w:rsidP="00505ED3">
      <w:pPr>
        <w:keepNext/>
      </w:pPr>
    </w:p>
    <w:p w14:paraId="5B7C66D1" w14:textId="6A29E20B" w:rsidR="00505ED3" w:rsidRDefault="00505ED3" w:rsidP="00505ED3">
      <w:pPr>
        <w:keepNext/>
      </w:pPr>
    </w:p>
    <w:p w14:paraId="63D1B0E9" w14:textId="22237133" w:rsidR="00505ED3" w:rsidRDefault="00505ED3" w:rsidP="00505ED3">
      <w:pPr>
        <w:keepNext/>
      </w:pPr>
    </w:p>
    <w:p w14:paraId="44BA6DEB" w14:textId="6F4F4CCB" w:rsidR="00505ED3" w:rsidRDefault="00505ED3" w:rsidP="00505ED3">
      <w:pPr>
        <w:keepNext/>
      </w:pPr>
    </w:p>
    <w:p w14:paraId="504207B9" w14:textId="694DDC1E" w:rsidR="00505ED3" w:rsidRDefault="00505ED3" w:rsidP="00505ED3">
      <w:pPr>
        <w:keepNext/>
      </w:pPr>
    </w:p>
    <w:p w14:paraId="6B026867" w14:textId="659B7D8E" w:rsidR="00505ED3" w:rsidRDefault="00505ED3" w:rsidP="00505ED3">
      <w:pPr>
        <w:keepNext/>
      </w:pPr>
    </w:p>
    <w:p w14:paraId="1CF0C190" w14:textId="5E89F96C" w:rsidR="00047FEA" w:rsidRDefault="00047FEA" w:rsidP="00505ED3">
      <w:pPr>
        <w:pStyle w:val="ListParagraph"/>
        <w:keepNext/>
        <w:numPr>
          <w:ilvl w:val="0"/>
          <w:numId w:val="16"/>
        </w:numPr>
      </w:pPr>
      <w:r w:rsidRPr="009C28B1">
        <w:rPr>
          <w:b/>
        </w:rPr>
        <w:lastRenderedPageBreak/>
        <w:t>Step 1</w:t>
      </w:r>
      <w:r>
        <w:t xml:space="preserve"> </w:t>
      </w:r>
      <w:r w:rsidR="005329FB">
        <w:t>-</w:t>
      </w:r>
      <w:r>
        <w:t xml:space="preserve"> </w:t>
      </w:r>
      <w:r w:rsidR="00981C39">
        <w:t>A</w:t>
      </w:r>
      <w:r>
        <w:t xml:space="preserve"> row </w:t>
      </w:r>
      <w:r w:rsidR="00981C39">
        <w:t xml:space="preserve">has been inserted at the bottom of the list </w:t>
      </w:r>
      <w:r>
        <w:t>within the r</w:t>
      </w:r>
      <w:r w:rsidR="008E1C93">
        <w:t xml:space="preserve">ange marked by the dark border </w:t>
      </w:r>
      <w:r>
        <w:t xml:space="preserve">so that the style name </w:t>
      </w:r>
      <w:r w:rsidR="008E1C93">
        <w:t xml:space="preserve">is contained within the named </w:t>
      </w:r>
      <w:r w:rsidR="00C36A6E">
        <w:t>range and</w:t>
      </w:r>
      <w:r w:rsidR="008E1C93">
        <w:t xml:space="preserve"> will appear in the dropdown list </w:t>
      </w:r>
      <w:r w:rsidR="008906B1">
        <w:t xml:space="preserve">of style choices </w:t>
      </w:r>
      <w:r w:rsidR="008E1C93">
        <w:t xml:space="preserve">on the </w:t>
      </w:r>
      <w:r w:rsidR="00E0663D" w:rsidRPr="00E0663D">
        <w:t>'</w:t>
      </w:r>
      <w:r w:rsidR="008E1C93">
        <w:t>data</w:t>
      </w:r>
      <w:r w:rsidR="00E0663D" w:rsidRPr="00E0663D">
        <w:t>'</w:t>
      </w:r>
      <w:r w:rsidR="008906B1">
        <w:t xml:space="preserve"> worksheet</w:t>
      </w:r>
      <w:r>
        <w:t xml:space="preserve">. </w:t>
      </w:r>
      <w:r w:rsidR="00981C39">
        <w:t xml:space="preserve">The "Style Name" cell is selected, and you may type over the temporary name </w:t>
      </w:r>
      <w:r w:rsidR="0019676E">
        <w:t>(</w:t>
      </w:r>
      <w:r w:rsidR="00C36A6E">
        <w:t>e.g.,</w:t>
      </w:r>
      <w:r w:rsidR="0019676E">
        <w:t xml:space="preserve"> </w:t>
      </w:r>
      <w:r w:rsidR="0019676E" w:rsidRPr="0019676E">
        <w:rPr>
          <w:i/>
          <w:iCs/>
        </w:rPr>
        <w:t>Node style 21</w:t>
      </w:r>
      <w:r w:rsidR="0019676E">
        <w:t xml:space="preserve">) </w:t>
      </w:r>
      <w:r w:rsidR="00981C39">
        <w:t>which has been assigned</w:t>
      </w:r>
      <w:r>
        <w:t>.</w:t>
      </w:r>
    </w:p>
    <w:p w14:paraId="6E5BE615" w14:textId="733999DC" w:rsidR="00E12724" w:rsidRDefault="0019676E" w:rsidP="00505ED3">
      <w:pPr>
        <w:keepNext/>
      </w:pPr>
      <w:r w:rsidRPr="00360F4C">
        <w:rPr>
          <w:noProof/>
          <w:lang w:eastAsia="en-US"/>
        </w:rPr>
        <mc:AlternateContent>
          <mc:Choice Requires="wps">
            <w:drawing>
              <wp:anchor distT="0" distB="0" distL="114300" distR="114300" simplePos="0" relativeHeight="252062208" behindDoc="0" locked="0" layoutInCell="1" allowOverlap="1" wp14:anchorId="03D076F3" wp14:editId="1F8D65D8">
                <wp:simplePos x="0" y="0"/>
                <wp:positionH relativeFrom="margin">
                  <wp:posOffset>450850</wp:posOffset>
                </wp:positionH>
                <wp:positionV relativeFrom="paragraph">
                  <wp:posOffset>3727450</wp:posOffset>
                </wp:positionV>
                <wp:extent cx="1212850" cy="171450"/>
                <wp:effectExtent l="0" t="0" r="25400" b="19050"/>
                <wp:wrapNone/>
                <wp:docPr id="176" name="Rectangle 176"/>
                <wp:cNvGraphicFramePr/>
                <a:graphic xmlns:a="http://schemas.openxmlformats.org/drawingml/2006/main">
                  <a:graphicData uri="http://schemas.microsoft.com/office/word/2010/wordprocessingShape">
                    <wps:wsp>
                      <wps:cNvSpPr/>
                      <wps:spPr>
                        <a:xfrm>
                          <a:off x="0" y="0"/>
                          <a:ext cx="12128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B57DC" id="Rectangle 176" o:spid="_x0000_s1026" style="position:absolute;margin-left:35.5pt;margin-top:293.5pt;width:95.5pt;height:13.5pt;z-index:2520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" filled="f" strokecolor="red" strokeweight="1.5pt">
                <w10:wrap anchorx="margin"/>
              </v:rect>
            </w:pict>
          </mc:Fallback>
        </mc:AlternateContent>
      </w:r>
      <w:r w:rsidR="00E12724">
        <w:rPr>
          <w:noProof/>
          <w:lang w:eastAsia="en-US"/>
        </w:rPr>
        <w:drawing>
          <wp:inline distT="0" distB="0" distL="0" distR="0" wp14:anchorId="4713EAE9" wp14:editId="54535425">
            <wp:extent cx="6400800" cy="3929380"/>
            <wp:effectExtent l="57150" t="57150" r="95250" b="90170"/>
            <wp:docPr id="6350" name="Picture 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00800" cy="39293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9B426F" w14:textId="01D2AA0B" w:rsidR="0019676E" w:rsidRDefault="0019676E" w:rsidP="0019676E">
      <w:pPr>
        <w:pStyle w:val="ListParagraph"/>
        <w:numPr>
          <w:ilvl w:val="0"/>
          <w:numId w:val="16"/>
        </w:numPr>
      </w:pPr>
      <w:r w:rsidRPr="009C28B1">
        <w:rPr>
          <w:b/>
        </w:rPr>
        <w:t>Step 2</w:t>
      </w:r>
      <w:r>
        <w:t xml:space="preserve"> </w:t>
      </w:r>
      <w:r w:rsidR="005329FB">
        <w:t>-</w:t>
      </w:r>
      <w:r>
        <w:t xml:space="preserve"> Type "Cunningham Family" as the "Style Name" name</w:t>
      </w:r>
    </w:p>
    <w:p w14:paraId="5F505BDD" w14:textId="5F61E326" w:rsidR="0019676E" w:rsidRDefault="0019676E" w:rsidP="0019676E">
      <w:pPr>
        <w:pStyle w:val="ListParagraph"/>
        <w:numPr>
          <w:ilvl w:val="0"/>
          <w:numId w:val="16"/>
        </w:numPr>
      </w:pPr>
      <w:r w:rsidRPr="009C28B1">
        <w:rPr>
          <w:b/>
        </w:rPr>
        <w:t>Step 3</w:t>
      </w:r>
      <w:r>
        <w:t xml:space="preserve"> </w:t>
      </w:r>
      <w:r w:rsidR="005329FB">
        <w:t>-</w:t>
      </w:r>
      <w:r>
        <w:t xml:space="preserve"> Observe that the style definition has been copied from the </w:t>
      </w:r>
      <w:r w:rsidR="00E0663D" w:rsidRPr="00E0663D">
        <w:t>'</w:t>
      </w:r>
      <w:r>
        <w:t>Style Designer</w:t>
      </w:r>
      <w:r w:rsidR="00E0663D" w:rsidRPr="00E0663D">
        <w:t>'</w:t>
      </w:r>
      <w:r>
        <w:t>.</w:t>
      </w:r>
    </w:p>
    <w:p w14:paraId="28E10853" w14:textId="5B638733" w:rsidR="0019676E" w:rsidRDefault="0019676E" w:rsidP="0019676E">
      <w:pPr>
        <w:pStyle w:val="ListParagraph"/>
        <w:numPr>
          <w:ilvl w:val="0"/>
          <w:numId w:val="16"/>
        </w:numPr>
      </w:pPr>
      <w:r w:rsidRPr="009C28B1">
        <w:rPr>
          <w:b/>
        </w:rPr>
        <w:t>Step 4</w:t>
      </w:r>
      <w:r>
        <w:t xml:space="preserve"> </w:t>
      </w:r>
      <w:r w:rsidR="005329FB">
        <w:t>-</w:t>
      </w:r>
      <w:r>
        <w:t xml:space="preserve"> Observe that the "Style Type" value has been set to "node"</w:t>
      </w:r>
    </w:p>
    <w:p w14:paraId="5C0931B1" w14:textId="757D39DD" w:rsidR="0019676E" w:rsidRDefault="0019676E" w:rsidP="0019676E">
      <w:pPr>
        <w:pStyle w:val="ListParagraph"/>
        <w:numPr>
          <w:ilvl w:val="0"/>
          <w:numId w:val="16"/>
        </w:numPr>
      </w:pPr>
      <w:r w:rsidRPr="009C28B1">
        <w:rPr>
          <w:b/>
        </w:rPr>
        <w:t>Step 5</w:t>
      </w:r>
      <w:r>
        <w:t xml:space="preserve"> </w:t>
      </w:r>
      <w:r w:rsidR="005329FB">
        <w:t>-</w:t>
      </w:r>
      <w:r>
        <w:t xml:space="preserve"> Observe that the switches in the remaining columns are all set to "yes".</w:t>
      </w:r>
    </w:p>
    <w:p w14:paraId="56969BC7" w14:textId="77777777" w:rsidR="00E12724" w:rsidRDefault="00E12724" w:rsidP="00E12724"/>
    <w:p w14:paraId="6AE30DB6" w14:textId="3B405436" w:rsidR="009C28B1" w:rsidRDefault="009C28B1" w:rsidP="00504F26">
      <w:pPr>
        <w:keepNext/>
      </w:pPr>
      <w:r>
        <w:lastRenderedPageBreak/>
        <w:t xml:space="preserve">The </w:t>
      </w:r>
      <w:r w:rsidR="00E0663D" w:rsidRPr="00E0663D">
        <w:t>'</w:t>
      </w:r>
      <w:r>
        <w:t>styles</w:t>
      </w:r>
      <w:r w:rsidR="00550172">
        <w:t>"</w:t>
      </w:r>
      <w:r>
        <w:t xml:space="preserve"> worksheet should now look as follows:</w:t>
      </w:r>
    </w:p>
    <w:p w14:paraId="2391F8F4" w14:textId="16F2568B" w:rsidR="009C28B1" w:rsidRDefault="0019676E" w:rsidP="00504F26">
      <w:pPr>
        <w:keepNext/>
        <w:jc w:val="center"/>
      </w:pPr>
      <w:r w:rsidRPr="00360F4C">
        <w:rPr>
          <w:noProof/>
          <w:lang w:eastAsia="en-US"/>
        </w:rPr>
        <mc:AlternateContent>
          <mc:Choice Requires="wps">
            <w:drawing>
              <wp:anchor distT="0" distB="0" distL="114300" distR="114300" simplePos="0" relativeHeight="251802112" behindDoc="0" locked="0" layoutInCell="1" allowOverlap="1" wp14:anchorId="2CA58152" wp14:editId="3F38CCD8">
                <wp:simplePos x="0" y="0"/>
                <wp:positionH relativeFrom="margin">
                  <wp:posOffset>412750</wp:posOffset>
                </wp:positionH>
                <wp:positionV relativeFrom="paragraph">
                  <wp:posOffset>3819525</wp:posOffset>
                </wp:positionV>
                <wp:extent cx="5988050" cy="462280"/>
                <wp:effectExtent l="0" t="0" r="12700" b="13970"/>
                <wp:wrapNone/>
                <wp:docPr id="6151" name="Rectangle 6151"/>
                <wp:cNvGraphicFramePr/>
                <a:graphic xmlns:a="http://schemas.openxmlformats.org/drawingml/2006/main">
                  <a:graphicData uri="http://schemas.microsoft.com/office/word/2010/wordprocessingShape">
                    <wps:wsp>
                      <wps:cNvSpPr/>
                      <wps:spPr>
                        <a:xfrm>
                          <a:off x="0" y="0"/>
                          <a:ext cx="5988050" cy="462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B8AE" id="Rectangle 6151" o:spid="_x0000_s1026" style="position:absolute;margin-left:32.5pt;margin-top:300.75pt;width:471.5pt;height:36.4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" filled="f" strokecolor="red" strokeweight="1.5pt">
                <w10:wrap anchorx="margin"/>
              </v:rect>
            </w:pict>
          </mc:Fallback>
        </mc:AlternateContent>
      </w:r>
      <w:r>
        <w:rPr>
          <w:noProof/>
          <w:lang w:eastAsia="en-US"/>
        </w:rPr>
        <w:drawing>
          <wp:inline distT="0" distB="0" distL="0" distR="0" wp14:anchorId="55411964" wp14:editId="0313054B">
            <wp:extent cx="6400800" cy="4317365"/>
            <wp:effectExtent l="57150" t="57150" r="95250" b="102235"/>
            <wp:docPr id="6351" name="Picture 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00800" cy="43173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C22326" w:rsidRPr="00C22326">
        <w:rPr>
          <w:noProof/>
          <w:lang w:eastAsia="en-US"/>
        </w:rPr>
        <w:t xml:space="preserve"> </w:t>
      </w:r>
    </w:p>
    <w:p w14:paraId="3208699B" w14:textId="160C14A8" w:rsidR="009C28B1" w:rsidRDefault="00366B7A" w:rsidP="00023AB8">
      <w:r>
        <w:t>Next,</w:t>
      </w:r>
      <w:r w:rsidR="009C28B1">
        <w:t xml:space="preserve"> we will return to the </w:t>
      </w:r>
      <w:r w:rsidR="00550172">
        <w:t>"</w:t>
      </w:r>
      <w:r w:rsidR="009C28B1">
        <w:t>data</w:t>
      </w:r>
      <w:r w:rsidR="00550172">
        <w:t>"</w:t>
      </w:r>
      <w:r w:rsidR="009C28B1">
        <w:t xml:space="preserve"> worksheet and use the new style definition.</w:t>
      </w:r>
    </w:p>
    <w:p w14:paraId="07C8254C" w14:textId="1531C254" w:rsidR="00E12724" w:rsidRDefault="00E12724" w:rsidP="00023AB8"/>
    <w:p w14:paraId="244B7AC0" w14:textId="77777777" w:rsidR="00E12724" w:rsidRDefault="00E12724" w:rsidP="00023AB8"/>
    <w:p w14:paraId="7EB0DCAE" w14:textId="77777777" w:rsidR="009C28B1" w:rsidRDefault="009C28B1" w:rsidP="00385567">
      <w:pPr>
        <w:pStyle w:val="Heading2"/>
        <w:pageBreakBefore/>
      </w:pPr>
      <w:bookmarkStart w:id="114" w:name="_Toc100494639"/>
      <w:r>
        <w:lastRenderedPageBreak/>
        <w:t>Apply</w:t>
      </w:r>
      <w:r w:rsidR="000B7B30">
        <w:t>ing C</w:t>
      </w:r>
      <w:r>
        <w:t>ustom Style</w:t>
      </w:r>
      <w:r w:rsidR="000B7B30">
        <w:t>s</w:t>
      </w:r>
      <w:bookmarkEnd w:id="114"/>
    </w:p>
    <w:p w14:paraId="620F039C" w14:textId="79778CA5" w:rsidR="00FE4299" w:rsidRDefault="00FE4299" w:rsidP="00023AB8">
      <w:r>
        <w:t xml:space="preserve">Return to the </w:t>
      </w:r>
      <w:r w:rsidR="00550172">
        <w:t>"</w:t>
      </w:r>
      <w:r>
        <w:t>data</w:t>
      </w:r>
      <w:r w:rsidR="00550172">
        <w:t>"</w:t>
      </w:r>
      <w:r>
        <w:t xml:space="preserve"> worksheet and unhide the </w:t>
      </w:r>
      <w:r w:rsidR="00E0663D" w:rsidRPr="00E0663D">
        <w:t>'</w:t>
      </w:r>
      <w:r w:rsidR="0019676E">
        <w:t>Style Name</w:t>
      </w:r>
      <w:r w:rsidR="00E0663D" w:rsidRPr="00E0663D">
        <w:t>'</w:t>
      </w:r>
      <w:r w:rsidR="0019676E">
        <w:t xml:space="preserve"> column by checking </w:t>
      </w:r>
      <w:r w:rsidR="00E0663D" w:rsidRPr="00E0663D">
        <w:t>'</w:t>
      </w:r>
      <w:r w:rsidR="0019676E">
        <w:t>Style Name</w:t>
      </w:r>
      <w:r w:rsidR="00E0663D" w:rsidRPr="00E0663D">
        <w:t>'</w:t>
      </w:r>
      <w:r w:rsidR="0019676E">
        <w:t xml:space="preserve"> on the </w:t>
      </w:r>
      <w:r w:rsidR="00E0663D" w:rsidRPr="00E0663D">
        <w:t>'</w:t>
      </w:r>
      <w:r w:rsidR="0019676E">
        <w:t>Show/Hide Columns</w:t>
      </w:r>
      <w:r w:rsidR="00E0663D" w:rsidRPr="00E0663D">
        <w:t>'</w:t>
      </w:r>
      <w:r w:rsidR="0019676E">
        <w:t xml:space="preserve"> dropdown list on the Graphviz tab</w:t>
      </w:r>
      <w:r>
        <w:t>.</w:t>
      </w:r>
    </w:p>
    <w:p w14:paraId="750A5002" w14:textId="39F20356" w:rsidR="006C1C9F" w:rsidRDefault="0019676E" w:rsidP="00023AB8">
      <w:r w:rsidRPr="00360F4C">
        <w:rPr>
          <w:noProof/>
          <w:lang w:eastAsia="en-US"/>
        </w:rPr>
        <mc:AlternateContent>
          <mc:Choice Requires="wps">
            <w:drawing>
              <wp:anchor distT="0" distB="0" distL="114300" distR="114300" simplePos="0" relativeHeight="252064256" behindDoc="0" locked="0" layoutInCell="1" allowOverlap="1" wp14:anchorId="6E3C46D5" wp14:editId="035A90E7">
                <wp:simplePos x="0" y="0"/>
                <wp:positionH relativeFrom="margin">
                  <wp:posOffset>0</wp:posOffset>
                </wp:positionH>
                <wp:positionV relativeFrom="paragraph">
                  <wp:posOffset>2540</wp:posOffset>
                </wp:positionV>
                <wp:extent cx="1562100" cy="2571750"/>
                <wp:effectExtent l="0" t="0" r="19050" b="19050"/>
                <wp:wrapNone/>
                <wp:docPr id="177" name="Rectangle 177"/>
                <wp:cNvGraphicFramePr/>
                <a:graphic xmlns:a="http://schemas.openxmlformats.org/drawingml/2006/main">
                  <a:graphicData uri="http://schemas.microsoft.com/office/word/2010/wordprocessingShape">
                    <wps:wsp>
                      <wps:cNvSpPr/>
                      <wps:spPr>
                        <a:xfrm>
                          <a:off x="0" y="0"/>
                          <a:ext cx="1562100"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BC03C" id="Rectangle 177" o:spid="_x0000_s1026" style="position:absolute;margin-left:0;margin-top:.2pt;width:123pt;height:202.5pt;z-index:25206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" filled="f" strokecolor="red" strokeweight="1.5pt">
                <w10:wrap anchorx="margin"/>
              </v:rect>
            </w:pict>
          </mc:Fallback>
        </mc:AlternateContent>
      </w:r>
      <w:r w:rsidR="006C1C9F">
        <w:rPr>
          <w:noProof/>
          <w:lang w:eastAsia="en-US"/>
        </w:rPr>
        <w:drawing>
          <wp:inline distT="0" distB="0" distL="0" distR="0" wp14:anchorId="42A30C0B" wp14:editId="2835A22D">
            <wp:extent cx="1638300" cy="2638425"/>
            <wp:effectExtent l="0" t="0" r="0" b="9525"/>
            <wp:docPr id="6352" name="Picture 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38300" cy="2638425"/>
                    </a:xfrm>
                    <a:prstGeom prst="rect">
                      <a:avLst/>
                    </a:prstGeom>
                  </pic:spPr>
                </pic:pic>
              </a:graphicData>
            </a:graphic>
          </wp:inline>
        </w:drawing>
      </w:r>
    </w:p>
    <w:p w14:paraId="27AC62DA" w14:textId="6BF0E8FA" w:rsidR="009C28B1" w:rsidRDefault="009C28B1" w:rsidP="00023AB8">
      <w:r>
        <w:t xml:space="preserve">If you click on a cell in the </w:t>
      </w:r>
      <w:r w:rsidR="00550172">
        <w:t>"</w:t>
      </w:r>
      <w:r>
        <w:t>Style</w:t>
      </w:r>
      <w:r w:rsidR="00550172">
        <w:t>"</w:t>
      </w:r>
      <w:r>
        <w:t xml:space="preserve"> </w:t>
      </w:r>
      <w:r w:rsidR="00553563">
        <w:t xml:space="preserve">column </w:t>
      </w:r>
      <w:r>
        <w:t xml:space="preserve">you should see that </w:t>
      </w:r>
      <w:r w:rsidR="00550172">
        <w:t>"</w:t>
      </w:r>
      <w:r>
        <w:t>Cunningham</w:t>
      </w:r>
      <w:r w:rsidR="00550172">
        <w:t>"</w:t>
      </w:r>
      <w:r>
        <w:t xml:space="preserve"> family is now a choice in the dropdown list:</w:t>
      </w:r>
    </w:p>
    <w:p w14:paraId="1B58FE12" w14:textId="77777777" w:rsidR="009C28B1" w:rsidRDefault="008B0BCE" w:rsidP="00501CAE">
      <w:pPr>
        <w:jc w:val="center"/>
      </w:pPr>
      <w:r w:rsidRPr="00360F4C">
        <w:rPr>
          <w:noProof/>
          <w:lang w:eastAsia="en-US"/>
        </w:rPr>
        <mc:AlternateContent>
          <mc:Choice Requires="wps">
            <w:drawing>
              <wp:anchor distT="0" distB="0" distL="114300" distR="114300" simplePos="0" relativeHeight="251748864" behindDoc="0" locked="0" layoutInCell="1" allowOverlap="1" wp14:anchorId="3C81AE89" wp14:editId="483BACC2">
                <wp:simplePos x="0" y="0"/>
                <wp:positionH relativeFrom="margin">
                  <wp:posOffset>4716145</wp:posOffset>
                </wp:positionH>
                <wp:positionV relativeFrom="paragraph">
                  <wp:posOffset>1574165</wp:posOffset>
                </wp:positionV>
                <wp:extent cx="1492250" cy="148563"/>
                <wp:effectExtent l="0" t="0" r="12700" b="23495"/>
                <wp:wrapNone/>
                <wp:docPr id="6144" name="Rectangle 6144"/>
                <wp:cNvGraphicFramePr/>
                <a:graphic xmlns:a="http://schemas.openxmlformats.org/drawingml/2006/main">
                  <a:graphicData uri="http://schemas.microsoft.com/office/word/2010/wordprocessingShape">
                    <wps:wsp>
                      <wps:cNvSpPr/>
                      <wps:spPr>
                        <a:xfrm>
                          <a:off x="0" y="0"/>
                          <a:ext cx="1492250" cy="148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FB50" id="Rectangle 6144" o:spid="_x0000_s1026" style="position:absolute;margin-left:371.35pt;margin-top:123.95pt;width:117.5pt;height:11.7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Y47mQIAAIs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" filled="f" strokecolor="red" strokeweight="1.5pt">
                <w10:wrap anchorx="margin"/>
              </v:rect>
            </w:pict>
          </mc:Fallback>
        </mc:AlternateContent>
      </w:r>
      <w:r w:rsidR="006C1C9F">
        <w:rPr>
          <w:noProof/>
          <w:lang w:eastAsia="en-US"/>
        </w:rPr>
        <w:drawing>
          <wp:inline distT="0" distB="0" distL="0" distR="0" wp14:anchorId="7A991CDC" wp14:editId="4D7F674C">
            <wp:extent cx="6286500" cy="3867150"/>
            <wp:effectExtent l="57150" t="57150" r="95250" b="95250"/>
            <wp:docPr id="6353" name="Picture 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286500" cy="38671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17A6D8" w14:textId="0476EC32" w:rsidR="009C28B1" w:rsidRDefault="009C28B1" w:rsidP="00501CAE">
      <w:pPr>
        <w:keepNext/>
      </w:pPr>
      <w:r>
        <w:lastRenderedPageBreak/>
        <w:t xml:space="preserve">Change the style from </w:t>
      </w:r>
      <w:r w:rsidR="00550172">
        <w:t>"</w:t>
      </w:r>
      <w:r>
        <w:t>node</w:t>
      </w:r>
      <w:r w:rsidR="00550172">
        <w:t>"</w:t>
      </w:r>
      <w:r>
        <w:t xml:space="preserve"> to </w:t>
      </w:r>
      <w:r w:rsidR="00550172">
        <w:t>"</w:t>
      </w:r>
      <w:r>
        <w:t>Cunningham Family</w:t>
      </w:r>
      <w:r w:rsidR="00550172">
        <w:t>"</w:t>
      </w:r>
      <w:r>
        <w:t xml:space="preserve"> for Howard, Marion, Richard, and Joanie Cunningham. The </w:t>
      </w:r>
      <w:r w:rsidR="00550172">
        <w:t>"</w:t>
      </w:r>
      <w:r>
        <w:t>data</w:t>
      </w:r>
      <w:r w:rsidR="00550172">
        <w:t>"</w:t>
      </w:r>
      <w:r>
        <w:t xml:space="preserve"> worksheet should now look as follows:</w:t>
      </w:r>
    </w:p>
    <w:p w14:paraId="6668900C" w14:textId="77777777" w:rsidR="009C28B1" w:rsidRDefault="008B0BCE" w:rsidP="00501CAE">
      <w:pPr>
        <w:keepNext/>
      </w:pPr>
      <w:r w:rsidRPr="00360F4C">
        <w:rPr>
          <w:noProof/>
          <w:lang w:eastAsia="en-US"/>
        </w:rPr>
        <mc:AlternateContent>
          <mc:Choice Requires="wps">
            <w:drawing>
              <wp:anchor distT="0" distB="0" distL="114300" distR="114300" simplePos="0" relativeHeight="251750912" behindDoc="0" locked="0" layoutInCell="1" allowOverlap="1" wp14:anchorId="7CC57963" wp14:editId="7A21972D">
                <wp:simplePos x="0" y="0"/>
                <wp:positionH relativeFrom="margin">
                  <wp:posOffset>4756150</wp:posOffset>
                </wp:positionH>
                <wp:positionV relativeFrom="paragraph">
                  <wp:posOffset>843915</wp:posOffset>
                </wp:positionV>
                <wp:extent cx="1428750" cy="1352550"/>
                <wp:effectExtent l="0" t="0" r="19050" b="19050"/>
                <wp:wrapNone/>
                <wp:docPr id="6145" name="Rectangle 6145"/>
                <wp:cNvGraphicFramePr/>
                <a:graphic xmlns:a="http://schemas.openxmlformats.org/drawingml/2006/main">
                  <a:graphicData uri="http://schemas.microsoft.com/office/word/2010/wordprocessingShape">
                    <wps:wsp>
                      <wps:cNvSpPr/>
                      <wps:spPr>
                        <a:xfrm>
                          <a:off x="0" y="0"/>
                          <a:ext cx="1428750" cy="135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216F" id="Rectangle 6145" o:spid="_x0000_s1026" style="position:absolute;margin-left:374.5pt;margin-top:66.45pt;width:112.5pt;height:106.5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" filled="f" strokecolor="red" strokeweight="1.5pt">
                <w10:wrap anchorx="margin"/>
              </v:rect>
            </w:pict>
          </mc:Fallback>
        </mc:AlternateContent>
      </w:r>
      <w:r w:rsidR="00FE4299" w:rsidRPr="00FE4299">
        <w:rPr>
          <w:noProof/>
          <w:lang w:eastAsia="en-US"/>
        </w:rPr>
        <w:t xml:space="preserve"> </w:t>
      </w:r>
      <w:r w:rsidR="003924ED">
        <w:rPr>
          <w:noProof/>
          <w:lang w:eastAsia="en-US"/>
        </w:rPr>
        <w:drawing>
          <wp:inline distT="0" distB="0" distL="0" distR="0" wp14:anchorId="1D5AED8C" wp14:editId="2B69E137">
            <wp:extent cx="6134100" cy="3924300"/>
            <wp:effectExtent l="57150" t="57150" r="95250" b="95250"/>
            <wp:docPr id="6354" name="Picture 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34100" cy="3924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6B058F" w14:textId="37AC2AC8" w:rsidR="00BD1069" w:rsidRDefault="00BD1069" w:rsidP="00504F26">
      <w:pPr>
        <w:keepNext/>
        <w:pageBreakBefore/>
      </w:pPr>
      <w:r>
        <w:lastRenderedPageBreak/>
        <w:t xml:space="preserve">Press the </w:t>
      </w:r>
      <w:r w:rsidR="00550172">
        <w:t>"</w:t>
      </w:r>
      <w:r w:rsidR="008C14E9">
        <w:t>Refresh Graph</w:t>
      </w:r>
      <w:r w:rsidR="00550172">
        <w:t>"</w:t>
      </w:r>
      <w:r>
        <w:t xml:space="preserve"> button and the relationship graph now appears as:</w:t>
      </w:r>
    </w:p>
    <w:p w14:paraId="28C119B0" w14:textId="77777777" w:rsidR="00BD1069" w:rsidRDefault="003924ED" w:rsidP="00504F26">
      <w:pPr>
        <w:keepNext/>
        <w:jc w:val="center"/>
      </w:pPr>
      <w:r>
        <w:rPr>
          <w:noProof/>
          <w:lang w:eastAsia="en-US"/>
        </w:rPr>
        <w:drawing>
          <wp:inline distT="0" distB="0" distL="0" distR="0" wp14:anchorId="787289CC" wp14:editId="5D1D48B3">
            <wp:extent cx="6400800" cy="6620510"/>
            <wp:effectExtent l="0" t="0" r="0" b="8890"/>
            <wp:docPr id="63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6400800" cy="6620510"/>
                    </a:xfrm>
                    <a:prstGeom prst="rect">
                      <a:avLst/>
                    </a:prstGeom>
                  </pic:spPr>
                </pic:pic>
              </a:graphicData>
            </a:graphic>
          </wp:inline>
        </w:drawing>
      </w:r>
    </w:p>
    <w:p w14:paraId="13034D81" w14:textId="23997DD9" w:rsidR="00BD1069" w:rsidRDefault="00BD1069" w:rsidP="00504F26">
      <w:pPr>
        <w:pageBreakBefore/>
      </w:pPr>
      <w:r>
        <w:lastRenderedPageBreak/>
        <w:t xml:space="preserve">This change has made it very easy to see who the members of the Cunningham family are. Without repeating the details, </w:t>
      </w:r>
      <w:r w:rsidR="002549CF">
        <w:t>let</w:t>
      </w:r>
      <w:r w:rsidR="00E0663D" w:rsidRPr="00E0663D">
        <w:t>'</w:t>
      </w:r>
      <w:r w:rsidR="002549CF">
        <w:t>s</w:t>
      </w:r>
      <w:r>
        <w:t xml:space="preserve"> create two more node styles called </w:t>
      </w:r>
      <w:r w:rsidR="00550172">
        <w:t>"</w:t>
      </w:r>
      <w:proofErr w:type="spellStart"/>
      <w:r w:rsidR="00FA70FA">
        <w:t>Fonzarelli</w:t>
      </w:r>
      <w:proofErr w:type="spellEnd"/>
      <w:r w:rsidR="00FA70FA">
        <w:t xml:space="preserve"> </w:t>
      </w:r>
      <w:r>
        <w:t>Family</w:t>
      </w:r>
      <w:r w:rsidR="00550172">
        <w:t>"</w:t>
      </w:r>
      <w:r>
        <w:t xml:space="preserve"> and </w:t>
      </w:r>
      <w:r w:rsidR="00550172">
        <w:t>"</w:t>
      </w:r>
      <w:r>
        <w:t>Friends</w:t>
      </w:r>
      <w:r w:rsidR="00550172">
        <w:t>"</w:t>
      </w:r>
      <w:r>
        <w:t>. Their styles look as follows:</w:t>
      </w:r>
    </w:p>
    <w:tbl>
      <w:tblPr>
        <w:tblStyle w:val="ListTable3-Accent3"/>
        <w:tblW w:w="0" w:type="auto"/>
        <w:tblLook w:val="04A0" w:firstRow="1" w:lastRow="0" w:firstColumn="1" w:lastColumn="0" w:noHBand="0" w:noVBand="1"/>
      </w:tblPr>
      <w:tblGrid>
        <w:gridCol w:w="2065"/>
        <w:gridCol w:w="4648"/>
        <w:gridCol w:w="3357"/>
      </w:tblGrid>
      <w:tr w:rsidR="00BD1069" w:rsidRPr="00BD1069" w14:paraId="6E6B6E64" w14:textId="77777777" w:rsidTr="00501C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Pr>
          <w:p w14:paraId="00C11C2B" w14:textId="77777777" w:rsidR="00BD1069" w:rsidRPr="00BD1069" w:rsidRDefault="00BD1069" w:rsidP="00023AB8">
            <w:pPr>
              <w:rPr>
                <w:b w:val="0"/>
              </w:rPr>
            </w:pPr>
            <w:r w:rsidRPr="00BD1069">
              <w:rPr>
                <w:b w:val="0"/>
              </w:rPr>
              <w:t>Style</w:t>
            </w:r>
          </w:p>
        </w:tc>
        <w:tc>
          <w:tcPr>
            <w:tcW w:w="4648" w:type="dxa"/>
          </w:tcPr>
          <w:p w14:paraId="0B6249FB" w14:textId="77777777" w:rsidR="00BD1069" w:rsidRPr="00BD1069" w:rsidRDefault="00BD1069" w:rsidP="00023AB8">
            <w:pPr>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3357" w:type="dxa"/>
          </w:tcPr>
          <w:p w14:paraId="54BCEA0A" w14:textId="77777777" w:rsidR="00BD1069" w:rsidRPr="00BD1069" w:rsidRDefault="00BD1069" w:rsidP="00023AB8">
            <w:pPr>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BD1069" w14:paraId="38B71237" w14:textId="77777777" w:rsidTr="000A3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76D1F0" w14:textId="77777777" w:rsidR="00BD1069" w:rsidRPr="0029416D" w:rsidRDefault="00FA70FA" w:rsidP="00023AB8">
            <w:proofErr w:type="spellStart"/>
            <w:r>
              <w:t>Fonzarelli</w:t>
            </w:r>
            <w:proofErr w:type="spellEnd"/>
            <w:r>
              <w:t xml:space="preserve"> </w:t>
            </w:r>
            <w:r w:rsidR="00BD1069" w:rsidRPr="0029416D">
              <w:t>Family</w:t>
            </w:r>
          </w:p>
        </w:tc>
        <w:tc>
          <w:tcPr>
            <w:tcW w:w="4648" w:type="dxa"/>
          </w:tcPr>
          <w:p w14:paraId="2B60B556" w14:textId="2589ADDF" w:rsidR="00BD1069" w:rsidRPr="00FA7462" w:rsidRDefault="00BD1069" w:rsidP="00023AB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FA7462">
              <w:rPr>
                <w:rFonts w:ascii="Courier New" w:hAnsi="Courier New" w:cs="Courier New"/>
                <w:sz w:val="20"/>
              </w:rPr>
              <w:t>shape=</w:t>
            </w:r>
            <w:r w:rsidR="00550172">
              <w:rPr>
                <w:rFonts w:ascii="Courier New" w:hAnsi="Courier New" w:cs="Courier New"/>
                <w:sz w:val="20"/>
              </w:rPr>
              <w:t>"</w:t>
            </w:r>
            <w:proofErr w:type="spellStart"/>
            <w:r w:rsidRPr="00FA7462">
              <w:rPr>
                <w:rFonts w:ascii="Courier New" w:hAnsi="Courier New" w:cs="Courier New"/>
                <w:sz w:val="20"/>
              </w:rPr>
              <w:t>rect</w:t>
            </w:r>
            <w:proofErr w:type="spellEnd"/>
            <w:r w:rsidR="00550172">
              <w:rPr>
                <w:rFonts w:ascii="Courier New" w:hAnsi="Courier New" w:cs="Courier New"/>
                <w:sz w:val="20"/>
              </w:rPr>
              <w:t>"</w:t>
            </w:r>
            <w:r w:rsidRPr="00FA7462">
              <w:rPr>
                <w:rFonts w:ascii="Courier New" w:hAnsi="Courier New" w:cs="Courier New"/>
                <w:sz w:val="20"/>
              </w:rPr>
              <w:t xml:space="preserve"> color=</w:t>
            </w:r>
            <w:r w:rsidR="00550172">
              <w:rPr>
                <w:rFonts w:ascii="Courier New" w:hAnsi="Courier New" w:cs="Courier New"/>
                <w:sz w:val="20"/>
              </w:rPr>
              <w:t>"</w:t>
            </w:r>
            <w:r w:rsidRPr="00FA7462">
              <w:rPr>
                <w:rFonts w:ascii="Courier New" w:hAnsi="Courier New" w:cs="Courier New"/>
                <w:sz w:val="20"/>
              </w:rPr>
              <w:t>red</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fillcolor</w:t>
            </w:r>
            <w:proofErr w:type="spellEnd"/>
            <w:r w:rsidRPr="00FA7462">
              <w:rPr>
                <w:rFonts w:ascii="Courier New" w:hAnsi="Courier New" w:cs="Courier New"/>
                <w:sz w:val="20"/>
              </w:rPr>
              <w:t>=</w:t>
            </w:r>
            <w:r w:rsidR="00550172">
              <w:rPr>
                <w:rFonts w:ascii="Courier New" w:hAnsi="Courier New" w:cs="Courier New"/>
                <w:sz w:val="20"/>
              </w:rPr>
              <w:t>"</w:t>
            </w:r>
            <w:proofErr w:type="spellStart"/>
            <w:r w:rsidRPr="00FA7462">
              <w:rPr>
                <w:rFonts w:ascii="Courier New" w:hAnsi="Courier New" w:cs="Courier New"/>
                <w:sz w:val="20"/>
              </w:rPr>
              <w:t>lightpink</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fixedsize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True</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fontcolor</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black</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fontname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Arial</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10</w:t>
            </w:r>
            <w:r w:rsidR="00550172">
              <w:rPr>
                <w:rFonts w:ascii="Courier New" w:hAnsi="Courier New" w:cs="Courier New"/>
                <w:sz w:val="20"/>
              </w:rPr>
              <w:t>"</w:t>
            </w:r>
            <w:r w:rsidRPr="00FA7462">
              <w:rPr>
                <w:rFonts w:ascii="Courier New" w:hAnsi="Courier New" w:cs="Courier New"/>
                <w:sz w:val="20"/>
              </w:rPr>
              <w:t xml:space="preserve"> style=</w:t>
            </w:r>
            <w:r w:rsidR="00550172">
              <w:rPr>
                <w:rFonts w:ascii="Courier New" w:hAnsi="Courier New" w:cs="Courier New"/>
                <w:sz w:val="20"/>
              </w:rPr>
              <w:t>"</w:t>
            </w:r>
            <w:proofErr w:type="spellStart"/>
            <w:proofErr w:type="gramStart"/>
            <w:r w:rsidRPr="00FA7462">
              <w:rPr>
                <w:rFonts w:ascii="Courier New" w:hAnsi="Courier New" w:cs="Courier New"/>
                <w:sz w:val="20"/>
              </w:rPr>
              <w:t>rounded,filled</w:t>
            </w:r>
            <w:proofErr w:type="spellEnd"/>
            <w:proofErr w:type="gramEnd"/>
            <w:r w:rsidR="00550172">
              <w:rPr>
                <w:rFonts w:ascii="Courier New" w:hAnsi="Courier New" w:cs="Courier New"/>
                <w:sz w:val="20"/>
              </w:rPr>
              <w:t>"</w:t>
            </w:r>
            <w:r w:rsidRPr="00FA7462">
              <w:rPr>
                <w:rFonts w:ascii="Courier New" w:hAnsi="Courier New" w:cs="Courier New"/>
                <w:sz w:val="20"/>
              </w:rPr>
              <w:t xml:space="preserve"> height=</w:t>
            </w:r>
            <w:r w:rsidR="00550172">
              <w:rPr>
                <w:rFonts w:ascii="Courier New" w:hAnsi="Courier New" w:cs="Courier New"/>
                <w:sz w:val="20"/>
              </w:rPr>
              <w:t>"</w:t>
            </w:r>
            <w:r w:rsidRPr="00FA7462">
              <w:rPr>
                <w:rFonts w:ascii="Courier New" w:hAnsi="Courier New" w:cs="Courier New"/>
                <w:sz w:val="20"/>
              </w:rPr>
              <w:t>0.50</w:t>
            </w:r>
            <w:r w:rsidR="00550172">
              <w:rPr>
                <w:rFonts w:ascii="Courier New" w:hAnsi="Courier New" w:cs="Courier New"/>
                <w:sz w:val="20"/>
              </w:rPr>
              <w:t>"</w:t>
            </w:r>
            <w:r w:rsidRPr="00FA7462">
              <w:rPr>
                <w:rFonts w:ascii="Courier New" w:hAnsi="Courier New" w:cs="Courier New"/>
                <w:sz w:val="20"/>
              </w:rPr>
              <w:t xml:space="preserve"> width=</w:t>
            </w:r>
            <w:r w:rsidR="00550172">
              <w:rPr>
                <w:rFonts w:ascii="Courier New" w:hAnsi="Courier New" w:cs="Courier New"/>
                <w:sz w:val="20"/>
              </w:rPr>
              <w:t>"</w:t>
            </w:r>
            <w:r w:rsidRPr="00FA7462">
              <w:rPr>
                <w:rFonts w:ascii="Courier New" w:hAnsi="Courier New" w:cs="Courier New"/>
                <w:sz w:val="20"/>
              </w:rPr>
              <w:t>2.00</w:t>
            </w:r>
            <w:r w:rsidR="00550172">
              <w:rPr>
                <w:rFonts w:ascii="Courier New" w:hAnsi="Courier New" w:cs="Courier New"/>
                <w:sz w:val="20"/>
              </w:rPr>
              <w:t>"</w:t>
            </w:r>
          </w:p>
        </w:tc>
        <w:tc>
          <w:tcPr>
            <w:tcW w:w="3357" w:type="dxa"/>
          </w:tcPr>
          <w:p w14:paraId="38197338" w14:textId="77777777" w:rsidR="0029416D" w:rsidRDefault="0029416D" w:rsidP="00023AB8">
            <w:pPr>
              <w:cnfStyle w:val="000000100000" w:firstRow="0" w:lastRow="0" w:firstColumn="0" w:lastColumn="0" w:oddVBand="0" w:evenVBand="0" w:oddHBand="1" w:evenHBand="0" w:firstRowFirstColumn="0" w:firstRowLastColumn="0" w:lastRowFirstColumn="0" w:lastRowLastColumn="0"/>
            </w:pPr>
          </w:p>
          <w:p w14:paraId="4365F00E" w14:textId="77777777" w:rsidR="00BD1069" w:rsidRDefault="000A3A26" w:rsidP="00023AB8">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77AE2F4" wp14:editId="50618202">
                  <wp:extent cx="1885950" cy="514350"/>
                  <wp:effectExtent l="0" t="0" r="0" b="0"/>
                  <wp:docPr id="6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61">
                            <a:extLst>
                              <a:ext uri="{28A0092B-C50C-407E-A947-70E740481C1C}">
                                <a14:useLocalDpi xmlns:a14="http://schemas.microsoft.com/office/drawing/2010/main"/>
                              </a:ext>
                            </a:extLst>
                          </a:blip>
                          <a:stretch>
                            <a:fillRect/>
                          </a:stretch>
                        </pic:blipFill>
                        <pic:spPr>
                          <a:xfrm>
                            <a:off x="0" y="0"/>
                            <a:ext cx="1885950" cy="514350"/>
                          </a:xfrm>
                          <a:prstGeom prst="rect">
                            <a:avLst/>
                          </a:prstGeom>
                        </pic:spPr>
                      </pic:pic>
                    </a:graphicData>
                  </a:graphic>
                </wp:inline>
              </w:drawing>
            </w:r>
          </w:p>
        </w:tc>
      </w:tr>
      <w:tr w:rsidR="00BD1069" w14:paraId="358F0E48" w14:textId="77777777" w:rsidTr="00501CAE">
        <w:tc>
          <w:tcPr>
            <w:cnfStyle w:val="001000000000" w:firstRow="0" w:lastRow="0" w:firstColumn="1" w:lastColumn="0" w:oddVBand="0" w:evenVBand="0" w:oddHBand="0" w:evenHBand="0" w:firstRowFirstColumn="0" w:firstRowLastColumn="0" w:lastRowFirstColumn="0" w:lastRowLastColumn="0"/>
            <w:tcW w:w="2065" w:type="dxa"/>
          </w:tcPr>
          <w:p w14:paraId="6242AC9B" w14:textId="77777777" w:rsidR="00BD1069" w:rsidRPr="0029416D" w:rsidRDefault="00BD1069" w:rsidP="00023AB8">
            <w:r w:rsidRPr="0029416D">
              <w:t>Friends</w:t>
            </w:r>
          </w:p>
        </w:tc>
        <w:tc>
          <w:tcPr>
            <w:tcW w:w="4648" w:type="dxa"/>
          </w:tcPr>
          <w:p w14:paraId="32E4B457" w14:textId="38BDADFE" w:rsidR="00BD1069" w:rsidRPr="00FA7462" w:rsidRDefault="00BD1069" w:rsidP="00023AB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FA7462">
              <w:rPr>
                <w:rFonts w:ascii="Courier New" w:hAnsi="Courier New" w:cs="Courier New"/>
                <w:sz w:val="20"/>
              </w:rPr>
              <w:t>shape=</w:t>
            </w:r>
            <w:r w:rsidR="00550172">
              <w:rPr>
                <w:rFonts w:ascii="Courier New" w:hAnsi="Courier New" w:cs="Courier New"/>
                <w:sz w:val="20"/>
              </w:rPr>
              <w:t>"</w:t>
            </w:r>
            <w:proofErr w:type="spellStart"/>
            <w:r w:rsidRPr="00FA7462">
              <w:rPr>
                <w:rFonts w:ascii="Courier New" w:hAnsi="Courier New" w:cs="Courier New"/>
                <w:sz w:val="20"/>
              </w:rPr>
              <w:t>rect</w:t>
            </w:r>
            <w:proofErr w:type="spellEnd"/>
            <w:r w:rsidR="00550172">
              <w:rPr>
                <w:rFonts w:ascii="Courier New" w:hAnsi="Courier New" w:cs="Courier New"/>
                <w:sz w:val="20"/>
              </w:rPr>
              <w:t>"</w:t>
            </w:r>
            <w:r w:rsidRPr="00FA7462">
              <w:rPr>
                <w:rFonts w:ascii="Courier New" w:hAnsi="Courier New" w:cs="Courier New"/>
                <w:sz w:val="20"/>
              </w:rPr>
              <w:t xml:space="preserve"> color=</w:t>
            </w:r>
            <w:r w:rsidR="00550172">
              <w:rPr>
                <w:rFonts w:ascii="Courier New" w:hAnsi="Courier New" w:cs="Courier New"/>
                <w:sz w:val="20"/>
              </w:rPr>
              <w:t>"</w:t>
            </w:r>
            <w:proofErr w:type="spellStart"/>
            <w:r w:rsidRPr="00FA7462">
              <w:rPr>
                <w:rFonts w:ascii="Courier New" w:hAnsi="Courier New" w:cs="Courier New"/>
                <w:sz w:val="20"/>
              </w:rPr>
              <w:t>darkorange</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fillcolor</w:t>
            </w:r>
            <w:proofErr w:type="spellEnd"/>
            <w:r w:rsidRPr="00FA7462">
              <w:rPr>
                <w:rFonts w:ascii="Courier New" w:hAnsi="Courier New" w:cs="Courier New"/>
                <w:sz w:val="20"/>
              </w:rPr>
              <w:t>=</w:t>
            </w:r>
            <w:r w:rsidR="00550172">
              <w:rPr>
                <w:rFonts w:ascii="Courier New" w:hAnsi="Courier New" w:cs="Courier New"/>
                <w:sz w:val="20"/>
              </w:rPr>
              <w:t>"</w:t>
            </w:r>
            <w:proofErr w:type="spellStart"/>
            <w:r w:rsidRPr="00FA7462">
              <w:rPr>
                <w:rFonts w:ascii="Courier New" w:hAnsi="Courier New" w:cs="Courier New"/>
                <w:sz w:val="20"/>
              </w:rPr>
              <w:t>lemonchiffon</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fixedsize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True</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fontcolor</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black</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fontname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Arial</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10</w:t>
            </w:r>
            <w:r w:rsidR="00550172">
              <w:rPr>
                <w:rFonts w:ascii="Courier New" w:hAnsi="Courier New" w:cs="Courier New"/>
                <w:sz w:val="20"/>
              </w:rPr>
              <w:t>"</w:t>
            </w:r>
            <w:r w:rsidRPr="00FA7462">
              <w:rPr>
                <w:rFonts w:ascii="Courier New" w:hAnsi="Courier New" w:cs="Courier New"/>
                <w:sz w:val="20"/>
              </w:rPr>
              <w:t xml:space="preserve"> style=</w:t>
            </w:r>
            <w:r w:rsidR="00550172">
              <w:rPr>
                <w:rFonts w:ascii="Courier New" w:hAnsi="Courier New" w:cs="Courier New"/>
                <w:sz w:val="20"/>
              </w:rPr>
              <w:t>"</w:t>
            </w:r>
            <w:proofErr w:type="spellStart"/>
            <w:proofErr w:type="gramStart"/>
            <w:r w:rsidRPr="00FA7462">
              <w:rPr>
                <w:rFonts w:ascii="Courier New" w:hAnsi="Courier New" w:cs="Courier New"/>
                <w:sz w:val="20"/>
              </w:rPr>
              <w:t>rounded,filled</w:t>
            </w:r>
            <w:proofErr w:type="spellEnd"/>
            <w:proofErr w:type="gramEnd"/>
            <w:r w:rsidR="00550172">
              <w:rPr>
                <w:rFonts w:ascii="Courier New" w:hAnsi="Courier New" w:cs="Courier New"/>
                <w:sz w:val="20"/>
              </w:rPr>
              <w:t>"</w:t>
            </w:r>
            <w:r w:rsidRPr="00FA7462">
              <w:rPr>
                <w:rFonts w:ascii="Courier New" w:hAnsi="Courier New" w:cs="Courier New"/>
                <w:sz w:val="20"/>
              </w:rPr>
              <w:t xml:space="preserve"> height=</w:t>
            </w:r>
            <w:r w:rsidR="00550172">
              <w:rPr>
                <w:rFonts w:ascii="Courier New" w:hAnsi="Courier New" w:cs="Courier New"/>
                <w:sz w:val="20"/>
              </w:rPr>
              <w:t>"</w:t>
            </w:r>
            <w:r w:rsidRPr="00FA7462">
              <w:rPr>
                <w:rFonts w:ascii="Courier New" w:hAnsi="Courier New" w:cs="Courier New"/>
                <w:sz w:val="20"/>
              </w:rPr>
              <w:t>0.50</w:t>
            </w:r>
            <w:r w:rsidR="00550172">
              <w:rPr>
                <w:rFonts w:ascii="Courier New" w:hAnsi="Courier New" w:cs="Courier New"/>
                <w:sz w:val="20"/>
              </w:rPr>
              <w:t>"</w:t>
            </w:r>
            <w:r w:rsidRPr="00FA7462">
              <w:rPr>
                <w:rFonts w:ascii="Courier New" w:hAnsi="Courier New" w:cs="Courier New"/>
                <w:sz w:val="20"/>
              </w:rPr>
              <w:t xml:space="preserve"> width=</w:t>
            </w:r>
            <w:r w:rsidR="00550172">
              <w:rPr>
                <w:rFonts w:ascii="Courier New" w:hAnsi="Courier New" w:cs="Courier New"/>
                <w:sz w:val="20"/>
              </w:rPr>
              <w:t>"</w:t>
            </w:r>
            <w:r w:rsidRPr="00FA7462">
              <w:rPr>
                <w:rFonts w:ascii="Courier New" w:hAnsi="Courier New" w:cs="Courier New"/>
                <w:sz w:val="20"/>
              </w:rPr>
              <w:t>2.00</w:t>
            </w:r>
            <w:r w:rsidR="00550172">
              <w:rPr>
                <w:rFonts w:ascii="Courier New" w:hAnsi="Courier New" w:cs="Courier New"/>
                <w:sz w:val="20"/>
              </w:rPr>
              <w:t>"</w:t>
            </w:r>
          </w:p>
        </w:tc>
        <w:tc>
          <w:tcPr>
            <w:tcW w:w="3357" w:type="dxa"/>
          </w:tcPr>
          <w:p w14:paraId="0AE73504" w14:textId="77777777" w:rsidR="0029416D" w:rsidRDefault="0029416D" w:rsidP="00023AB8">
            <w:pPr>
              <w:cnfStyle w:val="000000000000" w:firstRow="0" w:lastRow="0" w:firstColumn="0" w:lastColumn="0" w:oddVBand="0" w:evenVBand="0" w:oddHBand="0" w:evenHBand="0" w:firstRowFirstColumn="0" w:firstRowLastColumn="0" w:lastRowFirstColumn="0" w:lastRowLastColumn="0"/>
            </w:pPr>
          </w:p>
          <w:p w14:paraId="62E991E6" w14:textId="77777777" w:rsidR="00BD1069" w:rsidRDefault="00BD1069" w:rsidP="00023AB8">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47C5589F" wp14:editId="78E5BA0E">
                  <wp:extent cx="1933575" cy="561975"/>
                  <wp:effectExtent l="0" t="0" r="9525" b="9525"/>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2">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bl>
    <w:p w14:paraId="4C239EF2" w14:textId="77777777" w:rsidR="00BD1069" w:rsidRDefault="00BD1069" w:rsidP="00023AB8"/>
    <w:p w14:paraId="0D958C00" w14:textId="73ABDFCB" w:rsidR="00504F26" w:rsidRDefault="00504F26" w:rsidP="00023AB8">
      <w:r>
        <w:t xml:space="preserve">After </w:t>
      </w:r>
      <w:r w:rsidR="008906B1">
        <w:t xml:space="preserve">creating new rows, </w:t>
      </w:r>
      <w:r>
        <w:t>pasting the style</w:t>
      </w:r>
      <w:r w:rsidR="00ED0413">
        <w:t xml:space="preserve"> definition</w:t>
      </w:r>
      <w:r>
        <w:t xml:space="preserve">s into the </w:t>
      </w:r>
      <w:r w:rsidR="00E0663D" w:rsidRPr="00E0663D">
        <w:t>'</w:t>
      </w:r>
      <w:r>
        <w:t>styles</w:t>
      </w:r>
      <w:r w:rsidR="00E0663D" w:rsidRPr="00E0663D">
        <w:t>'</w:t>
      </w:r>
      <w:r>
        <w:t xml:space="preserve"> worksheet, and filling in the other row cells the </w:t>
      </w:r>
      <w:r w:rsidR="00ED0413">
        <w:t xml:space="preserve">completed </w:t>
      </w:r>
      <w:r w:rsidR="00E0663D" w:rsidRPr="00E0663D">
        <w:t>'</w:t>
      </w:r>
      <w:r>
        <w:t>styles</w:t>
      </w:r>
      <w:r w:rsidR="00E0663D" w:rsidRPr="00E0663D">
        <w:t>'</w:t>
      </w:r>
      <w:r>
        <w:t xml:space="preserve"> worksheet </w:t>
      </w:r>
      <w:r w:rsidR="004C334B">
        <w:t xml:space="preserve">with all 3 styles </w:t>
      </w:r>
      <w:r>
        <w:t>look</w:t>
      </w:r>
      <w:r w:rsidR="004C334B">
        <w:t>s</w:t>
      </w:r>
      <w:r>
        <w:t xml:space="preserve"> as follows:</w:t>
      </w:r>
    </w:p>
    <w:p w14:paraId="3D28868F" w14:textId="77777777" w:rsidR="00504F26" w:rsidRDefault="004C334B" w:rsidP="00DD6A66">
      <w:pPr>
        <w:jc w:val="center"/>
      </w:pPr>
      <w:r w:rsidRPr="00360F4C">
        <w:rPr>
          <w:noProof/>
          <w:lang w:eastAsia="en-US"/>
        </w:rPr>
        <mc:AlternateContent>
          <mc:Choice Requires="wps">
            <w:drawing>
              <wp:anchor distT="0" distB="0" distL="114300" distR="114300" simplePos="0" relativeHeight="251804160" behindDoc="0" locked="0" layoutInCell="1" allowOverlap="1" wp14:anchorId="201F9350" wp14:editId="248B4382">
                <wp:simplePos x="0" y="0"/>
                <wp:positionH relativeFrom="margin">
                  <wp:posOffset>387350</wp:posOffset>
                </wp:positionH>
                <wp:positionV relativeFrom="paragraph">
                  <wp:posOffset>2375536</wp:posOffset>
                </wp:positionV>
                <wp:extent cx="5988050" cy="1619250"/>
                <wp:effectExtent l="0" t="0" r="12700" b="19050"/>
                <wp:wrapNone/>
                <wp:docPr id="6163" name="Rectangle 6163"/>
                <wp:cNvGraphicFramePr/>
                <a:graphic xmlns:a="http://schemas.openxmlformats.org/drawingml/2006/main">
                  <a:graphicData uri="http://schemas.microsoft.com/office/word/2010/wordprocessingShape">
                    <wps:wsp>
                      <wps:cNvSpPr/>
                      <wps:spPr>
                        <a:xfrm>
                          <a:off x="0" y="0"/>
                          <a:ext cx="5988050" cy="161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E46DE" id="Rectangle 6163" o:spid="_x0000_s1026" style="position:absolute;margin-left:30.5pt;margin-top:187.05pt;width:471.5pt;height:127.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" filled="f" strokecolor="red" strokeweight="1.5pt">
                <w10:wrap anchorx="margin"/>
              </v:rect>
            </w:pict>
          </mc:Fallback>
        </mc:AlternateContent>
      </w:r>
      <w:r w:rsidR="00FE4299" w:rsidRPr="00FE4299">
        <w:rPr>
          <w:noProof/>
          <w:lang w:eastAsia="en-US"/>
        </w:rPr>
        <w:t xml:space="preserve"> </w:t>
      </w:r>
      <w:r w:rsidR="0051575B">
        <w:rPr>
          <w:noProof/>
          <w:lang w:eastAsia="en-US"/>
        </w:rPr>
        <w:drawing>
          <wp:inline distT="0" distB="0" distL="0" distR="0" wp14:anchorId="565C2ED5" wp14:editId="720169F1">
            <wp:extent cx="6400800" cy="3838575"/>
            <wp:effectExtent l="57150" t="57150" r="95250" b="104775"/>
            <wp:docPr id="6356" name="Picture 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00800" cy="38385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6BEFC62" w14:textId="1591D1D0" w:rsidR="00BD1069" w:rsidRDefault="00BD1069" w:rsidP="00DD6A66">
      <w:r>
        <w:lastRenderedPageBreak/>
        <w:t xml:space="preserve">Returning to the </w:t>
      </w:r>
      <w:r w:rsidR="00E0663D" w:rsidRPr="00E0663D">
        <w:t>'</w:t>
      </w:r>
      <w:r>
        <w:t>data</w:t>
      </w:r>
      <w:r w:rsidR="00E0663D" w:rsidRPr="00E0663D">
        <w:t>'</w:t>
      </w:r>
      <w:r>
        <w:t xml:space="preserve"> worksheet, Arthur </w:t>
      </w:r>
      <w:proofErr w:type="spellStart"/>
      <w:r w:rsidR="00FA70FA">
        <w:t>Fonzarelli</w:t>
      </w:r>
      <w:proofErr w:type="spellEnd"/>
      <w:r w:rsidR="00FA70FA">
        <w:t xml:space="preserve"> </w:t>
      </w:r>
      <w:r>
        <w:t xml:space="preserve">and Charles Arcola are members of the </w:t>
      </w:r>
      <w:proofErr w:type="spellStart"/>
      <w:r w:rsidR="00FA70FA">
        <w:t>Fonzarelli</w:t>
      </w:r>
      <w:proofErr w:type="spellEnd"/>
      <w:r w:rsidR="00FA70FA">
        <w:t xml:space="preserve"> </w:t>
      </w:r>
      <w:r>
        <w:t xml:space="preserve">Family so associate </w:t>
      </w:r>
      <w:r w:rsidR="00955151">
        <w:t xml:space="preserve">that style with their names. Ralph </w:t>
      </w:r>
      <w:proofErr w:type="spellStart"/>
      <w:r w:rsidR="00955151">
        <w:t>Malph</w:t>
      </w:r>
      <w:proofErr w:type="spellEnd"/>
      <w:r w:rsidR="00955151">
        <w:t xml:space="preserve">, and Warren Weber are friends of the Cunningham and the </w:t>
      </w:r>
      <w:proofErr w:type="spellStart"/>
      <w:r w:rsidR="00FA70FA">
        <w:t>Fonzarelli</w:t>
      </w:r>
      <w:proofErr w:type="spellEnd"/>
      <w:r w:rsidR="00FA70FA">
        <w:t xml:space="preserve"> </w:t>
      </w:r>
      <w:r w:rsidR="008B0BCE">
        <w:t>familie</w:t>
      </w:r>
      <w:r w:rsidR="00955151">
        <w:t xml:space="preserve">s, so associate the </w:t>
      </w:r>
      <w:r w:rsidR="00550172">
        <w:t>"</w:t>
      </w:r>
      <w:r w:rsidR="00955151">
        <w:t>Friends</w:t>
      </w:r>
      <w:r w:rsidR="00550172">
        <w:t>"</w:t>
      </w:r>
      <w:r w:rsidR="00955151">
        <w:t xml:space="preserve"> style with them. The </w:t>
      </w:r>
      <w:r w:rsidR="00E0663D" w:rsidRPr="00E0663D">
        <w:t>'</w:t>
      </w:r>
      <w:r w:rsidR="00955151">
        <w:t>data</w:t>
      </w:r>
      <w:r w:rsidR="00E0663D" w:rsidRPr="00E0663D">
        <w:t>'</w:t>
      </w:r>
      <w:r w:rsidR="00955151">
        <w:t xml:space="preserve"> worksheet now appears as:</w:t>
      </w:r>
    </w:p>
    <w:p w14:paraId="77E50CAC" w14:textId="77777777" w:rsidR="00955151" w:rsidRDefault="008B0BCE" w:rsidP="00DD6A66">
      <w:pPr>
        <w:jc w:val="center"/>
      </w:pPr>
      <w:r w:rsidRPr="00360F4C">
        <w:rPr>
          <w:noProof/>
          <w:lang w:eastAsia="en-US"/>
        </w:rPr>
        <mc:AlternateContent>
          <mc:Choice Requires="wps">
            <w:drawing>
              <wp:anchor distT="0" distB="0" distL="114300" distR="114300" simplePos="0" relativeHeight="251752960" behindDoc="0" locked="0" layoutInCell="1" allowOverlap="1" wp14:anchorId="509EC5FA" wp14:editId="4593AF46">
                <wp:simplePos x="0" y="0"/>
                <wp:positionH relativeFrom="margin">
                  <wp:posOffset>4756150</wp:posOffset>
                </wp:positionH>
                <wp:positionV relativeFrom="paragraph">
                  <wp:posOffset>2174240</wp:posOffset>
                </wp:positionV>
                <wp:extent cx="1460500" cy="1549400"/>
                <wp:effectExtent l="0" t="0" r="25400" b="12700"/>
                <wp:wrapNone/>
                <wp:docPr id="6147" name="Rectangle 6147"/>
                <wp:cNvGraphicFramePr/>
                <a:graphic xmlns:a="http://schemas.openxmlformats.org/drawingml/2006/main">
                  <a:graphicData uri="http://schemas.microsoft.com/office/word/2010/wordprocessingShape">
                    <wps:wsp>
                      <wps:cNvSpPr/>
                      <wps:spPr>
                        <a:xfrm>
                          <a:off x="0" y="0"/>
                          <a:ext cx="1460500" cy="154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BE56B" id="Rectangle 6147" o:spid="_x0000_s1026" style="position:absolute;margin-left:374.5pt;margin-top:171.2pt;width:115pt;height:122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" filled="f" strokecolor="red" strokeweight="1.5pt">
                <w10:wrap anchorx="margin"/>
              </v:rect>
            </w:pict>
          </mc:Fallback>
        </mc:AlternateContent>
      </w:r>
      <w:r w:rsidR="0051575B">
        <w:rPr>
          <w:noProof/>
          <w:lang w:eastAsia="en-US"/>
        </w:rPr>
        <w:drawing>
          <wp:inline distT="0" distB="0" distL="0" distR="0" wp14:anchorId="7497945B" wp14:editId="7146F94A">
            <wp:extent cx="6153150" cy="3714750"/>
            <wp:effectExtent l="57150" t="57150" r="95250" b="95250"/>
            <wp:docPr id="6357" name="Picture 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53150" cy="37147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92410DB" w14:textId="23749381" w:rsidR="00955151" w:rsidRDefault="00955151" w:rsidP="0019676E">
      <w:pPr>
        <w:pageBreakBefore/>
      </w:pPr>
      <w:r>
        <w:lastRenderedPageBreak/>
        <w:t xml:space="preserve">Press the </w:t>
      </w:r>
      <w:r w:rsidR="00550172">
        <w:t>"</w:t>
      </w:r>
      <w:r w:rsidR="008C14E9">
        <w:t>Refresh Graph</w:t>
      </w:r>
      <w:r w:rsidR="00550172">
        <w:t>"</w:t>
      </w:r>
      <w:r>
        <w:t xml:space="preserve"> button and the relationship graph now appears as:</w:t>
      </w:r>
    </w:p>
    <w:p w14:paraId="67A76A76" w14:textId="77777777" w:rsidR="00642842" w:rsidRDefault="0051575B" w:rsidP="00DD6A66">
      <w:pPr>
        <w:jc w:val="center"/>
      </w:pPr>
      <w:r>
        <w:rPr>
          <w:noProof/>
          <w:lang w:eastAsia="en-US"/>
        </w:rPr>
        <w:drawing>
          <wp:inline distT="0" distB="0" distL="0" distR="0" wp14:anchorId="44F2E178" wp14:editId="34C095BB">
            <wp:extent cx="6400800" cy="5956300"/>
            <wp:effectExtent l="0" t="0" r="0" b="6350"/>
            <wp:docPr id="63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6400800" cy="5956300"/>
                    </a:xfrm>
                    <a:prstGeom prst="rect">
                      <a:avLst/>
                    </a:prstGeom>
                  </pic:spPr>
                </pic:pic>
              </a:graphicData>
            </a:graphic>
          </wp:inline>
        </w:drawing>
      </w:r>
    </w:p>
    <w:p w14:paraId="5D4F250B" w14:textId="77777777" w:rsidR="00A36A4F" w:rsidRDefault="00A36A4F">
      <w:pPr>
        <w:spacing w:after="200" w:line="276" w:lineRule="auto"/>
      </w:pPr>
      <w:r>
        <w:br w:type="page"/>
      </w:r>
    </w:p>
    <w:p w14:paraId="1CAC26F5" w14:textId="15CFBB3F" w:rsidR="002B4DBD" w:rsidRDefault="00FA7462" w:rsidP="00A36A4F">
      <w:r>
        <w:lastRenderedPageBreak/>
        <w:t xml:space="preserve">Edges </w:t>
      </w:r>
      <w:r w:rsidR="00CA4B35">
        <w:t>can have</w:t>
      </w:r>
      <w:r>
        <w:t xml:space="preserve"> styles just as we have seen for nodes. If we return to the </w:t>
      </w:r>
      <w:r w:rsidR="00E0663D" w:rsidRPr="00E0663D">
        <w:t>'</w:t>
      </w:r>
      <w:r>
        <w:t>style designer</w:t>
      </w:r>
      <w:r w:rsidR="00E0663D" w:rsidRPr="00E0663D">
        <w:t>'</w:t>
      </w:r>
      <w:r>
        <w:t xml:space="preserve"> worksheet and </w:t>
      </w:r>
      <w:r w:rsidR="002B4DBD">
        <w:t xml:space="preserve">change the </w:t>
      </w:r>
      <w:r w:rsidR="00397EB6">
        <w:t>design mode</w:t>
      </w:r>
      <w:r w:rsidR="002B4DBD">
        <w:t xml:space="preserve"> </w:t>
      </w:r>
      <w:r w:rsidR="002B4DBD" w:rsidRPr="006D5CAF">
        <w:t>Element</w:t>
      </w:r>
      <w:r w:rsidR="002B4DBD">
        <w:t xml:space="preserve"> to </w:t>
      </w:r>
      <w:r w:rsidR="00550172">
        <w:t>"</w:t>
      </w:r>
      <w:r w:rsidR="002B4DBD">
        <w:t>Edge</w:t>
      </w:r>
      <w:r w:rsidR="00550172">
        <w:t>"</w:t>
      </w:r>
      <w:r w:rsidR="002B4DBD">
        <w:t>,</w:t>
      </w:r>
      <w:r w:rsidR="00CA4B35">
        <w:t xml:space="preserve"> </w:t>
      </w:r>
      <w:r>
        <w:t xml:space="preserve">we can create edge style definitions using the same method we used for nodes. </w:t>
      </w:r>
      <w:r w:rsidR="00397EB6">
        <w:t xml:space="preserve">Press the </w:t>
      </w:r>
      <w:r w:rsidR="00550172">
        <w:t>"</w:t>
      </w:r>
      <w:r w:rsidR="00397EB6">
        <w:t>Reset</w:t>
      </w:r>
      <w:r w:rsidR="0019676E">
        <w:t xml:space="preserve"> Style Designer</w:t>
      </w:r>
      <w:r w:rsidR="00550172">
        <w:t>"</w:t>
      </w:r>
      <w:r w:rsidR="00397EB6">
        <w:t xml:space="preserve"> button to clear all style values carried over from the node </w:t>
      </w:r>
      <w:r w:rsidR="0019676E">
        <w:t>definitions and</w:t>
      </w:r>
      <w:r w:rsidR="00397EB6">
        <w:t xml:space="preserve"> c</w:t>
      </w:r>
      <w:r w:rsidR="002B4DBD">
        <w:t xml:space="preserve">hange the Label Text to </w:t>
      </w:r>
      <w:r w:rsidR="00550172">
        <w:t>"</w:t>
      </w:r>
      <w:r w:rsidR="002B4DBD">
        <w:t>Sp</w:t>
      </w:r>
      <w:r w:rsidR="00397EB6">
        <w:t>ouse</w:t>
      </w:r>
      <w:r w:rsidR="00550172">
        <w:t>"</w:t>
      </w:r>
      <w:r w:rsidR="002B4DBD">
        <w:t>.</w:t>
      </w:r>
    </w:p>
    <w:p w14:paraId="78CE2DB5" w14:textId="2702F6E8" w:rsidR="00A36A4F" w:rsidRDefault="00A36A4F" w:rsidP="00A36A4F">
      <w:r w:rsidRPr="00360F4C">
        <w:rPr>
          <w:noProof/>
          <w:lang w:eastAsia="en-US"/>
        </w:rPr>
        <mc:AlternateContent>
          <mc:Choice Requires="wps">
            <w:drawing>
              <wp:anchor distT="0" distB="0" distL="114300" distR="114300" simplePos="0" relativeHeight="251952640" behindDoc="0" locked="0" layoutInCell="1" allowOverlap="1" wp14:anchorId="46F198B1" wp14:editId="2979CC66">
                <wp:simplePos x="0" y="0"/>
                <wp:positionH relativeFrom="margin">
                  <wp:posOffset>450491</wp:posOffset>
                </wp:positionH>
                <wp:positionV relativeFrom="paragraph">
                  <wp:posOffset>482876</wp:posOffset>
                </wp:positionV>
                <wp:extent cx="603250" cy="120650"/>
                <wp:effectExtent l="0" t="0" r="25400" b="12700"/>
                <wp:wrapNone/>
                <wp:docPr id="6460" name="Rectangle 6460"/>
                <wp:cNvGraphicFramePr/>
                <a:graphic xmlns:a="http://schemas.openxmlformats.org/drawingml/2006/main">
                  <a:graphicData uri="http://schemas.microsoft.com/office/word/2010/wordprocessingShape">
                    <wps:wsp>
                      <wps:cNvSpPr/>
                      <wps:spPr>
                        <a:xfrm>
                          <a:off x="0" y="0"/>
                          <a:ext cx="60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2A7B7" id="Rectangle 6460" o:spid="_x0000_s1026" style="position:absolute;margin-left:35.45pt;margin-top:38pt;width:47.5pt;height:9.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54688" behindDoc="0" locked="0" layoutInCell="1" allowOverlap="1" wp14:anchorId="5B3CF84E" wp14:editId="1E469DD2">
                <wp:simplePos x="0" y="0"/>
                <wp:positionH relativeFrom="margin">
                  <wp:posOffset>678898</wp:posOffset>
                </wp:positionH>
                <wp:positionV relativeFrom="paragraph">
                  <wp:posOffset>1032814</wp:posOffset>
                </wp:positionV>
                <wp:extent cx="2000250" cy="177915"/>
                <wp:effectExtent l="0" t="0" r="19050" b="12700"/>
                <wp:wrapNone/>
                <wp:docPr id="6461" name="Rectangle 6461"/>
                <wp:cNvGraphicFramePr/>
                <a:graphic xmlns:a="http://schemas.openxmlformats.org/drawingml/2006/main">
                  <a:graphicData uri="http://schemas.microsoft.com/office/word/2010/wordprocessingShape">
                    <wps:wsp>
                      <wps:cNvSpPr/>
                      <wps:spPr>
                        <a:xfrm>
                          <a:off x="0" y="0"/>
                          <a:ext cx="2000250" cy="177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99F6F" id="Rectangle 6461" o:spid="_x0000_s1026" style="position:absolute;margin-left:53.45pt;margin-top:81.3pt;width:157.5pt;height:14pt;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50592" behindDoc="0" locked="0" layoutInCell="1" allowOverlap="1" wp14:anchorId="473289A6" wp14:editId="4938EB55">
                <wp:simplePos x="0" y="0"/>
                <wp:positionH relativeFrom="margin">
                  <wp:posOffset>58530</wp:posOffset>
                </wp:positionH>
                <wp:positionV relativeFrom="paragraph">
                  <wp:posOffset>346903</wp:posOffset>
                </wp:positionV>
                <wp:extent cx="323850" cy="152400"/>
                <wp:effectExtent l="0" t="0" r="19050" b="19050"/>
                <wp:wrapNone/>
                <wp:docPr id="6459" name="Rectangle 6459"/>
                <wp:cNvGraphicFramePr/>
                <a:graphic xmlns:a="http://schemas.openxmlformats.org/drawingml/2006/main">
                  <a:graphicData uri="http://schemas.microsoft.com/office/word/2010/wordprocessingShape">
                    <wps:wsp>
                      <wps:cNvSpPr/>
                      <wps:spPr>
                        <a:xfrm>
                          <a:off x="0" y="0"/>
                          <a:ext cx="3238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D3F74" id="Rectangle 6459" o:spid="_x0000_s1026" style="position:absolute;margin-left:4.6pt;margin-top:27.3pt;width:25.5pt;height:12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r0mgIAAIo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" filled="f" strokecolor="red" strokeweight="1.5pt">
                <w10:wrap anchorx="margin"/>
              </v:rect>
            </w:pict>
          </mc:Fallback>
        </mc:AlternateContent>
      </w:r>
      <w:r>
        <w:rPr>
          <w:noProof/>
          <w:lang w:eastAsia="en-US"/>
        </w:rPr>
        <w:drawing>
          <wp:inline distT="0" distB="0" distL="0" distR="0" wp14:anchorId="7F183666" wp14:editId="5708DF98">
            <wp:extent cx="6400800" cy="2724785"/>
            <wp:effectExtent l="57150" t="57150" r="114300" b="113665"/>
            <wp:docPr id="6729" name="Picture 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400800" cy="272478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35F42AC" w14:textId="5488407D" w:rsidR="002B4DBD" w:rsidRDefault="002B4DBD" w:rsidP="00DD6A66"/>
    <w:p w14:paraId="488D86C4" w14:textId="2D48FB70" w:rsidR="00FA7462" w:rsidRDefault="002B4DBD" w:rsidP="00DD6A66">
      <w:r>
        <w:t>Let us</w:t>
      </w:r>
      <w:r w:rsidR="00FA7462">
        <w:t xml:space="preserve"> create edge relationships definitions for the </w:t>
      </w:r>
      <w:proofErr w:type="gramStart"/>
      <w:r w:rsidR="00FA7462">
        <w:t>relationships</w:t>
      </w:r>
      <w:proofErr w:type="gramEnd"/>
      <w:r w:rsidR="00FA7462">
        <w:t xml:space="preserve"> </w:t>
      </w:r>
      <w:r w:rsidR="00550172">
        <w:t>"</w:t>
      </w:r>
      <w:r w:rsidR="00FA7462">
        <w:t>spouse</w:t>
      </w:r>
      <w:r w:rsidR="00550172">
        <w:t>"</w:t>
      </w:r>
      <w:r w:rsidR="00FA7462">
        <w:t xml:space="preserve">, </w:t>
      </w:r>
      <w:r w:rsidR="00550172">
        <w:t>"</w:t>
      </w:r>
      <w:r w:rsidR="00FA7462">
        <w:t>parent/child</w:t>
      </w:r>
      <w:r w:rsidR="00550172">
        <w:t>"</w:t>
      </w:r>
      <w:r w:rsidR="00FA7462">
        <w:t xml:space="preserve">, </w:t>
      </w:r>
      <w:r w:rsidR="00550172">
        <w:t>"</w:t>
      </w:r>
      <w:r w:rsidR="00FA7462">
        <w:t>friend</w:t>
      </w:r>
      <w:r w:rsidR="00550172">
        <w:t>"</w:t>
      </w:r>
      <w:r w:rsidR="00FA7462">
        <w:t xml:space="preserve"> and </w:t>
      </w:r>
      <w:r w:rsidR="00550172">
        <w:t>"</w:t>
      </w:r>
      <w:r w:rsidR="00FA7462">
        <w:t>business associate</w:t>
      </w:r>
      <w:r w:rsidR="00550172">
        <w:t>"</w:t>
      </w:r>
      <w:r w:rsidR="00FA7462">
        <w:t>.</w:t>
      </w:r>
    </w:p>
    <w:p w14:paraId="7877F593" w14:textId="2471E828" w:rsidR="00FA7462" w:rsidRDefault="008906B1" w:rsidP="00023AB8">
      <w:r>
        <w:t xml:space="preserve">For the </w:t>
      </w:r>
      <w:r w:rsidR="00550172">
        <w:t>"</w:t>
      </w:r>
      <w:r>
        <w:t>S</w:t>
      </w:r>
      <w:r w:rsidR="00FA7462">
        <w:t>pouse</w:t>
      </w:r>
      <w:r w:rsidR="00550172">
        <w:t>"</w:t>
      </w:r>
      <w:r w:rsidR="00FA7462">
        <w:t xml:space="preserve"> defi</w:t>
      </w:r>
      <w:r w:rsidR="008B0BCE">
        <w:t>ni</w:t>
      </w:r>
      <w:r w:rsidR="00FA7462">
        <w:t>tion:</w:t>
      </w:r>
    </w:p>
    <w:p w14:paraId="2D150995" w14:textId="29759436" w:rsidR="00FA7462" w:rsidRDefault="00A03105" w:rsidP="006A2A0C">
      <w:pPr>
        <w:pStyle w:val="ListParagraph"/>
        <w:numPr>
          <w:ilvl w:val="0"/>
          <w:numId w:val="17"/>
        </w:numPr>
      </w:pPr>
      <w:r>
        <w:t xml:space="preserve">Set </w:t>
      </w:r>
      <w:r w:rsidR="00550172">
        <w:t>"</w:t>
      </w:r>
      <w:r w:rsidR="0019676E">
        <w:t xml:space="preserve">Edge </w:t>
      </w:r>
      <w:r w:rsidR="00FA7462">
        <w:t>Style</w:t>
      </w:r>
      <w:r w:rsidR="00550172">
        <w:t>"</w:t>
      </w:r>
      <w:r w:rsidR="00FA7462">
        <w:t xml:space="preserve"> to </w:t>
      </w:r>
      <w:r w:rsidR="00550172">
        <w:t>"</w:t>
      </w:r>
      <w:r w:rsidR="0019676E">
        <w:t>blank</w:t>
      </w:r>
      <w:r w:rsidR="00550172">
        <w:t>"</w:t>
      </w:r>
    </w:p>
    <w:p w14:paraId="1B1D524D" w14:textId="3CDB813B" w:rsidR="0051575B" w:rsidRDefault="0019676E" w:rsidP="0051575B">
      <w:r w:rsidRPr="00360F4C">
        <w:rPr>
          <w:noProof/>
          <w:lang w:eastAsia="en-US"/>
        </w:rPr>
        <mc:AlternateContent>
          <mc:Choice Requires="wps">
            <w:drawing>
              <wp:anchor distT="0" distB="0" distL="114300" distR="114300" simplePos="0" relativeHeight="252066304" behindDoc="0" locked="0" layoutInCell="1" allowOverlap="1" wp14:anchorId="6BE8BA42" wp14:editId="31087F5D">
                <wp:simplePos x="0" y="0"/>
                <wp:positionH relativeFrom="margin">
                  <wp:posOffset>685800</wp:posOffset>
                </wp:positionH>
                <wp:positionV relativeFrom="paragraph">
                  <wp:posOffset>252095</wp:posOffset>
                </wp:positionV>
                <wp:extent cx="1314450" cy="266700"/>
                <wp:effectExtent l="0" t="0" r="19050" b="19050"/>
                <wp:wrapNone/>
                <wp:docPr id="178" name="Rectangle 178"/>
                <wp:cNvGraphicFramePr/>
                <a:graphic xmlns:a="http://schemas.openxmlformats.org/drawingml/2006/main">
                  <a:graphicData uri="http://schemas.microsoft.com/office/word/2010/wordprocessingShape">
                    <wps:wsp>
                      <wps:cNvSpPr/>
                      <wps:spPr>
                        <a:xfrm>
                          <a:off x="0" y="0"/>
                          <a:ext cx="13144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388B" id="Rectangle 178" o:spid="_x0000_s1026" style="position:absolute;margin-left:54pt;margin-top:19.85pt;width:103.5pt;height:21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" filled="f" strokecolor="red" strokeweight="1.5pt">
                <w10:wrap anchorx="margin"/>
              </v:rect>
            </w:pict>
          </mc:Fallback>
        </mc:AlternateContent>
      </w:r>
      <w:r w:rsidR="0051575B">
        <w:rPr>
          <w:noProof/>
          <w:lang w:eastAsia="en-US"/>
        </w:rPr>
        <w:drawing>
          <wp:inline distT="0" distB="0" distL="0" distR="0" wp14:anchorId="45E3E1CB" wp14:editId="525A1205">
            <wp:extent cx="2066925" cy="2105025"/>
            <wp:effectExtent l="0" t="0" r="9525" b="9525"/>
            <wp:docPr id="6360" name="Picture 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66925" cy="2105025"/>
                    </a:xfrm>
                    <a:prstGeom prst="rect">
                      <a:avLst/>
                    </a:prstGeom>
                  </pic:spPr>
                </pic:pic>
              </a:graphicData>
            </a:graphic>
          </wp:inline>
        </w:drawing>
      </w:r>
    </w:p>
    <w:p w14:paraId="4EEB1E27" w14:textId="11D873EA" w:rsidR="00FA7462" w:rsidRDefault="002B4DBD" w:rsidP="006A2A0C">
      <w:pPr>
        <w:pStyle w:val="ListParagraph"/>
        <w:numPr>
          <w:ilvl w:val="0"/>
          <w:numId w:val="17"/>
        </w:numPr>
      </w:pPr>
      <w:r>
        <w:t xml:space="preserve">Set </w:t>
      </w:r>
      <w:r w:rsidR="00550172">
        <w:t>"</w:t>
      </w:r>
      <w:r w:rsidR="0019676E">
        <w:t xml:space="preserve">Edge </w:t>
      </w:r>
      <w:r w:rsidR="00FA7462">
        <w:t>Color</w:t>
      </w:r>
      <w:r>
        <w:t xml:space="preserve"> 1</w:t>
      </w:r>
      <w:r w:rsidR="00550172">
        <w:t>"</w:t>
      </w:r>
      <w:r w:rsidR="00FA7462">
        <w:t xml:space="preserve"> to </w:t>
      </w:r>
      <w:r w:rsidR="00550172">
        <w:t>"</w:t>
      </w:r>
      <w:r w:rsidR="00FA7462">
        <w:t>blue</w:t>
      </w:r>
    </w:p>
    <w:p w14:paraId="2CF09144" w14:textId="58FEDDD7" w:rsidR="00A03105" w:rsidRDefault="00A03105" w:rsidP="006A2A0C">
      <w:pPr>
        <w:pStyle w:val="ListParagraph"/>
        <w:numPr>
          <w:ilvl w:val="0"/>
          <w:numId w:val="17"/>
        </w:numPr>
      </w:pPr>
      <w:r>
        <w:t xml:space="preserve">Set </w:t>
      </w:r>
      <w:r w:rsidR="00550172">
        <w:t>"</w:t>
      </w:r>
      <w:r w:rsidR="0019676E">
        <w:t xml:space="preserve">Edge </w:t>
      </w:r>
      <w:r>
        <w:t>Font Name:</w:t>
      </w:r>
      <w:r w:rsidR="00550172">
        <w:t>"</w:t>
      </w:r>
      <w:r>
        <w:t xml:space="preserve"> to </w:t>
      </w:r>
      <w:r w:rsidR="00550172">
        <w:t>"</w:t>
      </w:r>
      <w:r>
        <w:t>Arial</w:t>
      </w:r>
      <w:r w:rsidR="00550172">
        <w:t>"</w:t>
      </w:r>
    </w:p>
    <w:p w14:paraId="2401A20A" w14:textId="43FCBFE5" w:rsidR="00A03105" w:rsidRDefault="00A03105" w:rsidP="006A2A0C">
      <w:pPr>
        <w:pStyle w:val="ListParagraph"/>
        <w:numPr>
          <w:ilvl w:val="0"/>
          <w:numId w:val="17"/>
        </w:numPr>
      </w:pPr>
      <w:r>
        <w:t xml:space="preserve">Set </w:t>
      </w:r>
      <w:r w:rsidR="00550172">
        <w:t>"</w:t>
      </w:r>
      <w:r w:rsidR="0019676E">
        <w:t xml:space="preserve">Edge </w:t>
      </w:r>
      <w:r>
        <w:t>Font Size:</w:t>
      </w:r>
      <w:r w:rsidR="00550172">
        <w:t>"</w:t>
      </w:r>
      <w:r>
        <w:t xml:space="preserve"> to </w:t>
      </w:r>
      <w:r w:rsidR="00550172">
        <w:t>"</w:t>
      </w:r>
      <w:r>
        <w:t>10</w:t>
      </w:r>
      <w:r w:rsidR="00550172">
        <w:t>"</w:t>
      </w:r>
      <w:r>
        <w:t xml:space="preserve"> points</w:t>
      </w:r>
    </w:p>
    <w:p w14:paraId="6DB22648" w14:textId="1743982C" w:rsidR="00FA7462" w:rsidRDefault="00FA7462" w:rsidP="006A2A0C">
      <w:pPr>
        <w:pStyle w:val="ListParagraph"/>
        <w:numPr>
          <w:ilvl w:val="0"/>
          <w:numId w:val="17"/>
        </w:numPr>
      </w:pPr>
      <w:r>
        <w:t>Set</w:t>
      </w:r>
      <w:r w:rsidR="00A03105">
        <w:t xml:space="preserve"> </w:t>
      </w:r>
      <w:r w:rsidR="00550172">
        <w:t>"</w:t>
      </w:r>
      <w:r w:rsidR="0019676E">
        <w:t xml:space="preserve">Edge </w:t>
      </w:r>
      <w:r w:rsidR="00CA4B35">
        <w:t>Font Color:</w:t>
      </w:r>
      <w:r w:rsidR="00550172">
        <w:t>"</w:t>
      </w:r>
      <w:r w:rsidR="00CA4B35">
        <w:t xml:space="preserve"> to </w:t>
      </w:r>
      <w:r w:rsidR="00550172">
        <w:t>"</w:t>
      </w:r>
      <w:r w:rsidR="00CA4B35">
        <w:t>blue</w:t>
      </w:r>
      <w:r w:rsidR="00550172">
        <w:t>"</w:t>
      </w:r>
    </w:p>
    <w:p w14:paraId="25127874" w14:textId="4D9152C4" w:rsidR="00DB152C" w:rsidRDefault="00DB152C" w:rsidP="00DB152C">
      <w:pPr>
        <w:keepNext/>
      </w:pPr>
      <w:r>
        <w:lastRenderedPageBreak/>
        <w:t xml:space="preserve">The preview image of the </w:t>
      </w:r>
      <w:r w:rsidR="00E0663D" w:rsidRPr="00E0663D">
        <w:t>'</w:t>
      </w:r>
      <w:r>
        <w:t>edge</w:t>
      </w:r>
      <w:r w:rsidR="00E0663D" w:rsidRPr="00E0663D">
        <w:t>'</w:t>
      </w:r>
      <w:r>
        <w:t xml:space="preserve"> now appears as:</w:t>
      </w:r>
    </w:p>
    <w:p w14:paraId="5B20FFBE" w14:textId="7A57A707" w:rsidR="00F5354E" w:rsidRDefault="00F5354E" w:rsidP="00DB152C">
      <w:pPr>
        <w:keepNext/>
      </w:pPr>
      <w:r w:rsidRPr="00360F4C">
        <w:rPr>
          <w:noProof/>
          <w:lang w:eastAsia="en-US"/>
        </w:rPr>
        <mc:AlternateContent>
          <mc:Choice Requires="wps">
            <w:drawing>
              <wp:anchor distT="0" distB="0" distL="114300" distR="114300" simplePos="0" relativeHeight="251958784" behindDoc="0" locked="0" layoutInCell="1" allowOverlap="1" wp14:anchorId="4ED45899" wp14:editId="4B05739D">
                <wp:simplePos x="0" y="0"/>
                <wp:positionH relativeFrom="margin">
                  <wp:posOffset>3756991</wp:posOffset>
                </wp:positionH>
                <wp:positionV relativeFrom="paragraph">
                  <wp:posOffset>208031</wp:posOffset>
                </wp:positionV>
                <wp:extent cx="854766" cy="168965"/>
                <wp:effectExtent l="0" t="0" r="21590" b="21590"/>
                <wp:wrapNone/>
                <wp:docPr id="6465" name="Rectangle 6465"/>
                <wp:cNvGraphicFramePr/>
                <a:graphic xmlns:a="http://schemas.openxmlformats.org/drawingml/2006/main">
                  <a:graphicData uri="http://schemas.microsoft.com/office/word/2010/wordprocessingShape">
                    <wps:wsp>
                      <wps:cNvSpPr/>
                      <wps:spPr>
                        <a:xfrm>
                          <a:off x="0" y="0"/>
                          <a:ext cx="854766" cy="168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2A9A4" id="Rectangle 6465" o:spid="_x0000_s1026" style="position:absolute;margin-left:295.85pt;margin-top:16.4pt;width:67.3pt;height:13.3pt;z-index:2519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56736" behindDoc="0" locked="0" layoutInCell="1" allowOverlap="1" wp14:anchorId="14FF024D" wp14:editId="6ACFBBD0">
                <wp:simplePos x="0" y="0"/>
                <wp:positionH relativeFrom="margin">
                  <wp:posOffset>3130825</wp:posOffset>
                </wp:positionH>
                <wp:positionV relativeFrom="paragraph">
                  <wp:posOffset>227910</wp:posOffset>
                </wp:positionV>
                <wp:extent cx="586409" cy="129208"/>
                <wp:effectExtent l="0" t="0" r="23495" b="23495"/>
                <wp:wrapNone/>
                <wp:docPr id="6464" name="Rectangle 6464"/>
                <wp:cNvGraphicFramePr/>
                <a:graphic xmlns:a="http://schemas.openxmlformats.org/drawingml/2006/main">
                  <a:graphicData uri="http://schemas.microsoft.com/office/word/2010/wordprocessingShape">
                    <wps:wsp>
                      <wps:cNvSpPr/>
                      <wps:spPr>
                        <a:xfrm>
                          <a:off x="0" y="0"/>
                          <a:ext cx="586409" cy="129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E6E16" id="Rectangle 6464" o:spid="_x0000_s1026" style="position:absolute;margin-left:246.5pt;margin-top:17.95pt;width:46.15pt;height:10.15pt;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60832" behindDoc="0" locked="0" layoutInCell="1" allowOverlap="1" wp14:anchorId="64722B85" wp14:editId="0908886C">
                <wp:simplePos x="0" y="0"/>
                <wp:positionH relativeFrom="margin">
                  <wp:posOffset>1550503</wp:posOffset>
                </wp:positionH>
                <wp:positionV relativeFrom="paragraph">
                  <wp:posOffset>217970</wp:posOffset>
                </wp:positionV>
                <wp:extent cx="884583" cy="417443"/>
                <wp:effectExtent l="0" t="0" r="10795" b="20955"/>
                <wp:wrapNone/>
                <wp:docPr id="6466" name="Rectangle 6466"/>
                <wp:cNvGraphicFramePr/>
                <a:graphic xmlns:a="http://schemas.openxmlformats.org/drawingml/2006/main">
                  <a:graphicData uri="http://schemas.microsoft.com/office/word/2010/wordprocessingShape">
                    <wps:wsp>
                      <wps:cNvSpPr/>
                      <wps:spPr>
                        <a:xfrm>
                          <a:off x="0" y="0"/>
                          <a:ext cx="884583" cy="417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3491E" id="Rectangle 6466" o:spid="_x0000_s1026" style="position:absolute;margin-left:122.1pt;margin-top:17.15pt;width:69.65pt;height:32.85pt;z-index:2519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" filled="f" strokecolor="red" strokeweight="1.5pt">
                <w10:wrap anchorx="margin"/>
              </v:rect>
            </w:pict>
          </mc:Fallback>
        </mc:AlternateContent>
      </w:r>
      <w:r>
        <w:rPr>
          <w:noProof/>
          <w:lang w:eastAsia="en-US"/>
        </w:rPr>
        <w:drawing>
          <wp:inline distT="0" distB="0" distL="0" distR="0" wp14:anchorId="6BBDED0A" wp14:editId="3F1CB638">
            <wp:extent cx="6400800" cy="2719705"/>
            <wp:effectExtent l="57150" t="57150" r="114300" b="118745"/>
            <wp:docPr id="6730" name="Picture 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00800" cy="27197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178CCA9" w14:textId="77777777" w:rsidR="00F5354E" w:rsidRDefault="00DB152C" w:rsidP="00023AB8">
      <w:r>
        <w:t>You will notice there are values of "Tail Label</w:t>
      </w:r>
      <w:r w:rsidR="00E0663D" w:rsidRPr="00E0663D">
        <w:t>'</w:t>
      </w:r>
      <w:r>
        <w:t xml:space="preserve"> and </w:t>
      </w:r>
      <w:r w:rsidR="00E0663D" w:rsidRPr="00E0663D">
        <w:t>'</w:t>
      </w:r>
      <w:r>
        <w:t>Head Label</w:t>
      </w:r>
      <w:r w:rsidR="00E0663D" w:rsidRPr="00E0663D">
        <w:t>'</w:t>
      </w:r>
      <w:r>
        <w:t xml:space="preserve"> present in the preview image. </w:t>
      </w:r>
    </w:p>
    <w:p w14:paraId="1913F91C" w14:textId="20C24631" w:rsidR="00F5354E" w:rsidRDefault="00706968" w:rsidP="00706968">
      <w:pPr>
        <w:jc w:val="center"/>
      </w:pPr>
      <w:r>
        <w:rPr>
          <w:noProof/>
          <w:lang w:eastAsia="en-US"/>
        </w:rPr>
        <w:drawing>
          <wp:inline distT="0" distB="0" distL="0" distR="0" wp14:anchorId="580B83EA" wp14:editId="1232B14B">
            <wp:extent cx="657225" cy="876300"/>
            <wp:effectExtent l="57150" t="57150" r="123825" b="114300"/>
            <wp:docPr id="6733" name="Picture 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225" cy="876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A9D7F45" w14:textId="69C080A4" w:rsidR="008858EA" w:rsidRDefault="00DB152C" w:rsidP="00023AB8">
      <w:r>
        <w:t xml:space="preserve">You can specify different fonts, colors and other options by choosing the </w:t>
      </w:r>
      <w:r w:rsidR="00E0663D" w:rsidRPr="00E0663D">
        <w:t>'</w:t>
      </w:r>
      <w:proofErr w:type="spellStart"/>
      <w:r>
        <w:t>Head+Tail</w:t>
      </w:r>
      <w:proofErr w:type="spellEnd"/>
      <w:r>
        <w:t xml:space="preserve"> Options</w:t>
      </w:r>
      <w:r w:rsidR="00E0663D" w:rsidRPr="00E0663D">
        <w:t>'</w:t>
      </w:r>
      <w:r>
        <w:t xml:space="preserve">. Notice these options </w:t>
      </w:r>
      <w:r w:rsidR="00F5354E">
        <w:t xml:space="preserve">may </w:t>
      </w:r>
      <w:r>
        <w:t xml:space="preserve">appear below the ribbon. That </w:t>
      </w:r>
      <w:r w:rsidR="00F5354E">
        <w:t>behavior occurs when</w:t>
      </w:r>
      <w:r>
        <w:t xml:space="preserve"> the ribbon is wider than the window size, so a pane is presented below the ribbon. </w:t>
      </w:r>
    </w:p>
    <w:p w14:paraId="07286106" w14:textId="4E6B7337" w:rsidR="008858EA" w:rsidRDefault="00F5354E" w:rsidP="00706968">
      <w:pPr>
        <w:jc w:val="center"/>
      </w:pPr>
      <w:r>
        <w:rPr>
          <w:noProof/>
          <w:lang w:eastAsia="en-US"/>
        </w:rPr>
        <w:drawing>
          <wp:inline distT="0" distB="0" distL="0" distR="0" wp14:anchorId="759FACD3" wp14:editId="09B62234">
            <wp:extent cx="4438095" cy="866667"/>
            <wp:effectExtent l="0" t="0" r="635" b="0"/>
            <wp:docPr id="6732" name="Picture 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38095" cy="866667"/>
                    </a:xfrm>
                    <a:prstGeom prst="rect">
                      <a:avLst/>
                    </a:prstGeom>
                  </pic:spPr>
                </pic:pic>
              </a:graphicData>
            </a:graphic>
          </wp:inline>
        </w:drawing>
      </w:r>
    </w:p>
    <w:p w14:paraId="331EC679" w14:textId="35A5AE71" w:rsidR="008858EA" w:rsidRDefault="00DB152C" w:rsidP="00DB152C">
      <w:pPr>
        <w:pageBreakBefore/>
      </w:pPr>
      <w:r>
        <w:lastRenderedPageBreak/>
        <w:t>Arrowheads are another popular option for edges, and Graphviz provides a robust set of choices. You may stack arrowhead choices to build custom arrowheads. The Relationship Visualizer ribbon</w:t>
      </w:r>
      <w:r w:rsidR="00CE3B9D">
        <w:t xml:space="preserve"> provides up to 3 arrowheads. When you specify the first arrowhead, a new dropdown list will appear. Likewise, after specifying a second arrowhead, a 3</w:t>
      </w:r>
      <w:r w:rsidR="00CE3B9D" w:rsidRPr="00CE3B9D">
        <w:rPr>
          <w:vertAlign w:val="superscript"/>
        </w:rPr>
        <w:t>rd</w:t>
      </w:r>
      <w:r w:rsidR="00CE3B9D">
        <w:t xml:space="preserve"> dropdown list will appear.</w:t>
      </w:r>
    </w:p>
    <w:p w14:paraId="3EB0D8A3" w14:textId="37AB84C9" w:rsidR="008858EA" w:rsidRDefault="00CE3B9D" w:rsidP="00023AB8">
      <w:r w:rsidRPr="00360F4C">
        <w:rPr>
          <w:noProof/>
          <w:lang w:eastAsia="en-US"/>
        </w:rPr>
        <mc:AlternateContent>
          <mc:Choice Requires="wps">
            <w:drawing>
              <wp:anchor distT="0" distB="0" distL="114300" distR="114300" simplePos="0" relativeHeight="252072448" behindDoc="0" locked="0" layoutInCell="1" allowOverlap="1" wp14:anchorId="4A11E969" wp14:editId="047AB089">
                <wp:simplePos x="0" y="0"/>
                <wp:positionH relativeFrom="margin">
                  <wp:posOffset>793750</wp:posOffset>
                </wp:positionH>
                <wp:positionV relativeFrom="paragraph">
                  <wp:posOffset>30479</wp:posOffset>
                </wp:positionV>
                <wp:extent cx="1447800" cy="5540375"/>
                <wp:effectExtent l="0" t="0" r="19050" b="22225"/>
                <wp:wrapNone/>
                <wp:docPr id="189" name="Rectangle 189"/>
                <wp:cNvGraphicFramePr/>
                <a:graphic xmlns:a="http://schemas.openxmlformats.org/drawingml/2006/main">
                  <a:graphicData uri="http://schemas.microsoft.com/office/word/2010/wordprocessingShape">
                    <wps:wsp>
                      <wps:cNvSpPr/>
                      <wps:spPr>
                        <a:xfrm>
                          <a:off x="0" y="0"/>
                          <a:ext cx="1447800" cy="5540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0A6E" id="Rectangle 189" o:spid="_x0000_s1026" style="position:absolute;margin-left:62.5pt;margin-top:2.4pt;width:114pt;height:436.25pt;z-index:2520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GmAIAAIo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" filled="f" strokecolor="red" strokeweight="1.5pt">
                <w10:wrap anchorx="margin"/>
              </v:rect>
            </w:pict>
          </mc:Fallback>
        </mc:AlternateContent>
      </w:r>
      <w:r w:rsidR="008858EA">
        <w:rPr>
          <w:noProof/>
          <w:lang w:eastAsia="en-US"/>
        </w:rPr>
        <w:drawing>
          <wp:inline distT="0" distB="0" distL="0" distR="0" wp14:anchorId="3F1BE463" wp14:editId="2C158CF2">
            <wp:extent cx="2447925" cy="5572125"/>
            <wp:effectExtent l="0" t="0" r="9525" b="9525"/>
            <wp:docPr id="6363" name="Picture 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47925" cy="5572125"/>
                    </a:xfrm>
                    <a:prstGeom prst="rect">
                      <a:avLst/>
                    </a:prstGeom>
                  </pic:spPr>
                </pic:pic>
              </a:graphicData>
            </a:graphic>
          </wp:inline>
        </w:drawing>
      </w:r>
    </w:p>
    <w:p w14:paraId="2173C666" w14:textId="77777777" w:rsidR="008858EA" w:rsidRDefault="008858EA" w:rsidP="00023AB8"/>
    <w:p w14:paraId="718F0115" w14:textId="554D8832" w:rsidR="002D3568" w:rsidRDefault="002B4DBD" w:rsidP="00023AB8">
      <w:r>
        <w:t>Each change</w:t>
      </w:r>
      <w:r w:rsidR="00CA4B35">
        <w:t xml:space="preserve"> generates the </w:t>
      </w:r>
      <w:r w:rsidR="00550172">
        <w:t>"</w:t>
      </w:r>
      <w:r w:rsidR="00CA4B35">
        <w:t>Edge</w:t>
      </w:r>
      <w:r w:rsidR="00550172">
        <w:t>"</w:t>
      </w:r>
      <w:r w:rsidR="00CA4B35">
        <w:t xml:space="preserve"> Format</w:t>
      </w:r>
      <w:r w:rsidR="00E0663D" w:rsidRPr="00E0663D">
        <w:t>'</w:t>
      </w:r>
      <w:r w:rsidR="00CA4B35">
        <w:t xml:space="preserve"> </w:t>
      </w:r>
      <w:r w:rsidR="00DB152C">
        <w:t>string and</w:t>
      </w:r>
      <w:r w:rsidR="00CA4B35">
        <w:t xml:space="preserve"> renders a sample graph showing how the edge will look based upon the </w:t>
      </w:r>
      <w:r w:rsidR="008906B1" w:rsidRPr="008906B1">
        <w:rPr>
          <w:i/>
        </w:rPr>
        <w:t>Layout</w:t>
      </w:r>
      <w:r w:rsidR="00CA4B35" w:rsidRPr="008906B1">
        <w:rPr>
          <w:i/>
        </w:rPr>
        <w:t xml:space="preserve"> Engine</w:t>
      </w:r>
      <w:r w:rsidR="00CA4B35">
        <w:t xml:space="preserve"> and </w:t>
      </w:r>
      <w:r w:rsidR="00CA4B35" w:rsidRPr="008906B1">
        <w:rPr>
          <w:i/>
        </w:rPr>
        <w:t>Splines</w:t>
      </w:r>
      <w:r w:rsidR="00CA4B35">
        <w:t xml:space="preserve"> settings on the </w:t>
      </w:r>
      <w:r w:rsidR="00E0663D" w:rsidRPr="00E0663D">
        <w:t>'</w:t>
      </w:r>
      <w:r w:rsidR="00CA4B35">
        <w:t>settings</w:t>
      </w:r>
      <w:r w:rsidR="00E0663D" w:rsidRPr="00E0663D">
        <w:t>'</w:t>
      </w:r>
      <w:r w:rsidR="00CA4B35">
        <w:t xml:space="preserve"> worksheet</w:t>
      </w:r>
      <w:r w:rsidR="008906B1">
        <w:t xml:space="preserve">. Note that the appearance may change due to how the layout engines render splines, head ports, and tail ports. For more information on these settings, see section </w:t>
      </w:r>
      <w:r w:rsidR="008906B1" w:rsidRPr="008906B1">
        <w:rPr>
          <w:b/>
        </w:rPr>
        <w:fldChar w:fldCharType="begin"/>
      </w:r>
      <w:r w:rsidR="008906B1" w:rsidRPr="008906B1">
        <w:rPr>
          <w:b/>
        </w:rPr>
        <w:instrText xml:space="preserve"> REF _Ref433786546 \h </w:instrText>
      </w:r>
      <w:r w:rsidR="008906B1">
        <w:rPr>
          <w:b/>
        </w:rPr>
        <w:instrText xml:space="preserve"> \* MERGEFORMAT </w:instrText>
      </w:r>
      <w:r w:rsidR="008906B1" w:rsidRPr="008906B1">
        <w:rPr>
          <w:b/>
        </w:rPr>
      </w:r>
      <w:r w:rsidR="008906B1" w:rsidRPr="008906B1">
        <w:rPr>
          <w:b/>
        </w:rPr>
        <w:fldChar w:fldCharType="separate"/>
      </w:r>
      <w:r w:rsidR="00AB5374" w:rsidRPr="00AB5374">
        <w:rPr>
          <w:b/>
        </w:rPr>
        <w:t>Graph Options</w:t>
      </w:r>
      <w:r w:rsidR="008906B1" w:rsidRPr="008906B1">
        <w:rPr>
          <w:b/>
        </w:rPr>
        <w:fldChar w:fldCharType="end"/>
      </w:r>
      <w:r w:rsidR="008906B1">
        <w:t xml:space="preserve"> beginning on page </w:t>
      </w:r>
      <w:r w:rsidR="008906B1">
        <w:fldChar w:fldCharType="begin"/>
      </w:r>
      <w:r w:rsidR="008906B1">
        <w:instrText xml:space="preserve"> PAGEREF _Ref433786568 \h </w:instrText>
      </w:r>
      <w:r w:rsidR="008906B1">
        <w:fldChar w:fldCharType="separate"/>
      </w:r>
      <w:r w:rsidR="00AB5374">
        <w:rPr>
          <w:noProof/>
        </w:rPr>
        <w:t>227</w:t>
      </w:r>
      <w:r w:rsidR="008906B1">
        <w:fldChar w:fldCharType="end"/>
      </w:r>
      <w:r w:rsidR="00CA4B35">
        <w:t xml:space="preserve">. </w:t>
      </w:r>
    </w:p>
    <w:p w14:paraId="16296E27" w14:textId="110A7855" w:rsidR="00CA4B35" w:rsidRDefault="00130DA2" w:rsidP="00023AB8">
      <w:r>
        <w:t xml:space="preserve">When </w:t>
      </w:r>
      <w:r w:rsidR="00CA4B35">
        <w:t xml:space="preserve">the edge style </w:t>
      </w:r>
      <w:r>
        <w:t xml:space="preserve">is </w:t>
      </w:r>
      <w:r w:rsidR="00CA4B35">
        <w:t xml:space="preserve">the </w:t>
      </w:r>
      <w:proofErr w:type="gramStart"/>
      <w:r w:rsidR="00CA4B35">
        <w:t>way</w:t>
      </w:r>
      <w:proofErr w:type="gramEnd"/>
      <w:r w:rsidR="00CA4B35">
        <w:t xml:space="preserve"> you want it to look, press</w:t>
      </w:r>
      <w:r w:rsidR="004C334B">
        <w:t>ing</w:t>
      </w:r>
      <w:r w:rsidR="00E647C3">
        <w:t xml:space="preserve"> the </w:t>
      </w:r>
      <w:r w:rsidR="00E0663D" w:rsidRPr="00E0663D">
        <w:t>'</w:t>
      </w:r>
      <w:r w:rsidR="00CE3B9D">
        <w:t xml:space="preserve">Add format to </w:t>
      </w:r>
      <w:r w:rsidR="00E0663D" w:rsidRPr="00E0663D">
        <w:t>'</w:t>
      </w:r>
      <w:r w:rsidR="00CE3B9D">
        <w:t>styles</w:t>
      </w:r>
      <w:r w:rsidR="00E0663D" w:rsidRPr="00E0663D">
        <w:t>''</w:t>
      </w:r>
      <w:r w:rsidR="004C334B">
        <w:t xml:space="preserve"> button copies the format string to </w:t>
      </w:r>
      <w:r w:rsidR="00E0663D" w:rsidRPr="00E0663D">
        <w:t>'</w:t>
      </w:r>
      <w:r w:rsidR="00CE3B9D">
        <w:t>styles</w:t>
      </w:r>
      <w:r w:rsidR="00E0663D" w:rsidRPr="00E0663D">
        <w:t>'</w:t>
      </w:r>
      <w:r w:rsidR="00CE3B9D">
        <w:t xml:space="preserve"> worksheet</w:t>
      </w:r>
      <w:r w:rsidR="004C334B">
        <w:t>.</w:t>
      </w:r>
      <w:r w:rsidR="00CE3B9D">
        <w:t xml:space="preserve"> Assign the style the name "Spouse".</w:t>
      </w:r>
    </w:p>
    <w:p w14:paraId="4E739AD2" w14:textId="124C9596" w:rsidR="00424E27" w:rsidRDefault="00424E27" w:rsidP="00023AB8"/>
    <w:p w14:paraId="327EB11B" w14:textId="5F40EBCA" w:rsidR="00CA4B35" w:rsidRDefault="00CA4B35" w:rsidP="005722F6">
      <w:pPr>
        <w:keepNext/>
      </w:pPr>
      <w:r>
        <w:lastRenderedPageBreak/>
        <w:t xml:space="preserve">The </w:t>
      </w:r>
      <w:r w:rsidR="00E0663D" w:rsidRPr="00E0663D">
        <w:t>'</w:t>
      </w:r>
      <w:r>
        <w:t>styles</w:t>
      </w:r>
      <w:r w:rsidR="00550172">
        <w:t>"</w:t>
      </w:r>
      <w:r>
        <w:t xml:space="preserve"> worksh</w:t>
      </w:r>
      <w:r w:rsidR="008452C9">
        <w:t>eet should now look as follows:</w:t>
      </w:r>
    </w:p>
    <w:p w14:paraId="415D2144" w14:textId="44F6F8AD" w:rsidR="008452C9" w:rsidRDefault="002A006C" w:rsidP="005722F6">
      <w:pPr>
        <w:keepNext/>
        <w:jc w:val="center"/>
      </w:pPr>
      <w:r w:rsidRPr="00360F4C">
        <w:rPr>
          <w:noProof/>
          <w:lang w:eastAsia="en-US"/>
        </w:rPr>
        <mc:AlternateContent>
          <mc:Choice Requires="wps">
            <w:drawing>
              <wp:anchor distT="0" distB="0" distL="114300" distR="114300" simplePos="0" relativeHeight="251765248" behindDoc="0" locked="0" layoutInCell="1" allowOverlap="1" wp14:anchorId="5ED2254D" wp14:editId="72A8CEEF">
                <wp:simplePos x="0" y="0"/>
                <wp:positionH relativeFrom="margin">
                  <wp:posOffset>374650</wp:posOffset>
                </wp:positionH>
                <wp:positionV relativeFrom="paragraph">
                  <wp:posOffset>2841625</wp:posOffset>
                </wp:positionV>
                <wp:extent cx="5981700" cy="1524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9817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289D7" id="Rectangle 115" o:spid="_x0000_s1026" style="position:absolute;margin-left:29.5pt;margin-top:223.75pt;width:471pt;height:12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" filled="f" strokecolor="red" strokeweight="1.5pt">
                <w10:wrap anchorx="margin"/>
              </v:rect>
            </w:pict>
          </mc:Fallback>
        </mc:AlternateContent>
      </w:r>
      <w:r>
        <w:rPr>
          <w:noProof/>
          <w:lang w:eastAsia="en-US"/>
        </w:rPr>
        <w:drawing>
          <wp:inline distT="0" distB="0" distL="0" distR="0" wp14:anchorId="45D8F7EC" wp14:editId="39CFAFDC">
            <wp:extent cx="6400800" cy="3016885"/>
            <wp:effectExtent l="57150" t="57150" r="95250" b="88265"/>
            <wp:docPr id="6364" name="Picture 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400800" cy="301688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6FE894" w14:textId="2A88B96D" w:rsidR="008452C9" w:rsidRDefault="008452C9" w:rsidP="00E647C3">
      <w:pPr>
        <w:keepNext/>
      </w:pPr>
      <w:r>
        <w:t xml:space="preserve">Without repeating </w:t>
      </w:r>
      <w:r w:rsidR="005722F6">
        <w:t xml:space="preserve">all </w:t>
      </w:r>
      <w:r>
        <w:t xml:space="preserve">the details, </w:t>
      </w:r>
      <w:r w:rsidR="00986A76">
        <w:t>let us</w:t>
      </w:r>
      <w:r>
        <w:t xml:space="preserve"> create three more node styles called </w:t>
      </w:r>
      <w:r w:rsidR="00550172">
        <w:t>"</w:t>
      </w:r>
      <w:r>
        <w:t>Parent Child</w:t>
      </w:r>
      <w:r w:rsidR="00550172">
        <w:t>"</w:t>
      </w:r>
      <w:r>
        <w:t xml:space="preserve">, </w:t>
      </w:r>
      <w:r w:rsidR="00550172">
        <w:t>"</w:t>
      </w:r>
      <w:r>
        <w:t>Friend</w:t>
      </w:r>
      <w:r w:rsidR="00550172">
        <w:t>"</w:t>
      </w:r>
      <w:r>
        <w:t xml:space="preserve">, and </w:t>
      </w:r>
      <w:r w:rsidR="00550172">
        <w:t>"</w:t>
      </w:r>
      <w:r>
        <w:t>Business Associate</w:t>
      </w:r>
      <w:r w:rsidR="00550172">
        <w:t>"</w:t>
      </w:r>
      <w:r>
        <w:t xml:space="preserve">. The edge styles </w:t>
      </w:r>
      <w:r w:rsidR="00986A76">
        <w:t>definitions</w:t>
      </w:r>
      <w:r w:rsidR="00137DAB">
        <w:t xml:space="preserve"> and </w:t>
      </w:r>
      <w:r w:rsidR="00986A76">
        <w:t xml:space="preserve">previews </w:t>
      </w:r>
      <w:r>
        <w:t>look as follows:</w:t>
      </w:r>
    </w:p>
    <w:tbl>
      <w:tblPr>
        <w:tblStyle w:val="ListTable3-Accent3"/>
        <w:tblW w:w="0" w:type="auto"/>
        <w:tblLook w:val="04A0" w:firstRow="1" w:lastRow="0" w:firstColumn="1" w:lastColumn="0" w:noHBand="0" w:noVBand="1"/>
      </w:tblPr>
      <w:tblGrid>
        <w:gridCol w:w="1881"/>
        <w:gridCol w:w="5674"/>
        <w:gridCol w:w="2515"/>
      </w:tblGrid>
      <w:tr w:rsidR="008452C9" w:rsidRPr="00BD1069" w14:paraId="5486967E" w14:textId="77777777" w:rsidTr="00E647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1" w:type="dxa"/>
          </w:tcPr>
          <w:p w14:paraId="763A39CC" w14:textId="77777777" w:rsidR="008452C9" w:rsidRPr="00BD1069" w:rsidRDefault="008452C9" w:rsidP="00E647C3">
            <w:pPr>
              <w:keepNext/>
              <w:rPr>
                <w:b w:val="0"/>
              </w:rPr>
            </w:pPr>
            <w:r w:rsidRPr="00BD1069">
              <w:rPr>
                <w:b w:val="0"/>
              </w:rPr>
              <w:t>Style</w:t>
            </w:r>
          </w:p>
        </w:tc>
        <w:tc>
          <w:tcPr>
            <w:tcW w:w="5674" w:type="dxa"/>
          </w:tcPr>
          <w:p w14:paraId="32C8449E" w14:textId="77777777" w:rsidR="008452C9" w:rsidRPr="00BD1069" w:rsidRDefault="008452C9"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2515" w:type="dxa"/>
          </w:tcPr>
          <w:p w14:paraId="47FD1E77" w14:textId="77777777" w:rsidR="008452C9" w:rsidRPr="00BD1069" w:rsidRDefault="008452C9"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8452C9" w14:paraId="215E3C68"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4A4842C1" w14:textId="77777777" w:rsidR="008452C9" w:rsidRPr="0029416D" w:rsidRDefault="008452C9" w:rsidP="00E647C3">
            <w:pPr>
              <w:keepNext/>
            </w:pPr>
            <w:r w:rsidRPr="0029416D">
              <w:t>Parent Child</w:t>
            </w:r>
          </w:p>
        </w:tc>
        <w:tc>
          <w:tcPr>
            <w:tcW w:w="5674" w:type="dxa"/>
          </w:tcPr>
          <w:p w14:paraId="5135BDEE" w14:textId="13D46F4D" w:rsidR="008452C9" w:rsidRPr="00FA7462" w:rsidRDefault="008452C9" w:rsidP="00E647C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8452C9">
              <w:rPr>
                <w:rFonts w:ascii="Courier New" w:hAnsi="Courier New" w:cs="Courier New"/>
                <w:sz w:val="20"/>
              </w:rPr>
              <w:t>style=</w:t>
            </w:r>
            <w:r w:rsidR="00550172">
              <w:rPr>
                <w:rFonts w:ascii="Courier New" w:hAnsi="Courier New" w:cs="Courier New"/>
                <w:sz w:val="20"/>
              </w:rPr>
              <w:t>"</w:t>
            </w:r>
            <w:r w:rsidRPr="008452C9">
              <w:rPr>
                <w:rFonts w:ascii="Courier New" w:hAnsi="Courier New" w:cs="Courier New"/>
                <w:sz w:val="20"/>
              </w:rPr>
              <w:t>solid</w:t>
            </w:r>
            <w:r w:rsidR="00550172">
              <w:rPr>
                <w:rFonts w:ascii="Courier New" w:hAnsi="Courier New" w:cs="Courier New"/>
                <w:sz w:val="20"/>
              </w:rPr>
              <w:t>"</w:t>
            </w:r>
            <w:r w:rsidRPr="008452C9">
              <w:rPr>
                <w:rFonts w:ascii="Courier New" w:hAnsi="Courier New" w:cs="Courier New"/>
                <w:sz w:val="20"/>
              </w:rPr>
              <w:t xml:space="preserve"> color=</w:t>
            </w:r>
            <w:r w:rsidR="00550172">
              <w:rPr>
                <w:rFonts w:ascii="Courier New" w:hAnsi="Courier New" w:cs="Courier New"/>
                <w:sz w:val="20"/>
              </w:rPr>
              <w:t>"</w:t>
            </w:r>
            <w:proofErr w:type="spellStart"/>
            <w:r w:rsidRPr="008452C9">
              <w:rPr>
                <w:rFonts w:ascii="Courier New" w:hAnsi="Courier New" w:cs="Courier New"/>
                <w:sz w:val="20"/>
              </w:rPr>
              <w:t>darkgreen</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fontcolor</w:t>
            </w:r>
            <w:proofErr w:type="spellEnd"/>
            <w:r w:rsidRPr="008452C9">
              <w:rPr>
                <w:rFonts w:ascii="Courier New" w:hAnsi="Courier New" w:cs="Courier New"/>
                <w:sz w:val="20"/>
              </w:rPr>
              <w:t>=</w:t>
            </w:r>
            <w:r w:rsidR="00550172">
              <w:rPr>
                <w:rFonts w:ascii="Courier New" w:hAnsi="Courier New" w:cs="Courier New"/>
                <w:sz w:val="20"/>
              </w:rPr>
              <w:t>"</w:t>
            </w:r>
            <w:proofErr w:type="spellStart"/>
            <w:r w:rsidRPr="008452C9">
              <w:rPr>
                <w:rFonts w:ascii="Courier New" w:hAnsi="Courier New" w:cs="Courier New"/>
                <w:sz w:val="20"/>
              </w:rPr>
              <w:t>darkgreen</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fontname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Arial</w:t>
            </w:r>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fontsize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10</w:t>
            </w:r>
            <w:r w:rsidR="00550172">
              <w:rPr>
                <w:rFonts w:ascii="Courier New" w:hAnsi="Courier New" w:cs="Courier New"/>
                <w:sz w:val="20"/>
              </w:rPr>
              <w:t>"</w:t>
            </w:r>
          </w:p>
        </w:tc>
        <w:tc>
          <w:tcPr>
            <w:tcW w:w="2515" w:type="dxa"/>
          </w:tcPr>
          <w:p w14:paraId="15C428CF" w14:textId="77777777" w:rsidR="008452C9" w:rsidRDefault="00E647C3" w:rsidP="00E647C3">
            <w:pPr>
              <w:keepNext/>
              <w:spacing w:after="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73FB7242" wp14:editId="105B4F15">
                  <wp:extent cx="1019175" cy="1609725"/>
                  <wp:effectExtent l="0" t="0" r="9525" b="9525"/>
                  <wp:docPr id="6217"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Picture 6173"/>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0" y="0"/>
                            <a:ext cx="1019175" cy="1609725"/>
                          </a:xfrm>
                          <a:prstGeom prst="rect">
                            <a:avLst/>
                          </a:prstGeom>
                        </pic:spPr>
                      </pic:pic>
                    </a:graphicData>
                  </a:graphic>
                </wp:inline>
              </w:drawing>
            </w:r>
          </w:p>
        </w:tc>
      </w:tr>
      <w:tr w:rsidR="008452C9" w14:paraId="749CC2E7" w14:textId="77777777" w:rsidTr="00E647C3">
        <w:tc>
          <w:tcPr>
            <w:cnfStyle w:val="001000000000" w:firstRow="0" w:lastRow="0" w:firstColumn="1" w:lastColumn="0" w:oddVBand="0" w:evenVBand="0" w:oddHBand="0" w:evenHBand="0" w:firstRowFirstColumn="0" w:firstRowLastColumn="0" w:lastRowFirstColumn="0" w:lastRowLastColumn="0"/>
            <w:tcW w:w="1881" w:type="dxa"/>
          </w:tcPr>
          <w:p w14:paraId="374025E4" w14:textId="77777777" w:rsidR="008452C9" w:rsidRPr="0029416D" w:rsidRDefault="008452C9" w:rsidP="004B0D8F">
            <w:r w:rsidRPr="0029416D">
              <w:t>Friend</w:t>
            </w:r>
            <w:r w:rsidR="00ED0413">
              <w:t xml:space="preserve"> Of</w:t>
            </w:r>
          </w:p>
        </w:tc>
        <w:tc>
          <w:tcPr>
            <w:tcW w:w="5674" w:type="dxa"/>
          </w:tcPr>
          <w:p w14:paraId="32FA79F0" w14:textId="711100C5" w:rsidR="008452C9" w:rsidRPr="00FA7462" w:rsidRDefault="008452C9" w:rsidP="004B0D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8452C9">
              <w:rPr>
                <w:rFonts w:ascii="Courier New" w:hAnsi="Courier New" w:cs="Courier New"/>
                <w:sz w:val="20"/>
              </w:rPr>
              <w:t>style=</w:t>
            </w:r>
            <w:r w:rsidR="00550172">
              <w:rPr>
                <w:rFonts w:ascii="Courier New" w:hAnsi="Courier New" w:cs="Courier New"/>
                <w:sz w:val="20"/>
              </w:rPr>
              <w:t>"</w:t>
            </w:r>
            <w:r w:rsidRPr="008452C9">
              <w:rPr>
                <w:rFonts w:ascii="Courier New" w:hAnsi="Courier New" w:cs="Courier New"/>
                <w:sz w:val="20"/>
              </w:rPr>
              <w:t>dashed</w:t>
            </w:r>
            <w:r w:rsidR="00550172">
              <w:rPr>
                <w:rFonts w:ascii="Courier New" w:hAnsi="Courier New" w:cs="Courier New"/>
                <w:sz w:val="20"/>
              </w:rPr>
              <w:t>"</w:t>
            </w:r>
            <w:r w:rsidRPr="008452C9">
              <w:rPr>
                <w:rFonts w:ascii="Courier New" w:hAnsi="Courier New" w:cs="Courier New"/>
                <w:sz w:val="20"/>
              </w:rPr>
              <w:t xml:space="preserve"> color=</w:t>
            </w:r>
            <w:r w:rsidR="00550172">
              <w:rPr>
                <w:rFonts w:ascii="Courier New" w:hAnsi="Courier New" w:cs="Courier New"/>
                <w:sz w:val="20"/>
              </w:rPr>
              <w:t>"</w:t>
            </w:r>
            <w:proofErr w:type="spellStart"/>
            <w:r w:rsidRPr="008452C9">
              <w:rPr>
                <w:rFonts w:ascii="Courier New" w:hAnsi="Courier New" w:cs="Courier New"/>
                <w:sz w:val="20"/>
              </w:rPr>
              <w:t>deeppink</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fontcolor</w:t>
            </w:r>
            <w:proofErr w:type="spellEnd"/>
            <w:r w:rsidRPr="008452C9">
              <w:rPr>
                <w:rFonts w:ascii="Courier New" w:hAnsi="Courier New" w:cs="Courier New"/>
                <w:sz w:val="20"/>
              </w:rPr>
              <w:t>=</w:t>
            </w:r>
            <w:r w:rsidR="00550172">
              <w:rPr>
                <w:rFonts w:ascii="Courier New" w:hAnsi="Courier New" w:cs="Courier New"/>
                <w:sz w:val="20"/>
              </w:rPr>
              <w:t>"</w:t>
            </w:r>
            <w:proofErr w:type="spellStart"/>
            <w:r w:rsidRPr="008452C9">
              <w:rPr>
                <w:rFonts w:ascii="Courier New" w:hAnsi="Courier New" w:cs="Courier New"/>
                <w:sz w:val="20"/>
              </w:rPr>
              <w:t>deeppink</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fontname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Arial</w:t>
            </w:r>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fontsize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10</w:t>
            </w:r>
            <w:r w:rsidR="00550172">
              <w:rPr>
                <w:rFonts w:ascii="Courier New" w:hAnsi="Courier New" w:cs="Courier New"/>
                <w:sz w:val="20"/>
              </w:rPr>
              <w:t>"</w:t>
            </w:r>
          </w:p>
        </w:tc>
        <w:tc>
          <w:tcPr>
            <w:tcW w:w="2515" w:type="dxa"/>
          </w:tcPr>
          <w:p w14:paraId="4E24CB6C" w14:textId="77777777" w:rsidR="008452C9" w:rsidRDefault="00E647C3" w:rsidP="000E389D">
            <w:pPr>
              <w:spacing w:after="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9F58AE9" wp14:editId="7BDEBB8C">
                  <wp:extent cx="685800" cy="1609725"/>
                  <wp:effectExtent l="0" t="0" r="0" b="9525"/>
                  <wp:docPr id="6215"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Picture 6169"/>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0"/>
                            <a:ext cx="685800" cy="1609725"/>
                          </a:xfrm>
                          <a:prstGeom prst="rect">
                            <a:avLst/>
                          </a:prstGeom>
                        </pic:spPr>
                      </pic:pic>
                    </a:graphicData>
                  </a:graphic>
                </wp:inline>
              </w:drawing>
            </w:r>
          </w:p>
        </w:tc>
      </w:tr>
      <w:tr w:rsidR="008452C9" w14:paraId="619FA8A3"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CEDFB80" w14:textId="77777777" w:rsidR="008452C9" w:rsidRPr="0029416D" w:rsidRDefault="008452C9" w:rsidP="004B0D8F">
            <w:r w:rsidRPr="0029416D">
              <w:lastRenderedPageBreak/>
              <w:t>Business Associate</w:t>
            </w:r>
          </w:p>
        </w:tc>
        <w:tc>
          <w:tcPr>
            <w:tcW w:w="5674" w:type="dxa"/>
          </w:tcPr>
          <w:p w14:paraId="10D6206A" w14:textId="5A80D93E" w:rsidR="008452C9" w:rsidRPr="00FA7462" w:rsidRDefault="00137DAB" w:rsidP="004B0D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137DAB">
              <w:rPr>
                <w:rFonts w:ascii="Courier New" w:hAnsi="Courier New" w:cs="Courier New"/>
                <w:sz w:val="20"/>
              </w:rPr>
              <w:t>style=</w:t>
            </w:r>
            <w:r w:rsidR="00550172">
              <w:rPr>
                <w:rFonts w:ascii="Courier New" w:hAnsi="Courier New" w:cs="Courier New"/>
                <w:sz w:val="20"/>
              </w:rPr>
              <w:t>"</w:t>
            </w:r>
            <w:r w:rsidRPr="00137DAB">
              <w:rPr>
                <w:rFonts w:ascii="Courier New" w:hAnsi="Courier New" w:cs="Courier New"/>
                <w:sz w:val="20"/>
              </w:rPr>
              <w:t>dotted</w:t>
            </w:r>
            <w:r w:rsidR="00550172">
              <w:rPr>
                <w:rFonts w:ascii="Courier New" w:hAnsi="Courier New" w:cs="Courier New"/>
                <w:sz w:val="20"/>
              </w:rPr>
              <w:t>"</w:t>
            </w:r>
            <w:r w:rsidRPr="00137DAB">
              <w:rPr>
                <w:rFonts w:ascii="Courier New" w:hAnsi="Courier New" w:cs="Courier New"/>
                <w:sz w:val="20"/>
              </w:rPr>
              <w:t xml:space="preserve"> color=</w:t>
            </w:r>
            <w:r w:rsidR="00550172">
              <w:rPr>
                <w:rFonts w:ascii="Courier New" w:hAnsi="Courier New" w:cs="Courier New"/>
                <w:sz w:val="20"/>
              </w:rPr>
              <w:t>"</w:t>
            </w:r>
            <w:r w:rsidRPr="00137DAB">
              <w:rPr>
                <w:rFonts w:ascii="Courier New" w:hAnsi="Courier New" w:cs="Courier New"/>
                <w:sz w:val="20"/>
              </w:rPr>
              <w:t>red</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fontcolor</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red</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fontname</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Arial</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fontsize</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10</w:t>
            </w:r>
            <w:r w:rsidR="00550172">
              <w:rPr>
                <w:rFonts w:ascii="Courier New" w:hAnsi="Courier New" w:cs="Courier New"/>
                <w:sz w:val="20"/>
              </w:rPr>
              <w:t>"</w:t>
            </w:r>
          </w:p>
        </w:tc>
        <w:tc>
          <w:tcPr>
            <w:tcW w:w="2515" w:type="dxa"/>
          </w:tcPr>
          <w:p w14:paraId="01A63DDB" w14:textId="77777777" w:rsidR="008452C9" w:rsidRDefault="00E647C3" w:rsidP="000E389D">
            <w:pPr>
              <w:spacing w:after="0"/>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drawing>
                <wp:inline distT="0" distB="0" distL="0" distR="0" wp14:anchorId="2ACDDED3" wp14:editId="36EA0CF6">
                  <wp:extent cx="1447800" cy="1609725"/>
                  <wp:effectExtent l="0" t="0" r="0" b="9525"/>
                  <wp:docPr id="6216"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 name="Picture 6171"/>
                          <pic:cNvPicPr>
                            <a:picLocks noChangeAspect="1"/>
                          </pic:cNvPicPr>
                        </pic:nvPicPr>
                        <pic:blipFill>
                          <a:blip r:embed="rId275">
                            <a:extLst>
                              <a:ext uri="{28A0092B-C50C-407E-A947-70E740481C1C}">
                                <a14:useLocalDpi xmlns:a14="http://schemas.microsoft.com/office/drawing/2010/main"/>
                              </a:ext>
                            </a:extLst>
                          </a:blip>
                          <a:stretch>
                            <a:fillRect/>
                          </a:stretch>
                        </pic:blipFill>
                        <pic:spPr>
                          <a:xfrm>
                            <a:off x="0" y="0"/>
                            <a:ext cx="1447800" cy="1609725"/>
                          </a:xfrm>
                          <a:prstGeom prst="rect">
                            <a:avLst/>
                          </a:prstGeom>
                        </pic:spPr>
                      </pic:pic>
                    </a:graphicData>
                  </a:graphic>
                </wp:inline>
              </w:drawing>
            </w:r>
          </w:p>
        </w:tc>
      </w:tr>
    </w:tbl>
    <w:p w14:paraId="45156A41" w14:textId="77777777" w:rsidR="0018607B" w:rsidRDefault="0018607B" w:rsidP="00ED0413"/>
    <w:p w14:paraId="619A1A46" w14:textId="735AA1FE" w:rsidR="00ED0413" w:rsidRDefault="00ED0413" w:rsidP="00293B9F">
      <w:pPr>
        <w:keepNext/>
      </w:pPr>
      <w:r>
        <w:t xml:space="preserve">After pasting the style definitions into the </w:t>
      </w:r>
      <w:r w:rsidR="00E0663D" w:rsidRPr="00E0663D">
        <w:t>'</w:t>
      </w:r>
      <w:r>
        <w:t>styles</w:t>
      </w:r>
      <w:r w:rsidR="00E0663D" w:rsidRPr="00E0663D">
        <w:t>'</w:t>
      </w:r>
      <w:r>
        <w:t xml:space="preserve"> worksheet, and </w:t>
      </w:r>
      <w:r w:rsidR="00CE3B9D">
        <w:t>assigning the style names</w:t>
      </w:r>
      <w:r>
        <w:t xml:space="preserve"> the completed </w:t>
      </w:r>
      <w:r w:rsidR="00E0663D" w:rsidRPr="00E0663D">
        <w:t>'</w:t>
      </w:r>
      <w:r>
        <w:t>styles</w:t>
      </w:r>
      <w:r w:rsidR="00E0663D" w:rsidRPr="00E0663D">
        <w:t>'</w:t>
      </w:r>
      <w:r>
        <w:t xml:space="preserve"> worksheet should now look as follows:</w:t>
      </w:r>
    </w:p>
    <w:p w14:paraId="6FEEE763" w14:textId="77777777" w:rsidR="00ED0413" w:rsidRDefault="00ED0413" w:rsidP="00293B9F">
      <w:pPr>
        <w:keepNext/>
        <w:jc w:val="center"/>
      </w:pPr>
      <w:r w:rsidRPr="00360F4C">
        <w:rPr>
          <w:noProof/>
          <w:lang w:eastAsia="en-US"/>
        </w:rPr>
        <mc:AlternateContent>
          <mc:Choice Requires="wps">
            <w:drawing>
              <wp:anchor distT="0" distB="0" distL="114300" distR="114300" simplePos="0" relativeHeight="251767296" behindDoc="0" locked="0" layoutInCell="1" allowOverlap="1" wp14:anchorId="4BFFF7B5" wp14:editId="585587C1">
                <wp:simplePos x="0" y="0"/>
                <wp:positionH relativeFrom="margin">
                  <wp:posOffset>361950</wp:posOffset>
                </wp:positionH>
                <wp:positionV relativeFrom="paragraph">
                  <wp:posOffset>1885315</wp:posOffset>
                </wp:positionV>
                <wp:extent cx="6038850" cy="1301750"/>
                <wp:effectExtent l="0" t="0" r="19050" b="12700"/>
                <wp:wrapNone/>
                <wp:docPr id="122" name="Rectangle 122"/>
                <wp:cNvGraphicFramePr/>
                <a:graphic xmlns:a="http://schemas.openxmlformats.org/drawingml/2006/main">
                  <a:graphicData uri="http://schemas.microsoft.com/office/word/2010/wordprocessingShape">
                    <wps:wsp>
                      <wps:cNvSpPr/>
                      <wps:spPr>
                        <a:xfrm>
                          <a:off x="0" y="0"/>
                          <a:ext cx="6038850" cy="130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79BD5" id="Rectangle 122" o:spid="_x0000_s1026" style="position:absolute;margin-left:28.5pt;margin-top:148.45pt;width:475.5pt;height:102.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" filled="f" strokecolor="red" strokeweight="1.5pt">
                <w10:wrap anchorx="margin"/>
              </v:rect>
            </w:pict>
          </mc:Fallback>
        </mc:AlternateContent>
      </w:r>
      <w:r w:rsidR="002A006C">
        <w:rPr>
          <w:noProof/>
          <w:lang w:eastAsia="en-US"/>
        </w:rPr>
        <w:drawing>
          <wp:inline distT="0" distB="0" distL="0" distR="0" wp14:anchorId="56AAF49D" wp14:editId="2E8CF3E0">
            <wp:extent cx="6400800" cy="3220720"/>
            <wp:effectExtent l="0" t="0" r="0" b="6350"/>
            <wp:docPr id="6366" name="Picture 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00800" cy="3220720"/>
                    </a:xfrm>
                    <a:prstGeom prst="rect">
                      <a:avLst/>
                    </a:prstGeom>
                  </pic:spPr>
                </pic:pic>
              </a:graphicData>
            </a:graphic>
          </wp:inline>
        </w:drawing>
      </w:r>
    </w:p>
    <w:p w14:paraId="3B2FB9C0" w14:textId="77777777" w:rsidR="00FE08E8" w:rsidRDefault="00FE08E8" w:rsidP="00FE08E8">
      <w:pPr>
        <w:keepNext/>
      </w:pPr>
    </w:p>
    <w:p w14:paraId="30F5CD19" w14:textId="72AFB3FB" w:rsidR="00137DAB" w:rsidRDefault="00137DAB" w:rsidP="00986A76">
      <w:pPr>
        <w:keepNext/>
        <w:pageBreakBefore/>
      </w:pPr>
      <w:r>
        <w:lastRenderedPageBreak/>
        <w:t xml:space="preserve">Returning to the </w:t>
      </w:r>
      <w:r w:rsidR="00E0663D" w:rsidRPr="00E0663D">
        <w:t>'</w:t>
      </w:r>
      <w:r>
        <w:t>data</w:t>
      </w:r>
      <w:r w:rsidR="00E0663D" w:rsidRPr="00E0663D">
        <w:t>'</w:t>
      </w:r>
      <w:r>
        <w:t xml:space="preserve"> worksheet, assign the appropriate style to the </w:t>
      </w:r>
      <w:r w:rsidR="00986A76">
        <w:t xml:space="preserve">relationship </w:t>
      </w:r>
      <w:r>
        <w:t xml:space="preserve">rows based upon the kind of relationship documented. The </w:t>
      </w:r>
      <w:r w:rsidR="00E0663D" w:rsidRPr="00E0663D">
        <w:t>'</w:t>
      </w:r>
      <w:r>
        <w:t>data</w:t>
      </w:r>
      <w:r w:rsidR="00E0663D" w:rsidRPr="00E0663D">
        <w:t>'</w:t>
      </w:r>
      <w:r>
        <w:t xml:space="preserve"> worksheet now appears as:</w:t>
      </w:r>
    </w:p>
    <w:p w14:paraId="60CA0375" w14:textId="77777777" w:rsidR="00137DAB" w:rsidRDefault="00B271B2" w:rsidP="00FE08E8">
      <w:pPr>
        <w:keepNext/>
      </w:pPr>
      <w:r w:rsidRPr="00360F4C">
        <w:rPr>
          <w:noProof/>
          <w:lang w:eastAsia="en-US"/>
        </w:rPr>
        <mc:AlternateContent>
          <mc:Choice Requires="wps">
            <w:drawing>
              <wp:anchor distT="0" distB="0" distL="114300" distR="114300" simplePos="0" relativeHeight="251769344" behindDoc="0" locked="0" layoutInCell="1" allowOverlap="1" wp14:anchorId="2CA98F8C" wp14:editId="66BB8A7E">
                <wp:simplePos x="0" y="0"/>
                <wp:positionH relativeFrom="margin">
                  <wp:posOffset>4737100</wp:posOffset>
                </wp:positionH>
                <wp:positionV relativeFrom="paragraph">
                  <wp:posOffset>653415</wp:posOffset>
                </wp:positionV>
                <wp:extent cx="1435100" cy="6108700"/>
                <wp:effectExtent l="0" t="0" r="12700" b="25400"/>
                <wp:wrapNone/>
                <wp:docPr id="136" name="Rectangle 136"/>
                <wp:cNvGraphicFramePr/>
                <a:graphic xmlns:a="http://schemas.openxmlformats.org/drawingml/2006/main">
                  <a:graphicData uri="http://schemas.microsoft.com/office/word/2010/wordprocessingShape">
                    <wps:wsp>
                      <wps:cNvSpPr/>
                      <wps:spPr>
                        <a:xfrm>
                          <a:off x="0" y="0"/>
                          <a:ext cx="1435100" cy="610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0AF14" id="Rectangle 136" o:spid="_x0000_s1026" style="position:absolute;margin-left:373pt;margin-top:51.45pt;width:113pt;height:481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" filled="f" strokecolor="red" strokeweight="1.5pt">
                <w10:wrap anchorx="margin"/>
              </v:rect>
            </w:pict>
          </mc:Fallback>
        </mc:AlternateContent>
      </w:r>
      <w:r w:rsidR="009C3303">
        <w:rPr>
          <w:noProof/>
          <w:lang w:eastAsia="en-US"/>
        </w:rPr>
        <w:drawing>
          <wp:inline distT="0" distB="0" distL="0" distR="0" wp14:anchorId="6B397FBC" wp14:editId="42373ACE">
            <wp:extent cx="6162675" cy="6800850"/>
            <wp:effectExtent l="57150" t="57150" r="104775" b="95250"/>
            <wp:docPr id="6367" name="Picture 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62675" cy="68008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DC6EF64" w14:textId="77777777" w:rsidR="00FE08E8" w:rsidRDefault="00FE08E8" w:rsidP="002549CF">
      <w:pPr>
        <w:keepNext/>
      </w:pPr>
    </w:p>
    <w:p w14:paraId="43DA8B45" w14:textId="77777777" w:rsidR="00FE08E8" w:rsidRDefault="00FE08E8" w:rsidP="002549CF">
      <w:pPr>
        <w:keepNext/>
      </w:pPr>
    </w:p>
    <w:p w14:paraId="321DBBE5" w14:textId="7DE833E3" w:rsidR="00137DAB" w:rsidRDefault="00137DAB" w:rsidP="00986A76">
      <w:pPr>
        <w:keepNext/>
        <w:pageBreakBefore/>
      </w:pPr>
      <w:r>
        <w:lastRenderedPageBreak/>
        <w:t xml:space="preserve">Press the </w:t>
      </w:r>
      <w:r w:rsidR="00550172">
        <w:t>"</w:t>
      </w:r>
      <w:r w:rsidR="008C14E9">
        <w:t>Refresh Graph</w:t>
      </w:r>
      <w:r w:rsidR="00550172">
        <w:t>"</w:t>
      </w:r>
      <w:r>
        <w:t xml:space="preserve"> button and the relationship graph now appears as:</w:t>
      </w:r>
    </w:p>
    <w:p w14:paraId="39BE1443" w14:textId="77777777" w:rsidR="00137DAB" w:rsidRDefault="009C3303" w:rsidP="002549CF">
      <w:pPr>
        <w:keepNext/>
        <w:jc w:val="center"/>
      </w:pPr>
      <w:r>
        <w:rPr>
          <w:noProof/>
          <w:lang w:eastAsia="en-US"/>
        </w:rPr>
        <w:drawing>
          <wp:inline distT="0" distB="0" distL="0" distR="0" wp14:anchorId="7590E0C4" wp14:editId="520BBEBB">
            <wp:extent cx="6400800" cy="6223000"/>
            <wp:effectExtent l="0" t="0" r="0" b="6350"/>
            <wp:docPr id="63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6400800" cy="6223000"/>
                    </a:xfrm>
                    <a:prstGeom prst="rect">
                      <a:avLst/>
                    </a:prstGeom>
                  </pic:spPr>
                </pic:pic>
              </a:graphicData>
            </a:graphic>
          </wp:inline>
        </w:drawing>
      </w:r>
    </w:p>
    <w:p w14:paraId="4C1C2089" w14:textId="761595E1" w:rsidR="00E8464F" w:rsidRDefault="00E8464F" w:rsidP="00DE341F">
      <w:r>
        <w:t xml:space="preserve">Now we begin to </w:t>
      </w:r>
      <w:r w:rsidR="005722F6">
        <w:t>visualize the</w:t>
      </w:r>
      <w:r>
        <w:t xml:space="preserve"> </w:t>
      </w:r>
      <w:r w:rsidR="005722F6">
        <w:t xml:space="preserve">various </w:t>
      </w:r>
      <w:r>
        <w:t>typ</w:t>
      </w:r>
      <w:r w:rsidR="005722F6">
        <w:t>es of relationships</w:t>
      </w:r>
      <w:r>
        <w:t xml:space="preserve">. We can also see that there </w:t>
      </w:r>
      <w:r w:rsidR="004B5E8D">
        <w:t xml:space="preserve">are still a few rows </w:t>
      </w:r>
      <w:r w:rsidR="00DE341F">
        <w:t>remaining that</w:t>
      </w:r>
      <w:r w:rsidR="004B5E8D">
        <w:t xml:space="preserve"> do not have styles assigned. These rows represent the</w:t>
      </w:r>
      <w:r>
        <w:t xml:space="preserve"> </w:t>
      </w:r>
      <w:r w:rsidR="00550172">
        <w:t>"</w:t>
      </w:r>
      <w:r>
        <w:t>Sister</w:t>
      </w:r>
      <w:r w:rsidR="00550172">
        <w:t>"</w:t>
      </w:r>
      <w:r>
        <w:t xml:space="preserve">, </w:t>
      </w:r>
      <w:r w:rsidR="00550172">
        <w:t>"</w:t>
      </w:r>
      <w:r>
        <w:t>Brother</w:t>
      </w:r>
      <w:r w:rsidR="00550172">
        <w:t>"</w:t>
      </w:r>
      <w:r>
        <w:t xml:space="preserve">, and </w:t>
      </w:r>
      <w:r w:rsidR="00550172">
        <w:t>"</w:t>
      </w:r>
      <w:r>
        <w:t>Cousin</w:t>
      </w:r>
      <w:r w:rsidR="00550172">
        <w:t>"</w:t>
      </w:r>
      <w:r>
        <w:t xml:space="preserve"> relationships</w:t>
      </w:r>
      <w:r w:rsidR="004B5E8D">
        <w:t xml:space="preserve">. These relationships </w:t>
      </w:r>
      <w:r w:rsidR="00DE341F">
        <w:t>are</w:t>
      </w:r>
      <w:r w:rsidR="004B5E8D">
        <w:t xml:space="preserve"> drawn</w:t>
      </w:r>
      <w:r>
        <w:t xml:space="preserve"> in the default Graphviz style.  We need to go back and create a </w:t>
      </w:r>
      <w:r w:rsidR="00550172">
        <w:t>"</w:t>
      </w:r>
      <w:r>
        <w:t>Sibling</w:t>
      </w:r>
      <w:r w:rsidR="00550172">
        <w:t>"</w:t>
      </w:r>
      <w:r>
        <w:t xml:space="preserve">, and a </w:t>
      </w:r>
      <w:r w:rsidR="00550172">
        <w:t>"</w:t>
      </w:r>
      <w:r>
        <w:t>Cousins</w:t>
      </w:r>
      <w:r w:rsidR="00550172">
        <w:t>"</w:t>
      </w:r>
      <w:r>
        <w:t xml:space="preserve"> edge style. Using the previous method, </w:t>
      </w:r>
      <w:r w:rsidR="001755A2">
        <w:t>define two</w:t>
      </w:r>
      <w:r>
        <w:t xml:space="preserve"> additional</w:t>
      </w:r>
      <w:r w:rsidR="001755A2">
        <w:t xml:space="preserve"> edge styles to</w:t>
      </w:r>
      <w:r>
        <w:t xml:space="preserve"> look as follows:</w:t>
      </w:r>
    </w:p>
    <w:tbl>
      <w:tblPr>
        <w:tblStyle w:val="ListTable3-Accent3"/>
        <w:tblW w:w="0" w:type="auto"/>
        <w:tblLook w:val="04A0" w:firstRow="1" w:lastRow="0" w:firstColumn="1" w:lastColumn="0" w:noHBand="0" w:noVBand="1"/>
      </w:tblPr>
      <w:tblGrid>
        <w:gridCol w:w="1909"/>
        <w:gridCol w:w="6805"/>
        <w:gridCol w:w="1356"/>
      </w:tblGrid>
      <w:tr w:rsidR="00E8464F" w:rsidRPr="00BD1069" w14:paraId="6028AE7C" w14:textId="77777777" w:rsidTr="00E647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9" w:type="dxa"/>
          </w:tcPr>
          <w:p w14:paraId="6E190B92" w14:textId="77777777" w:rsidR="00E8464F" w:rsidRPr="00BD1069" w:rsidRDefault="00E8464F" w:rsidP="00E647C3">
            <w:pPr>
              <w:keepNext/>
              <w:rPr>
                <w:b w:val="0"/>
              </w:rPr>
            </w:pPr>
            <w:r w:rsidRPr="00BD1069">
              <w:rPr>
                <w:b w:val="0"/>
              </w:rPr>
              <w:lastRenderedPageBreak/>
              <w:t>Style</w:t>
            </w:r>
          </w:p>
        </w:tc>
        <w:tc>
          <w:tcPr>
            <w:tcW w:w="6805" w:type="dxa"/>
          </w:tcPr>
          <w:p w14:paraId="51DDDE25" w14:textId="77777777" w:rsidR="00E8464F" w:rsidRPr="00BD1069" w:rsidRDefault="00E8464F"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1356" w:type="dxa"/>
          </w:tcPr>
          <w:p w14:paraId="479FFFE4" w14:textId="77777777" w:rsidR="00E8464F" w:rsidRPr="00BD1069" w:rsidRDefault="00E8464F"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97602C" w14:paraId="2B078CF5"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tcPr>
          <w:p w14:paraId="13BAB107" w14:textId="77777777" w:rsidR="00E8464F" w:rsidRDefault="00E8464F" w:rsidP="00E647C3">
            <w:pPr>
              <w:keepNext/>
            </w:pPr>
            <w:r>
              <w:t>Sibling</w:t>
            </w:r>
          </w:p>
        </w:tc>
        <w:tc>
          <w:tcPr>
            <w:tcW w:w="6805" w:type="dxa"/>
          </w:tcPr>
          <w:p w14:paraId="7C26152F" w14:textId="57A0889C" w:rsidR="00E8464F" w:rsidRPr="00FA7462" w:rsidRDefault="0097602C" w:rsidP="00E647C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97602C">
              <w:rPr>
                <w:rFonts w:ascii="Courier New" w:hAnsi="Courier New" w:cs="Courier New"/>
                <w:sz w:val="20"/>
              </w:rPr>
              <w:t>style=</w:t>
            </w:r>
            <w:r w:rsidR="00550172">
              <w:rPr>
                <w:rFonts w:ascii="Courier New" w:hAnsi="Courier New" w:cs="Courier New"/>
                <w:sz w:val="20"/>
              </w:rPr>
              <w:t>"</w:t>
            </w:r>
            <w:r w:rsidRPr="0097602C">
              <w:rPr>
                <w:rFonts w:ascii="Courier New" w:hAnsi="Courier New" w:cs="Courier New"/>
                <w:sz w:val="20"/>
              </w:rPr>
              <w:t>solid</w:t>
            </w:r>
            <w:r w:rsidR="00550172">
              <w:rPr>
                <w:rFonts w:ascii="Courier New" w:hAnsi="Courier New" w:cs="Courier New"/>
                <w:sz w:val="20"/>
              </w:rPr>
              <w:t>"</w:t>
            </w:r>
            <w:r w:rsidRPr="0097602C">
              <w:rPr>
                <w:rFonts w:ascii="Courier New" w:hAnsi="Courier New" w:cs="Courier New"/>
                <w:sz w:val="20"/>
              </w:rPr>
              <w:t xml:space="preserve"> color=</w:t>
            </w:r>
            <w:r w:rsidR="00550172">
              <w:rPr>
                <w:rFonts w:ascii="Courier New" w:hAnsi="Courier New" w:cs="Courier New"/>
                <w:sz w:val="20"/>
              </w:rPr>
              <w:t>"</w:t>
            </w:r>
            <w:r w:rsidRPr="0097602C">
              <w:rPr>
                <w:rFonts w:ascii="Courier New" w:hAnsi="Courier New" w:cs="Courier New"/>
                <w:sz w:val="20"/>
              </w:rPr>
              <w:t>purple</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fontcolor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purple</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fontname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Arial</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fontsize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10</w:t>
            </w:r>
            <w:r w:rsidR="00550172">
              <w:rPr>
                <w:rFonts w:ascii="Courier New" w:hAnsi="Courier New" w:cs="Courier New"/>
                <w:sz w:val="20"/>
              </w:rPr>
              <w:t>"</w:t>
            </w:r>
          </w:p>
        </w:tc>
        <w:tc>
          <w:tcPr>
            <w:tcW w:w="1356" w:type="dxa"/>
          </w:tcPr>
          <w:p w14:paraId="5C079C64" w14:textId="77777777" w:rsidR="00E8464F" w:rsidRDefault="00E647C3" w:rsidP="00E647C3">
            <w:pPr>
              <w:keepNext/>
              <w:spacing w:after="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27A0EBC5" wp14:editId="6381A441">
                  <wp:extent cx="714375" cy="1609725"/>
                  <wp:effectExtent l="0" t="0" r="9525" b="9525"/>
                  <wp:docPr id="6218" name="Picture 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 name="Picture 6178"/>
                          <pic:cNvPicPr>
                            <a:picLocks noChangeAspect="1"/>
                          </pic:cNvPicPr>
                        </pic:nvPicPr>
                        <pic:blipFill>
                          <a:blip r:embed="rId279">
                            <a:extLst>
                              <a:ext uri="{28A0092B-C50C-407E-A947-70E740481C1C}">
                                <a14:useLocalDpi xmlns:a14="http://schemas.microsoft.com/office/drawing/2010/main"/>
                              </a:ext>
                            </a:extLst>
                          </a:blip>
                          <a:stretch>
                            <a:fillRect/>
                          </a:stretch>
                        </pic:blipFill>
                        <pic:spPr>
                          <a:xfrm>
                            <a:off x="0" y="0"/>
                            <a:ext cx="714375" cy="1609725"/>
                          </a:xfrm>
                          <a:prstGeom prst="rect">
                            <a:avLst/>
                          </a:prstGeom>
                        </pic:spPr>
                      </pic:pic>
                    </a:graphicData>
                  </a:graphic>
                </wp:inline>
              </w:drawing>
            </w:r>
          </w:p>
        </w:tc>
      </w:tr>
      <w:tr w:rsidR="0097602C" w14:paraId="642E05F0" w14:textId="77777777" w:rsidTr="00E647C3">
        <w:tc>
          <w:tcPr>
            <w:cnfStyle w:val="001000000000" w:firstRow="0" w:lastRow="0" w:firstColumn="1" w:lastColumn="0" w:oddVBand="0" w:evenVBand="0" w:oddHBand="0" w:evenHBand="0" w:firstRowFirstColumn="0" w:firstRowLastColumn="0" w:lastRowFirstColumn="0" w:lastRowLastColumn="0"/>
            <w:tcW w:w="1909" w:type="dxa"/>
          </w:tcPr>
          <w:p w14:paraId="5BB76AAB" w14:textId="77777777" w:rsidR="00E8464F" w:rsidRDefault="00E8464F" w:rsidP="00B271B2">
            <w:r>
              <w:t>Cousin</w:t>
            </w:r>
          </w:p>
        </w:tc>
        <w:tc>
          <w:tcPr>
            <w:tcW w:w="6805" w:type="dxa"/>
          </w:tcPr>
          <w:p w14:paraId="26840FE5" w14:textId="629DB631" w:rsidR="00E8464F" w:rsidRPr="00FA7462" w:rsidRDefault="0097602C" w:rsidP="00B271B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97602C">
              <w:rPr>
                <w:rFonts w:ascii="Courier New" w:hAnsi="Courier New" w:cs="Courier New"/>
                <w:sz w:val="20"/>
              </w:rPr>
              <w:t>style=</w:t>
            </w:r>
            <w:r w:rsidR="00550172">
              <w:rPr>
                <w:rFonts w:ascii="Courier New" w:hAnsi="Courier New" w:cs="Courier New"/>
                <w:sz w:val="20"/>
              </w:rPr>
              <w:t>"</w:t>
            </w:r>
            <w:r w:rsidRPr="0097602C">
              <w:rPr>
                <w:rFonts w:ascii="Courier New" w:hAnsi="Courier New" w:cs="Courier New"/>
                <w:sz w:val="20"/>
              </w:rPr>
              <w:t>solid</w:t>
            </w:r>
            <w:r w:rsidR="00550172">
              <w:rPr>
                <w:rFonts w:ascii="Courier New" w:hAnsi="Courier New" w:cs="Courier New"/>
                <w:sz w:val="20"/>
              </w:rPr>
              <w:t>"</w:t>
            </w:r>
            <w:r w:rsidRPr="0097602C">
              <w:rPr>
                <w:rFonts w:ascii="Courier New" w:hAnsi="Courier New" w:cs="Courier New"/>
                <w:sz w:val="20"/>
              </w:rPr>
              <w:t xml:space="preserve"> color=</w:t>
            </w:r>
            <w:r w:rsidR="00550172">
              <w:rPr>
                <w:rFonts w:ascii="Courier New" w:hAnsi="Courier New" w:cs="Courier New"/>
                <w:sz w:val="20"/>
              </w:rPr>
              <w:t>"</w:t>
            </w:r>
            <w:r w:rsidRPr="0097602C">
              <w:rPr>
                <w:rFonts w:ascii="Courier New" w:hAnsi="Courier New" w:cs="Courier New"/>
                <w:sz w:val="20"/>
              </w:rPr>
              <w:t>chocolate4</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arrowtail</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dot</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dir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both</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fontcolor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chocolate4</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fontname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Arial</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fontsize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10</w:t>
            </w:r>
            <w:r w:rsidR="00550172">
              <w:rPr>
                <w:rFonts w:ascii="Courier New" w:hAnsi="Courier New" w:cs="Courier New"/>
                <w:sz w:val="20"/>
              </w:rPr>
              <w:t>"</w:t>
            </w:r>
          </w:p>
        </w:tc>
        <w:tc>
          <w:tcPr>
            <w:tcW w:w="1356" w:type="dxa"/>
          </w:tcPr>
          <w:p w14:paraId="33627BA4" w14:textId="77777777" w:rsidR="00E8464F" w:rsidRDefault="00E647C3" w:rsidP="00B271B2">
            <w:pPr>
              <w:spacing w:after="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7F873A96" wp14:editId="01DF78B1">
                  <wp:extent cx="723900" cy="1609725"/>
                  <wp:effectExtent l="0" t="0" r="0" b="9525"/>
                  <wp:docPr id="6219"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 name="Picture 6181"/>
                          <pic:cNvPicPr>
                            <a:picLocks noChangeAspect="1"/>
                          </pic:cNvPicPr>
                        </pic:nvPicPr>
                        <pic:blipFill>
                          <a:blip r:embed="rId280">
                            <a:extLst>
                              <a:ext uri="{28A0092B-C50C-407E-A947-70E740481C1C}">
                                <a14:useLocalDpi xmlns:a14="http://schemas.microsoft.com/office/drawing/2010/main"/>
                              </a:ext>
                            </a:extLst>
                          </a:blip>
                          <a:stretch>
                            <a:fillRect/>
                          </a:stretch>
                        </pic:blipFill>
                        <pic:spPr>
                          <a:xfrm>
                            <a:off x="0" y="0"/>
                            <a:ext cx="723900" cy="1609725"/>
                          </a:xfrm>
                          <a:prstGeom prst="rect">
                            <a:avLst/>
                          </a:prstGeom>
                        </pic:spPr>
                      </pic:pic>
                    </a:graphicData>
                  </a:graphic>
                </wp:inline>
              </w:drawing>
            </w:r>
          </w:p>
        </w:tc>
      </w:tr>
    </w:tbl>
    <w:p w14:paraId="54A6AD57" w14:textId="27F33B00" w:rsidR="00E8464F" w:rsidRDefault="00E8464F" w:rsidP="00E8464F"/>
    <w:p w14:paraId="405218EA" w14:textId="3FBD0F3D" w:rsidR="00CE3B9D" w:rsidRDefault="00CE3B9D" w:rsidP="00E8464F">
      <w:r>
        <w:t xml:space="preserve">Notice that for the "Cousin" style we have added a filled circle to the Arrow tail. To achieve this </w:t>
      </w:r>
      <w:r w:rsidR="00005C07">
        <w:t>effect,</w:t>
      </w:r>
      <w:r>
        <w:t xml:space="preserve"> you must specify the </w:t>
      </w:r>
      <w:r w:rsidR="00E0663D" w:rsidRPr="00E0663D">
        <w:t>'</w:t>
      </w:r>
      <w:r>
        <w:t>Arrow Direction</w:t>
      </w:r>
      <w:r w:rsidR="00E0663D" w:rsidRPr="00E0663D">
        <w:t>'</w:t>
      </w:r>
      <w:r>
        <w:t xml:space="preserve"> as </w:t>
      </w:r>
      <w:r w:rsidR="00E0663D" w:rsidRPr="00E0663D">
        <w:t>'</w:t>
      </w:r>
      <w:r>
        <w:t>Both</w:t>
      </w:r>
      <w:r w:rsidR="00E0663D" w:rsidRPr="00E0663D">
        <w:t>'</w:t>
      </w:r>
      <w:r>
        <w:t>.</w:t>
      </w:r>
    </w:p>
    <w:p w14:paraId="1954C4B0" w14:textId="1D9BBA05" w:rsidR="009C3303" w:rsidRDefault="00CE3B9D" w:rsidP="00CE3B9D">
      <w:pPr>
        <w:jc w:val="center"/>
      </w:pPr>
      <w:r w:rsidRPr="00360F4C">
        <w:rPr>
          <w:noProof/>
          <w:lang w:eastAsia="en-US"/>
        </w:rPr>
        <mc:AlternateContent>
          <mc:Choice Requires="wps">
            <w:drawing>
              <wp:anchor distT="0" distB="0" distL="114300" distR="114300" simplePos="0" relativeHeight="252074496" behindDoc="0" locked="0" layoutInCell="1" allowOverlap="1" wp14:anchorId="3AD4FC1E" wp14:editId="3B2E76DA">
                <wp:simplePos x="0" y="0"/>
                <wp:positionH relativeFrom="margin">
                  <wp:posOffset>2990850</wp:posOffset>
                </wp:positionH>
                <wp:positionV relativeFrom="paragraph">
                  <wp:posOffset>240030</wp:posOffset>
                </wp:positionV>
                <wp:extent cx="1270000" cy="1130300"/>
                <wp:effectExtent l="0" t="0" r="25400" b="12700"/>
                <wp:wrapNone/>
                <wp:docPr id="190" name="Rectangle 190"/>
                <wp:cNvGraphicFramePr/>
                <a:graphic xmlns:a="http://schemas.openxmlformats.org/drawingml/2006/main">
                  <a:graphicData uri="http://schemas.microsoft.com/office/word/2010/wordprocessingShape">
                    <wps:wsp>
                      <wps:cNvSpPr/>
                      <wps:spPr>
                        <a:xfrm>
                          <a:off x="0" y="0"/>
                          <a:ext cx="1270000" cy="1130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E8A22" id="Rectangle 190" o:spid="_x0000_s1026" style="position:absolute;margin-left:235.5pt;margin-top:18.9pt;width:100pt;height:89pt;z-index:2520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" filled="f" strokecolor="red" strokeweight="1.5pt">
                <w10:wrap anchorx="margin"/>
              </v:rect>
            </w:pict>
          </mc:Fallback>
        </mc:AlternateContent>
      </w:r>
      <w:r w:rsidR="009C3303">
        <w:rPr>
          <w:noProof/>
          <w:lang w:eastAsia="en-US"/>
        </w:rPr>
        <w:drawing>
          <wp:inline distT="0" distB="0" distL="0" distR="0" wp14:anchorId="7525DCDD" wp14:editId="2ED8A408">
            <wp:extent cx="2219325" cy="1428750"/>
            <wp:effectExtent l="0" t="0" r="9525" b="0"/>
            <wp:docPr id="6369" name="Picture 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19325" cy="1428750"/>
                    </a:xfrm>
                    <a:prstGeom prst="rect">
                      <a:avLst/>
                    </a:prstGeom>
                  </pic:spPr>
                </pic:pic>
              </a:graphicData>
            </a:graphic>
          </wp:inline>
        </w:drawing>
      </w:r>
    </w:p>
    <w:p w14:paraId="4B5A948D" w14:textId="739719E8" w:rsidR="00CE3B9D" w:rsidRDefault="00CE3B9D" w:rsidP="00E8464F">
      <w:r>
        <w:t xml:space="preserve">A new set of choices for </w:t>
      </w:r>
      <w:r w:rsidR="00E0663D" w:rsidRPr="00E0663D">
        <w:t>'</w:t>
      </w:r>
      <w:r>
        <w:t>Arrow Tail</w:t>
      </w:r>
      <w:r w:rsidR="00005C07">
        <w:t xml:space="preserve"> 1</w:t>
      </w:r>
      <w:r w:rsidR="00E0663D" w:rsidRPr="00E0663D">
        <w:t>'</w:t>
      </w:r>
      <w:r>
        <w:t xml:space="preserve"> appear. </w:t>
      </w:r>
    </w:p>
    <w:p w14:paraId="640A64DC" w14:textId="7DD2E0A1" w:rsidR="009C3303" w:rsidRDefault="00005C07" w:rsidP="00CE3B9D">
      <w:pPr>
        <w:jc w:val="center"/>
      </w:pPr>
      <w:r w:rsidRPr="00360F4C">
        <w:rPr>
          <w:noProof/>
          <w:lang w:eastAsia="en-US"/>
        </w:rPr>
        <mc:AlternateContent>
          <mc:Choice Requires="wps">
            <w:drawing>
              <wp:anchor distT="0" distB="0" distL="114300" distR="114300" simplePos="0" relativeHeight="252076544" behindDoc="0" locked="0" layoutInCell="1" allowOverlap="1" wp14:anchorId="29DBC1BB" wp14:editId="67D10564">
                <wp:simplePos x="0" y="0"/>
                <wp:positionH relativeFrom="margin">
                  <wp:posOffset>4051300</wp:posOffset>
                </wp:positionH>
                <wp:positionV relativeFrom="paragraph">
                  <wp:posOffset>58420</wp:posOffset>
                </wp:positionV>
                <wp:extent cx="1631950" cy="857250"/>
                <wp:effectExtent l="0" t="0" r="25400" b="19050"/>
                <wp:wrapNone/>
                <wp:docPr id="6146" name="Rectangle 6146"/>
                <wp:cNvGraphicFramePr/>
                <a:graphic xmlns:a="http://schemas.openxmlformats.org/drawingml/2006/main">
                  <a:graphicData uri="http://schemas.microsoft.com/office/word/2010/wordprocessingShape">
                    <wps:wsp>
                      <wps:cNvSpPr/>
                      <wps:spPr>
                        <a:xfrm>
                          <a:off x="0" y="0"/>
                          <a:ext cx="1631950" cy="857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87712" id="Rectangle 6146" o:spid="_x0000_s1026" style="position:absolute;margin-left:319pt;margin-top:4.6pt;width:128.5pt;height:67.5pt;z-index:2520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" filled="f" strokecolor="red" strokeweight="1.5pt">
                <w10:wrap anchorx="margin"/>
              </v:rect>
            </w:pict>
          </mc:Fallback>
        </mc:AlternateContent>
      </w:r>
      <w:r w:rsidR="009C3303">
        <w:rPr>
          <w:noProof/>
          <w:lang w:eastAsia="en-US"/>
        </w:rPr>
        <w:drawing>
          <wp:inline distT="0" distB="0" distL="0" distR="0" wp14:anchorId="63947C04" wp14:editId="1CD48EF8">
            <wp:extent cx="5029200" cy="952500"/>
            <wp:effectExtent l="57150" t="57150" r="95250" b="95250"/>
            <wp:docPr id="6370" name="Picture 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29200" cy="9525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929A546" w14:textId="5D04B816" w:rsidR="00005C07" w:rsidRDefault="00005C07" w:rsidP="00005C07">
      <w:pPr>
        <w:pageBreakBefore/>
      </w:pPr>
      <w:r>
        <w:lastRenderedPageBreak/>
        <w:t>Arrow tails have the same set of choices as arrow heads. Like arrow heads, Relationship Visualizer allows you to choose up to 3 styles for Arrow Tails.</w:t>
      </w:r>
    </w:p>
    <w:p w14:paraId="191700AE" w14:textId="24894A4C" w:rsidR="00005C07" w:rsidRDefault="00005C07" w:rsidP="00005C07">
      <w:r>
        <w:t>Choose "dot" for the filled, rounded tail used in the "Cousin" style.</w:t>
      </w:r>
    </w:p>
    <w:p w14:paraId="7DCC2C5A" w14:textId="41F41329" w:rsidR="009C3303" w:rsidRDefault="00005C07" w:rsidP="00E8464F">
      <w:r w:rsidRPr="00360F4C">
        <w:rPr>
          <w:noProof/>
          <w:lang w:eastAsia="en-US"/>
        </w:rPr>
        <mc:AlternateContent>
          <mc:Choice Requires="wps">
            <w:drawing>
              <wp:anchor distT="0" distB="0" distL="114300" distR="114300" simplePos="0" relativeHeight="252078592" behindDoc="0" locked="0" layoutInCell="1" allowOverlap="1" wp14:anchorId="2C58C10B" wp14:editId="5C9CD8AC">
                <wp:simplePos x="0" y="0"/>
                <wp:positionH relativeFrom="margin">
                  <wp:posOffset>584200</wp:posOffset>
                </wp:positionH>
                <wp:positionV relativeFrom="paragraph">
                  <wp:posOffset>4314190</wp:posOffset>
                </wp:positionV>
                <wp:extent cx="1238250" cy="241300"/>
                <wp:effectExtent l="12700" t="12700" r="19050" b="12700"/>
                <wp:wrapNone/>
                <wp:docPr id="6152" name="Rectangle 6152"/>
                <wp:cNvGraphicFramePr/>
                <a:graphic xmlns:a="http://schemas.openxmlformats.org/drawingml/2006/main">
                  <a:graphicData uri="http://schemas.microsoft.com/office/word/2010/wordprocessingShape">
                    <wps:wsp>
                      <wps:cNvSpPr/>
                      <wps:spPr>
                        <a:xfrm>
                          <a:off x="0" y="0"/>
                          <a:ext cx="12382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CB0D8" id="Rectangle 6152" o:spid="_x0000_s1026" style="position:absolute;margin-left:46pt;margin-top:339.7pt;width:97.5pt;height:19pt;z-index:2520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" filled="f" strokecolor="red" strokeweight="1.5pt">
                <w10:wrap anchorx="margin"/>
              </v:rect>
            </w:pict>
          </mc:Fallback>
        </mc:AlternateContent>
      </w:r>
      <w:r w:rsidR="009C3303">
        <w:rPr>
          <w:noProof/>
          <w:lang w:eastAsia="en-US"/>
        </w:rPr>
        <w:drawing>
          <wp:inline distT="0" distB="0" distL="0" distR="0" wp14:anchorId="41AF8C19" wp14:editId="5537A205">
            <wp:extent cx="2012950" cy="5329835"/>
            <wp:effectExtent l="0" t="0" r="6350" b="4445"/>
            <wp:docPr id="6371" name="Picture 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16746" cy="5339886"/>
                    </a:xfrm>
                    <a:prstGeom prst="rect">
                      <a:avLst/>
                    </a:prstGeom>
                  </pic:spPr>
                </pic:pic>
              </a:graphicData>
            </a:graphic>
          </wp:inline>
        </w:drawing>
      </w:r>
    </w:p>
    <w:p w14:paraId="12B37126" w14:textId="77777777" w:rsidR="00706968" w:rsidRDefault="00706968">
      <w:pPr>
        <w:spacing w:after="200" w:line="276" w:lineRule="auto"/>
      </w:pPr>
      <w:r>
        <w:br w:type="page"/>
      </w:r>
    </w:p>
    <w:p w14:paraId="1CCE7022" w14:textId="031689DC" w:rsidR="005F1008" w:rsidRDefault="00005C07" w:rsidP="00E8464F">
      <w:r>
        <w:lastRenderedPageBreak/>
        <w:t xml:space="preserve">The arrow now appears with the round tail, and the pointed </w:t>
      </w:r>
      <w:proofErr w:type="gramStart"/>
      <w:r>
        <w:t>arrow head</w:t>
      </w:r>
      <w:proofErr w:type="gramEnd"/>
      <w:r>
        <w:t xml:space="preserve"> as shown below.</w:t>
      </w:r>
    </w:p>
    <w:p w14:paraId="36B09082" w14:textId="00BCCA5E" w:rsidR="005F1008" w:rsidRDefault="00706968" w:rsidP="00E8464F">
      <w:r>
        <w:rPr>
          <w:noProof/>
          <w:lang w:eastAsia="en-US"/>
        </w:rPr>
        <w:drawing>
          <wp:inline distT="0" distB="0" distL="0" distR="0" wp14:anchorId="65AC3A3C" wp14:editId="354D1DF4">
            <wp:extent cx="6400800" cy="2439670"/>
            <wp:effectExtent l="57150" t="57150" r="114300" b="113030"/>
            <wp:docPr id="6734" name="Picture 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00800" cy="24396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CE77426" w14:textId="723BE209" w:rsidR="00E8464F" w:rsidRDefault="00E8464F" w:rsidP="00E8464F">
      <w:r>
        <w:t xml:space="preserve">Returning to the </w:t>
      </w:r>
      <w:r w:rsidR="00E0663D" w:rsidRPr="00E0663D">
        <w:t>'</w:t>
      </w:r>
      <w:r>
        <w:t>data</w:t>
      </w:r>
      <w:r w:rsidR="00E0663D" w:rsidRPr="00E0663D">
        <w:t>'</w:t>
      </w:r>
      <w:r>
        <w:t xml:space="preserve"> worksheet, assign the </w:t>
      </w:r>
      <w:r w:rsidR="00550172">
        <w:t>"</w:t>
      </w:r>
      <w:r w:rsidR="0097602C">
        <w:t>Sibling</w:t>
      </w:r>
      <w:r w:rsidR="00550172">
        <w:t>"</w:t>
      </w:r>
      <w:r>
        <w:t xml:space="preserve"> </w:t>
      </w:r>
      <w:r w:rsidR="0097602C">
        <w:t xml:space="preserve">and </w:t>
      </w:r>
      <w:r w:rsidR="00550172">
        <w:t>"</w:t>
      </w:r>
      <w:r w:rsidR="0097602C">
        <w:t>Cousin</w:t>
      </w:r>
      <w:r w:rsidR="00550172">
        <w:t>"</w:t>
      </w:r>
      <w:r w:rsidR="0097602C">
        <w:t xml:space="preserve"> </w:t>
      </w:r>
      <w:r>
        <w:t xml:space="preserve">style to the </w:t>
      </w:r>
      <w:r w:rsidR="0097602C">
        <w:t xml:space="preserve">remaining </w:t>
      </w:r>
      <w:r>
        <w:t xml:space="preserve">rows which currently use the built-in style of </w:t>
      </w:r>
      <w:r w:rsidR="00550172">
        <w:t>"</w:t>
      </w:r>
      <w:r>
        <w:t>edge</w:t>
      </w:r>
      <w:r w:rsidR="00550172">
        <w:t>"</w:t>
      </w:r>
      <w:r>
        <w:t xml:space="preserve"> based upon the kind of relationship documented. </w:t>
      </w:r>
    </w:p>
    <w:p w14:paraId="565FBEB4" w14:textId="45A8D1EA" w:rsidR="0097602C" w:rsidRDefault="0097602C" w:rsidP="00230132">
      <w:pPr>
        <w:keepNext/>
      </w:pPr>
      <w:r>
        <w:lastRenderedPageBreak/>
        <w:t xml:space="preserve">Press the </w:t>
      </w:r>
      <w:r w:rsidR="00550172">
        <w:t>"</w:t>
      </w:r>
      <w:r w:rsidR="008C14E9">
        <w:t>Refresh Graph</w:t>
      </w:r>
      <w:r w:rsidR="00550172">
        <w:t>"</w:t>
      </w:r>
      <w:r>
        <w:t xml:space="preserve"> button and the relationship graph now appears as:</w:t>
      </w:r>
    </w:p>
    <w:p w14:paraId="3223E49F" w14:textId="77777777" w:rsidR="0097602C" w:rsidRDefault="005F1008" w:rsidP="00230132">
      <w:pPr>
        <w:keepNext/>
        <w:jc w:val="center"/>
      </w:pPr>
      <w:r>
        <w:rPr>
          <w:noProof/>
          <w:lang w:eastAsia="en-US"/>
        </w:rPr>
        <w:drawing>
          <wp:inline distT="0" distB="0" distL="0" distR="0" wp14:anchorId="35AEA43B" wp14:editId="07DF2D86">
            <wp:extent cx="6400800" cy="6287770"/>
            <wp:effectExtent l="0" t="0" r="0" b="0"/>
            <wp:docPr id="63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6400800" cy="6287770"/>
                    </a:xfrm>
                    <a:prstGeom prst="rect">
                      <a:avLst/>
                    </a:prstGeom>
                  </pic:spPr>
                </pic:pic>
              </a:graphicData>
            </a:graphic>
          </wp:inline>
        </w:drawing>
      </w:r>
    </w:p>
    <w:p w14:paraId="26066A73" w14:textId="6D1EFA73" w:rsidR="005722F6" w:rsidRDefault="005722F6" w:rsidP="005722F6">
      <w:r>
        <w:t xml:space="preserve">At this </w:t>
      </w:r>
      <w:r w:rsidR="00DE341F">
        <w:t>point,</w:t>
      </w:r>
      <w:r>
        <w:t xml:space="preserve"> </w:t>
      </w:r>
      <w:r w:rsidR="00F957D6">
        <w:t>it is</w:t>
      </w:r>
      <w:r>
        <w:t xml:space="preserve"> up to an interested reader to divide the relationships to lower levels and add more styles. It is possible to split the styles we just created down to smaller levels such as Father, Son, Mother, Daughter, Sister, and Brother or even by business relationships such as Landlord and Tenant. There are additional </w:t>
      </w:r>
      <w:r w:rsidR="00DE341F">
        <w:t>relationships that can be added</w:t>
      </w:r>
      <w:r>
        <w:t>. For example, when Joanie married Chachi, Howard became Chachi</w:t>
      </w:r>
      <w:r w:rsidR="00E0663D" w:rsidRPr="00E0663D">
        <w:t>'</w:t>
      </w:r>
      <w:r>
        <w:t>s father-in-law, Marion became Chachi</w:t>
      </w:r>
      <w:r w:rsidR="00E0663D" w:rsidRPr="00E0663D">
        <w:t>'</w:t>
      </w:r>
      <w:r>
        <w:t>s Mother-in-Law, Chachi became H</w:t>
      </w:r>
      <w:r w:rsidR="00DE341F">
        <w:t>oward and Marion</w:t>
      </w:r>
      <w:r w:rsidR="00E0663D" w:rsidRPr="00E0663D">
        <w:t>'</w:t>
      </w:r>
      <w:r w:rsidR="00DE341F">
        <w:t>s Son-in-Law. Add these relationships</w:t>
      </w:r>
      <w:r w:rsidR="000B7B30">
        <w:t xml:space="preserve"> to expand the model. Have fun with it.</w:t>
      </w:r>
    </w:p>
    <w:p w14:paraId="5F2E8A94" w14:textId="77777777" w:rsidR="00B271B2" w:rsidRDefault="00456958" w:rsidP="00230132">
      <w:pPr>
        <w:pStyle w:val="Heading2"/>
        <w:keepNext/>
      </w:pPr>
      <w:bookmarkStart w:id="115" w:name="_Toc100494640"/>
      <w:r>
        <w:lastRenderedPageBreak/>
        <w:t>Modifying</w:t>
      </w:r>
      <w:r w:rsidR="00B271B2">
        <w:t xml:space="preserve"> the Style </w:t>
      </w:r>
      <w:r>
        <w:t>of</w:t>
      </w:r>
      <w:r w:rsidR="00B271B2">
        <w:t xml:space="preserve"> Individual Elements</w:t>
      </w:r>
      <w:bookmarkEnd w:id="115"/>
    </w:p>
    <w:p w14:paraId="17873093" w14:textId="77777777" w:rsidR="00456958" w:rsidRDefault="00B271B2" w:rsidP="00230132">
      <w:pPr>
        <w:keepNext/>
      </w:pPr>
      <w:r>
        <w:t xml:space="preserve">There may be times when you want to embellish the style of a node or an edge. The introduction to this manual described how to determine the route between two states. Perhaps you want to show the </w:t>
      </w:r>
      <w:r w:rsidR="00F957D6">
        <w:t xml:space="preserve">shortest </w:t>
      </w:r>
      <w:r>
        <w:t>route in a different color, make the lines thicker</w:t>
      </w:r>
      <w:r w:rsidR="00A176BF">
        <w:t xml:space="preserve">, or use a different style. </w:t>
      </w:r>
      <w:r w:rsidR="00456958">
        <w:t>The Relationship Visualizer has capabilities to support this requirement.</w:t>
      </w:r>
    </w:p>
    <w:p w14:paraId="385F44F4" w14:textId="25C5373B" w:rsidR="00B271B2" w:rsidRDefault="00A176BF" w:rsidP="00B271B2">
      <w:r>
        <w:t xml:space="preserve">The </w:t>
      </w:r>
      <w:r w:rsidR="00E0663D" w:rsidRPr="00E0663D">
        <w:t>'</w:t>
      </w:r>
      <w:r>
        <w:t>data</w:t>
      </w:r>
      <w:r w:rsidR="00E0663D" w:rsidRPr="00E0663D">
        <w:t>'</w:t>
      </w:r>
      <w:r>
        <w:t xml:space="preserve"> worksheet provides a column called </w:t>
      </w:r>
      <w:r w:rsidR="00550172">
        <w:t>"</w:t>
      </w:r>
      <w:r w:rsidR="00005C07">
        <w:t>Attributes</w:t>
      </w:r>
      <w:r w:rsidR="00550172">
        <w:t>"</w:t>
      </w:r>
      <w:r>
        <w:t xml:space="preserve">. </w:t>
      </w:r>
      <w:r w:rsidR="00DE341F">
        <w:t>Adding</w:t>
      </w:r>
      <w:r>
        <w:t xml:space="preserve"> additional style </w:t>
      </w:r>
      <w:r w:rsidR="00AD59D0">
        <w:t xml:space="preserve">or control </w:t>
      </w:r>
      <w:r>
        <w:t xml:space="preserve">attributes </w:t>
      </w:r>
      <w:r w:rsidR="00FA70FA">
        <w:t>here</w:t>
      </w:r>
      <w:r>
        <w:t xml:space="preserve"> will only apply to that row of data. The</w:t>
      </w:r>
      <w:r w:rsidR="00FA70FA">
        <w:t xml:space="preserve"> </w:t>
      </w:r>
      <w:r w:rsidR="00550172">
        <w:t>"</w:t>
      </w:r>
      <w:r w:rsidR="00FA70FA">
        <w:t>Graphviz</w:t>
      </w:r>
      <w:r w:rsidR="00550172">
        <w:t>"</w:t>
      </w:r>
      <w:r w:rsidR="00FA70FA">
        <w:t xml:space="preserve"> ribbon tab controls the</w:t>
      </w:r>
      <w:r>
        <w:t xml:space="preserve"> </w:t>
      </w:r>
      <w:r w:rsidR="00550172">
        <w:t>"</w:t>
      </w:r>
      <w:r w:rsidR="00005C07">
        <w:t>Attributes</w:t>
      </w:r>
      <w:r w:rsidR="00550172">
        <w:t>"</w:t>
      </w:r>
      <w:r>
        <w:t xml:space="preserve"> capability </w:t>
      </w:r>
      <w:r w:rsidR="00FA70FA">
        <w:t>which</w:t>
      </w:r>
      <w:r>
        <w:t xml:space="preserve"> can be turned on or off depending upon how you wish to depict the graph.</w:t>
      </w:r>
    </w:p>
    <w:p w14:paraId="6512133C" w14:textId="41CCC8A8" w:rsidR="00AD59D0" w:rsidRDefault="00AD59D0" w:rsidP="00AD59D0">
      <w:pPr>
        <w:rPr>
          <w:noProof/>
          <w:lang w:eastAsia="en-US"/>
        </w:rPr>
      </w:pPr>
      <w:r>
        <w:rPr>
          <w:noProof/>
          <w:lang w:eastAsia="en-US"/>
        </w:rPr>
        <w:t xml:space="preserve">Display of the "HELP </w:t>
      </w:r>
      <w:r w:rsidR="005329FB">
        <w:rPr>
          <w:noProof/>
          <w:lang w:eastAsia="en-US"/>
        </w:rPr>
        <w:t>-</w:t>
      </w:r>
      <w:r>
        <w:rPr>
          <w:noProof/>
          <w:lang w:eastAsia="en-US"/>
        </w:rPr>
        <w:t xml:space="preserve"> attributes" worksheet is toggled from the </w:t>
      </w:r>
      <w:r w:rsidR="00E0663D" w:rsidRPr="00E0663D">
        <w:rPr>
          <w:noProof/>
          <w:lang w:eastAsia="en-US"/>
        </w:rPr>
        <w:t>'</w:t>
      </w:r>
      <w:r>
        <w:rPr>
          <w:noProof/>
          <w:lang w:eastAsia="en-US"/>
        </w:rPr>
        <w:t>Graphviz</w:t>
      </w:r>
      <w:r w:rsidR="00E0663D" w:rsidRPr="00E0663D">
        <w:rPr>
          <w:noProof/>
          <w:lang w:eastAsia="en-US"/>
        </w:rPr>
        <w:t>'</w:t>
      </w:r>
      <w:r>
        <w:rPr>
          <w:noProof/>
          <w:lang w:eastAsia="en-US"/>
        </w:rPr>
        <w:t xml:space="preserve"> ribbon tab ribbon tab. It contains filters on graph elements and layout engine columns which allow you to </w:t>
      </w:r>
      <w:r w:rsidR="006F6109">
        <w:rPr>
          <w:noProof/>
          <w:lang w:eastAsia="en-US"/>
        </w:rPr>
        <w:t xml:space="preserve">narrow down the list of </w:t>
      </w:r>
      <w:r>
        <w:rPr>
          <w:noProof/>
          <w:lang w:eastAsia="en-US"/>
        </w:rPr>
        <w:t xml:space="preserve">attribute you seek. In the illustration below we are filtering on </w:t>
      </w:r>
      <w:r w:rsidR="00E0663D" w:rsidRPr="00E0663D">
        <w:rPr>
          <w:noProof/>
          <w:lang w:eastAsia="en-US"/>
        </w:rPr>
        <w:t>'</w:t>
      </w:r>
      <w:r w:rsidR="006F6109">
        <w:rPr>
          <w:noProof/>
          <w:lang w:eastAsia="en-US"/>
        </w:rPr>
        <w:t>edge</w:t>
      </w:r>
      <w:r w:rsidR="00E0663D" w:rsidRPr="00E0663D">
        <w:rPr>
          <w:noProof/>
          <w:lang w:eastAsia="en-US"/>
        </w:rPr>
        <w:t>'</w:t>
      </w:r>
      <w:r>
        <w:rPr>
          <w:noProof/>
          <w:lang w:eastAsia="en-US"/>
        </w:rPr>
        <w:t xml:space="preserve"> attributes, and the </w:t>
      </w:r>
      <w:r w:rsidR="00E0663D" w:rsidRPr="00E0663D">
        <w:rPr>
          <w:noProof/>
          <w:lang w:eastAsia="en-US"/>
        </w:rPr>
        <w:t>'</w:t>
      </w:r>
      <w:r>
        <w:rPr>
          <w:noProof/>
          <w:lang w:eastAsia="en-US"/>
        </w:rPr>
        <w:t>dot</w:t>
      </w:r>
      <w:r w:rsidR="00E0663D" w:rsidRPr="00E0663D">
        <w:rPr>
          <w:noProof/>
          <w:lang w:eastAsia="en-US"/>
        </w:rPr>
        <w:t>'</w:t>
      </w:r>
      <w:r>
        <w:rPr>
          <w:noProof/>
          <w:lang w:eastAsia="en-US"/>
        </w:rPr>
        <w:t xml:space="preserve"> layout engine:</w:t>
      </w:r>
    </w:p>
    <w:p w14:paraId="0178D618" w14:textId="62ED5E05" w:rsidR="00AD59D0" w:rsidRDefault="00AD59D0" w:rsidP="00AD59D0">
      <w:pPr>
        <w:rPr>
          <w:noProof/>
          <w:lang w:eastAsia="en-US"/>
        </w:rPr>
      </w:pPr>
      <w:r w:rsidRPr="00360F4C">
        <w:rPr>
          <w:noProof/>
          <w:lang w:eastAsia="en-US"/>
        </w:rPr>
        <mc:AlternateContent>
          <mc:Choice Requires="wps">
            <w:drawing>
              <wp:anchor distT="0" distB="0" distL="114300" distR="114300" simplePos="0" relativeHeight="252094976" behindDoc="0" locked="0" layoutInCell="1" allowOverlap="1" wp14:anchorId="13BA07E0" wp14:editId="5FFBF90D">
                <wp:simplePos x="0" y="0"/>
                <wp:positionH relativeFrom="margin">
                  <wp:posOffset>3547858</wp:posOffset>
                </wp:positionH>
                <wp:positionV relativeFrom="paragraph">
                  <wp:posOffset>386299</wp:posOffset>
                </wp:positionV>
                <wp:extent cx="285750" cy="152400"/>
                <wp:effectExtent l="0" t="0" r="19050" b="19050"/>
                <wp:wrapNone/>
                <wp:docPr id="6533" name="Rectangle 6533"/>
                <wp:cNvGraphicFramePr/>
                <a:graphic xmlns:a="http://schemas.openxmlformats.org/drawingml/2006/main">
                  <a:graphicData uri="http://schemas.microsoft.com/office/word/2010/wordprocessingShape">
                    <wps:wsp>
                      <wps:cNvSpPr/>
                      <wps:spPr>
                        <a:xfrm>
                          <a:off x="0" y="0"/>
                          <a:ext cx="2857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BAD39" id="Rectangle 6533" o:spid="_x0000_s1026" style="position:absolute;margin-left:279.35pt;margin-top:30.4pt;width:22.5pt;height:12pt;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" filled="f" strokecolor="red" strokeweight="1.5pt">
                <w10:wrap anchorx="margin"/>
              </v:rect>
            </w:pict>
          </mc:Fallback>
        </mc:AlternateContent>
      </w:r>
      <w:r w:rsidR="006F6109" w:rsidRPr="006F6109">
        <w:rPr>
          <w:noProof/>
          <w:lang w:eastAsia="en-US"/>
        </w:rPr>
        <w:t xml:space="preserve"> </w:t>
      </w:r>
      <w:r w:rsidR="006F6109">
        <w:rPr>
          <w:noProof/>
          <w:lang w:eastAsia="en-US"/>
        </w:rPr>
        <w:drawing>
          <wp:inline distT="0" distB="0" distL="0" distR="0" wp14:anchorId="32916655" wp14:editId="7FE91B63">
            <wp:extent cx="6400800" cy="3479165"/>
            <wp:effectExtent l="57150" t="57150" r="114300" b="121285"/>
            <wp:docPr id="6177" name="Picture 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00800" cy="34791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B5EF4D3" w14:textId="77777777" w:rsidR="00AD59D0" w:rsidRDefault="00AD59D0" w:rsidP="00B271B2"/>
    <w:p w14:paraId="533FE490" w14:textId="413783C1" w:rsidR="009E47FC" w:rsidRDefault="009E47FC" w:rsidP="006F6109">
      <w:pPr>
        <w:keepNext/>
      </w:pPr>
      <w:r>
        <w:lastRenderedPageBreak/>
        <w:t xml:space="preserve">If the </w:t>
      </w:r>
      <w:r w:rsidR="00E0663D" w:rsidRPr="00E0663D">
        <w:t>'</w:t>
      </w:r>
      <w:r>
        <w:t>Attributes</w:t>
      </w:r>
      <w:r w:rsidR="00E0663D" w:rsidRPr="00E0663D">
        <w:t>'</w:t>
      </w:r>
      <w:r>
        <w:t xml:space="preserve"> column is hidden, make it visible by selecting it from the </w:t>
      </w:r>
      <w:r w:rsidR="00E0663D" w:rsidRPr="00E0663D">
        <w:t>'</w:t>
      </w:r>
      <w:r>
        <w:t>Show/Hide Columns</w:t>
      </w:r>
      <w:r w:rsidR="00E0663D" w:rsidRPr="00E0663D">
        <w:t>'</w:t>
      </w:r>
      <w:r>
        <w:t xml:space="preserve"> drop-down menu on the </w:t>
      </w:r>
      <w:r w:rsidR="00E0663D" w:rsidRPr="00E0663D">
        <w:t>'</w:t>
      </w:r>
      <w:r>
        <w:t>Graphviz</w:t>
      </w:r>
      <w:r w:rsidR="00E0663D" w:rsidRPr="00E0663D">
        <w:t>'</w:t>
      </w:r>
      <w:r>
        <w:t xml:space="preserve"> tab.</w:t>
      </w:r>
    </w:p>
    <w:p w14:paraId="058661A8" w14:textId="09C64E6B" w:rsidR="009E47FC" w:rsidRDefault="00DD7CFE" w:rsidP="006F6109">
      <w:pPr>
        <w:keepNext/>
        <w:jc w:val="center"/>
      </w:pPr>
      <w:r w:rsidRPr="00360F4C">
        <w:rPr>
          <w:noProof/>
          <w:lang w:eastAsia="en-US"/>
        </w:rPr>
        <mc:AlternateContent>
          <mc:Choice Requires="wps">
            <w:drawing>
              <wp:anchor distT="0" distB="0" distL="114300" distR="114300" simplePos="0" relativeHeight="252080640" behindDoc="0" locked="0" layoutInCell="1" allowOverlap="1" wp14:anchorId="71932174" wp14:editId="74EE71E1">
                <wp:simplePos x="0" y="0"/>
                <wp:positionH relativeFrom="margin">
                  <wp:posOffset>2425700</wp:posOffset>
                </wp:positionH>
                <wp:positionV relativeFrom="paragraph">
                  <wp:posOffset>2075815</wp:posOffset>
                </wp:positionV>
                <wp:extent cx="1555750" cy="266700"/>
                <wp:effectExtent l="12700" t="12700" r="19050" b="12700"/>
                <wp:wrapNone/>
                <wp:docPr id="6153" name="Rectangle 6153"/>
                <wp:cNvGraphicFramePr/>
                <a:graphic xmlns:a="http://schemas.openxmlformats.org/drawingml/2006/main">
                  <a:graphicData uri="http://schemas.microsoft.com/office/word/2010/wordprocessingShape">
                    <wps:wsp>
                      <wps:cNvSpPr/>
                      <wps:spPr>
                        <a:xfrm>
                          <a:off x="0" y="0"/>
                          <a:ext cx="15557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F1465" id="Rectangle 6153" o:spid="_x0000_s1026" style="position:absolute;margin-left:191pt;margin-top:163.45pt;width:122.5pt;height:21pt;z-index:2520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" filled="f" strokecolor="red" strokeweight="1.5pt">
                <w10:wrap anchorx="margin"/>
              </v:rect>
            </w:pict>
          </mc:Fallback>
        </mc:AlternateContent>
      </w:r>
      <w:r w:rsidR="009E47FC">
        <w:rPr>
          <w:noProof/>
          <w:lang w:eastAsia="en-US"/>
        </w:rPr>
        <w:drawing>
          <wp:inline distT="0" distB="0" distL="0" distR="0" wp14:anchorId="37C84605" wp14:editId="1C9EA1B8">
            <wp:extent cx="1590675" cy="2590800"/>
            <wp:effectExtent l="0" t="0" r="9525" b="0"/>
            <wp:docPr id="6374" name="Picture 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90675" cy="2590800"/>
                    </a:xfrm>
                    <a:prstGeom prst="rect">
                      <a:avLst/>
                    </a:prstGeom>
                  </pic:spPr>
                </pic:pic>
              </a:graphicData>
            </a:graphic>
          </wp:inline>
        </w:drawing>
      </w:r>
    </w:p>
    <w:p w14:paraId="39E51E68" w14:textId="38041076" w:rsidR="00F957D6" w:rsidRDefault="00DE341F" w:rsidP="00B271B2">
      <w:r>
        <w:t>T</w:t>
      </w:r>
      <w:r w:rsidR="00F957D6">
        <w:t>he</w:t>
      </w:r>
      <w:r w:rsidR="00456958">
        <w:t xml:space="preserve"> </w:t>
      </w:r>
      <w:r w:rsidR="00550172">
        <w:t>"</w:t>
      </w:r>
      <w:r w:rsidR="00456958">
        <w:t>Happy Days</w:t>
      </w:r>
      <w:r w:rsidR="00550172">
        <w:t>"</w:t>
      </w:r>
      <w:r w:rsidR="00456958">
        <w:t xml:space="preserve"> </w:t>
      </w:r>
      <w:r>
        <w:t>introduction</w:t>
      </w:r>
      <w:r w:rsidR="00F957D6">
        <w:t xml:space="preserve"> mentioned that</w:t>
      </w:r>
      <w:r w:rsidR="00456958">
        <w:t xml:space="preserve"> Fonzie emerged as the star of the </w:t>
      </w:r>
      <w:r w:rsidR="00F957D6">
        <w:t xml:space="preserve">television </w:t>
      </w:r>
      <w:r w:rsidR="00456958">
        <w:t xml:space="preserve">show. In this </w:t>
      </w:r>
      <w:r>
        <w:t>case,</w:t>
      </w:r>
      <w:r w:rsidR="00456958">
        <w:t xml:space="preserve"> it might be useful to use a </w:t>
      </w:r>
      <w:r w:rsidR="00E0663D" w:rsidRPr="00E0663D">
        <w:t>'</w:t>
      </w:r>
      <w:r w:rsidR="00456958">
        <w:t>star</w:t>
      </w:r>
      <w:r w:rsidR="00E0663D" w:rsidRPr="00E0663D">
        <w:t>'</w:t>
      </w:r>
      <w:r w:rsidR="00456958">
        <w:t xml:space="preserve"> shape to identify his node. </w:t>
      </w:r>
    </w:p>
    <w:p w14:paraId="578B9BCC" w14:textId="67DB9B5E" w:rsidR="00D814D7" w:rsidRDefault="00A9065B" w:rsidP="00B271B2">
      <w:r>
        <w:t xml:space="preserve">Use the </w:t>
      </w:r>
      <w:r w:rsidR="00E0663D" w:rsidRPr="00E0663D">
        <w:t>'</w:t>
      </w:r>
      <w:r>
        <w:t>Style Designer</w:t>
      </w:r>
      <w:r w:rsidR="00E0663D" w:rsidRPr="00E0663D">
        <w:t>'</w:t>
      </w:r>
      <w:r>
        <w:t xml:space="preserve"> to define a 2-inch by 2-inch star. Instead of adding the format to the </w:t>
      </w:r>
      <w:r w:rsidR="00E0663D" w:rsidRPr="00E0663D">
        <w:t>'</w:t>
      </w:r>
      <w:r>
        <w:t>styles</w:t>
      </w:r>
      <w:r w:rsidR="00E0663D" w:rsidRPr="00E0663D">
        <w:t>'</w:t>
      </w:r>
      <w:r>
        <w:t xml:space="preserve"> worksheet, copy the format to the clipboard.</w:t>
      </w:r>
    </w:p>
    <w:p w14:paraId="122A8384" w14:textId="315B0A85" w:rsidR="00A9065B" w:rsidRDefault="00A9065B" w:rsidP="00A9065B">
      <w:pPr>
        <w:jc w:val="center"/>
      </w:pPr>
      <w:r w:rsidRPr="00360F4C">
        <w:rPr>
          <w:noProof/>
          <w:lang w:eastAsia="en-US"/>
        </w:rPr>
        <mc:AlternateContent>
          <mc:Choice Requires="wps">
            <w:drawing>
              <wp:anchor distT="0" distB="0" distL="114300" distR="114300" simplePos="0" relativeHeight="252082688" behindDoc="0" locked="0" layoutInCell="1" allowOverlap="1" wp14:anchorId="5DA04F8F" wp14:editId="5D061E69">
                <wp:simplePos x="0" y="0"/>
                <wp:positionH relativeFrom="margin">
                  <wp:posOffset>626165</wp:posOffset>
                </wp:positionH>
                <wp:positionV relativeFrom="paragraph">
                  <wp:posOffset>488287</wp:posOffset>
                </wp:positionV>
                <wp:extent cx="944218" cy="198783"/>
                <wp:effectExtent l="0" t="0" r="27940" b="10795"/>
                <wp:wrapNone/>
                <wp:docPr id="6155" name="Rectangle 6155"/>
                <wp:cNvGraphicFramePr/>
                <a:graphic xmlns:a="http://schemas.openxmlformats.org/drawingml/2006/main">
                  <a:graphicData uri="http://schemas.microsoft.com/office/word/2010/wordprocessingShape">
                    <wps:wsp>
                      <wps:cNvSpPr/>
                      <wps:spPr>
                        <a:xfrm>
                          <a:off x="0" y="0"/>
                          <a:ext cx="944218"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28310" id="Rectangle 6155" o:spid="_x0000_s1026" style="position:absolute;margin-left:49.3pt;margin-top:38.45pt;width:74.35pt;height:15.65pt;z-index:2520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HzmQIAAIo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" filled="f" strokecolor="red" strokeweight="1.5pt">
                <w10:wrap anchorx="margin"/>
              </v:rect>
            </w:pict>
          </mc:Fallback>
        </mc:AlternateContent>
      </w:r>
      <w:r w:rsidR="00706968">
        <w:rPr>
          <w:noProof/>
          <w:lang w:eastAsia="en-US"/>
        </w:rPr>
        <w:drawing>
          <wp:inline distT="0" distB="0" distL="0" distR="0" wp14:anchorId="0CAF4B67" wp14:editId="265BDD4D">
            <wp:extent cx="6400800" cy="3798570"/>
            <wp:effectExtent l="57150" t="57150" r="114300" b="106680"/>
            <wp:docPr id="6735" name="Picture 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400800" cy="37985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1E4D6C0" w14:textId="4822C11F" w:rsidR="006553F6" w:rsidRDefault="009E47FC" w:rsidP="00B271B2">
      <w:r>
        <w:lastRenderedPageBreak/>
        <w:t>Find the row with Fonzie</w:t>
      </w:r>
      <w:r w:rsidR="00E0663D" w:rsidRPr="00E0663D">
        <w:t>'</w:t>
      </w:r>
      <w:r>
        <w:t xml:space="preserve">s name (row 8) and </w:t>
      </w:r>
      <w:r w:rsidR="00A9065B">
        <w:t>paste</w:t>
      </w:r>
      <w:r>
        <w:t xml:space="preserve"> </w:t>
      </w:r>
      <w:r w:rsidR="002D0A39">
        <w:t xml:space="preserve">the </w:t>
      </w:r>
      <w:r w:rsidR="006553F6">
        <w:t xml:space="preserve">style </w:t>
      </w:r>
      <w:r w:rsidR="002D0A39">
        <w:t xml:space="preserve">attributes </w:t>
      </w:r>
    </w:p>
    <w:p w14:paraId="630F3DF8" w14:textId="5857234B" w:rsidR="006553F6" w:rsidRDefault="00BF5529" w:rsidP="006553F6">
      <w:pPr>
        <w:ind w:left="720"/>
        <w:rPr>
          <w:rFonts w:ascii="Courier New" w:hAnsi="Courier New" w:cs="Courier New"/>
        </w:rPr>
      </w:pPr>
      <w:r>
        <w:rPr>
          <w:rFonts w:ascii="Courier New" w:hAnsi="Courier New" w:cs="Courier New"/>
        </w:rPr>
        <w:t>shape=</w:t>
      </w:r>
      <w:r w:rsidR="00550172">
        <w:rPr>
          <w:rFonts w:ascii="Courier New" w:hAnsi="Courier New" w:cs="Courier New"/>
        </w:rPr>
        <w:t>"</w:t>
      </w:r>
      <w:r w:rsidR="002D0A39" w:rsidRPr="00A176BF">
        <w:rPr>
          <w:rFonts w:ascii="Courier New" w:hAnsi="Courier New" w:cs="Courier New"/>
        </w:rPr>
        <w:t>star</w:t>
      </w:r>
      <w:r w:rsidR="00550172">
        <w:rPr>
          <w:rFonts w:ascii="Courier New" w:hAnsi="Courier New" w:cs="Courier New"/>
        </w:rPr>
        <w:t>"</w:t>
      </w:r>
      <w:r w:rsidR="00456958">
        <w:rPr>
          <w:rFonts w:ascii="Courier New" w:hAnsi="Courier New" w:cs="Courier New"/>
        </w:rPr>
        <w:t xml:space="preserve"> height=</w:t>
      </w:r>
      <w:r w:rsidR="00550172">
        <w:rPr>
          <w:rFonts w:ascii="Courier New" w:hAnsi="Courier New" w:cs="Courier New"/>
        </w:rPr>
        <w:t>"</w:t>
      </w:r>
      <w:r w:rsidR="00456958">
        <w:rPr>
          <w:rFonts w:ascii="Courier New" w:hAnsi="Courier New" w:cs="Courier New"/>
        </w:rPr>
        <w:t>2.0</w:t>
      </w:r>
      <w:r w:rsidR="00550172">
        <w:rPr>
          <w:rFonts w:ascii="Courier New" w:hAnsi="Courier New" w:cs="Courier New"/>
        </w:rPr>
        <w:t>"</w:t>
      </w:r>
      <w:r w:rsidR="00456958">
        <w:rPr>
          <w:rFonts w:ascii="Courier New" w:hAnsi="Courier New" w:cs="Courier New"/>
        </w:rPr>
        <w:t xml:space="preserve"> width=</w:t>
      </w:r>
      <w:r w:rsidR="00550172">
        <w:rPr>
          <w:rFonts w:ascii="Courier New" w:hAnsi="Courier New" w:cs="Courier New"/>
        </w:rPr>
        <w:t>"</w:t>
      </w:r>
      <w:r w:rsidR="00456958">
        <w:rPr>
          <w:rFonts w:ascii="Courier New" w:hAnsi="Courier New" w:cs="Courier New"/>
        </w:rPr>
        <w:t>2.0</w:t>
      </w:r>
      <w:r w:rsidR="00550172">
        <w:rPr>
          <w:rFonts w:ascii="Courier New" w:hAnsi="Courier New" w:cs="Courier New"/>
        </w:rPr>
        <w:t>"</w:t>
      </w:r>
      <w:r w:rsidR="006553F6" w:rsidRPr="006553F6">
        <w:rPr>
          <w:rFonts w:ascii="Courier New" w:hAnsi="Courier New" w:cs="Courier New"/>
        </w:rPr>
        <w:t xml:space="preserve"> </w:t>
      </w:r>
      <w:proofErr w:type="spellStart"/>
      <w:r w:rsidR="006553F6" w:rsidRPr="006553F6">
        <w:rPr>
          <w:rFonts w:ascii="Courier New" w:hAnsi="Courier New" w:cs="Courier New"/>
        </w:rPr>
        <w:t>fixedsize</w:t>
      </w:r>
      <w:proofErr w:type="spellEnd"/>
      <w:r w:rsidR="006553F6" w:rsidRPr="006553F6">
        <w:rPr>
          <w:rFonts w:ascii="Courier New" w:hAnsi="Courier New" w:cs="Courier New"/>
        </w:rPr>
        <w:t>=</w:t>
      </w:r>
      <w:r w:rsidR="00550172">
        <w:rPr>
          <w:rFonts w:ascii="Courier New" w:hAnsi="Courier New" w:cs="Courier New"/>
        </w:rPr>
        <w:t>"</w:t>
      </w:r>
      <w:r w:rsidR="006553F6" w:rsidRPr="006553F6">
        <w:rPr>
          <w:rFonts w:ascii="Courier New" w:hAnsi="Courier New" w:cs="Courier New"/>
        </w:rPr>
        <w:t>true</w:t>
      </w:r>
      <w:r w:rsidR="00550172">
        <w:rPr>
          <w:rFonts w:ascii="Courier New" w:hAnsi="Courier New" w:cs="Courier New"/>
        </w:rPr>
        <w:t>"</w:t>
      </w:r>
    </w:p>
    <w:p w14:paraId="0E40D1FC" w14:textId="64EA2269" w:rsidR="006553F6" w:rsidRDefault="00A9065B" w:rsidP="00B271B2">
      <w:r>
        <w:t>within</w:t>
      </w:r>
      <w:r w:rsidR="002D0A39">
        <w:t xml:space="preserve"> the </w:t>
      </w:r>
      <w:r w:rsidR="00550172">
        <w:t>"</w:t>
      </w:r>
      <w:r w:rsidR="00005C07">
        <w:t>Attributes</w:t>
      </w:r>
      <w:r w:rsidR="00550172">
        <w:t>"</w:t>
      </w:r>
      <w:r w:rsidR="002D0A39">
        <w:t xml:space="preserve"> column on </w:t>
      </w:r>
      <w:r w:rsidR="00F957D6">
        <w:t>his row</w:t>
      </w:r>
      <w:r w:rsidR="002D0A39">
        <w:t xml:space="preserve">. </w:t>
      </w:r>
      <w:r w:rsidR="006553F6">
        <w:t xml:space="preserve">The </w:t>
      </w:r>
      <w:r w:rsidR="006553F6" w:rsidRPr="00F957D6">
        <w:rPr>
          <w:rFonts w:ascii="Courier New" w:hAnsi="Courier New" w:cs="Courier New"/>
        </w:rPr>
        <w:t>height</w:t>
      </w:r>
      <w:r w:rsidR="006553F6">
        <w:t xml:space="preserve"> and </w:t>
      </w:r>
      <w:r w:rsidR="006553F6" w:rsidRPr="00F957D6">
        <w:rPr>
          <w:rFonts w:ascii="Courier New" w:hAnsi="Courier New" w:cs="Courier New"/>
        </w:rPr>
        <w:t>width</w:t>
      </w:r>
      <w:r w:rsidR="006553F6">
        <w:t xml:space="preserve"> are changed to make the star a little larger than the other nodes, and the </w:t>
      </w:r>
      <w:proofErr w:type="spellStart"/>
      <w:r w:rsidR="006553F6" w:rsidRPr="00F957D6">
        <w:rPr>
          <w:rFonts w:ascii="Courier New" w:hAnsi="Courier New" w:cs="Courier New"/>
        </w:rPr>
        <w:t>fixedsize</w:t>
      </w:r>
      <w:proofErr w:type="spellEnd"/>
      <w:r w:rsidR="006553F6">
        <w:t xml:space="preserve"> attribute tells Graphviz to make the star exactly 2.0 x 2.0 inches (</w:t>
      </w:r>
      <w:r w:rsidR="00E16AE1">
        <w:t>i.e.,</w:t>
      </w:r>
      <w:r w:rsidR="006553F6">
        <w:t xml:space="preserve"> do not grow or shrink the star based upon the size of the label).</w:t>
      </w:r>
    </w:p>
    <w:p w14:paraId="67C47268" w14:textId="77777777" w:rsidR="00A176BF" w:rsidRDefault="002D0A39" w:rsidP="00B271B2">
      <w:r>
        <w:t>The spreadsheet appear</w:t>
      </w:r>
      <w:r w:rsidR="00F957D6">
        <w:t>s</w:t>
      </w:r>
      <w:r>
        <w:t xml:space="preserve"> as:</w:t>
      </w:r>
    </w:p>
    <w:p w14:paraId="7665F305" w14:textId="56243C8F" w:rsidR="00A176BF" w:rsidRDefault="002D0A39" w:rsidP="00B271B2">
      <w:r w:rsidRPr="00360F4C">
        <w:rPr>
          <w:noProof/>
          <w:lang w:eastAsia="en-US"/>
        </w:rPr>
        <mc:AlternateContent>
          <mc:Choice Requires="wps">
            <w:drawing>
              <wp:anchor distT="0" distB="0" distL="114300" distR="114300" simplePos="0" relativeHeight="251771392" behindDoc="0" locked="0" layoutInCell="1" allowOverlap="1" wp14:anchorId="52E1A577" wp14:editId="26223D58">
                <wp:simplePos x="0" y="0"/>
                <wp:positionH relativeFrom="margin">
                  <wp:posOffset>5238750</wp:posOffset>
                </wp:positionH>
                <wp:positionV relativeFrom="paragraph">
                  <wp:posOffset>1411605</wp:posOffset>
                </wp:positionV>
                <wp:extent cx="1194179" cy="958850"/>
                <wp:effectExtent l="0" t="0" r="25400" b="12700"/>
                <wp:wrapNone/>
                <wp:docPr id="143" name="Rectangle 143"/>
                <wp:cNvGraphicFramePr/>
                <a:graphic xmlns:a="http://schemas.openxmlformats.org/drawingml/2006/main">
                  <a:graphicData uri="http://schemas.microsoft.com/office/word/2010/wordprocessingShape">
                    <wps:wsp>
                      <wps:cNvSpPr/>
                      <wps:spPr>
                        <a:xfrm>
                          <a:off x="0" y="0"/>
                          <a:ext cx="1194179" cy="958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D24E" id="Rectangle 143" o:spid="_x0000_s1026" style="position:absolute;margin-left:412.5pt;margin-top:111.15pt;width:94.05pt;height:75.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" filled="f" strokecolor="red" strokeweight="1.5pt">
                <w10:wrap anchorx="margin"/>
              </v:rect>
            </w:pict>
          </mc:Fallback>
        </mc:AlternateContent>
      </w:r>
      <w:r w:rsidR="00076D07">
        <w:rPr>
          <w:noProof/>
          <w:lang w:eastAsia="en-US"/>
        </w:rPr>
        <w:drawing>
          <wp:inline distT="0" distB="0" distL="0" distR="0" wp14:anchorId="4C385586" wp14:editId="537795E5">
            <wp:extent cx="6400800" cy="2526665"/>
            <wp:effectExtent l="57150" t="57150" r="95250" b="102235"/>
            <wp:docPr id="6378" name="Picture 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00800" cy="25266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28EE98" w14:textId="1000D1AD" w:rsidR="002D0A39" w:rsidRDefault="002D0A39" w:rsidP="00361435">
      <w:pPr>
        <w:keepNext/>
      </w:pPr>
      <w:r>
        <w:lastRenderedPageBreak/>
        <w:t xml:space="preserve">Press the </w:t>
      </w:r>
      <w:r w:rsidR="00550172">
        <w:t>"</w:t>
      </w:r>
      <w:r w:rsidR="008C14E9">
        <w:t>Refresh Graph</w:t>
      </w:r>
      <w:r w:rsidR="00550172">
        <w:t>"</w:t>
      </w:r>
      <w:r>
        <w:t xml:space="preserve"> button and the relationship graph now appears as:</w:t>
      </w:r>
    </w:p>
    <w:p w14:paraId="7D5606B8" w14:textId="77777777" w:rsidR="002D0A39" w:rsidRDefault="00D814D7" w:rsidP="00361435">
      <w:pPr>
        <w:keepNext/>
        <w:jc w:val="center"/>
      </w:pPr>
      <w:r>
        <w:rPr>
          <w:noProof/>
          <w:lang w:eastAsia="en-US"/>
        </w:rPr>
        <w:drawing>
          <wp:inline distT="0" distB="0" distL="0" distR="0" wp14:anchorId="349A8527" wp14:editId="0D628D7B">
            <wp:extent cx="6336068" cy="7334250"/>
            <wp:effectExtent l="0" t="0" r="7620" b="0"/>
            <wp:docPr id="63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6349118" cy="7349356"/>
                    </a:xfrm>
                    <a:prstGeom prst="rect">
                      <a:avLst/>
                    </a:prstGeom>
                  </pic:spPr>
                </pic:pic>
              </a:graphicData>
            </a:graphic>
          </wp:inline>
        </w:drawing>
      </w:r>
    </w:p>
    <w:p w14:paraId="684CC850" w14:textId="5992A423" w:rsidR="002D0A39" w:rsidRDefault="00361435" w:rsidP="00B271B2">
      <w:r>
        <w:t xml:space="preserve">Notice that the </w:t>
      </w:r>
      <w:r w:rsidR="00550172">
        <w:t>"</w:t>
      </w:r>
      <w:r w:rsidR="00005C07">
        <w:t>Attributes</w:t>
      </w:r>
      <w:r w:rsidR="00550172">
        <w:t>"</w:t>
      </w:r>
      <w:r>
        <w:t xml:space="preserve"> attributes are additive. The star has rounded points because the </w:t>
      </w:r>
      <w:r w:rsidR="00550172">
        <w:t>"</w:t>
      </w:r>
      <w:proofErr w:type="spellStart"/>
      <w:r w:rsidR="00FA70FA">
        <w:t>Fonzarelli</w:t>
      </w:r>
      <w:proofErr w:type="spellEnd"/>
      <w:r w:rsidR="00FA70FA">
        <w:t xml:space="preserve"> </w:t>
      </w:r>
      <w:r w:rsidR="00F957D6">
        <w:t>Family</w:t>
      </w:r>
      <w:r w:rsidR="00550172">
        <w:t>"</w:t>
      </w:r>
      <w:r>
        <w:t xml:space="preserve"> </w:t>
      </w:r>
      <w:r w:rsidR="00F957D6">
        <w:t xml:space="preserve">style </w:t>
      </w:r>
      <w:r>
        <w:t xml:space="preserve">associated with Arthur </w:t>
      </w:r>
      <w:proofErr w:type="spellStart"/>
      <w:r w:rsidR="00FA70FA">
        <w:t>Fonzarelli</w:t>
      </w:r>
      <w:proofErr w:type="spellEnd"/>
      <w:r w:rsidR="00FA70FA">
        <w:t xml:space="preserve"> </w:t>
      </w:r>
      <w:r>
        <w:t xml:space="preserve">has an attribute which includes </w:t>
      </w:r>
      <w:r w:rsidRPr="00361435">
        <w:rPr>
          <w:rFonts w:ascii="Courier New" w:hAnsi="Courier New" w:cs="Courier New"/>
        </w:rPr>
        <w:t>style=</w:t>
      </w:r>
      <w:r w:rsidR="00550172">
        <w:rPr>
          <w:rFonts w:ascii="Courier New" w:hAnsi="Courier New" w:cs="Courier New"/>
        </w:rPr>
        <w:t>"</w:t>
      </w:r>
      <w:r w:rsidRPr="00361435">
        <w:rPr>
          <w:rFonts w:ascii="Courier New" w:hAnsi="Courier New" w:cs="Courier New"/>
        </w:rPr>
        <w:t>rounded</w:t>
      </w:r>
      <w:r w:rsidR="00550172">
        <w:rPr>
          <w:rFonts w:ascii="Courier New" w:hAnsi="Courier New" w:cs="Courier New"/>
        </w:rPr>
        <w:t>"</w:t>
      </w:r>
      <w:r w:rsidR="00076D07">
        <w:t>, and the border and fill colors remain unchanged.</w:t>
      </w:r>
    </w:p>
    <w:p w14:paraId="64AD8E7C" w14:textId="77777777" w:rsidR="00361435" w:rsidRDefault="00361435" w:rsidP="00BF6008">
      <w:pPr>
        <w:pStyle w:val="Heading2"/>
        <w:pageBreakBefore/>
      </w:pPr>
      <w:bookmarkStart w:id="116" w:name="_Toc100494641"/>
      <w:r>
        <w:lastRenderedPageBreak/>
        <w:t>Grouping Information in Clusters</w:t>
      </w:r>
      <w:bookmarkEnd w:id="116"/>
    </w:p>
    <w:p w14:paraId="71401AB0" w14:textId="77777777" w:rsidR="00361435" w:rsidRDefault="00361435" w:rsidP="00B271B2">
      <w:r>
        <w:t>The DOT layout engine supports the cluster concept described previously in this manual. Other layout engines such as FDP and SFDP do not. This means that some of the style techniques described here will not work if you are not using the DOT layout engine.</w:t>
      </w:r>
    </w:p>
    <w:p w14:paraId="434CC481" w14:textId="12874041" w:rsidR="00361435" w:rsidRDefault="00361435" w:rsidP="00B271B2">
      <w:r>
        <w:t xml:space="preserve">The Relationship Visualizer allows you to denote the start of a cluster with open brace </w:t>
      </w:r>
      <w:r w:rsidR="00550172">
        <w:t>"</w:t>
      </w:r>
      <w:r w:rsidRPr="00C36A6E">
        <w:rPr>
          <w:bCs/>
        </w:rPr>
        <w:t>{</w:t>
      </w:r>
      <w:r w:rsidR="00550172">
        <w:t>"</w:t>
      </w:r>
      <w:r>
        <w:t xml:space="preserve">and close brace </w:t>
      </w:r>
      <w:r w:rsidR="00550172">
        <w:t>"</w:t>
      </w:r>
      <w:r w:rsidRPr="00C36A6E">
        <w:rPr>
          <w:bCs/>
        </w:rPr>
        <w:t>}</w:t>
      </w:r>
      <w:r w:rsidR="00550172">
        <w:t>"</w:t>
      </w:r>
      <w:r>
        <w:t xml:space="preserve"> characters in the </w:t>
      </w:r>
      <w:r w:rsidR="00550172">
        <w:t>"</w:t>
      </w:r>
      <w:r>
        <w:t>Item</w:t>
      </w:r>
      <w:r w:rsidR="00550172">
        <w:t>"</w:t>
      </w:r>
      <w:r>
        <w:t xml:space="preserve"> column. The </w:t>
      </w:r>
      <w:r w:rsidR="00550172">
        <w:t>"</w:t>
      </w:r>
      <w:r>
        <w:t>Label</w:t>
      </w:r>
      <w:r w:rsidR="00550172">
        <w:t>"</w:t>
      </w:r>
      <w:r>
        <w:t xml:space="preserve">, </w:t>
      </w:r>
      <w:r w:rsidR="00550172">
        <w:t>"</w:t>
      </w:r>
      <w:r>
        <w:t>Style</w:t>
      </w:r>
      <w:r w:rsidR="00550172">
        <w:t>"</w:t>
      </w:r>
      <w:r>
        <w:t xml:space="preserve">, and </w:t>
      </w:r>
      <w:r w:rsidR="00550172">
        <w:t>"</w:t>
      </w:r>
      <w:r w:rsidR="00005C07">
        <w:t>Attributes</w:t>
      </w:r>
      <w:r w:rsidR="00550172">
        <w:t>"</w:t>
      </w:r>
      <w:r>
        <w:t xml:space="preserve"> columns all work </w:t>
      </w:r>
      <w:r w:rsidR="00F957D6">
        <w:t xml:space="preserve">for clusters </w:t>
      </w:r>
      <w:r>
        <w:t>as</w:t>
      </w:r>
      <w:r w:rsidR="00F957D6">
        <w:t xml:space="preserve"> was previously</w:t>
      </w:r>
      <w:r w:rsidR="00BF6008">
        <w:t xml:space="preserve"> described for nodes and edges.</w:t>
      </w:r>
    </w:p>
    <w:p w14:paraId="731B585C" w14:textId="5434A14E" w:rsidR="006553F6" w:rsidRDefault="00BF6008" w:rsidP="00B271B2">
      <w:r>
        <w:t xml:space="preserve">In the previous graph Richie Cunningham is </w:t>
      </w:r>
      <w:r w:rsidR="001D1EB3">
        <w:t xml:space="preserve">located </w:t>
      </w:r>
      <w:r>
        <w:t xml:space="preserve">at the bottom of the graph, while the other members of his family are at the top of the graph. We would like to group all the members of the Cunningham family together, so </w:t>
      </w:r>
      <w:r w:rsidR="001D1EB3">
        <w:t>let</w:t>
      </w:r>
      <w:r w:rsidR="00E0663D" w:rsidRPr="00E0663D">
        <w:t>'</w:t>
      </w:r>
      <w:r w:rsidR="001D1EB3">
        <w:t>s</w:t>
      </w:r>
      <w:r>
        <w:t xml:space="preserve"> add an open brace </w:t>
      </w:r>
      <w:r w:rsidR="00550172">
        <w:t>"</w:t>
      </w:r>
      <w:r>
        <w:t>{</w:t>
      </w:r>
      <w:r w:rsidR="00550172">
        <w:t>"</w:t>
      </w:r>
      <w:r w:rsidR="00683D25">
        <w:t xml:space="preserve"> </w:t>
      </w:r>
      <w:r w:rsidR="00391F0E">
        <w:t>above</w:t>
      </w:r>
      <w:r>
        <w:t xml:space="preserve"> their rows with a label of </w:t>
      </w:r>
      <w:r w:rsidR="00550172">
        <w:t>"</w:t>
      </w:r>
      <w:r>
        <w:t>Cunningham Family</w:t>
      </w:r>
      <w:r w:rsidR="00550172">
        <w:t>"</w:t>
      </w:r>
      <w:r>
        <w:t xml:space="preserve">, and a close brace </w:t>
      </w:r>
      <w:r w:rsidR="00550172">
        <w:t>"</w:t>
      </w:r>
      <w:r>
        <w:t>}</w:t>
      </w:r>
      <w:r w:rsidR="00550172">
        <w:t>"</w:t>
      </w:r>
      <w:r>
        <w:t xml:space="preserve"> below the row of the last Cunningham family member. </w:t>
      </w:r>
      <w:r w:rsidR="006553F6">
        <w:t xml:space="preserve">We will also group the </w:t>
      </w:r>
      <w:proofErr w:type="spellStart"/>
      <w:r w:rsidR="00FA70FA">
        <w:t>Fonzarelli</w:t>
      </w:r>
      <w:proofErr w:type="spellEnd"/>
      <w:r w:rsidR="00FA70FA">
        <w:t xml:space="preserve"> </w:t>
      </w:r>
      <w:r w:rsidR="006553F6">
        <w:t xml:space="preserve">family </w:t>
      </w:r>
      <w:r w:rsidR="00A9065B">
        <w:t>members and</w:t>
      </w:r>
      <w:r w:rsidR="006553F6">
        <w:t xml:space="preserve"> group the Friends. To make the data more readable, we will also add comments by placing a </w:t>
      </w:r>
      <w:r w:rsidR="00550172">
        <w:t>"</w:t>
      </w:r>
      <w:r w:rsidR="006553F6">
        <w:t>#</w:t>
      </w:r>
      <w:r w:rsidR="00550172">
        <w:t>"</w:t>
      </w:r>
      <w:r w:rsidR="006553F6">
        <w:t xml:space="preserve"> character in Column A, and comment text in the Item cells</w:t>
      </w:r>
    </w:p>
    <w:p w14:paraId="7B19B6E8" w14:textId="06C460C8" w:rsidR="00CE2F3B" w:rsidRDefault="00A9065B" w:rsidP="00B271B2">
      <w:r w:rsidRPr="00360F4C">
        <w:rPr>
          <w:noProof/>
          <w:lang w:eastAsia="en-US"/>
        </w:rPr>
        <mc:AlternateContent>
          <mc:Choice Requires="wps">
            <w:drawing>
              <wp:anchor distT="0" distB="0" distL="114300" distR="114300" simplePos="0" relativeHeight="251787776" behindDoc="0" locked="0" layoutInCell="1" allowOverlap="1" wp14:anchorId="6BF1177C" wp14:editId="644F1545">
                <wp:simplePos x="0" y="0"/>
                <wp:positionH relativeFrom="margin">
                  <wp:posOffset>381000</wp:posOffset>
                </wp:positionH>
                <wp:positionV relativeFrom="paragraph">
                  <wp:posOffset>3961765</wp:posOffset>
                </wp:positionV>
                <wp:extent cx="1219200" cy="177800"/>
                <wp:effectExtent l="0" t="0" r="19050" b="12700"/>
                <wp:wrapNone/>
                <wp:docPr id="142" name="Rectangle 142"/>
                <wp:cNvGraphicFramePr/>
                <a:graphic xmlns:a="http://schemas.openxmlformats.org/drawingml/2006/main">
                  <a:graphicData uri="http://schemas.microsoft.com/office/word/2010/wordprocessingShape">
                    <wps:wsp>
                      <wps:cNvSpPr/>
                      <wps:spPr>
                        <a:xfrm>
                          <a:off x="0" y="0"/>
                          <a:ext cx="1219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24A4" id="Rectangle 142" o:spid="_x0000_s1026" style="position:absolute;margin-left:30pt;margin-top:311.95pt;width:96pt;height:14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5728" behindDoc="0" locked="0" layoutInCell="1" allowOverlap="1" wp14:anchorId="2FB6B620" wp14:editId="06D56294">
                <wp:simplePos x="0" y="0"/>
                <wp:positionH relativeFrom="margin">
                  <wp:posOffset>361950</wp:posOffset>
                </wp:positionH>
                <wp:positionV relativeFrom="paragraph">
                  <wp:posOffset>4291965</wp:posOffset>
                </wp:positionV>
                <wp:extent cx="2447925" cy="165100"/>
                <wp:effectExtent l="0" t="0" r="28575" b="25400"/>
                <wp:wrapNone/>
                <wp:docPr id="139" name="Rectangle 139"/>
                <wp:cNvGraphicFramePr/>
                <a:graphic xmlns:a="http://schemas.openxmlformats.org/drawingml/2006/main">
                  <a:graphicData uri="http://schemas.microsoft.com/office/word/2010/wordprocessingShape">
                    <wps:wsp>
                      <wps:cNvSpPr/>
                      <wps:spPr>
                        <a:xfrm>
                          <a:off x="0" y="0"/>
                          <a:ext cx="244792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1CC49" id="Rectangle 139" o:spid="_x0000_s1026" style="position:absolute;margin-left:28.5pt;margin-top:337.95pt;width:192.75pt;height:13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75488" behindDoc="0" locked="0" layoutInCell="1" allowOverlap="1" wp14:anchorId="30718517" wp14:editId="34185DE2">
                <wp:simplePos x="0" y="0"/>
                <wp:positionH relativeFrom="margin">
                  <wp:posOffset>361950</wp:posOffset>
                </wp:positionH>
                <wp:positionV relativeFrom="paragraph">
                  <wp:posOffset>5117465</wp:posOffset>
                </wp:positionV>
                <wp:extent cx="1219200" cy="166370"/>
                <wp:effectExtent l="0" t="0" r="19050" b="24130"/>
                <wp:wrapNone/>
                <wp:docPr id="162" name="Rectangle 162"/>
                <wp:cNvGraphicFramePr/>
                <a:graphic xmlns:a="http://schemas.openxmlformats.org/drawingml/2006/main">
                  <a:graphicData uri="http://schemas.microsoft.com/office/word/2010/wordprocessingShape">
                    <wps:wsp>
                      <wps:cNvSpPr/>
                      <wps:spPr>
                        <a:xfrm>
                          <a:off x="0" y="0"/>
                          <a:ext cx="12192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E37C9" id="Rectangle 162" o:spid="_x0000_s1026" style="position:absolute;margin-left:28.5pt;margin-top:402.95pt;width:96pt;height:13.1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9824" behindDoc="0" locked="0" layoutInCell="1" allowOverlap="1" wp14:anchorId="68DD4377" wp14:editId="4DAE7DE6">
                <wp:simplePos x="0" y="0"/>
                <wp:positionH relativeFrom="margin">
                  <wp:posOffset>363220</wp:posOffset>
                </wp:positionH>
                <wp:positionV relativeFrom="paragraph">
                  <wp:posOffset>2207260</wp:posOffset>
                </wp:positionV>
                <wp:extent cx="1238250" cy="136525"/>
                <wp:effectExtent l="0" t="0" r="19050" b="15875"/>
                <wp:wrapNone/>
                <wp:docPr id="144" name="Rectangle 144"/>
                <wp:cNvGraphicFramePr/>
                <a:graphic xmlns:a="http://schemas.openxmlformats.org/drawingml/2006/main">
                  <a:graphicData uri="http://schemas.microsoft.com/office/word/2010/wordprocessingShape">
                    <wps:wsp>
                      <wps:cNvSpPr/>
                      <wps:spPr>
                        <a:xfrm>
                          <a:off x="0" y="0"/>
                          <a:ext cx="1238250" cy="136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8407A" id="Rectangle 144" o:spid="_x0000_s1026" style="position:absolute;margin-left:28.6pt;margin-top:173.8pt;width:97.5pt;height:10.7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3680" behindDoc="0" locked="0" layoutInCell="1" allowOverlap="1" wp14:anchorId="09C61D86" wp14:editId="3969D6BC">
                <wp:simplePos x="0" y="0"/>
                <wp:positionH relativeFrom="margin">
                  <wp:posOffset>363220</wp:posOffset>
                </wp:positionH>
                <wp:positionV relativeFrom="paragraph">
                  <wp:posOffset>2531745</wp:posOffset>
                </wp:positionV>
                <wp:extent cx="2428875" cy="14287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24288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96B53" id="Rectangle 121" o:spid="_x0000_s1026" style="position:absolute;margin-left:28.6pt;margin-top:199.35pt;width:191.25pt;height:11.2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" filled="f" strokecolor="red" strokeweight="1.5pt">
                <w10:wrap anchorx="margin"/>
              </v:rect>
            </w:pict>
          </mc:Fallback>
        </mc:AlternateContent>
      </w:r>
      <w:r w:rsidR="003D0F06" w:rsidRPr="00360F4C">
        <w:rPr>
          <w:noProof/>
          <w:lang w:eastAsia="en-US"/>
        </w:rPr>
        <mc:AlternateContent>
          <mc:Choice Requires="wps">
            <w:drawing>
              <wp:anchor distT="0" distB="0" distL="114300" distR="114300" simplePos="0" relativeHeight="251773440" behindDoc="0" locked="0" layoutInCell="1" allowOverlap="1" wp14:anchorId="50DEB6E5" wp14:editId="7FC1205F">
                <wp:simplePos x="0" y="0"/>
                <wp:positionH relativeFrom="margin">
                  <wp:posOffset>363220</wp:posOffset>
                </wp:positionH>
                <wp:positionV relativeFrom="paragraph">
                  <wp:posOffset>733425</wp:posOffset>
                </wp:positionV>
                <wp:extent cx="2419350" cy="142875"/>
                <wp:effectExtent l="0" t="0" r="19050" b="28575"/>
                <wp:wrapNone/>
                <wp:docPr id="161" name="Rectangle 161"/>
                <wp:cNvGraphicFramePr/>
                <a:graphic xmlns:a="http://schemas.openxmlformats.org/drawingml/2006/main">
                  <a:graphicData uri="http://schemas.microsoft.com/office/word/2010/wordprocessingShape">
                    <wps:wsp>
                      <wps:cNvSpPr/>
                      <wps:spPr>
                        <a:xfrm>
                          <a:off x="0" y="0"/>
                          <a:ext cx="24193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0EE6A" id="Rectangle 161" o:spid="_x0000_s1026" style="position:absolute;margin-left:28.6pt;margin-top:57.75pt;width:190.5pt;height:11.2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onylwIAAIk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" filled="f" strokecolor="red" strokeweight="1.5pt">
                <w10:wrap anchorx="margin"/>
              </v:rect>
            </w:pict>
          </mc:Fallback>
        </mc:AlternateContent>
      </w:r>
      <w:r w:rsidR="00BF6008">
        <w:t>The spreadsheet now appears as:</w:t>
      </w:r>
      <w:r w:rsidR="001526E4" w:rsidRPr="001526E4">
        <w:rPr>
          <w:noProof/>
          <w:lang w:eastAsia="en-US"/>
        </w:rPr>
        <w:t xml:space="preserve"> </w:t>
      </w:r>
      <w:r w:rsidR="00076D07">
        <w:rPr>
          <w:noProof/>
          <w:lang w:eastAsia="en-US"/>
        </w:rPr>
        <w:drawing>
          <wp:inline distT="0" distB="0" distL="0" distR="0" wp14:anchorId="33E369BC" wp14:editId="18AB986A">
            <wp:extent cx="6400800" cy="5049520"/>
            <wp:effectExtent l="57150" t="57150" r="95250" b="93980"/>
            <wp:docPr id="6379" name="Picture 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00800" cy="50495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48ADB4B" w14:textId="1322D907" w:rsidR="00BF6008" w:rsidRDefault="00BF6008" w:rsidP="00BF6008">
      <w:pPr>
        <w:keepNext/>
      </w:pPr>
      <w:r>
        <w:lastRenderedPageBreak/>
        <w:t xml:space="preserve">Press the </w:t>
      </w:r>
      <w:r w:rsidR="00550172">
        <w:t>"</w:t>
      </w:r>
      <w:r w:rsidR="008C14E9">
        <w:t>Refresh Graph</w:t>
      </w:r>
      <w:r w:rsidR="00550172">
        <w:t>"</w:t>
      </w:r>
      <w:r>
        <w:t xml:space="preserve"> button and the relationship graph now appears as:</w:t>
      </w:r>
    </w:p>
    <w:p w14:paraId="7E0B8D35" w14:textId="77777777" w:rsidR="00BF6008" w:rsidRDefault="00905210" w:rsidP="00CE2F3B">
      <w:pPr>
        <w:keepNext/>
        <w:jc w:val="center"/>
      </w:pPr>
      <w:r>
        <w:rPr>
          <w:noProof/>
          <w:lang w:eastAsia="en-US"/>
        </w:rPr>
        <w:drawing>
          <wp:inline distT="0" distB="0" distL="0" distR="0" wp14:anchorId="0549796C" wp14:editId="6EC3D3E3">
            <wp:extent cx="6400800" cy="3400425"/>
            <wp:effectExtent l="0" t="0" r="0" b="9525"/>
            <wp:docPr id="638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400800" cy="3400425"/>
                    </a:xfrm>
                    <a:prstGeom prst="rect">
                      <a:avLst/>
                    </a:prstGeom>
                  </pic:spPr>
                </pic:pic>
              </a:graphicData>
            </a:graphic>
          </wp:inline>
        </w:drawing>
      </w:r>
    </w:p>
    <w:p w14:paraId="1C35169A" w14:textId="11EF62A5" w:rsidR="001526E4" w:rsidRDefault="00BF6008" w:rsidP="001526E4">
      <w:r>
        <w:t xml:space="preserve">We can </w:t>
      </w:r>
      <w:r w:rsidR="00CE2F3B">
        <w:t xml:space="preserve">use the </w:t>
      </w:r>
      <w:r w:rsidR="00550172">
        <w:t>"</w:t>
      </w:r>
      <w:r w:rsidR="00005C07">
        <w:t>Attributes</w:t>
      </w:r>
      <w:r w:rsidR="00550172">
        <w:t>"</w:t>
      </w:r>
      <w:r w:rsidR="00CE2F3B">
        <w:t xml:space="preserve"> capabilities for clusters</w:t>
      </w:r>
      <w:r w:rsidR="00AD3D2E">
        <w:t xml:space="preserve">, just as we did for nodes. For example, </w:t>
      </w:r>
      <w:r>
        <w:t xml:space="preserve">add </w:t>
      </w:r>
      <w:r w:rsidR="00D47D62">
        <w:t xml:space="preserve">the attribute </w:t>
      </w:r>
      <w:proofErr w:type="spellStart"/>
      <w:r w:rsidR="00D47D62" w:rsidRPr="00D47D62">
        <w:rPr>
          <w:rFonts w:ascii="Courier New" w:hAnsi="Courier New" w:cs="Courier New"/>
        </w:rPr>
        <w:t>bgcolor</w:t>
      </w:r>
      <w:proofErr w:type="spellEnd"/>
      <w:r w:rsidR="00D47D62" w:rsidRPr="00D47D62">
        <w:rPr>
          <w:rFonts w:ascii="Courier New" w:hAnsi="Courier New" w:cs="Courier New"/>
        </w:rPr>
        <w:t>=</w:t>
      </w:r>
      <w:r w:rsidR="00550172">
        <w:rPr>
          <w:rFonts w:ascii="Courier New" w:hAnsi="Courier New" w:cs="Courier New"/>
        </w:rPr>
        <w:t>"</w:t>
      </w:r>
      <w:r w:rsidR="00D47D62" w:rsidRPr="00D47D62">
        <w:rPr>
          <w:rFonts w:ascii="Courier New" w:hAnsi="Courier New" w:cs="Courier New"/>
        </w:rPr>
        <w:t>gray87</w:t>
      </w:r>
      <w:r w:rsidR="00550172">
        <w:rPr>
          <w:rFonts w:ascii="Courier New" w:hAnsi="Courier New" w:cs="Courier New"/>
        </w:rPr>
        <w:t>"</w:t>
      </w:r>
      <w:r w:rsidR="00D47D62">
        <w:t xml:space="preserve"> </w:t>
      </w:r>
      <w:r w:rsidR="00AD3D2E">
        <w:t>in</w:t>
      </w:r>
      <w:r w:rsidR="00D47D62">
        <w:t xml:space="preserve"> the </w:t>
      </w:r>
      <w:r w:rsidR="00550172">
        <w:t>"</w:t>
      </w:r>
      <w:r w:rsidR="00005C07">
        <w:t>Attributes</w:t>
      </w:r>
      <w:r w:rsidR="00550172">
        <w:t>"</w:t>
      </w:r>
      <w:r w:rsidR="00D47D62">
        <w:t xml:space="preserve"> column </w:t>
      </w:r>
      <w:r w:rsidR="00AD3D2E">
        <w:t xml:space="preserve">on the </w:t>
      </w:r>
      <w:r w:rsidR="00A9065B">
        <w:t xml:space="preserve">three </w:t>
      </w:r>
      <w:r w:rsidR="00AD3D2E">
        <w:t xml:space="preserve">rows containing the open cluster </w:t>
      </w:r>
      <w:r w:rsidR="00550172">
        <w:t>"</w:t>
      </w:r>
      <w:r w:rsidR="00AD3D2E" w:rsidRPr="00AD3D2E">
        <w:rPr>
          <w:b/>
        </w:rPr>
        <w:t>{</w:t>
      </w:r>
      <w:r w:rsidR="00550172">
        <w:t>"</w:t>
      </w:r>
      <w:r w:rsidR="00AD3D2E">
        <w:t xml:space="preserve"> characters</w:t>
      </w:r>
      <w:r w:rsidR="00D47D62">
        <w:t>:</w:t>
      </w:r>
    </w:p>
    <w:p w14:paraId="3BB0DE99" w14:textId="77777777" w:rsidR="00D47D62" w:rsidRDefault="00391F0E" w:rsidP="001526E4">
      <w:r w:rsidRPr="00360F4C">
        <w:rPr>
          <w:noProof/>
          <w:lang w:eastAsia="en-US"/>
        </w:rPr>
        <mc:AlternateContent>
          <mc:Choice Requires="wps">
            <w:drawing>
              <wp:anchor distT="0" distB="0" distL="114300" distR="114300" simplePos="0" relativeHeight="251800064" behindDoc="0" locked="0" layoutInCell="1" allowOverlap="1" wp14:anchorId="69A49962" wp14:editId="6A9D306C">
                <wp:simplePos x="0" y="0"/>
                <wp:positionH relativeFrom="margin">
                  <wp:posOffset>5204637</wp:posOffset>
                </wp:positionH>
                <wp:positionV relativeFrom="paragraph">
                  <wp:posOffset>380497</wp:posOffset>
                </wp:positionV>
                <wp:extent cx="1219200" cy="156579"/>
                <wp:effectExtent l="0" t="0" r="19050" b="15240"/>
                <wp:wrapNone/>
                <wp:docPr id="6182" name="Rectangle 6182"/>
                <wp:cNvGraphicFramePr/>
                <a:graphic xmlns:a="http://schemas.openxmlformats.org/drawingml/2006/main">
                  <a:graphicData uri="http://schemas.microsoft.com/office/word/2010/wordprocessingShape">
                    <wps:wsp>
                      <wps:cNvSpPr/>
                      <wps:spPr>
                        <a:xfrm>
                          <a:off x="0" y="0"/>
                          <a:ext cx="1219200" cy="1565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75AF6" id="Rectangle 6182" o:spid="_x0000_s1026" style="position:absolute;margin-left:409.8pt;margin-top:29.95pt;width:96pt;height:12.3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" filled="f" strokecolor="red" strokeweight="1.5pt">
                <w10:wrap anchorx="margin"/>
              </v:rect>
            </w:pict>
          </mc:Fallback>
        </mc:AlternateContent>
      </w:r>
      <w:r w:rsidR="001526E4" w:rsidRPr="001526E4">
        <w:rPr>
          <w:noProof/>
          <w:lang w:eastAsia="en-US"/>
        </w:rPr>
        <w:t xml:space="preserve"> </w:t>
      </w:r>
      <w:r w:rsidR="001526E4">
        <w:rPr>
          <w:noProof/>
          <w:lang w:eastAsia="en-US"/>
        </w:rPr>
        <w:drawing>
          <wp:inline distT="0" distB="0" distL="0" distR="0" wp14:anchorId="2B5787B0" wp14:editId="0E3A128D">
            <wp:extent cx="6400800" cy="305435"/>
            <wp:effectExtent l="57150" t="57150" r="95250" b="94615"/>
            <wp:docPr id="6365" name="Picture 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00800" cy="3054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B586675" w14:textId="2DF73EC3" w:rsidR="00AA4A1F" w:rsidRDefault="00AA4A1F" w:rsidP="00AA4A1F">
      <w:pPr>
        <w:keepNext/>
      </w:pPr>
      <w:r>
        <w:lastRenderedPageBreak/>
        <w:t xml:space="preserve">Press the </w:t>
      </w:r>
      <w:r w:rsidR="00550172">
        <w:t>"</w:t>
      </w:r>
      <w:r w:rsidR="008C14E9">
        <w:t>Refresh Graph</w:t>
      </w:r>
      <w:r w:rsidR="00550172">
        <w:t>"</w:t>
      </w:r>
      <w:r>
        <w:t xml:space="preserve"> button and the relationship graph now appears as:</w:t>
      </w:r>
    </w:p>
    <w:p w14:paraId="595F45EF" w14:textId="77777777" w:rsidR="00D47D62" w:rsidRDefault="00905210" w:rsidP="00D47D62">
      <w:pPr>
        <w:jc w:val="center"/>
      </w:pPr>
      <w:r>
        <w:rPr>
          <w:noProof/>
          <w:lang w:eastAsia="en-US"/>
        </w:rPr>
        <w:drawing>
          <wp:inline distT="0" distB="0" distL="0" distR="0" wp14:anchorId="25B54C79" wp14:editId="37438883">
            <wp:extent cx="6400800" cy="3400425"/>
            <wp:effectExtent l="0" t="0" r="0" b="9525"/>
            <wp:docPr id="638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6400800" cy="3400425"/>
                    </a:xfrm>
                    <a:prstGeom prst="rect">
                      <a:avLst/>
                    </a:prstGeom>
                  </pic:spPr>
                </pic:pic>
              </a:graphicData>
            </a:graphic>
          </wp:inline>
        </w:drawing>
      </w:r>
    </w:p>
    <w:p w14:paraId="370ABAD7" w14:textId="1DD03DD3" w:rsidR="00A55C1D" w:rsidRDefault="00A55C1D" w:rsidP="00A55C1D">
      <w:r>
        <w:t xml:space="preserve">The </w:t>
      </w:r>
      <w:r w:rsidR="00E0663D" w:rsidRPr="00E0663D">
        <w:t>'</w:t>
      </w:r>
      <w:r>
        <w:t>style designer</w:t>
      </w:r>
      <w:r w:rsidR="00E0663D" w:rsidRPr="00E0663D">
        <w:t>'</w:t>
      </w:r>
      <w:r>
        <w:t xml:space="preserve"> worksheet contains a </w:t>
      </w:r>
      <w:r w:rsidR="00550172">
        <w:t>"</w:t>
      </w:r>
      <w:r>
        <w:t>Cluster</w:t>
      </w:r>
      <w:r w:rsidR="00550172">
        <w:t>"</w:t>
      </w:r>
      <w:r w:rsidR="00977E43">
        <w:t xml:space="preserve"> design mode</w:t>
      </w:r>
      <w:r>
        <w:t xml:space="preserve"> for creating </w:t>
      </w:r>
      <w:r w:rsidR="00977E43">
        <w:t>Cluster style definitions</w:t>
      </w:r>
      <w:r>
        <w:t xml:space="preserve">. It works the same </w:t>
      </w:r>
      <w:r w:rsidR="001514F7">
        <w:t>way as was</w:t>
      </w:r>
      <w:r>
        <w:t xml:space="preserve"> explained for nodes and edges, and therefore an additional explanation here would probably bore the reader. The following picture provides an example </w:t>
      </w:r>
      <w:r w:rsidR="00977E43">
        <w:t xml:space="preserve">of a </w:t>
      </w:r>
      <w:r w:rsidR="00550172">
        <w:t>"</w:t>
      </w:r>
      <w:r w:rsidR="00977E43">
        <w:t>Cluster</w:t>
      </w:r>
      <w:r w:rsidR="00550172">
        <w:t>"</w:t>
      </w:r>
      <w:r w:rsidR="00977E43">
        <w:t xml:space="preserve"> style definition</w:t>
      </w:r>
      <w:r>
        <w:t>.</w:t>
      </w:r>
    </w:p>
    <w:p w14:paraId="31AE9BDA" w14:textId="276A5C6E" w:rsidR="00977E43" w:rsidRDefault="00B64204" w:rsidP="00A55C1D">
      <w:r>
        <w:rPr>
          <w:noProof/>
          <w:lang w:eastAsia="en-US"/>
        </w:rPr>
        <w:drawing>
          <wp:inline distT="0" distB="0" distL="0" distR="0" wp14:anchorId="3668B4C3" wp14:editId="0FC9CE44">
            <wp:extent cx="6400800" cy="2772410"/>
            <wp:effectExtent l="57150" t="57150" r="114300" b="123190"/>
            <wp:docPr id="6738" name="Picture 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00800" cy="277241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29DDA8E" w14:textId="77777777" w:rsidR="00A55C1D" w:rsidRDefault="00A55C1D" w:rsidP="00A55C1D"/>
    <w:p w14:paraId="4CD643B1" w14:textId="77777777" w:rsidR="00CF6FC4" w:rsidRDefault="00CF6FC4" w:rsidP="00CF6FC4">
      <w:pPr>
        <w:pStyle w:val="Heading2"/>
        <w:pageBreakBefore/>
      </w:pPr>
      <w:bookmarkStart w:id="117" w:name="_Ref446940008"/>
      <w:bookmarkStart w:id="118" w:name="_Ref446940018"/>
      <w:bookmarkStart w:id="119" w:name="_Toc100494642"/>
      <w:r>
        <w:lastRenderedPageBreak/>
        <w:t>Adding Native Graphviz Directives</w:t>
      </w:r>
      <w:bookmarkEnd w:id="117"/>
      <w:bookmarkEnd w:id="118"/>
      <w:bookmarkEnd w:id="119"/>
    </w:p>
    <w:p w14:paraId="52EFA96D" w14:textId="7466C282" w:rsidR="00D47D62" w:rsidRDefault="00CF6FC4" w:rsidP="00CF6FC4">
      <w:r>
        <w:t xml:space="preserve">The Relationship Visualizer is intended to hide as much of </w:t>
      </w:r>
      <w:proofErr w:type="spellStart"/>
      <w:r>
        <w:t>Graphviz</w:t>
      </w:r>
      <w:r w:rsidR="00E0663D" w:rsidRPr="00E0663D">
        <w:t>'</w:t>
      </w:r>
      <w:r>
        <w:t>s</w:t>
      </w:r>
      <w:proofErr w:type="spellEnd"/>
      <w:r>
        <w:t xml:space="preserve"> DOT language as possible so that you only manipulate rows and columns in Excel. You can take greater control of the diagram</w:t>
      </w:r>
      <w:r w:rsidR="00E0663D" w:rsidRPr="00E0663D">
        <w:t>'</w:t>
      </w:r>
      <w:r>
        <w:t>s presentation by adding in Graphviz statements, assuming you take the time to learn the DOT language</w:t>
      </w:r>
      <w:r w:rsidR="001D1EB3">
        <w:rPr>
          <w:rStyle w:val="FootnoteReference"/>
        </w:rPr>
        <w:footnoteReference w:id="2"/>
      </w:r>
      <w:r>
        <w:t xml:space="preserve">. </w:t>
      </w:r>
    </w:p>
    <w:p w14:paraId="4F43A96A" w14:textId="2501954E" w:rsidR="0010010B" w:rsidRDefault="00CF6FC4" w:rsidP="00CF6FC4">
      <w:r>
        <w:t xml:space="preserve">You can insert Graphviz commands into the </w:t>
      </w:r>
      <w:r w:rsidR="006F4C2B">
        <w:t xml:space="preserve">DOT language file by specifying the </w:t>
      </w:r>
      <w:r w:rsidR="0010010B">
        <w:t>character</w:t>
      </w:r>
      <w:r w:rsidR="006F4C2B">
        <w:t xml:space="preserve"> </w:t>
      </w:r>
      <w:r w:rsidR="00550172">
        <w:t>"</w:t>
      </w:r>
      <w:r w:rsidR="006F4C2B" w:rsidRPr="0010010B">
        <w:rPr>
          <w:b/>
        </w:rPr>
        <w:t>&gt;</w:t>
      </w:r>
      <w:r w:rsidR="00550172">
        <w:t>"</w:t>
      </w:r>
      <w:r w:rsidR="006F4C2B">
        <w:t xml:space="preserve"> in the Item column. </w:t>
      </w:r>
      <w:r w:rsidR="0010010B">
        <w:t xml:space="preserve">The </w:t>
      </w:r>
      <w:r w:rsidR="00550172">
        <w:t>"</w:t>
      </w:r>
      <w:r w:rsidR="0010010B" w:rsidRPr="0010010B">
        <w:rPr>
          <w:b/>
        </w:rPr>
        <w:t>&gt;</w:t>
      </w:r>
      <w:r w:rsidR="00550172">
        <w:t>"</w:t>
      </w:r>
      <w:r w:rsidR="0010010B">
        <w:t xml:space="preserve"> character identifies the row as having a </w:t>
      </w:r>
      <w:r w:rsidR="00550172">
        <w:t>"</w:t>
      </w:r>
      <w:r w:rsidR="0010010B" w:rsidRPr="0010010B">
        <w:rPr>
          <w:b/>
        </w:rPr>
        <w:t>native</w:t>
      </w:r>
      <w:r w:rsidR="00550172">
        <w:t>"</w:t>
      </w:r>
      <w:r w:rsidR="0010010B">
        <w:t xml:space="preserve"> command. </w:t>
      </w:r>
      <w:r w:rsidR="006F4C2B">
        <w:t xml:space="preserve">When an Item of </w:t>
      </w:r>
      <w:r w:rsidR="00550172">
        <w:t>"</w:t>
      </w:r>
      <w:r w:rsidR="006F4C2B" w:rsidRPr="0010010B">
        <w:rPr>
          <w:b/>
        </w:rPr>
        <w:t>&gt;</w:t>
      </w:r>
      <w:r w:rsidR="00550172">
        <w:t>"</w:t>
      </w:r>
      <w:r w:rsidR="006F4C2B">
        <w:t xml:space="preserve"> is encountered the Excel macro code takes </w:t>
      </w:r>
      <w:r w:rsidR="0010010B">
        <w:t>the value in</w:t>
      </w:r>
      <w:r w:rsidR="006F4C2B">
        <w:t xml:space="preserve"> the </w:t>
      </w:r>
      <w:r w:rsidR="00550172">
        <w:t>"</w:t>
      </w:r>
      <w:r w:rsidR="006F4C2B">
        <w:t>Label</w:t>
      </w:r>
      <w:r w:rsidR="00550172">
        <w:t>"</w:t>
      </w:r>
      <w:r w:rsidR="006F4C2B">
        <w:t xml:space="preserve"> column and writes it </w:t>
      </w:r>
      <w:r w:rsidR="002C2BB2">
        <w:t xml:space="preserve">verbatim </w:t>
      </w:r>
      <w:r w:rsidR="00643FBC">
        <w:t xml:space="preserve">to </w:t>
      </w:r>
      <w:r w:rsidR="006F4C2B">
        <w:t xml:space="preserve">the </w:t>
      </w:r>
      <w:r w:rsidR="0010010B">
        <w:t>text</w:t>
      </w:r>
      <w:r w:rsidR="006F4C2B">
        <w:t xml:space="preserve"> file which will be sent to the layout engine. </w:t>
      </w:r>
    </w:p>
    <w:p w14:paraId="71C73A25" w14:textId="77777777" w:rsidR="0010010B" w:rsidRPr="00A55C1D" w:rsidRDefault="0010010B" w:rsidP="00A55C1D">
      <w:pPr>
        <w:pStyle w:val="IntenseQuote"/>
        <w:rPr>
          <w:b w:val="0"/>
        </w:rPr>
      </w:pPr>
      <w:r w:rsidRPr="00A55C1D">
        <w:rPr>
          <w:i/>
        </w:rPr>
        <w:t>Note</w:t>
      </w:r>
      <w:r w:rsidRPr="00A55C1D">
        <w:t>:</w:t>
      </w:r>
      <w:r w:rsidR="003D0F06">
        <w:rPr>
          <w:b w:val="0"/>
        </w:rPr>
        <w:t xml:space="preserve"> Labels are </w:t>
      </w:r>
      <w:r w:rsidRPr="00A55C1D">
        <w:rPr>
          <w:b w:val="0"/>
        </w:rPr>
        <w:t xml:space="preserve">processed to convert Excel-style carriage returns into Graphviz-style carriage returns, as well as filter out special characters </w:t>
      </w:r>
      <w:r w:rsidR="00A55C1D" w:rsidRPr="00A55C1D">
        <w:rPr>
          <w:b w:val="0"/>
        </w:rPr>
        <w:t xml:space="preserve">that </w:t>
      </w:r>
      <w:r w:rsidRPr="00A55C1D">
        <w:rPr>
          <w:b w:val="0"/>
        </w:rPr>
        <w:t xml:space="preserve">Graphviz cannot process. Rows with native Graphviz commands are not inspected, and the </w:t>
      </w:r>
      <w:r w:rsidR="007B0715" w:rsidRPr="00A55C1D">
        <w:rPr>
          <w:b w:val="0"/>
        </w:rPr>
        <w:t xml:space="preserve">value in the Label column </w:t>
      </w:r>
      <w:r w:rsidRPr="00A55C1D">
        <w:rPr>
          <w:b w:val="0"/>
        </w:rPr>
        <w:t xml:space="preserve">is written directly as-is </w:t>
      </w:r>
      <w:r w:rsidR="007B0715">
        <w:rPr>
          <w:b w:val="0"/>
        </w:rPr>
        <w:t>into the Graphviz file</w:t>
      </w:r>
      <w:r w:rsidRPr="00A55C1D">
        <w:rPr>
          <w:b w:val="0"/>
        </w:rPr>
        <w:t>.</w:t>
      </w:r>
    </w:p>
    <w:p w14:paraId="030E9A33" w14:textId="77777777" w:rsidR="006F4C2B" w:rsidRDefault="006F4C2B" w:rsidP="00CF6FC4">
      <w:r>
        <w:t xml:space="preserve">For example, </w:t>
      </w:r>
      <w:r w:rsidR="0010010B">
        <w:t xml:space="preserve">the Graphviz statements which will </w:t>
      </w:r>
      <w:r>
        <w:t>depict Howard and Marion Cunningham on a common plane, and Richie and Joanie Cunningham on a separate, yet common plane are:</w:t>
      </w:r>
    </w:p>
    <w:p w14:paraId="623E5AA3" w14:textId="6D2EEDA4" w:rsidR="006F4C2B" w:rsidRPr="006F4C2B" w:rsidRDefault="006F4C2B" w:rsidP="006F4C2B">
      <w:pPr>
        <w:spacing w:after="0"/>
        <w:ind w:left="720"/>
        <w:rPr>
          <w:rFonts w:ascii="Courier New" w:hAnsi="Courier New" w:cs="Courier New"/>
        </w:rPr>
      </w:pPr>
      <w:r w:rsidRPr="006F4C2B">
        <w:rPr>
          <w:rFonts w:ascii="Courier New" w:hAnsi="Courier New" w:cs="Courier New"/>
        </w:rPr>
        <w:t>{rank=</w:t>
      </w:r>
      <w:r w:rsidR="00550172">
        <w:rPr>
          <w:rFonts w:ascii="Courier New" w:hAnsi="Courier New" w:cs="Courier New"/>
        </w:rPr>
        <w:t>"</w:t>
      </w:r>
      <w:r w:rsidRPr="006F4C2B">
        <w:rPr>
          <w:rFonts w:ascii="Courier New" w:hAnsi="Courier New" w:cs="Courier New"/>
        </w:rPr>
        <w:t>same</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Howard</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Marion</w:t>
      </w:r>
      <w:r w:rsidR="00550172">
        <w:rPr>
          <w:rFonts w:ascii="Courier New" w:hAnsi="Courier New" w:cs="Courier New"/>
        </w:rPr>
        <w:t>"</w:t>
      </w:r>
      <w:r w:rsidR="00391F0E" w:rsidRPr="006F4C2B">
        <w:rPr>
          <w:rFonts w:ascii="Courier New" w:hAnsi="Courier New" w:cs="Courier New"/>
        </w:rPr>
        <w:t>;</w:t>
      </w:r>
      <w:r w:rsidRPr="006F4C2B">
        <w:rPr>
          <w:rFonts w:ascii="Courier New" w:hAnsi="Courier New" w:cs="Courier New"/>
        </w:rPr>
        <w:t>}</w:t>
      </w:r>
    </w:p>
    <w:p w14:paraId="0D27FD55" w14:textId="7987FE58" w:rsidR="006F4C2B" w:rsidRPr="006F4C2B" w:rsidRDefault="006F4C2B" w:rsidP="006F4C2B">
      <w:pPr>
        <w:ind w:left="720"/>
        <w:rPr>
          <w:rFonts w:ascii="Courier New" w:hAnsi="Courier New" w:cs="Courier New"/>
        </w:rPr>
      </w:pPr>
      <w:r w:rsidRPr="006F4C2B">
        <w:rPr>
          <w:rFonts w:ascii="Courier New" w:hAnsi="Courier New" w:cs="Courier New"/>
        </w:rPr>
        <w:t>{rank=</w:t>
      </w:r>
      <w:r w:rsidR="00550172">
        <w:rPr>
          <w:rFonts w:ascii="Courier New" w:hAnsi="Courier New" w:cs="Courier New"/>
        </w:rPr>
        <w:t>"</w:t>
      </w:r>
      <w:r w:rsidRPr="006F4C2B">
        <w:rPr>
          <w:rFonts w:ascii="Courier New" w:hAnsi="Courier New" w:cs="Courier New"/>
        </w:rPr>
        <w:t>same</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Richie</w:t>
      </w:r>
      <w:r w:rsidR="00550172">
        <w:rPr>
          <w:rFonts w:ascii="Courier New" w:hAnsi="Courier New" w:cs="Courier New"/>
        </w:rPr>
        <w:t>"</w:t>
      </w:r>
      <w:r>
        <w:rPr>
          <w:rFonts w:ascii="Courier New" w:hAnsi="Courier New" w:cs="Courier New"/>
        </w:rPr>
        <w:t xml:space="preserve">; </w:t>
      </w:r>
      <w:r w:rsidR="00550172">
        <w:rPr>
          <w:rFonts w:ascii="Courier New" w:hAnsi="Courier New" w:cs="Courier New"/>
        </w:rPr>
        <w:t>"</w:t>
      </w:r>
      <w:r>
        <w:rPr>
          <w:rFonts w:ascii="Courier New" w:hAnsi="Courier New" w:cs="Courier New"/>
        </w:rPr>
        <w:t>Joanie</w:t>
      </w:r>
      <w:r w:rsidR="00550172">
        <w:rPr>
          <w:rFonts w:ascii="Courier New" w:hAnsi="Courier New" w:cs="Courier New"/>
        </w:rPr>
        <w:t>"</w:t>
      </w:r>
      <w:r w:rsidR="00391F0E">
        <w:rPr>
          <w:rFonts w:ascii="Courier New" w:hAnsi="Courier New" w:cs="Courier New"/>
        </w:rPr>
        <w:t>;</w:t>
      </w:r>
      <w:r>
        <w:rPr>
          <w:rFonts w:ascii="Courier New" w:hAnsi="Courier New" w:cs="Courier New"/>
        </w:rPr>
        <w:t>}</w:t>
      </w:r>
    </w:p>
    <w:p w14:paraId="522E4F63" w14:textId="77777777" w:rsidR="0010010B" w:rsidRDefault="006F4C2B" w:rsidP="00CF6FC4">
      <w:r>
        <w:t>These directives must be placed within the cluster where the Cunnin</w:t>
      </w:r>
      <w:r w:rsidR="001D1EB3">
        <w:t xml:space="preserve">gham family is defined. </w:t>
      </w:r>
    </w:p>
    <w:p w14:paraId="55A87AEE" w14:textId="05C76516" w:rsidR="00AA4A1F" w:rsidRDefault="001D1EB3" w:rsidP="00CF6FC4">
      <w:r>
        <w:t>A</w:t>
      </w:r>
      <w:r w:rsidR="006F4C2B">
        <w:t>dd two rows above the close bra</w:t>
      </w:r>
      <w:r>
        <w:t xml:space="preserve">ce </w:t>
      </w:r>
      <w:r w:rsidR="00550172">
        <w:t>"</w:t>
      </w:r>
      <w:r>
        <w:t>}</w:t>
      </w:r>
      <w:r w:rsidR="00550172">
        <w:t>"</w:t>
      </w:r>
      <w:r>
        <w:t xml:space="preserve">. In the </w:t>
      </w:r>
      <w:r w:rsidR="00550172">
        <w:t>"</w:t>
      </w:r>
      <w:r>
        <w:t>Item</w:t>
      </w:r>
      <w:r w:rsidR="00550172">
        <w:t>"</w:t>
      </w:r>
      <w:r>
        <w:t xml:space="preserve"> column </w:t>
      </w:r>
      <w:r w:rsidR="006F4C2B">
        <w:t xml:space="preserve">enter the character </w:t>
      </w:r>
      <w:r w:rsidR="00550172">
        <w:t>"</w:t>
      </w:r>
      <w:r w:rsidR="006F4C2B" w:rsidRPr="005101DC">
        <w:rPr>
          <w:b/>
        </w:rPr>
        <w:t>&gt;</w:t>
      </w:r>
      <w:r w:rsidR="00550172">
        <w:t>"</w:t>
      </w:r>
      <w:r>
        <w:t xml:space="preserve">, and in the </w:t>
      </w:r>
      <w:r w:rsidR="00550172">
        <w:t>"</w:t>
      </w:r>
      <w:r>
        <w:t>Label</w:t>
      </w:r>
      <w:r w:rsidR="00550172">
        <w:t>"</w:t>
      </w:r>
      <w:r>
        <w:t xml:space="preserve"> column </w:t>
      </w:r>
      <w:r w:rsidR="006F4C2B">
        <w:t xml:space="preserve">enter the Graphviz statements </w:t>
      </w:r>
      <w:r w:rsidR="00AA4A1F">
        <w:t xml:space="preserve">listed </w:t>
      </w:r>
      <w:r w:rsidR="006F4C2B">
        <w:t>above.</w:t>
      </w:r>
      <w:r w:rsidR="005101DC">
        <w:t xml:space="preserve"> </w:t>
      </w:r>
    </w:p>
    <w:p w14:paraId="3B80E0DE" w14:textId="77777777" w:rsidR="00AD3D2E" w:rsidRDefault="00495158" w:rsidP="00495158">
      <w:r w:rsidRPr="00360F4C">
        <w:rPr>
          <w:noProof/>
          <w:lang w:eastAsia="en-US"/>
        </w:rPr>
        <w:lastRenderedPageBreak/>
        <mc:AlternateContent>
          <mc:Choice Requires="wps">
            <w:drawing>
              <wp:anchor distT="0" distB="0" distL="114300" distR="114300" simplePos="0" relativeHeight="251777536" behindDoc="0" locked="0" layoutInCell="1" allowOverlap="1" wp14:anchorId="456AA938" wp14:editId="6030CD8F">
                <wp:simplePos x="0" y="0"/>
                <wp:positionH relativeFrom="margin">
                  <wp:posOffset>355600</wp:posOffset>
                </wp:positionH>
                <wp:positionV relativeFrom="paragraph">
                  <wp:posOffset>2197100</wp:posOffset>
                </wp:positionV>
                <wp:extent cx="2432050" cy="647700"/>
                <wp:effectExtent l="0" t="0" r="25400" b="19050"/>
                <wp:wrapNone/>
                <wp:docPr id="179" name="Rectangle 179"/>
                <wp:cNvGraphicFramePr/>
                <a:graphic xmlns:a="http://schemas.openxmlformats.org/drawingml/2006/main">
                  <a:graphicData uri="http://schemas.microsoft.com/office/word/2010/wordprocessingShape">
                    <wps:wsp>
                      <wps:cNvSpPr/>
                      <wps:spPr>
                        <a:xfrm>
                          <a:off x="0" y="0"/>
                          <a:ext cx="2432050" cy="647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61F5C" id="Rectangle 179" o:spid="_x0000_s1026" style="position:absolute;margin-left:28pt;margin-top:173pt;width:191.5pt;height:51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" filled="f" strokecolor="red" strokeweight="1.5pt">
                <w10:wrap anchorx="margin"/>
              </v:rect>
            </w:pict>
          </mc:Fallback>
        </mc:AlternateContent>
      </w:r>
      <w:r w:rsidR="005101DC">
        <w:t>The Excel data now appears as:</w:t>
      </w:r>
      <w:r w:rsidR="001526E4" w:rsidRPr="001526E4">
        <w:rPr>
          <w:noProof/>
          <w:lang w:eastAsia="en-US"/>
        </w:rPr>
        <w:t xml:space="preserve"> </w:t>
      </w:r>
      <w:r w:rsidR="00940200">
        <w:rPr>
          <w:noProof/>
          <w:lang w:eastAsia="en-US"/>
        </w:rPr>
        <w:drawing>
          <wp:inline distT="0" distB="0" distL="0" distR="0" wp14:anchorId="7193FBF3" wp14:editId="13420A95">
            <wp:extent cx="6400800" cy="2969260"/>
            <wp:effectExtent l="57150" t="57150" r="95250" b="97790"/>
            <wp:docPr id="6383" name="Picture 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400800" cy="29692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A3F6769" w14:textId="43E928C4" w:rsidR="00AA4A1F" w:rsidRDefault="00AA4A1F" w:rsidP="00AA4A1F">
      <w:pPr>
        <w:keepNext/>
      </w:pPr>
      <w:r>
        <w:t xml:space="preserve">Press the </w:t>
      </w:r>
      <w:r w:rsidR="00550172">
        <w:t>"</w:t>
      </w:r>
      <w:r w:rsidR="008C14E9">
        <w:t>Refresh Graph</w:t>
      </w:r>
      <w:r w:rsidR="00550172">
        <w:t>"</w:t>
      </w:r>
      <w:r>
        <w:t xml:space="preserve"> button and the relationship graph now appears as:</w:t>
      </w:r>
    </w:p>
    <w:p w14:paraId="4D6EFAEA" w14:textId="77777777" w:rsidR="00AD3D2E" w:rsidRDefault="00940200" w:rsidP="00AA4A1F">
      <w:pPr>
        <w:keepNext/>
      </w:pPr>
      <w:r>
        <w:rPr>
          <w:noProof/>
          <w:lang w:eastAsia="en-US"/>
        </w:rPr>
        <w:drawing>
          <wp:inline distT="0" distB="0" distL="0" distR="0" wp14:anchorId="7FD5C8E6" wp14:editId="47891CD6">
            <wp:extent cx="6400800" cy="2928620"/>
            <wp:effectExtent l="0" t="0" r="0" b="5080"/>
            <wp:docPr id="63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6400800" cy="2928620"/>
                    </a:xfrm>
                    <a:prstGeom prst="rect">
                      <a:avLst/>
                    </a:prstGeom>
                  </pic:spPr>
                </pic:pic>
              </a:graphicData>
            </a:graphic>
          </wp:inline>
        </w:drawing>
      </w:r>
    </w:p>
    <w:p w14:paraId="359CBFB2" w14:textId="77777777" w:rsidR="00453ED4" w:rsidRDefault="00453ED4" w:rsidP="0010010B">
      <w:pPr>
        <w:pStyle w:val="Heading2"/>
        <w:pageBreakBefore/>
      </w:pPr>
      <w:bookmarkStart w:id="120" w:name="_Toc100494643"/>
      <w:r>
        <w:lastRenderedPageBreak/>
        <w:t>Adding Images</w:t>
      </w:r>
      <w:bookmarkEnd w:id="120"/>
    </w:p>
    <w:p w14:paraId="5972DD97" w14:textId="021876CB" w:rsidR="00453ED4" w:rsidRDefault="00453ED4" w:rsidP="00453ED4">
      <w:r>
        <w:t xml:space="preserve">As you develop more advanced relationship graphs you may want to use images to represent the nodes in combination with, or in place of the node shapes. Graphviz supports an </w:t>
      </w:r>
      <w:r w:rsidR="00550172">
        <w:rPr>
          <w:rFonts w:ascii="Courier New" w:hAnsi="Courier New" w:cs="Courier New"/>
        </w:rPr>
        <w:t>"</w:t>
      </w:r>
      <w:r w:rsidRPr="00453ED4">
        <w:rPr>
          <w:rFonts w:ascii="Courier New" w:hAnsi="Courier New" w:cs="Courier New"/>
        </w:rPr>
        <w:t>image=</w:t>
      </w:r>
      <w:r w:rsidR="00550172">
        <w:rPr>
          <w:rFonts w:ascii="Courier New" w:hAnsi="Courier New" w:cs="Courier New"/>
        </w:rPr>
        <w:t>"</w:t>
      </w:r>
      <w:r>
        <w:t xml:space="preserve"> attribute where you can provide a file name of an image to include in a node.</w:t>
      </w:r>
    </w:p>
    <w:p w14:paraId="26ABC01A" w14:textId="776ED548" w:rsidR="009465D9" w:rsidRDefault="009465D9" w:rsidP="00453ED4">
      <w:r>
        <w:t>The</w:t>
      </w:r>
      <w:r w:rsidR="00453ED4">
        <w:t xml:space="preserve"> Relationship Visualizer </w:t>
      </w:r>
      <w:r w:rsidR="00273DC8">
        <w:t xml:space="preserve">by default will look in the directory where the spreadsheet is saved. If you wish to store the images in other </w:t>
      </w:r>
      <w:r w:rsidR="00683D25">
        <w:t>locations,</w:t>
      </w:r>
      <w:r w:rsidR="00273DC8">
        <w:t xml:space="preserve"> you must make a configuration change on the </w:t>
      </w:r>
      <w:r w:rsidR="00E0663D" w:rsidRPr="00E0663D">
        <w:t>'</w:t>
      </w:r>
      <w:r w:rsidR="00273DC8">
        <w:t>settings</w:t>
      </w:r>
      <w:r w:rsidR="00E0663D" w:rsidRPr="00E0663D">
        <w:t>'</w:t>
      </w:r>
      <w:r w:rsidR="00273DC8">
        <w:t xml:space="preserve"> worksheet to specify the location(s). The image path must be </w:t>
      </w:r>
      <w:r>
        <w:t xml:space="preserve">specified before you can use the </w:t>
      </w:r>
      <w:r w:rsidR="00550172">
        <w:t>"</w:t>
      </w:r>
      <w:r w:rsidRPr="009465D9">
        <w:rPr>
          <w:rFonts w:ascii="Courier New" w:hAnsi="Courier New" w:cs="Courier New"/>
        </w:rPr>
        <w:t>image=</w:t>
      </w:r>
      <w:r w:rsidR="00550172">
        <w:t>"</w:t>
      </w:r>
      <w:r w:rsidRPr="009465D9">
        <w:rPr>
          <w:rFonts w:ascii="Courier New" w:hAnsi="Courier New" w:cs="Courier New"/>
        </w:rPr>
        <w:t xml:space="preserve"> </w:t>
      </w:r>
      <w:r>
        <w:t>attribute in a style definition.</w:t>
      </w:r>
    </w:p>
    <w:p w14:paraId="25F55B8C" w14:textId="44FD3FC4" w:rsidR="004C334B" w:rsidRDefault="00453ED4" w:rsidP="00453ED4">
      <w:r>
        <w:t xml:space="preserve">Switch to the </w:t>
      </w:r>
      <w:r w:rsidR="00E0663D" w:rsidRPr="00E0663D">
        <w:t>'</w:t>
      </w:r>
      <w:r>
        <w:t>settings</w:t>
      </w:r>
      <w:r w:rsidR="00E0663D" w:rsidRPr="00E0663D">
        <w:t>'</w:t>
      </w:r>
      <w:r>
        <w:t xml:space="preserve"> worksheet and locate the </w:t>
      </w:r>
      <w:r w:rsidR="00550172">
        <w:t>"</w:t>
      </w:r>
      <w:r>
        <w:t>Image Path:</w:t>
      </w:r>
      <w:r w:rsidR="00550172">
        <w:t>"</w:t>
      </w:r>
      <w:r>
        <w:t xml:space="preserve"> setting in the </w:t>
      </w:r>
      <w:r w:rsidR="00E0663D" w:rsidRPr="00E0663D">
        <w:t>'</w:t>
      </w:r>
      <w:r>
        <w:t>Graph Options</w:t>
      </w:r>
      <w:r w:rsidR="00E0663D" w:rsidRPr="00E0663D">
        <w:t>'</w:t>
      </w:r>
      <w:r>
        <w:t xml:space="preserve"> section. To the right of the cell is a button with three dots […]. If you press that button it will bring up the standard directory selection dialog which you can use to choose the directory where the images are stored. Navigate to the directory and press the </w:t>
      </w:r>
      <w:r w:rsidR="00550172">
        <w:t>"</w:t>
      </w:r>
      <w:r>
        <w:t>OK</w:t>
      </w:r>
      <w:r w:rsidR="00550172">
        <w:t>"</w:t>
      </w:r>
      <w:r>
        <w:t xml:space="preserve"> button to transfer the path</w:t>
      </w:r>
      <w:r w:rsidR="00F921F8">
        <w:t xml:space="preserve"> to the cell. </w:t>
      </w:r>
    </w:p>
    <w:p w14:paraId="50C5C2E1" w14:textId="77777777" w:rsidR="004C334B" w:rsidRDefault="002F3BFE" w:rsidP="00AF44C4">
      <w:pPr>
        <w:jc w:val="center"/>
      </w:pPr>
      <w:r w:rsidRPr="00360F4C">
        <w:rPr>
          <w:noProof/>
          <w:lang w:eastAsia="en-US"/>
        </w:rPr>
        <mc:AlternateContent>
          <mc:Choice Requires="wps">
            <w:drawing>
              <wp:anchor distT="0" distB="0" distL="114300" distR="114300" simplePos="0" relativeHeight="251808256" behindDoc="0" locked="0" layoutInCell="1" allowOverlap="1" wp14:anchorId="72240C30" wp14:editId="6BF49475">
                <wp:simplePos x="0" y="0"/>
                <wp:positionH relativeFrom="margin">
                  <wp:posOffset>4741281</wp:posOffset>
                </wp:positionH>
                <wp:positionV relativeFrom="paragraph">
                  <wp:posOffset>3677285</wp:posOffset>
                </wp:positionV>
                <wp:extent cx="742950" cy="266700"/>
                <wp:effectExtent l="0" t="0" r="19050" b="19050"/>
                <wp:wrapNone/>
                <wp:docPr id="6185" name="Rectangle 6185"/>
                <wp:cNvGraphicFramePr/>
                <a:graphic xmlns:a="http://schemas.openxmlformats.org/drawingml/2006/main">
                  <a:graphicData uri="http://schemas.microsoft.com/office/word/2010/wordprocessingShape">
                    <wps:wsp>
                      <wps:cNvSpPr/>
                      <wps:spPr>
                        <a:xfrm>
                          <a:off x="0" y="0"/>
                          <a:ext cx="7429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05F6F" id="Rectangle 6185" o:spid="_x0000_s1026" style="position:absolute;margin-left:373.35pt;margin-top:289.55pt;width:58.5pt;height:21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" filled="f" strokecolor="red" strokeweight="1.5pt">
                <w10:wrap anchorx="margin"/>
              </v:rect>
            </w:pict>
          </mc:Fallback>
        </mc:AlternateContent>
      </w:r>
      <w:r w:rsidR="003D0F06" w:rsidRPr="00360F4C">
        <w:rPr>
          <w:noProof/>
          <w:lang w:eastAsia="en-US"/>
        </w:rPr>
        <mc:AlternateContent>
          <mc:Choice Requires="wps">
            <w:drawing>
              <wp:anchor distT="0" distB="0" distL="114300" distR="114300" simplePos="0" relativeHeight="251806208" behindDoc="0" locked="0" layoutInCell="1" allowOverlap="1" wp14:anchorId="20F032A2" wp14:editId="39D33A82">
                <wp:simplePos x="0" y="0"/>
                <wp:positionH relativeFrom="margin">
                  <wp:posOffset>676275</wp:posOffset>
                </wp:positionH>
                <wp:positionV relativeFrom="paragraph">
                  <wp:posOffset>498846</wp:posOffset>
                </wp:positionV>
                <wp:extent cx="3857625" cy="219075"/>
                <wp:effectExtent l="0" t="0" r="28575" b="28575"/>
                <wp:wrapNone/>
                <wp:docPr id="6184" name="Rectangle 6184"/>
                <wp:cNvGraphicFramePr/>
                <a:graphic xmlns:a="http://schemas.openxmlformats.org/drawingml/2006/main">
                  <a:graphicData uri="http://schemas.microsoft.com/office/word/2010/wordprocessingShape">
                    <wps:wsp>
                      <wps:cNvSpPr/>
                      <wps:spPr>
                        <a:xfrm>
                          <a:off x="0" y="0"/>
                          <a:ext cx="38576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584C2" id="Rectangle 6184" o:spid="_x0000_s1026" style="position:absolute;margin-left:53.25pt;margin-top:39.3pt;width:303.75pt;height:17.2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" filled="f" strokecolor="red" strokeweight="1.5pt">
                <w10:wrap anchorx="margin"/>
              </v:rect>
            </w:pict>
          </mc:Fallback>
        </mc:AlternateContent>
      </w:r>
      <w:r w:rsidR="003F6A7E" w:rsidRPr="003F6A7E">
        <w:rPr>
          <w:noProof/>
          <w:lang w:eastAsia="en-US"/>
        </w:rPr>
        <w:t xml:space="preserve"> </w:t>
      </w:r>
      <w:r w:rsidR="003F6A7E">
        <w:rPr>
          <w:noProof/>
          <w:lang w:eastAsia="en-US"/>
        </w:rPr>
        <w:drawing>
          <wp:inline distT="0" distB="0" distL="0" distR="0" wp14:anchorId="777855E7" wp14:editId="2BA5989B">
            <wp:extent cx="6400800" cy="3840480"/>
            <wp:effectExtent l="57150" t="57150" r="95250" b="102870"/>
            <wp:docPr id="6222" name="Picture 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00800" cy="38404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bookmarkStart w:id="121" w:name="_Hlk100493549"/>
    <w:p w14:paraId="4DD21458" w14:textId="38550759" w:rsidR="00C2008C" w:rsidRDefault="00495158" w:rsidP="00495158">
      <w:pPr>
        <w:keepNext/>
        <w:spacing w:before="180"/>
      </w:pPr>
      <w:r w:rsidRPr="00360F4C">
        <w:rPr>
          <w:noProof/>
          <w:lang w:eastAsia="en-US"/>
        </w:rPr>
        <w:lastRenderedPageBreak/>
        <mc:AlternateContent>
          <mc:Choice Requires="wps">
            <w:drawing>
              <wp:anchor distT="0" distB="0" distL="114300" distR="114300" simplePos="0" relativeHeight="251779584" behindDoc="0" locked="0" layoutInCell="1" allowOverlap="1" wp14:anchorId="1D274D56" wp14:editId="2D7DF796">
                <wp:simplePos x="0" y="0"/>
                <wp:positionH relativeFrom="margin">
                  <wp:posOffset>1470992</wp:posOffset>
                </wp:positionH>
                <wp:positionV relativeFrom="paragraph">
                  <wp:posOffset>695739</wp:posOffset>
                </wp:positionV>
                <wp:extent cx="4412560" cy="277468"/>
                <wp:effectExtent l="0" t="0" r="26670" b="27940"/>
                <wp:wrapNone/>
                <wp:docPr id="182" name="Rectangle 182"/>
                <wp:cNvGraphicFramePr/>
                <a:graphic xmlns:a="http://schemas.openxmlformats.org/drawingml/2006/main">
                  <a:graphicData uri="http://schemas.microsoft.com/office/word/2010/wordprocessingShape">
                    <wps:wsp>
                      <wps:cNvSpPr/>
                      <wps:spPr>
                        <a:xfrm>
                          <a:off x="0" y="0"/>
                          <a:ext cx="4412560" cy="277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9748" id="Rectangle 182" o:spid="_x0000_s1026" style="position:absolute;margin-left:115.85pt;margin-top:54.8pt;width:347.45pt;height:21.85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UZmAIAAIk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" filled="f" strokecolor="red" strokeweight="1.5pt">
                <w10:wrap anchorx="margin"/>
              </v:rect>
            </w:pict>
          </mc:Fallback>
        </mc:AlternateContent>
      </w:r>
      <w:r w:rsidR="00F921F8">
        <w:t xml:space="preserve">Your settings should appear </w:t>
      </w:r>
      <w:r w:rsidR="00130DA2">
        <w:t>like</w:t>
      </w:r>
      <w:r w:rsidR="00F921F8">
        <w:t xml:space="preserve"> this:</w:t>
      </w:r>
      <w:r w:rsidR="003F6A7E" w:rsidRPr="003F6A7E">
        <w:rPr>
          <w:noProof/>
          <w:lang w:eastAsia="en-US"/>
        </w:rPr>
        <w:t xml:space="preserve"> </w:t>
      </w:r>
      <w:r w:rsidR="00205B87">
        <w:rPr>
          <w:noProof/>
          <w:lang w:eastAsia="en-US"/>
        </w:rPr>
        <w:drawing>
          <wp:inline distT="0" distB="0" distL="0" distR="0" wp14:anchorId="3107B03C" wp14:editId="17B7FDC0">
            <wp:extent cx="6400800" cy="1394460"/>
            <wp:effectExtent l="0" t="0" r="0" b="0"/>
            <wp:docPr id="6739" name="Picture 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00800" cy="1394460"/>
                    </a:xfrm>
                    <a:prstGeom prst="rect">
                      <a:avLst/>
                    </a:prstGeom>
                  </pic:spPr>
                </pic:pic>
              </a:graphicData>
            </a:graphic>
          </wp:inline>
        </w:drawing>
      </w:r>
    </w:p>
    <w:bookmarkEnd w:id="121"/>
    <w:p w14:paraId="0F634F4F" w14:textId="2A1EDBB5" w:rsidR="00495158" w:rsidRDefault="00F921F8" w:rsidP="00AF44C4">
      <w:r>
        <w:t xml:space="preserve">Image name is an option on the </w:t>
      </w:r>
      <w:r w:rsidR="00E0663D" w:rsidRPr="00E0663D">
        <w:t>'</w:t>
      </w:r>
      <w:r>
        <w:t>style designer</w:t>
      </w:r>
      <w:r w:rsidR="00E0663D" w:rsidRPr="00E0663D">
        <w:t>'</w:t>
      </w:r>
      <w:r>
        <w:t xml:space="preserve"> worksheet </w:t>
      </w:r>
      <w:r w:rsidR="00495158">
        <w:t>that</w:t>
      </w:r>
      <w:r>
        <w:t xml:space="preserve"> is useful when you want to </w:t>
      </w:r>
      <w:r w:rsidR="00C2008C">
        <w:t>create a common style definition where</w:t>
      </w:r>
      <w:r>
        <w:t xml:space="preserve"> all nodes of a given style use a common icon. For example, </w:t>
      </w:r>
      <w:r w:rsidR="00302816">
        <w:t>it is possible to depict computers</w:t>
      </w:r>
      <w:r w:rsidR="00C2008C">
        <w:t xml:space="preserve"> with one image, </w:t>
      </w:r>
      <w:r w:rsidR="00302816">
        <w:t xml:space="preserve">depict </w:t>
      </w:r>
      <w:r w:rsidR="00C2008C">
        <w:t>databases</w:t>
      </w:r>
      <w:r>
        <w:t xml:space="preserve"> with another image</w:t>
      </w:r>
      <w:r w:rsidR="00C2008C">
        <w:t xml:space="preserve">, and </w:t>
      </w:r>
      <w:r w:rsidR="00302816">
        <w:t xml:space="preserve">depict </w:t>
      </w:r>
      <w:r w:rsidR="00C2008C">
        <w:t>computer programmers with yet another image</w:t>
      </w:r>
      <w:r>
        <w:t>.</w:t>
      </w:r>
      <w:r w:rsidR="003F6A7E">
        <w:t xml:space="preserve"> </w:t>
      </w:r>
    </w:p>
    <w:p w14:paraId="4F7ABCC6" w14:textId="30F19060" w:rsidR="00374DBF" w:rsidRDefault="00F921F8" w:rsidP="00374DBF">
      <w:r>
        <w:t xml:space="preserve">For our example, we are going to take it a step further </w:t>
      </w:r>
      <w:r w:rsidR="009465D9">
        <w:t>by using</w:t>
      </w:r>
      <w:r>
        <w:t xml:space="preserve"> the </w:t>
      </w:r>
      <w:r w:rsidR="00550172">
        <w:t>"</w:t>
      </w:r>
      <w:r w:rsidR="00005C07">
        <w:t>Attributes</w:t>
      </w:r>
      <w:r w:rsidR="00550172">
        <w:t>"</w:t>
      </w:r>
      <w:r>
        <w:t xml:space="preserve"> column</w:t>
      </w:r>
      <w:r w:rsidR="00AF44C4">
        <w:t xml:space="preserve"> to insert a photograph of each character</w:t>
      </w:r>
      <w:r>
        <w:t xml:space="preserve">. </w:t>
      </w:r>
    </w:p>
    <w:p w14:paraId="32A8D105" w14:textId="373E2C32" w:rsidR="00374DBF" w:rsidRDefault="00F921F8" w:rsidP="00374DBF">
      <w:r>
        <w:t xml:space="preserve">The characters of </w:t>
      </w:r>
      <w:proofErr w:type="spellStart"/>
      <w:r>
        <w:t>Potsie</w:t>
      </w:r>
      <w:proofErr w:type="spellEnd"/>
      <w:r>
        <w:t xml:space="preserve"> and Ralph have not gotten very much attention in this example, so </w:t>
      </w:r>
      <w:r w:rsidR="00302816">
        <w:t>let us</w:t>
      </w:r>
      <w:r>
        <w:t xml:space="preserve"> shift the focus to them. We have obtained JPEG images of these characters </w:t>
      </w:r>
      <w:r w:rsidR="009465D9">
        <w:t xml:space="preserve">off the internet, cropped them to be square, scaled then down to a common size, </w:t>
      </w:r>
      <w:r>
        <w:t xml:space="preserve">and placed them in the directory </w:t>
      </w:r>
      <w:r w:rsidR="008906B1">
        <w:t>where the Excel workbook is saved</w:t>
      </w:r>
      <w:r>
        <w:t xml:space="preserve">. </w:t>
      </w:r>
    </w:p>
    <w:p w14:paraId="673251E7" w14:textId="3F7838D1" w:rsidR="00DF3E4F" w:rsidRDefault="00DF3E4F" w:rsidP="00374DBF">
      <w:r w:rsidRPr="006F6994">
        <w:rPr>
          <w:b/>
        </w:rPr>
        <w:t>Step 1</w:t>
      </w:r>
      <w:r>
        <w:t xml:space="preserve"> </w:t>
      </w:r>
      <w:r w:rsidR="005329FB">
        <w:t>-</w:t>
      </w:r>
      <w:r>
        <w:t xml:space="preserve"> Press the </w:t>
      </w:r>
      <w:r w:rsidR="005329FB" w:rsidRPr="005329FB">
        <w:t>"</w:t>
      </w:r>
      <w:r>
        <w:t>Reset style designer</w:t>
      </w:r>
      <w:r w:rsidR="005329FB" w:rsidRPr="005329FB">
        <w:t>"</w:t>
      </w:r>
      <w:r>
        <w:t xml:space="preserve"> button to clear the format string and reset the ribbon controls.</w:t>
      </w:r>
    </w:p>
    <w:p w14:paraId="5150B1DB" w14:textId="4970F2E7" w:rsidR="00DF3E4F" w:rsidRDefault="00205B87" w:rsidP="00374DBF">
      <w:r w:rsidRPr="00360F4C">
        <w:rPr>
          <w:noProof/>
          <w:lang w:eastAsia="en-US"/>
        </w:rPr>
        <mc:AlternateContent>
          <mc:Choice Requires="wps">
            <w:drawing>
              <wp:anchor distT="0" distB="0" distL="114300" distR="114300" simplePos="0" relativeHeight="252256768" behindDoc="0" locked="0" layoutInCell="1" allowOverlap="1" wp14:anchorId="457F9204" wp14:editId="67C861B6">
                <wp:simplePos x="0" y="0"/>
                <wp:positionH relativeFrom="margin">
                  <wp:posOffset>765313</wp:posOffset>
                </wp:positionH>
                <wp:positionV relativeFrom="paragraph">
                  <wp:posOffset>522688</wp:posOffset>
                </wp:positionV>
                <wp:extent cx="1056447" cy="247650"/>
                <wp:effectExtent l="0" t="0" r="10795" b="19050"/>
                <wp:wrapNone/>
                <wp:docPr id="78" name="Rectangle 78"/>
                <wp:cNvGraphicFramePr/>
                <a:graphic xmlns:a="http://schemas.openxmlformats.org/drawingml/2006/main">
                  <a:graphicData uri="http://schemas.microsoft.com/office/word/2010/wordprocessingShape">
                    <wps:wsp>
                      <wps:cNvSpPr/>
                      <wps:spPr>
                        <a:xfrm>
                          <a:off x="0" y="0"/>
                          <a:ext cx="1056447"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2FF1" id="Rectangle 78" o:spid="_x0000_s1026" style="position:absolute;margin-left:60.25pt;margin-top:41.15pt;width:83.2pt;height:19.5pt;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" filled="f" strokecolor="red" strokeweight="1.5pt">
                <w10:wrap anchorx="margin"/>
              </v:rect>
            </w:pict>
          </mc:Fallback>
        </mc:AlternateContent>
      </w:r>
      <w:r>
        <w:rPr>
          <w:noProof/>
          <w:lang w:eastAsia="en-US"/>
        </w:rPr>
        <w:drawing>
          <wp:inline distT="0" distB="0" distL="0" distR="0" wp14:anchorId="58F608BD" wp14:editId="4C0E1AF3">
            <wp:extent cx="1762125" cy="885825"/>
            <wp:effectExtent l="57150" t="57150" r="123825" b="123825"/>
            <wp:docPr id="6740" name="Picture 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62125" cy="885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CD409C">
        <w:rPr>
          <w:noProof/>
          <w:lang w:eastAsia="en-US"/>
        </w:rPr>
        <w:drawing>
          <wp:inline distT="0" distB="0" distL="0" distR="0" wp14:anchorId="3ADC15A8" wp14:editId="2837B1B0">
            <wp:extent cx="6343650" cy="1924050"/>
            <wp:effectExtent l="0" t="0" r="0" b="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43650" cy="1924050"/>
                    </a:xfrm>
                    <a:prstGeom prst="rect">
                      <a:avLst/>
                    </a:prstGeom>
                  </pic:spPr>
                </pic:pic>
              </a:graphicData>
            </a:graphic>
          </wp:inline>
        </w:drawing>
      </w:r>
    </w:p>
    <w:p w14:paraId="30991192" w14:textId="72777FDB" w:rsidR="00DF3E4F" w:rsidRDefault="00DF3E4F" w:rsidP="009E7742">
      <w:pPr>
        <w:keepNext/>
      </w:pPr>
      <w:r w:rsidRPr="006F6994">
        <w:rPr>
          <w:b/>
        </w:rPr>
        <w:lastRenderedPageBreak/>
        <w:t>Step 2</w:t>
      </w:r>
      <w:r>
        <w:t xml:space="preserve"> </w:t>
      </w:r>
      <w:r w:rsidR="005329FB">
        <w:t>-</w:t>
      </w:r>
      <w:r>
        <w:t xml:space="preserve"> Press the </w:t>
      </w:r>
      <w:r w:rsidR="005329FB" w:rsidRPr="005329FB">
        <w:t>"</w:t>
      </w:r>
      <w:r>
        <w:t>Choose Image</w:t>
      </w:r>
      <w:r w:rsidR="005329FB" w:rsidRPr="005329FB">
        <w:t>"</w:t>
      </w:r>
      <w:r>
        <w:t xml:space="preserve"> button in the Image section of the tab</w:t>
      </w:r>
    </w:p>
    <w:p w14:paraId="6D70E95F" w14:textId="063D313B" w:rsidR="00205B87" w:rsidRDefault="009E7742" w:rsidP="009E7742">
      <w:pPr>
        <w:keepNext/>
      </w:pPr>
      <w:r w:rsidRPr="00360F4C">
        <w:rPr>
          <w:noProof/>
          <w:lang w:eastAsia="en-US"/>
        </w:rPr>
        <mc:AlternateContent>
          <mc:Choice Requires="wps">
            <w:drawing>
              <wp:anchor distT="0" distB="0" distL="114300" distR="114300" simplePos="0" relativeHeight="252258816" behindDoc="0" locked="0" layoutInCell="1" allowOverlap="1" wp14:anchorId="3E1E411B" wp14:editId="1B87FCDE">
                <wp:simplePos x="0" y="0"/>
                <wp:positionH relativeFrom="margin">
                  <wp:posOffset>69574</wp:posOffset>
                </wp:positionH>
                <wp:positionV relativeFrom="paragraph">
                  <wp:posOffset>59635</wp:posOffset>
                </wp:positionV>
                <wp:extent cx="1073426" cy="247650"/>
                <wp:effectExtent l="0" t="0" r="12700" b="19050"/>
                <wp:wrapNone/>
                <wp:docPr id="6674" name="Rectangle 6674"/>
                <wp:cNvGraphicFramePr/>
                <a:graphic xmlns:a="http://schemas.openxmlformats.org/drawingml/2006/main">
                  <a:graphicData uri="http://schemas.microsoft.com/office/word/2010/wordprocessingShape">
                    <wps:wsp>
                      <wps:cNvSpPr/>
                      <wps:spPr>
                        <a:xfrm>
                          <a:off x="0" y="0"/>
                          <a:ext cx="1073426"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C614" id="Rectangle 6674" o:spid="_x0000_s1026" style="position:absolute;margin-left:5.5pt;margin-top:4.7pt;width:84.5pt;height:19.5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" filled="f" strokecolor="red" strokeweight="1.5pt">
                <w10:wrap anchorx="margin"/>
              </v:rect>
            </w:pict>
          </mc:Fallback>
        </mc:AlternateContent>
      </w:r>
      <w:r w:rsidR="00205B87">
        <w:rPr>
          <w:noProof/>
          <w:lang w:eastAsia="en-US"/>
        </w:rPr>
        <w:drawing>
          <wp:inline distT="0" distB="0" distL="0" distR="0" wp14:anchorId="40BAC053" wp14:editId="2488BB4B">
            <wp:extent cx="2809524" cy="866667"/>
            <wp:effectExtent l="57150" t="57150" r="105410" b="105410"/>
            <wp:docPr id="6742" name="Picture 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09524" cy="866667"/>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5F7CD66" w14:textId="2212D43C" w:rsidR="00DF3E4F" w:rsidRDefault="00DF3E4F" w:rsidP="00374DBF">
      <w:r w:rsidRPr="006F6994">
        <w:rPr>
          <w:b/>
        </w:rPr>
        <w:t>Step 3</w:t>
      </w:r>
      <w:r>
        <w:t xml:space="preserve"> </w:t>
      </w:r>
      <w:r w:rsidR="005329FB">
        <w:t>-</w:t>
      </w:r>
      <w:r>
        <w:t xml:space="preserve"> Navigate to the directory containing the images and choose Ralph </w:t>
      </w:r>
      <w:proofErr w:type="spellStart"/>
      <w:r>
        <w:t>Malph</w:t>
      </w:r>
      <w:r w:rsidR="00E0663D" w:rsidRPr="00E0663D">
        <w:t>'</w:t>
      </w:r>
      <w:r>
        <w:t>s</w:t>
      </w:r>
      <w:proofErr w:type="spellEnd"/>
      <w:r>
        <w:t xml:space="preserve"> picture.</w:t>
      </w:r>
    </w:p>
    <w:p w14:paraId="65EE91AE" w14:textId="3B0F9724" w:rsidR="00DF3E4F" w:rsidRDefault="00DF3E4F" w:rsidP="00374DBF">
      <w:r>
        <w:rPr>
          <w:noProof/>
          <w:lang w:eastAsia="en-US"/>
        </w:rPr>
        <w:drawing>
          <wp:inline distT="0" distB="0" distL="0" distR="0" wp14:anchorId="7E7DC558" wp14:editId="07E75CD1">
            <wp:extent cx="6400800" cy="3606165"/>
            <wp:effectExtent l="57150" t="57150" r="114300" b="108585"/>
            <wp:docPr id="6391" name="Picture 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400800" cy="36061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02611F9" w14:textId="483A94E5" w:rsidR="00CD409C" w:rsidRDefault="006F6994" w:rsidP="00374DBF">
      <w:r w:rsidRPr="00360F4C">
        <w:rPr>
          <w:noProof/>
          <w:lang w:eastAsia="en-US"/>
        </w:rPr>
        <mc:AlternateContent>
          <mc:Choice Requires="wps">
            <w:drawing>
              <wp:anchor distT="0" distB="0" distL="114300" distR="114300" simplePos="0" relativeHeight="252260864" behindDoc="0" locked="0" layoutInCell="1" allowOverlap="1" wp14:anchorId="0A6EE19F" wp14:editId="116208D4">
                <wp:simplePos x="0" y="0"/>
                <wp:positionH relativeFrom="margin">
                  <wp:posOffset>95249</wp:posOffset>
                </wp:positionH>
                <wp:positionV relativeFrom="paragraph">
                  <wp:posOffset>313690</wp:posOffset>
                </wp:positionV>
                <wp:extent cx="1343025" cy="247650"/>
                <wp:effectExtent l="0" t="0" r="28575" b="19050"/>
                <wp:wrapNone/>
                <wp:docPr id="6675" name="Rectangle 667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CAB4B" id="Rectangle 6675" o:spid="_x0000_s1026" style="position:absolute;margin-left:7.5pt;margin-top:24.7pt;width:105.75pt;height:19.5pt;z-index:2522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kDmwIAAIs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" filled="f" strokecolor="red" strokeweight="1.5pt">
                <w10:wrap anchorx="margin"/>
              </v:rect>
            </w:pict>
          </mc:Fallback>
        </mc:AlternateContent>
      </w:r>
      <w:r w:rsidR="00CD409C">
        <w:rPr>
          <w:noProof/>
          <w:lang w:eastAsia="en-US"/>
        </w:rPr>
        <w:drawing>
          <wp:inline distT="0" distB="0" distL="0" distR="0" wp14:anchorId="65EDF274" wp14:editId="7EA9A667">
            <wp:extent cx="3514725" cy="895350"/>
            <wp:effectExtent l="57150" t="57150" r="123825" b="11430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14725" cy="8953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75A84A" w14:textId="3F7CC619" w:rsidR="00CD409C" w:rsidRDefault="00CD409C" w:rsidP="00374DBF">
      <w:r>
        <w:rPr>
          <w:noProof/>
          <w:lang w:eastAsia="en-US"/>
        </w:rPr>
        <w:lastRenderedPageBreak/>
        <w:drawing>
          <wp:inline distT="0" distB="0" distL="0" distR="0" wp14:anchorId="30C8711E" wp14:editId="0CFE98FF">
            <wp:extent cx="6400800" cy="1915795"/>
            <wp:effectExtent l="0" t="0" r="0" b="8255"/>
            <wp:docPr id="6211" name="Picture 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400800" cy="1915795"/>
                    </a:xfrm>
                    <a:prstGeom prst="rect">
                      <a:avLst/>
                    </a:prstGeom>
                  </pic:spPr>
                </pic:pic>
              </a:graphicData>
            </a:graphic>
          </wp:inline>
        </w:drawing>
      </w:r>
    </w:p>
    <w:p w14:paraId="4F9D2B65" w14:textId="77777777" w:rsidR="00CD409C" w:rsidRDefault="00CD409C" w:rsidP="00374DBF"/>
    <w:p w14:paraId="2B24C7B2" w14:textId="32BA5338" w:rsidR="00DF3E4F" w:rsidRDefault="00877D93" w:rsidP="00374DBF">
      <w:r w:rsidRPr="006F6994">
        <w:rPr>
          <w:b/>
        </w:rPr>
        <w:t>Step 4</w:t>
      </w:r>
      <w:r>
        <w:t xml:space="preserve"> </w:t>
      </w:r>
      <w:r w:rsidR="005329FB">
        <w:t>-</w:t>
      </w:r>
      <w:r>
        <w:t xml:space="preserve"> We want the image aspect ratio maintained so that the image does not get stretched vertically or horizontally. Choose </w:t>
      </w:r>
      <w:r w:rsidR="005329FB" w:rsidRPr="005329FB">
        <w:t>"</w:t>
      </w:r>
      <w:r>
        <w:t>Keep aspect ratio</w:t>
      </w:r>
      <w:r w:rsidR="005329FB" w:rsidRPr="005329FB">
        <w:t>"</w:t>
      </w:r>
      <w:r>
        <w:t xml:space="preserve"> from the Image Scale dropdown list.</w:t>
      </w:r>
    </w:p>
    <w:p w14:paraId="064AE9ED" w14:textId="4CBE0899" w:rsidR="00877D93" w:rsidRDefault="006F6994" w:rsidP="00374DBF">
      <w:r w:rsidRPr="00360F4C">
        <w:rPr>
          <w:noProof/>
          <w:lang w:eastAsia="en-US"/>
        </w:rPr>
        <mc:AlternateContent>
          <mc:Choice Requires="wps">
            <w:drawing>
              <wp:anchor distT="0" distB="0" distL="114300" distR="114300" simplePos="0" relativeHeight="252262912" behindDoc="0" locked="0" layoutInCell="1" allowOverlap="1" wp14:anchorId="315CAD19" wp14:editId="7A60BE10">
                <wp:simplePos x="0" y="0"/>
                <wp:positionH relativeFrom="margin">
                  <wp:posOffset>2105025</wp:posOffset>
                </wp:positionH>
                <wp:positionV relativeFrom="paragraph">
                  <wp:posOffset>602615</wp:posOffset>
                </wp:positionV>
                <wp:extent cx="1343025" cy="247650"/>
                <wp:effectExtent l="0" t="0" r="28575" b="19050"/>
                <wp:wrapNone/>
                <wp:docPr id="6676" name="Rectangle 6676"/>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77C0F" id="Rectangle 6676" o:spid="_x0000_s1026" style="position:absolute;margin-left:165.75pt;margin-top:47.45pt;width:105.75pt;height:19.5pt;z-index:2522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45mwIAAIs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" filled="f" strokecolor="red" strokeweight="1.5pt">
                <w10:wrap anchorx="margin"/>
              </v:rect>
            </w:pict>
          </mc:Fallback>
        </mc:AlternateContent>
      </w:r>
      <w:r w:rsidR="00877D93">
        <w:rPr>
          <w:noProof/>
          <w:lang w:eastAsia="en-US"/>
        </w:rPr>
        <w:drawing>
          <wp:inline distT="0" distB="0" distL="0" distR="0" wp14:anchorId="2DDAF73C" wp14:editId="444B94A9">
            <wp:extent cx="3486150" cy="1409700"/>
            <wp:effectExtent l="0" t="0" r="0" b="0"/>
            <wp:docPr id="62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86150" cy="1409700"/>
                    </a:xfrm>
                    <a:prstGeom prst="rect">
                      <a:avLst/>
                    </a:prstGeom>
                  </pic:spPr>
                </pic:pic>
              </a:graphicData>
            </a:graphic>
          </wp:inline>
        </w:drawing>
      </w:r>
      <w:r w:rsidR="00877D93">
        <w:t xml:space="preserve"> </w:t>
      </w:r>
    </w:p>
    <w:p w14:paraId="3BF598C1" w14:textId="5115A102" w:rsidR="00CD409C" w:rsidRDefault="00CD409C" w:rsidP="00374DBF">
      <w:r>
        <w:rPr>
          <w:noProof/>
          <w:lang w:eastAsia="en-US"/>
        </w:rPr>
        <w:drawing>
          <wp:inline distT="0" distB="0" distL="0" distR="0" wp14:anchorId="45CEBBC4" wp14:editId="7166EB42">
            <wp:extent cx="6400800" cy="1854835"/>
            <wp:effectExtent l="0" t="0" r="0" b="0"/>
            <wp:docPr id="6221" name="Picture 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00800" cy="1854835"/>
                    </a:xfrm>
                    <a:prstGeom prst="rect">
                      <a:avLst/>
                    </a:prstGeom>
                  </pic:spPr>
                </pic:pic>
              </a:graphicData>
            </a:graphic>
          </wp:inline>
        </w:drawing>
      </w:r>
    </w:p>
    <w:p w14:paraId="7E1793EE" w14:textId="754D7DA4" w:rsidR="00877D93" w:rsidRDefault="00877D93" w:rsidP="00374DBF">
      <w:r>
        <w:t>Note that the image</w:t>
      </w:r>
      <w:r w:rsidR="00CD409C">
        <w:t xml:space="preserve"> is full </w:t>
      </w:r>
      <w:proofErr w:type="gramStart"/>
      <w:r w:rsidR="00CD409C">
        <w:t>sized, and</w:t>
      </w:r>
      <w:proofErr w:type="gramEnd"/>
      <w:r w:rsidR="00CD409C">
        <w:t xml:space="preserve"> centered in the default oval shape.</w:t>
      </w:r>
    </w:p>
    <w:p w14:paraId="4B7A8EA5" w14:textId="013425F2" w:rsidR="00F921F8" w:rsidRDefault="00877D93" w:rsidP="00374DBF">
      <w:r w:rsidRPr="006F6994">
        <w:rPr>
          <w:b/>
        </w:rPr>
        <w:t>Step 5</w:t>
      </w:r>
      <w:r>
        <w:t xml:space="preserve"> - W</w:t>
      </w:r>
      <w:r w:rsidR="00F921F8">
        <w:t xml:space="preserve">e want to shift the </w:t>
      </w:r>
      <w:r w:rsidR="002C2BB2">
        <w:t>image</w:t>
      </w:r>
      <w:r w:rsidR="00F921F8">
        <w:t xml:space="preserve"> pos</w:t>
      </w:r>
      <w:r w:rsidR="009465D9">
        <w:t>i</w:t>
      </w:r>
      <w:r w:rsidR="00F921F8">
        <w:t xml:space="preserve">tion to the </w:t>
      </w:r>
      <w:r w:rsidR="002C2BB2">
        <w:t>left edge</w:t>
      </w:r>
      <w:r w:rsidR="00F921F8">
        <w:t xml:space="preserve"> so that it is </w:t>
      </w:r>
      <w:r w:rsidR="00302816">
        <w:t xml:space="preserve">placed </w:t>
      </w:r>
      <w:r w:rsidR="002C2BB2">
        <w:t>beside</w:t>
      </w:r>
      <w:r w:rsidR="00302816">
        <w:t xml:space="preserve"> the character</w:t>
      </w:r>
      <w:r w:rsidR="00E0663D" w:rsidRPr="00E0663D">
        <w:t>'</w:t>
      </w:r>
      <w:r w:rsidR="00302816">
        <w:t xml:space="preserve">s </w:t>
      </w:r>
      <w:r w:rsidR="002C2BB2">
        <w:t>name</w:t>
      </w:r>
      <w:r w:rsidR="00F921F8">
        <w:t xml:space="preserve">. </w:t>
      </w:r>
      <w:r w:rsidR="00CD409C">
        <w:t xml:space="preserve">Select </w:t>
      </w:r>
      <w:r w:rsidR="005329FB" w:rsidRPr="005329FB">
        <w:t>"</w:t>
      </w:r>
      <w:r w:rsidR="00CD409C">
        <w:t>Middle Left</w:t>
      </w:r>
      <w:r w:rsidR="005329FB" w:rsidRPr="005329FB">
        <w:t>"</w:t>
      </w:r>
      <w:r w:rsidR="00CD409C">
        <w:t xml:space="preserve"> from the Image Position dropdown list.</w:t>
      </w:r>
    </w:p>
    <w:p w14:paraId="247F2B32" w14:textId="4D1589FE" w:rsidR="00DF3E4F" w:rsidRDefault="00DF3E4F" w:rsidP="00374DBF"/>
    <w:p w14:paraId="4E5BB196" w14:textId="36FB4A45" w:rsidR="00DF3E4F" w:rsidRDefault="006F6994" w:rsidP="00374DBF">
      <w:r w:rsidRPr="00360F4C">
        <w:rPr>
          <w:noProof/>
          <w:lang w:eastAsia="en-US"/>
        </w:rPr>
        <w:lastRenderedPageBreak/>
        <mc:AlternateContent>
          <mc:Choice Requires="wps">
            <w:drawing>
              <wp:anchor distT="0" distB="0" distL="114300" distR="114300" simplePos="0" relativeHeight="252264960" behindDoc="0" locked="0" layoutInCell="1" allowOverlap="1" wp14:anchorId="615D0185" wp14:editId="654DB63C">
                <wp:simplePos x="0" y="0"/>
                <wp:positionH relativeFrom="margin">
                  <wp:posOffset>2362200</wp:posOffset>
                </wp:positionH>
                <wp:positionV relativeFrom="paragraph">
                  <wp:posOffset>2476500</wp:posOffset>
                </wp:positionV>
                <wp:extent cx="1390650" cy="495300"/>
                <wp:effectExtent l="0" t="0" r="19050" b="19050"/>
                <wp:wrapNone/>
                <wp:docPr id="6677" name="Rectangle 6677"/>
                <wp:cNvGraphicFramePr/>
                <a:graphic xmlns:a="http://schemas.openxmlformats.org/drawingml/2006/main">
                  <a:graphicData uri="http://schemas.microsoft.com/office/word/2010/wordprocessingShape">
                    <wps:wsp>
                      <wps:cNvSpPr/>
                      <wps:spPr>
                        <a:xfrm>
                          <a:off x="0" y="0"/>
                          <a:ext cx="13906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7BB3A" id="Rectangle 6677" o:spid="_x0000_s1026" style="position:absolute;margin-left:186pt;margin-top:195pt;width:109.5pt;height:39pt;z-index:2522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JMmwIAAIs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" filled="f" strokecolor="red" strokeweight="1.5pt">
                <w10:wrap anchorx="margin"/>
              </v:rect>
            </w:pict>
          </mc:Fallback>
        </mc:AlternateContent>
      </w:r>
      <w:r w:rsidR="00DF3E4F">
        <w:rPr>
          <w:noProof/>
          <w:lang w:eastAsia="en-US"/>
        </w:rPr>
        <w:drawing>
          <wp:inline distT="0" distB="0" distL="0" distR="0" wp14:anchorId="55DA9D51" wp14:editId="727C395C">
            <wp:extent cx="3819525" cy="5514975"/>
            <wp:effectExtent l="0" t="0" r="9525" b="9525"/>
            <wp:docPr id="6187" name="Picture 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19525" cy="5514975"/>
                    </a:xfrm>
                    <a:prstGeom prst="rect">
                      <a:avLst/>
                    </a:prstGeom>
                    <a:noFill/>
                    <a:ln>
                      <a:noFill/>
                    </a:ln>
                  </pic:spPr>
                </pic:pic>
              </a:graphicData>
            </a:graphic>
          </wp:inline>
        </w:drawing>
      </w:r>
    </w:p>
    <w:p w14:paraId="40E268CB" w14:textId="7F7B102A" w:rsidR="008B2FDD" w:rsidRDefault="008B2FDD" w:rsidP="00374DBF">
      <w:r>
        <w:rPr>
          <w:noProof/>
          <w:lang w:eastAsia="en-US"/>
        </w:rPr>
        <w:drawing>
          <wp:inline distT="0" distB="0" distL="0" distR="0" wp14:anchorId="2F280522" wp14:editId="48F0D047">
            <wp:extent cx="6400800" cy="1866900"/>
            <wp:effectExtent l="0" t="0" r="0" b="0"/>
            <wp:docPr id="6223" name="Picture 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00800" cy="1866900"/>
                    </a:xfrm>
                    <a:prstGeom prst="rect">
                      <a:avLst/>
                    </a:prstGeom>
                  </pic:spPr>
                </pic:pic>
              </a:graphicData>
            </a:graphic>
          </wp:inline>
        </w:drawing>
      </w:r>
    </w:p>
    <w:p w14:paraId="396569D7" w14:textId="4CA39812" w:rsidR="00985702" w:rsidRDefault="008B2FDD" w:rsidP="00374DBF">
      <w:r w:rsidRPr="006F6994">
        <w:rPr>
          <w:b/>
        </w:rPr>
        <w:t>Step 6</w:t>
      </w:r>
      <w:r>
        <w:t xml:space="preserve"> </w:t>
      </w:r>
      <w:r w:rsidR="005329FB">
        <w:t>-</w:t>
      </w:r>
      <w:r>
        <w:t xml:space="preserve"> At this point you may be thinking </w:t>
      </w:r>
      <w:r w:rsidR="005329FB" w:rsidRPr="005329FB">
        <w:t>"</w:t>
      </w:r>
      <w:r>
        <w:t>What about the shape and font, they are not right?</w:t>
      </w:r>
      <w:r w:rsidR="005329FB" w:rsidRPr="005329FB">
        <w:t>"</w:t>
      </w:r>
      <w:r>
        <w:t xml:space="preserve"> We don</w:t>
      </w:r>
      <w:r w:rsidR="00E0663D" w:rsidRPr="00E0663D">
        <w:t>'</w:t>
      </w:r>
      <w:r>
        <w:t xml:space="preserve">t worry about them because this attribute string will be pasted into the </w:t>
      </w:r>
      <w:r w:rsidR="005329FB" w:rsidRPr="005329FB">
        <w:t>"</w:t>
      </w:r>
      <w:r>
        <w:t>Attribute</w:t>
      </w:r>
      <w:r w:rsidR="005329FB" w:rsidRPr="005329FB">
        <w:t>"</w:t>
      </w:r>
      <w:r>
        <w:t xml:space="preserve"> and will be added to, and potentially override any Graphviz attribute defined by the saved style specified in the </w:t>
      </w:r>
      <w:r w:rsidR="005329FB" w:rsidRPr="005329FB">
        <w:t>"</w:t>
      </w:r>
      <w:r>
        <w:t>Style Name</w:t>
      </w:r>
      <w:r w:rsidR="005329FB" w:rsidRPr="005329FB">
        <w:t>"</w:t>
      </w:r>
      <w:r>
        <w:t xml:space="preserve"> column.</w:t>
      </w:r>
    </w:p>
    <w:p w14:paraId="029A3753" w14:textId="2F3AB057" w:rsidR="001F6005" w:rsidRDefault="00F921F8" w:rsidP="00985702">
      <w:r>
        <w:lastRenderedPageBreak/>
        <w:t xml:space="preserve">For Ralph, we will add </w:t>
      </w:r>
      <w:r w:rsidR="00005C07">
        <w:t>Attributes</w:t>
      </w:r>
      <w:r>
        <w:t xml:space="preserve"> </w:t>
      </w:r>
      <w:proofErr w:type="spellStart"/>
      <w:r>
        <w:t>attributes</w:t>
      </w:r>
      <w:proofErr w:type="spellEnd"/>
      <w:r w:rsidR="001F6005">
        <w:t>:</w:t>
      </w:r>
    </w:p>
    <w:p w14:paraId="714912F0" w14:textId="2D5E057F" w:rsidR="00F1537A" w:rsidRDefault="00F1537A" w:rsidP="00364947">
      <w:pPr>
        <w:rPr>
          <w:rFonts w:ascii="Courier New" w:hAnsi="Courier New" w:cs="Courier New"/>
        </w:rPr>
      </w:pPr>
      <w:r w:rsidRPr="00F1537A">
        <w:rPr>
          <w:rFonts w:ascii="Courier New" w:hAnsi="Courier New" w:cs="Courier New"/>
        </w:rPr>
        <w:t>image=</w:t>
      </w:r>
      <w:r w:rsidR="00550172">
        <w:rPr>
          <w:rFonts w:ascii="Courier New" w:hAnsi="Courier New" w:cs="Courier New"/>
        </w:rPr>
        <w:t>"</w:t>
      </w:r>
      <w:r w:rsidRPr="00F1537A">
        <w:rPr>
          <w:rFonts w:ascii="Courier New" w:hAnsi="Courier New" w:cs="Courier New"/>
        </w:rPr>
        <w:t>Ralph_Malph.jpg</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imagescale</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True</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imagepos</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ml</w:t>
      </w:r>
      <w:r w:rsidR="00550172">
        <w:rPr>
          <w:rFonts w:ascii="Courier New" w:hAnsi="Courier New" w:cs="Courier New"/>
        </w:rPr>
        <w:t>"</w:t>
      </w:r>
    </w:p>
    <w:p w14:paraId="0B05A56B" w14:textId="115F7BDA" w:rsidR="008B2FDD" w:rsidRDefault="008B2FDD" w:rsidP="005179FD">
      <w:pPr>
        <w:jc w:val="center"/>
        <w:rPr>
          <w:rFonts w:ascii="Courier New" w:hAnsi="Courier New" w:cs="Courier New"/>
        </w:rPr>
      </w:pPr>
      <w:r>
        <w:rPr>
          <w:noProof/>
          <w:lang w:eastAsia="en-US"/>
        </w:rPr>
        <w:drawing>
          <wp:inline distT="0" distB="0" distL="0" distR="0" wp14:anchorId="171F1252" wp14:editId="45A2D4FF">
            <wp:extent cx="6400800" cy="1866900"/>
            <wp:effectExtent l="0" t="0" r="0" b="0"/>
            <wp:docPr id="6227" name="Picture 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00800" cy="1866900"/>
                    </a:xfrm>
                    <a:prstGeom prst="rect">
                      <a:avLst/>
                    </a:prstGeom>
                  </pic:spPr>
                </pic:pic>
              </a:graphicData>
            </a:graphic>
          </wp:inline>
        </w:drawing>
      </w:r>
    </w:p>
    <w:p w14:paraId="1B686C57" w14:textId="77777777" w:rsidR="00F921F8" w:rsidRDefault="00F921F8" w:rsidP="00F921F8">
      <w:r>
        <w:t xml:space="preserve">and for </w:t>
      </w:r>
      <w:proofErr w:type="spellStart"/>
      <w:r>
        <w:t>Potsie</w:t>
      </w:r>
      <w:proofErr w:type="spellEnd"/>
      <w:r w:rsidR="001F6005">
        <w:t xml:space="preserve"> we will add:</w:t>
      </w:r>
      <w:r>
        <w:t xml:space="preserve"> </w:t>
      </w:r>
    </w:p>
    <w:p w14:paraId="1011066C" w14:textId="2FFA31F6" w:rsidR="00F1537A" w:rsidRDefault="00F1537A" w:rsidP="00364947">
      <w:pPr>
        <w:rPr>
          <w:rFonts w:ascii="Courier New" w:hAnsi="Courier New" w:cs="Courier New"/>
        </w:rPr>
      </w:pPr>
      <w:r w:rsidRPr="00F1537A">
        <w:rPr>
          <w:rFonts w:ascii="Courier New" w:hAnsi="Courier New" w:cs="Courier New"/>
        </w:rPr>
        <w:t>image=</w:t>
      </w:r>
      <w:r w:rsidR="00550172">
        <w:rPr>
          <w:rFonts w:ascii="Courier New" w:hAnsi="Courier New" w:cs="Courier New"/>
        </w:rPr>
        <w:t>"</w:t>
      </w:r>
      <w:r>
        <w:rPr>
          <w:rFonts w:ascii="Courier New" w:hAnsi="Courier New" w:cs="Courier New"/>
        </w:rPr>
        <w:t>Potsie_Weber</w:t>
      </w:r>
      <w:r w:rsidRPr="00F1537A">
        <w:rPr>
          <w:rFonts w:ascii="Courier New" w:hAnsi="Courier New" w:cs="Courier New"/>
        </w:rPr>
        <w:t>.jpg</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imagescale</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True</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imagepos</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ml</w:t>
      </w:r>
      <w:r w:rsidR="00550172">
        <w:rPr>
          <w:rFonts w:ascii="Courier New" w:hAnsi="Courier New" w:cs="Courier New"/>
        </w:rPr>
        <w:t>"</w:t>
      </w:r>
    </w:p>
    <w:p w14:paraId="2C5B6E54" w14:textId="167A6593" w:rsidR="00364947" w:rsidRDefault="00364947" w:rsidP="005179FD">
      <w:pPr>
        <w:jc w:val="center"/>
        <w:rPr>
          <w:rFonts w:ascii="Courier New" w:hAnsi="Courier New" w:cs="Courier New"/>
        </w:rPr>
      </w:pPr>
      <w:r>
        <w:rPr>
          <w:noProof/>
          <w:lang w:eastAsia="en-US"/>
        </w:rPr>
        <w:drawing>
          <wp:inline distT="0" distB="0" distL="0" distR="0" wp14:anchorId="70976A01" wp14:editId="458F29ED">
            <wp:extent cx="6400800" cy="1905000"/>
            <wp:effectExtent l="0" t="0" r="0" b="0"/>
            <wp:docPr id="6228" name="Picture 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00800" cy="1905000"/>
                    </a:xfrm>
                    <a:prstGeom prst="rect">
                      <a:avLst/>
                    </a:prstGeom>
                  </pic:spPr>
                </pic:pic>
              </a:graphicData>
            </a:graphic>
          </wp:inline>
        </w:drawing>
      </w:r>
    </w:p>
    <w:p w14:paraId="78301547" w14:textId="5C2B0FE8" w:rsidR="0057216A" w:rsidRDefault="0057216A" w:rsidP="00453ED4">
      <w:r>
        <w:t xml:space="preserve">The </w:t>
      </w:r>
      <w:proofErr w:type="spellStart"/>
      <w:r w:rsidR="005179FD">
        <w:rPr>
          <w:rFonts w:ascii="Courier New" w:hAnsi="Courier New" w:cs="Courier New"/>
        </w:rPr>
        <w:t>imagepos</w:t>
      </w:r>
      <w:proofErr w:type="spellEnd"/>
      <w:r>
        <w:t xml:space="preserve"> attribute will move the label location from the default center position to the </w:t>
      </w:r>
      <w:r w:rsidR="005179FD">
        <w:t>middle left</w:t>
      </w:r>
      <w:r>
        <w:t xml:space="preserve"> of the shape. </w:t>
      </w:r>
      <w:r w:rsidR="005179FD">
        <w:t xml:space="preserve">The </w:t>
      </w:r>
      <w:proofErr w:type="spellStart"/>
      <w:r w:rsidR="005179FD" w:rsidRPr="005179FD">
        <w:rPr>
          <w:rFonts w:ascii="Courier New" w:hAnsi="Courier New" w:cs="Courier New"/>
        </w:rPr>
        <w:t>imagescale</w:t>
      </w:r>
      <w:proofErr w:type="spellEnd"/>
      <w:r w:rsidR="005179FD">
        <w:t xml:space="preserve"> attribute will scale the image down to fit within the shape, while maintaining the aspect ratio.</w:t>
      </w:r>
    </w:p>
    <w:p w14:paraId="7C79452D" w14:textId="26E87B40" w:rsidR="0057216A" w:rsidRDefault="00364947" w:rsidP="0057216A">
      <w:pPr>
        <w:keepNext/>
      </w:pPr>
      <w:r w:rsidRPr="00E45433">
        <w:rPr>
          <w:noProof/>
          <w:color w:val="FF0000"/>
          <w:lang w:eastAsia="en-US"/>
        </w:rPr>
        <w:lastRenderedPageBreak/>
        <mc:AlternateContent>
          <mc:Choice Requires="wps">
            <w:drawing>
              <wp:anchor distT="0" distB="0" distL="114300" distR="114300" simplePos="0" relativeHeight="251781632" behindDoc="0" locked="0" layoutInCell="1" allowOverlap="1" wp14:anchorId="6F8A5366" wp14:editId="49FB82A3">
                <wp:simplePos x="0" y="0"/>
                <wp:positionH relativeFrom="margin">
                  <wp:align>right</wp:align>
                </wp:positionH>
                <wp:positionV relativeFrom="paragraph">
                  <wp:posOffset>819150</wp:posOffset>
                </wp:positionV>
                <wp:extent cx="1171575" cy="47625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11715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96F8C" id="Rectangle 184" o:spid="_x0000_s1026" style="position:absolute;margin-left:41.05pt;margin-top:64.5pt;width:92.25pt;height:37.5pt;z-index:251781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" filled="f" strokecolor="red" strokeweight="1.5pt">
                <w10:wrap anchorx="margin"/>
              </v:rect>
            </w:pict>
          </mc:Fallback>
        </mc:AlternateContent>
      </w:r>
      <w:r w:rsidRPr="00E45433">
        <w:rPr>
          <w:noProof/>
          <w:color w:val="FF0000"/>
          <w:lang w:eastAsia="en-US"/>
        </w:rPr>
        <mc:AlternateContent>
          <mc:Choice Requires="wps">
            <w:drawing>
              <wp:anchor distT="0" distB="0" distL="114300" distR="114300" simplePos="0" relativeHeight="251791872" behindDoc="0" locked="0" layoutInCell="1" allowOverlap="1" wp14:anchorId="3C96F1BF" wp14:editId="555913BE">
                <wp:simplePos x="0" y="0"/>
                <wp:positionH relativeFrom="margin">
                  <wp:align>right</wp:align>
                </wp:positionH>
                <wp:positionV relativeFrom="paragraph">
                  <wp:posOffset>1295400</wp:posOffset>
                </wp:positionV>
                <wp:extent cx="1171575" cy="666750"/>
                <wp:effectExtent l="0" t="0" r="28575" b="19050"/>
                <wp:wrapNone/>
                <wp:docPr id="153" name="Rectangle 153"/>
                <wp:cNvGraphicFramePr/>
                <a:graphic xmlns:a="http://schemas.openxmlformats.org/drawingml/2006/main">
                  <a:graphicData uri="http://schemas.microsoft.com/office/word/2010/wordprocessingShape">
                    <wps:wsp>
                      <wps:cNvSpPr/>
                      <wps:spPr>
                        <a:xfrm>
                          <a:off x="0" y="0"/>
                          <a:ext cx="1171575"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218F" id="Rectangle 153" o:spid="_x0000_s1026" style="position:absolute;margin-left:41.05pt;margin-top:102pt;width:92.25pt;height:52.5pt;z-index:25179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" filled="f" strokecolor="red" strokeweight="1.5pt">
                <w10:wrap anchorx="margin"/>
              </v:rect>
            </w:pict>
          </mc:Fallback>
        </mc:AlternateContent>
      </w:r>
      <w:r w:rsidR="001F6005">
        <w:t xml:space="preserve">The Excel data </w:t>
      </w:r>
      <w:r w:rsidR="0057216A">
        <w:t>now appear</w:t>
      </w:r>
      <w:r w:rsidR="00C2008C">
        <w:t>s</w:t>
      </w:r>
      <w:r w:rsidR="001F6005">
        <w:t xml:space="preserve"> as follows:</w:t>
      </w:r>
      <w:r>
        <w:rPr>
          <w:noProof/>
          <w:lang w:eastAsia="en-US"/>
        </w:rPr>
        <w:t xml:space="preserve"> </w:t>
      </w:r>
      <w:r>
        <w:rPr>
          <w:noProof/>
          <w:lang w:eastAsia="en-US"/>
        </w:rPr>
        <w:drawing>
          <wp:inline distT="0" distB="0" distL="0" distR="0" wp14:anchorId="1E6D5D2C" wp14:editId="77414DF0">
            <wp:extent cx="6400800" cy="1950085"/>
            <wp:effectExtent l="0" t="0" r="0" b="0"/>
            <wp:docPr id="6229" name="Picture 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00800" cy="1950085"/>
                    </a:xfrm>
                    <a:prstGeom prst="rect">
                      <a:avLst/>
                    </a:prstGeom>
                  </pic:spPr>
                </pic:pic>
              </a:graphicData>
            </a:graphic>
          </wp:inline>
        </w:drawing>
      </w:r>
    </w:p>
    <w:p w14:paraId="535FBB65" w14:textId="34AEF3C6" w:rsidR="00A37039" w:rsidRDefault="00A37039" w:rsidP="00A37039">
      <w:pPr>
        <w:keepNext/>
      </w:pPr>
      <w:r>
        <w:t xml:space="preserve">Press the </w:t>
      </w:r>
      <w:r w:rsidR="00550172">
        <w:t>"</w:t>
      </w:r>
      <w:r w:rsidR="008C14E9">
        <w:t>Refresh Graph</w:t>
      </w:r>
      <w:r w:rsidR="00550172">
        <w:t>"</w:t>
      </w:r>
      <w:r>
        <w:t xml:space="preserve"> button and the relationship graph now appears as:</w:t>
      </w:r>
    </w:p>
    <w:p w14:paraId="1AA4E8D6" w14:textId="0F711E06" w:rsidR="0057216A" w:rsidRDefault="00F1537A" w:rsidP="004119C6">
      <w:pPr>
        <w:keepNext/>
        <w:jc w:val="center"/>
      </w:pPr>
      <w:r>
        <w:rPr>
          <w:noProof/>
          <w:lang w:eastAsia="en-US"/>
        </w:rPr>
        <w:drawing>
          <wp:inline distT="0" distB="0" distL="0" distR="0" wp14:anchorId="7DF9AFA9" wp14:editId="6ED4EACA">
            <wp:extent cx="6400800" cy="2928620"/>
            <wp:effectExtent l="0" t="0" r="0" b="5080"/>
            <wp:docPr id="639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6400800" cy="2928620"/>
                    </a:xfrm>
                    <a:prstGeom prst="rect">
                      <a:avLst/>
                    </a:prstGeom>
                  </pic:spPr>
                </pic:pic>
              </a:graphicData>
            </a:graphic>
          </wp:inline>
        </w:drawing>
      </w:r>
    </w:p>
    <w:p w14:paraId="0199849B" w14:textId="78F11063" w:rsidR="00364947" w:rsidRDefault="00364947" w:rsidP="00364947">
      <w:pPr>
        <w:keepNext/>
      </w:pPr>
      <w:r>
        <w:t xml:space="preserve">We now see the graph contains the images specified on the two lines. The shape is still rectangular of fixed height and width, with a </w:t>
      </w:r>
      <w:r w:rsidR="00C36A6E">
        <w:t>light-yellow</w:t>
      </w:r>
      <w:r>
        <w:t xml:space="preserve"> background</w:t>
      </w:r>
      <w:r w:rsidR="00323369">
        <w:t xml:space="preserve"> and orange border as dictated by the </w:t>
      </w:r>
      <w:r w:rsidR="005329FB" w:rsidRPr="005329FB">
        <w:t>"</w:t>
      </w:r>
      <w:r w:rsidR="00323369">
        <w:t>Friends</w:t>
      </w:r>
      <w:r w:rsidR="005329FB" w:rsidRPr="005329FB">
        <w:t>"</w:t>
      </w:r>
      <w:r w:rsidR="00323369">
        <w:t xml:space="preserve"> style</w:t>
      </w:r>
      <w:r>
        <w:t>. The image</w:t>
      </w:r>
      <w:r w:rsidR="00323369">
        <w:t xml:space="preserve"> attribute</w:t>
      </w:r>
      <w:r>
        <w:t xml:space="preserve">s have been </w:t>
      </w:r>
      <w:r w:rsidR="00323369">
        <w:t xml:space="preserve">added to the style definition. The images have been </w:t>
      </w:r>
      <w:r>
        <w:t xml:space="preserve">scaled down to fit the height of the </w:t>
      </w:r>
      <w:r w:rsidR="00C36A6E">
        <w:t>shape and</w:t>
      </w:r>
      <w:r>
        <w:t xml:space="preserve"> are aligned with the left edge of the rectangle.</w:t>
      </w:r>
    </w:p>
    <w:p w14:paraId="438516BC" w14:textId="1B1ACD20" w:rsidR="00A37039" w:rsidRDefault="006F6994" w:rsidP="002D16E8">
      <w:pPr>
        <w:pageBreakBefore/>
      </w:pPr>
      <w:r w:rsidRPr="006F6994">
        <w:rPr>
          <w:b/>
        </w:rPr>
        <w:lastRenderedPageBreak/>
        <w:t>Step 7 -</w:t>
      </w:r>
      <w:r>
        <w:t xml:space="preserve"> </w:t>
      </w:r>
      <w:r w:rsidR="00E45433">
        <w:t>Next,</w:t>
      </w:r>
      <w:r w:rsidR="00A37039">
        <w:t xml:space="preserve"> we repeat the</w:t>
      </w:r>
      <w:r w:rsidR="0057216A">
        <w:t>se</w:t>
      </w:r>
      <w:r w:rsidR="00A37039">
        <w:t xml:space="preserve"> steps for the other characters</w:t>
      </w:r>
      <w:r w:rsidR="00A921CA">
        <w:t xml:space="preserve"> (and remove shape=</w:t>
      </w:r>
      <w:r w:rsidR="005329FB" w:rsidRPr="005329FB">
        <w:t>"</w:t>
      </w:r>
      <w:r w:rsidR="00A921CA">
        <w:t>star</w:t>
      </w:r>
      <w:r w:rsidR="005329FB" w:rsidRPr="005329FB">
        <w:t>"</w:t>
      </w:r>
      <w:r w:rsidR="00A921CA">
        <w:t xml:space="preserve"> for Fonzie)</w:t>
      </w:r>
      <w:r w:rsidR="00A37039">
        <w:t xml:space="preserve">. The </w:t>
      </w:r>
      <w:r w:rsidR="00E45433">
        <w:t xml:space="preserve">graph </w:t>
      </w:r>
      <w:r w:rsidR="00A37039">
        <w:t>now appears as follows:</w:t>
      </w:r>
    </w:p>
    <w:p w14:paraId="63C5FE97" w14:textId="77777777" w:rsidR="0057216A" w:rsidRDefault="00D16683" w:rsidP="004119C6">
      <w:pPr>
        <w:jc w:val="center"/>
      </w:pPr>
      <w:r>
        <w:rPr>
          <w:noProof/>
          <w:lang w:eastAsia="en-US"/>
        </w:rPr>
        <w:drawing>
          <wp:inline distT="0" distB="0" distL="0" distR="0" wp14:anchorId="79404615" wp14:editId="31CD99D4">
            <wp:extent cx="6400800" cy="2229485"/>
            <wp:effectExtent l="0" t="0" r="0" b="0"/>
            <wp:docPr id="640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6400800" cy="2229485"/>
                    </a:xfrm>
                    <a:prstGeom prst="rect">
                      <a:avLst/>
                    </a:prstGeom>
                  </pic:spPr>
                </pic:pic>
              </a:graphicData>
            </a:graphic>
          </wp:inline>
        </w:drawing>
      </w:r>
    </w:p>
    <w:p w14:paraId="54C83CF8" w14:textId="1A818FC4" w:rsidR="00E45433" w:rsidRDefault="00E45433" w:rsidP="00C72604">
      <w:r>
        <w:t xml:space="preserve">We can make additional changes to the graph by trying different Graphviz graph attributes. For example, Graphviz has two algorithms for ranking nodes when clusters are used. </w:t>
      </w:r>
    </w:p>
    <w:p w14:paraId="777507EC" w14:textId="1A3C2E86" w:rsidR="00323369" w:rsidRDefault="00323369" w:rsidP="00C72604">
      <w:r>
        <w:t>We can play with some of the other Graphviz options now to see different ways the graph can be displayed.</w:t>
      </w:r>
      <w:r w:rsidR="00FC2AD0">
        <w:t xml:space="preserve"> If we choose a different layout algorithm, let</w:t>
      </w:r>
      <w:r w:rsidR="00E0663D" w:rsidRPr="00E0663D">
        <w:t>'</w:t>
      </w:r>
      <w:r w:rsidR="00FC2AD0">
        <w:t xml:space="preserve">s see what happens to the graph. Choose </w:t>
      </w:r>
      <w:r w:rsidR="005329FB" w:rsidRPr="005329FB">
        <w:t>"</w:t>
      </w:r>
      <w:proofErr w:type="spellStart"/>
      <w:r w:rsidR="00FC2AD0">
        <w:t>circo</w:t>
      </w:r>
      <w:proofErr w:type="spellEnd"/>
      <w:r w:rsidR="005329FB" w:rsidRPr="005329FB">
        <w:t>"</w:t>
      </w:r>
      <w:r w:rsidR="00FC2AD0">
        <w:t xml:space="preserve"> from the Layout dropdown:</w:t>
      </w:r>
    </w:p>
    <w:p w14:paraId="44CDB63D" w14:textId="1AD30F4B" w:rsidR="00FC2AD0" w:rsidRDefault="00406F61" w:rsidP="00406F61">
      <w:pPr>
        <w:jc w:val="center"/>
      </w:pPr>
      <w:r w:rsidRPr="00E45433">
        <w:rPr>
          <w:noProof/>
          <w:color w:val="FF0000"/>
          <w:lang w:eastAsia="en-US"/>
        </w:rPr>
        <mc:AlternateContent>
          <mc:Choice Requires="wps">
            <w:drawing>
              <wp:anchor distT="0" distB="0" distL="114300" distR="114300" simplePos="0" relativeHeight="252100096" behindDoc="0" locked="0" layoutInCell="1" allowOverlap="1" wp14:anchorId="2DFE770E" wp14:editId="57BB0DBD">
                <wp:simplePos x="0" y="0"/>
                <wp:positionH relativeFrom="margin">
                  <wp:posOffset>2847975</wp:posOffset>
                </wp:positionH>
                <wp:positionV relativeFrom="paragraph">
                  <wp:posOffset>254635</wp:posOffset>
                </wp:positionV>
                <wp:extent cx="828675" cy="523875"/>
                <wp:effectExtent l="0" t="0" r="28575" b="28575"/>
                <wp:wrapNone/>
                <wp:docPr id="6293" name="Rectangle 6293"/>
                <wp:cNvGraphicFramePr/>
                <a:graphic xmlns:a="http://schemas.openxmlformats.org/drawingml/2006/main">
                  <a:graphicData uri="http://schemas.microsoft.com/office/word/2010/wordprocessingShape">
                    <wps:wsp>
                      <wps:cNvSpPr/>
                      <wps:spPr>
                        <a:xfrm>
                          <a:off x="0" y="0"/>
                          <a:ext cx="828675"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14C62" id="Rectangle 6293" o:spid="_x0000_s1026" style="position:absolute;margin-left:224.25pt;margin-top:20.05pt;width:65.25pt;height:41.25pt;z-index:25210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" filled="f" strokecolor="red" strokeweight="1.5pt">
                <w10:wrap anchorx="margin"/>
              </v:rect>
            </w:pict>
          </mc:Fallback>
        </mc:AlternateContent>
      </w:r>
      <w:r w:rsidR="00FC2AD0">
        <w:rPr>
          <w:noProof/>
          <w:lang w:eastAsia="en-US"/>
        </w:rPr>
        <w:drawing>
          <wp:inline distT="0" distB="0" distL="0" distR="0" wp14:anchorId="647F7C42" wp14:editId="4EBB139F">
            <wp:extent cx="1213986" cy="3419475"/>
            <wp:effectExtent l="0" t="0" r="5715" b="0"/>
            <wp:docPr id="6240" name="Picture 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22470" cy="3443371"/>
                    </a:xfrm>
                    <a:prstGeom prst="rect">
                      <a:avLst/>
                    </a:prstGeom>
                    <a:noFill/>
                    <a:ln>
                      <a:noFill/>
                    </a:ln>
                  </pic:spPr>
                </pic:pic>
              </a:graphicData>
            </a:graphic>
          </wp:inline>
        </w:drawing>
      </w:r>
    </w:p>
    <w:p w14:paraId="5685D14A" w14:textId="77777777" w:rsidR="00406F61" w:rsidRDefault="00406F61">
      <w:pPr>
        <w:spacing w:after="200" w:line="276" w:lineRule="auto"/>
      </w:pPr>
      <w:r>
        <w:br w:type="page"/>
      </w:r>
    </w:p>
    <w:p w14:paraId="673D7746" w14:textId="03C92464" w:rsidR="00FC2AD0" w:rsidRDefault="00FC2AD0" w:rsidP="00C72604">
      <w:r>
        <w:lastRenderedPageBreak/>
        <w:t>The graph now appears as:</w:t>
      </w:r>
    </w:p>
    <w:p w14:paraId="4B4C3EC4" w14:textId="4997BBC5" w:rsidR="00FC2AD0" w:rsidRDefault="00FC2AD0" w:rsidP="00C72604">
      <w:r>
        <w:rPr>
          <w:noProof/>
          <w:lang w:eastAsia="en-US"/>
        </w:rPr>
        <w:drawing>
          <wp:inline distT="0" distB="0" distL="0" distR="0" wp14:anchorId="5695E4F0" wp14:editId="5BF8E097">
            <wp:extent cx="6400800" cy="5415915"/>
            <wp:effectExtent l="0" t="0" r="0" b="0"/>
            <wp:docPr id="6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6400800" cy="5415915"/>
                    </a:xfrm>
                    <a:prstGeom prst="rect">
                      <a:avLst/>
                    </a:prstGeom>
                  </pic:spPr>
                </pic:pic>
              </a:graphicData>
            </a:graphic>
          </wp:inline>
        </w:drawing>
      </w:r>
    </w:p>
    <w:p w14:paraId="5D0B578C" w14:textId="63CB0380" w:rsidR="00FC2AD0" w:rsidRDefault="00FC2AD0" w:rsidP="00C72604">
      <w:r>
        <w:t xml:space="preserve">Notice that the cluster are gone, as </w:t>
      </w:r>
      <w:r w:rsidR="005329FB" w:rsidRPr="005329FB">
        <w:t>"</w:t>
      </w:r>
      <w:proofErr w:type="spellStart"/>
      <w:r>
        <w:t>circo</w:t>
      </w:r>
      <w:proofErr w:type="spellEnd"/>
      <w:r w:rsidR="005329FB" w:rsidRPr="005329FB">
        <w:t>"</w:t>
      </w:r>
      <w:r>
        <w:t xml:space="preserve"> does not support clusters. Now </w:t>
      </w:r>
      <w:proofErr w:type="gramStart"/>
      <w:r>
        <w:t>repeat, but</w:t>
      </w:r>
      <w:proofErr w:type="gramEnd"/>
      <w:r>
        <w:t xml:space="preserve"> choose algorithm </w:t>
      </w:r>
      <w:r w:rsidR="005329FB" w:rsidRPr="005329FB">
        <w:t>"</w:t>
      </w:r>
      <w:proofErr w:type="spellStart"/>
      <w:r>
        <w:t>fdp</w:t>
      </w:r>
      <w:proofErr w:type="spellEnd"/>
      <w:r w:rsidR="005329FB" w:rsidRPr="005329FB">
        <w:t>"</w:t>
      </w:r>
      <w:r>
        <w:t xml:space="preserve"> which does support clusters. The graph now appears as:</w:t>
      </w:r>
    </w:p>
    <w:p w14:paraId="1D4BC616" w14:textId="4E4810DB" w:rsidR="00FC2AD0" w:rsidRDefault="00FC2AD0" w:rsidP="00C72604">
      <w:r>
        <w:rPr>
          <w:noProof/>
          <w:lang w:eastAsia="en-US"/>
        </w:rPr>
        <w:lastRenderedPageBreak/>
        <w:drawing>
          <wp:inline distT="0" distB="0" distL="0" distR="0" wp14:anchorId="7CD6CFA5" wp14:editId="4126B0D6">
            <wp:extent cx="6400800" cy="3572510"/>
            <wp:effectExtent l="0" t="0" r="0" b="8890"/>
            <wp:docPr id="6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6400800" cy="3572510"/>
                    </a:xfrm>
                    <a:prstGeom prst="rect">
                      <a:avLst/>
                    </a:prstGeom>
                  </pic:spPr>
                </pic:pic>
              </a:graphicData>
            </a:graphic>
          </wp:inline>
        </w:drawing>
      </w:r>
    </w:p>
    <w:p w14:paraId="3DBB8344" w14:textId="30D0CF89" w:rsidR="00446794" w:rsidRDefault="00446794" w:rsidP="00C72604">
      <w:r>
        <w:t xml:space="preserve">Now return to the original layout by selecting the </w:t>
      </w:r>
      <w:r w:rsidR="005329FB" w:rsidRPr="005329FB">
        <w:t>"</w:t>
      </w:r>
      <w:r>
        <w:t>dot</w:t>
      </w:r>
      <w:r w:rsidR="005329FB" w:rsidRPr="005329FB">
        <w:t>"</w:t>
      </w:r>
      <w:r>
        <w:t xml:space="preserve"> algorithm. Once </w:t>
      </w:r>
      <w:proofErr w:type="gramStart"/>
      <w:r>
        <w:t>again</w:t>
      </w:r>
      <w:proofErr w:type="gramEnd"/>
      <w:r>
        <w:t xml:space="preserve"> the diagram appears as:</w:t>
      </w:r>
    </w:p>
    <w:p w14:paraId="20C6E708" w14:textId="2B835B0F" w:rsidR="00446794" w:rsidRDefault="00446794" w:rsidP="00C72604">
      <w:r>
        <w:rPr>
          <w:noProof/>
          <w:lang w:eastAsia="en-US"/>
        </w:rPr>
        <w:drawing>
          <wp:inline distT="0" distB="0" distL="0" distR="0" wp14:anchorId="63B0F360" wp14:editId="3B8A6D25">
            <wp:extent cx="6400800" cy="2229485"/>
            <wp:effectExtent l="0" t="0" r="0" b="0"/>
            <wp:docPr id="62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6400800" cy="2229485"/>
                    </a:xfrm>
                    <a:prstGeom prst="rect">
                      <a:avLst/>
                    </a:prstGeom>
                  </pic:spPr>
                </pic:pic>
              </a:graphicData>
            </a:graphic>
          </wp:inline>
        </w:drawing>
      </w:r>
    </w:p>
    <w:p w14:paraId="694909B7" w14:textId="4012A7E2" w:rsidR="00446794" w:rsidRDefault="00446794" w:rsidP="00C72604">
      <w:r>
        <w:t xml:space="preserve">The default layout for dot assumes a top to bottom layout. When the Layout is specified as </w:t>
      </w:r>
      <w:r w:rsidR="005329FB" w:rsidRPr="005329FB">
        <w:t>"</w:t>
      </w:r>
      <w:r>
        <w:t>dot</w:t>
      </w:r>
      <w:r w:rsidR="005329FB" w:rsidRPr="005329FB">
        <w:t>"</w:t>
      </w:r>
      <w:r>
        <w:t xml:space="preserve"> a </w:t>
      </w:r>
      <w:r w:rsidR="005329FB" w:rsidRPr="005329FB">
        <w:t>"</w:t>
      </w:r>
      <w:r>
        <w:t>Direction</w:t>
      </w:r>
      <w:r w:rsidR="005329FB" w:rsidRPr="005329FB">
        <w:t>"</w:t>
      </w:r>
      <w:r>
        <w:t xml:space="preserve"> dropdown list is dynamically added to the ribbon tab.</w:t>
      </w:r>
    </w:p>
    <w:p w14:paraId="074D6005" w14:textId="69795912" w:rsidR="00446794" w:rsidRDefault="00406F61" w:rsidP="00406F61">
      <w:pPr>
        <w:jc w:val="center"/>
      </w:pPr>
      <w:r w:rsidRPr="00E45433">
        <w:rPr>
          <w:noProof/>
          <w:color w:val="FF0000"/>
          <w:lang w:eastAsia="en-US"/>
        </w:rPr>
        <mc:AlternateContent>
          <mc:Choice Requires="wps">
            <w:drawing>
              <wp:anchor distT="0" distB="0" distL="114300" distR="114300" simplePos="0" relativeHeight="252102144" behindDoc="0" locked="0" layoutInCell="1" allowOverlap="1" wp14:anchorId="427AE1B7" wp14:editId="66974B31">
                <wp:simplePos x="0" y="0"/>
                <wp:positionH relativeFrom="margin">
                  <wp:posOffset>2457450</wp:posOffset>
                </wp:positionH>
                <wp:positionV relativeFrom="paragraph">
                  <wp:posOffset>252095</wp:posOffset>
                </wp:positionV>
                <wp:extent cx="1466850" cy="219075"/>
                <wp:effectExtent l="0" t="0" r="19050" b="28575"/>
                <wp:wrapNone/>
                <wp:docPr id="6294" name="Rectangle 6294"/>
                <wp:cNvGraphicFramePr/>
                <a:graphic xmlns:a="http://schemas.openxmlformats.org/drawingml/2006/main">
                  <a:graphicData uri="http://schemas.microsoft.com/office/word/2010/wordprocessingShape">
                    <wps:wsp>
                      <wps:cNvSpPr/>
                      <wps:spPr>
                        <a:xfrm>
                          <a:off x="0" y="0"/>
                          <a:ext cx="14668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39F08" id="Rectangle 6294" o:spid="_x0000_s1026" style="position:absolute;margin-left:193.5pt;margin-top:19.85pt;width:115.5pt;height:17.25pt;z-index:2521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2tmQIAAIs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" filled="f" strokecolor="red" strokeweight="1.5pt">
                <w10:wrap anchorx="margin"/>
              </v:rect>
            </w:pict>
          </mc:Fallback>
        </mc:AlternateContent>
      </w:r>
      <w:r w:rsidR="00446794">
        <w:rPr>
          <w:noProof/>
          <w:lang w:eastAsia="en-US"/>
        </w:rPr>
        <w:drawing>
          <wp:inline distT="0" distB="0" distL="0" distR="0" wp14:anchorId="16FCC35F" wp14:editId="79DFD55F">
            <wp:extent cx="1562100" cy="885825"/>
            <wp:effectExtent l="0" t="0" r="0" b="9525"/>
            <wp:docPr id="6255" name="Picture 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62100" cy="885825"/>
                    </a:xfrm>
                    <a:prstGeom prst="rect">
                      <a:avLst/>
                    </a:prstGeom>
                  </pic:spPr>
                </pic:pic>
              </a:graphicData>
            </a:graphic>
          </wp:inline>
        </w:drawing>
      </w:r>
    </w:p>
    <w:p w14:paraId="466C89DB" w14:textId="72DAC5EC" w:rsidR="00406F61" w:rsidRDefault="00406F61" w:rsidP="00C72604"/>
    <w:p w14:paraId="2442FDE1" w14:textId="5ACC44D4" w:rsidR="00406F61" w:rsidRDefault="00406F61" w:rsidP="00C72604"/>
    <w:p w14:paraId="43DBA2E5" w14:textId="15D399C7" w:rsidR="00087AB6" w:rsidRDefault="00705701" w:rsidP="00C72604">
      <w:r w:rsidRPr="00E45433">
        <w:rPr>
          <w:noProof/>
          <w:color w:val="FF0000"/>
          <w:lang w:eastAsia="en-US"/>
        </w:rPr>
        <w:lastRenderedPageBreak/>
        <mc:AlternateContent>
          <mc:Choice Requires="wps">
            <w:drawing>
              <wp:anchor distT="0" distB="0" distL="114300" distR="114300" simplePos="0" relativeHeight="252104192" behindDoc="0" locked="0" layoutInCell="1" allowOverlap="1" wp14:anchorId="2D30149D" wp14:editId="26726DA7">
                <wp:simplePos x="0" y="0"/>
                <wp:positionH relativeFrom="margin">
                  <wp:posOffset>304801</wp:posOffset>
                </wp:positionH>
                <wp:positionV relativeFrom="paragraph">
                  <wp:posOffset>800100</wp:posOffset>
                </wp:positionV>
                <wp:extent cx="723900" cy="295275"/>
                <wp:effectExtent l="0" t="0" r="19050" b="28575"/>
                <wp:wrapNone/>
                <wp:docPr id="6329" name="Rectangle 6329"/>
                <wp:cNvGraphicFramePr/>
                <a:graphic xmlns:a="http://schemas.openxmlformats.org/drawingml/2006/main">
                  <a:graphicData uri="http://schemas.microsoft.com/office/word/2010/wordprocessingShape">
                    <wps:wsp>
                      <wps:cNvSpPr/>
                      <wps:spPr>
                        <a:xfrm>
                          <a:off x="0" y="0"/>
                          <a:ext cx="72390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CA0D" id="Rectangle 6329" o:spid="_x0000_s1026" style="position:absolute;margin-left:24pt;margin-top:63pt;width:57pt;height:23.25pt;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" filled="f" strokecolor="red" strokeweight="1.5pt">
                <w10:wrap anchorx="margin"/>
              </v:rect>
            </w:pict>
          </mc:Fallback>
        </mc:AlternateContent>
      </w:r>
      <w:r w:rsidR="00406F61">
        <w:rPr>
          <w:noProof/>
          <w:lang w:eastAsia="en-US"/>
        </w:rPr>
        <w:drawing>
          <wp:anchor distT="0" distB="0" distL="114300" distR="114300" simplePos="0" relativeHeight="252098048" behindDoc="0" locked="0" layoutInCell="1" allowOverlap="1" wp14:anchorId="5F5DB25A" wp14:editId="7AF4036B">
            <wp:simplePos x="0" y="0"/>
            <wp:positionH relativeFrom="column">
              <wp:posOffset>0</wp:posOffset>
            </wp:positionH>
            <wp:positionV relativeFrom="paragraph">
              <wp:posOffset>0</wp:posOffset>
            </wp:positionV>
            <wp:extent cx="1018944" cy="1404620"/>
            <wp:effectExtent l="0" t="0" r="0" b="5080"/>
            <wp:wrapSquare wrapText="bothSides"/>
            <wp:docPr id="6259" name="Picture 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018944" cy="1404620"/>
                    </a:xfrm>
                    <a:prstGeom prst="rect">
                      <a:avLst/>
                    </a:prstGeom>
                    <a:noFill/>
                    <a:ln>
                      <a:noFill/>
                    </a:ln>
                  </pic:spPr>
                </pic:pic>
              </a:graphicData>
            </a:graphic>
          </wp:anchor>
        </w:drawing>
      </w:r>
      <w:r w:rsidR="00446794">
        <w:t xml:space="preserve">Choose </w:t>
      </w:r>
      <w:r w:rsidR="005329FB" w:rsidRPr="005329FB">
        <w:t>"</w:t>
      </w:r>
      <w:r w:rsidR="00446794">
        <w:t>left to right</w:t>
      </w:r>
      <w:r w:rsidR="005329FB" w:rsidRPr="005329FB">
        <w:t>"</w:t>
      </w:r>
      <w:r w:rsidR="00446794">
        <w:t xml:space="preserve"> from the list of choices</w:t>
      </w:r>
      <w:r w:rsidR="00406F61">
        <w:t xml:space="preserve"> a</w:t>
      </w:r>
      <w:r w:rsidR="00087AB6">
        <w:t>nd the graph will appear as:</w:t>
      </w:r>
    </w:p>
    <w:p w14:paraId="16028BC6" w14:textId="22A73BC3" w:rsidR="00087AB6" w:rsidRDefault="00087AB6" w:rsidP="00C72604">
      <w:r>
        <w:rPr>
          <w:noProof/>
          <w:lang w:eastAsia="en-US"/>
        </w:rPr>
        <w:drawing>
          <wp:inline distT="0" distB="0" distL="0" distR="0" wp14:anchorId="42F564FD" wp14:editId="6F97358E">
            <wp:extent cx="6400800" cy="6462395"/>
            <wp:effectExtent l="0" t="0" r="0" b="0"/>
            <wp:docPr id="62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6400800" cy="6462395"/>
                    </a:xfrm>
                    <a:prstGeom prst="rect">
                      <a:avLst/>
                    </a:prstGeom>
                  </pic:spPr>
                </pic:pic>
              </a:graphicData>
            </a:graphic>
          </wp:inline>
        </w:drawing>
      </w:r>
    </w:p>
    <w:p w14:paraId="04AC7698" w14:textId="4FB1585A" w:rsidR="00087AB6" w:rsidRDefault="00087AB6" w:rsidP="00C72604">
      <w:r>
        <w:t xml:space="preserve">I prefer the </w:t>
      </w:r>
      <w:r w:rsidR="00E577A7">
        <w:t>previous</w:t>
      </w:r>
      <w:r>
        <w:t xml:space="preserve"> layout, so select </w:t>
      </w:r>
      <w:r w:rsidR="005329FB" w:rsidRPr="005329FB">
        <w:t>"</w:t>
      </w:r>
      <w:r>
        <w:t>top to bottom</w:t>
      </w:r>
      <w:r w:rsidR="005329FB" w:rsidRPr="005329FB">
        <w:t>"</w:t>
      </w:r>
      <w:r>
        <w:t xml:space="preserve"> from the Direction dropdown list. The graph returns to:</w:t>
      </w:r>
    </w:p>
    <w:p w14:paraId="7CA801CD" w14:textId="24630F48" w:rsidR="00087AB6" w:rsidRDefault="00087AB6" w:rsidP="00C72604">
      <w:r>
        <w:rPr>
          <w:noProof/>
          <w:lang w:eastAsia="en-US"/>
        </w:rPr>
        <w:lastRenderedPageBreak/>
        <w:drawing>
          <wp:inline distT="0" distB="0" distL="0" distR="0" wp14:anchorId="26C89A92" wp14:editId="64DB683B">
            <wp:extent cx="6400800" cy="2229485"/>
            <wp:effectExtent l="0" t="0" r="0" b="0"/>
            <wp:docPr id="6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6400800" cy="2229485"/>
                    </a:xfrm>
                    <a:prstGeom prst="rect">
                      <a:avLst/>
                    </a:prstGeom>
                  </pic:spPr>
                </pic:pic>
              </a:graphicData>
            </a:graphic>
          </wp:inline>
        </w:drawing>
      </w:r>
    </w:p>
    <w:p w14:paraId="3DC4CDF5" w14:textId="0C5A3F23" w:rsidR="00C72604" w:rsidRDefault="00087AB6" w:rsidP="00C72604">
      <w:r>
        <w:t xml:space="preserve">Having seen what different layout algorithms can do, </w:t>
      </w:r>
      <w:r w:rsidR="00E577A7">
        <w:t>let</w:t>
      </w:r>
      <w:r w:rsidR="00E0663D" w:rsidRPr="00E0663D">
        <w:t>'</w:t>
      </w:r>
      <w:r w:rsidR="00E577A7">
        <w:t>s</w:t>
      </w:r>
      <w:r>
        <w:t xml:space="preserve"> see what fine tuning some of the graph and edge options can accomplish. </w:t>
      </w:r>
      <w:r w:rsidR="00E45433">
        <w:t xml:space="preserve">Return to the </w:t>
      </w:r>
      <w:r w:rsidR="00E0663D" w:rsidRPr="00E0663D">
        <w:t>'</w:t>
      </w:r>
      <w:r w:rsidR="00E45433">
        <w:t>Graphviz</w:t>
      </w:r>
      <w:r w:rsidR="00E0663D" w:rsidRPr="00E0663D">
        <w:t>'</w:t>
      </w:r>
      <w:r w:rsidR="00E45433">
        <w:t xml:space="preserve"> tab and select "</w:t>
      </w:r>
      <w:r w:rsidR="00C72604">
        <w:t>Rank Ignoring Clusters</w:t>
      </w:r>
      <w:r w:rsidR="00E45433">
        <w:t>" from the "Graph Options" dropdown list.</w:t>
      </w:r>
    </w:p>
    <w:p w14:paraId="421E0772" w14:textId="157627B4" w:rsidR="00C72604" w:rsidRDefault="00E45433" w:rsidP="00E45433">
      <w:pPr>
        <w:jc w:val="center"/>
      </w:pPr>
      <w:r w:rsidRPr="00E45433">
        <w:rPr>
          <w:noProof/>
          <w:color w:val="FF0000"/>
          <w:lang w:eastAsia="en-US"/>
        </w:rPr>
        <mc:AlternateContent>
          <mc:Choice Requires="wps">
            <w:drawing>
              <wp:anchor distT="0" distB="0" distL="114300" distR="114300" simplePos="0" relativeHeight="252084736" behindDoc="0" locked="0" layoutInCell="1" allowOverlap="1" wp14:anchorId="600A0D1B" wp14:editId="777D03EA">
                <wp:simplePos x="0" y="0"/>
                <wp:positionH relativeFrom="margin">
                  <wp:posOffset>2209800</wp:posOffset>
                </wp:positionH>
                <wp:positionV relativeFrom="paragraph">
                  <wp:posOffset>718820</wp:posOffset>
                </wp:positionV>
                <wp:extent cx="1974850" cy="203200"/>
                <wp:effectExtent l="0" t="0" r="25400" b="25400"/>
                <wp:wrapNone/>
                <wp:docPr id="6157" name="Rectangle 6157"/>
                <wp:cNvGraphicFramePr/>
                <a:graphic xmlns:a="http://schemas.openxmlformats.org/drawingml/2006/main">
                  <a:graphicData uri="http://schemas.microsoft.com/office/word/2010/wordprocessingShape">
                    <wps:wsp>
                      <wps:cNvSpPr/>
                      <wps:spPr>
                        <a:xfrm>
                          <a:off x="0" y="0"/>
                          <a:ext cx="19748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6B08" id="Rectangle 6157" o:spid="_x0000_s1026" style="position:absolute;margin-left:174pt;margin-top:56.6pt;width:155.5pt;height:16pt;z-index:2520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TMhmQIAAIs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" filled="f" strokecolor="red" strokeweight="1.5pt">
                <w10:wrap anchorx="margin"/>
              </v:rect>
            </w:pict>
          </mc:Fallback>
        </mc:AlternateContent>
      </w:r>
      <w:r w:rsidR="00C72604">
        <w:rPr>
          <w:noProof/>
          <w:lang w:eastAsia="en-US"/>
        </w:rPr>
        <w:drawing>
          <wp:inline distT="0" distB="0" distL="0" distR="0" wp14:anchorId="379319C8" wp14:editId="6B3C8365">
            <wp:extent cx="2057400" cy="2571750"/>
            <wp:effectExtent l="0" t="0" r="0" b="0"/>
            <wp:docPr id="6409" name="Picture 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57400" cy="2571750"/>
                    </a:xfrm>
                    <a:prstGeom prst="rect">
                      <a:avLst/>
                    </a:prstGeom>
                  </pic:spPr>
                </pic:pic>
              </a:graphicData>
            </a:graphic>
          </wp:inline>
        </w:drawing>
      </w:r>
    </w:p>
    <w:p w14:paraId="6114FD45" w14:textId="75A9F3C9" w:rsidR="00E577A7" w:rsidRDefault="00E577A7" w:rsidP="00E577A7">
      <w:r>
        <w:t xml:space="preserve">Checking this option causes the graph attribute </w:t>
      </w:r>
      <w:proofErr w:type="spellStart"/>
      <w:r w:rsidRPr="00F17B36">
        <w:rPr>
          <w:rFonts w:ascii="Consolas" w:hAnsi="Consolas"/>
        </w:rPr>
        <w:t>newrank</w:t>
      </w:r>
      <w:proofErr w:type="spellEnd"/>
      <w:r w:rsidRPr="00F17B36">
        <w:rPr>
          <w:rFonts w:ascii="Consolas" w:hAnsi="Consolas"/>
        </w:rPr>
        <w:t>=</w:t>
      </w:r>
      <w:r w:rsidR="005329FB" w:rsidRPr="005329FB">
        <w:rPr>
          <w:rFonts w:ascii="Consolas" w:hAnsi="Consolas"/>
        </w:rPr>
        <w:t>"</w:t>
      </w:r>
      <w:r w:rsidRPr="00F17B36">
        <w:rPr>
          <w:rFonts w:ascii="Consolas" w:hAnsi="Consolas"/>
        </w:rPr>
        <w:t>true</w:t>
      </w:r>
      <w:r w:rsidR="005329FB" w:rsidRPr="005329FB">
        <w:rPr>
          <w:rFonts w:ascii="Consolas" w:hAnsi="Consolas"/>
        </w:rPr>
        <w:t>"</w:t>
      </w:r>
      <w:r>
        <w:t xml:space="preserve"> to be added to the graph options. </w:t>
      </w:r>
      <w:r w:rsidR="00F17B36">
        <w:t xml:space="preserve">The </w:t>
      </w:r>
      <w:proofErr w:type="spellStart"/>
      <w:r w:rsidR="00F17B36" w:rsidRPr="00F17B36">
        <w:rPr>
          <w:rFonts w:ascii="Consolas" w:hAnsi="Consolas"/>
        </w:rPr>
        <w:t>n</w:t>
      </w:r>
      <w:r w:rsidRPr="00F17B36">
        <w:rPr>
          <w:rFonts w:ascii="Consolas" w:hAnsi="Consolas"/>
        </w:rPr>
        <w:t>ewrank</w:t>
      </w:r>
      <w:proofErr w:type="spellEnd"/>
      <w:r w:rsidR="00F17B36">
        <w:t xml:space="preserve"> attribute specifies w</w:t>
      </w:r>
      <w:r>
        <w:t>hether to use a single global ranking, ignoring clusters.</w:t>
      </w:r>
    </w:p>
    <w:p w14:paraId="7D453A1F" w14:textId="77777777" w:rsidR="00E577A7" w:rsidRDefault="00E577A7" w:rsidP="00E577A7">
      <w:r>
        <w:t xml:space="preserve">The original ranking algorithm in dot is recursive on clusters. This can produce fewer ranks and a more compact layout, but sometimes at the cost of a head node being place on a higher rank than the tail node. It also assumes that a node is not constrained in separate, incompatible subgraphs. For example, a node cannot be in a cluster and also be constrained by </w:t>
      </w:r>
      <w:r w:rsidRPr="00F17B36">
        <w:rPr>
          <w:rFonts w:ascii="Consolas" w:hAnsi="Consolas"/>
        </w:rPr>
        <w:t>rank=same</w:t>
      </w:r>
      <w:r>
        <w:t xml:space="preserve"> with a node not in the cluster.</w:t>
      </w:r>
    </w:p>
    <w:p w14:paraId="70DDEC78" w14:textId="4B940904" w:rsidR="00E577A7" w:rsidRDefault="00E577A7" w:rsidP="00E577A7">
      <w:r>
        <w:t>This allows nodes to be subject to multiple constraints. Rank constraints will usually take precedence over edge constraints.</w:t>
      </w:r>
    </w:p>
    <w:p w14:paraId="33CA871A" w14:textId="104DD4A0" w:rsidR="00E45433" w:rsidRDefault="00E45433" w:rsidP="007B4809">
      <w:pPr>
        <w:pageBreakBefore/>
      </w:pPr>
      <w:r>
        <w:lastRenderedPageBreak/>
        <w:t xml:space="preserve">The graph </w:t>
      </w:r>
      <w:r w:rsidR="00F17B36">
        <w:t xml:space="preserve">is </w:t>
      </w:r>
      <w:r>
        <w:t xml:space="preserve">now </w:t>
      </w:r>
      <w:r w:rsidR="00F17B36">
        <w:t xml:space="preserve">more compact, and </w:t>
      </w:r>
      <w:r>
        <w:t>appears as:</w:t>
      </w:r>
    </w:p>
    <w:p w14:paraId="15107948" w14:textId="3DE147D3" w:rsidR="00C72604" w:rsidRDefault="00F17B36" w:rsidP="00C72604">
      <w:r>
        <w:rPr>
          <w:noProof/>
          <w:lang w:eastAsia="en-US"/>
        </w:rPr>
        <w:drawing>
          <wp:anchor distT="0" distB="0" distL="114300" distR="114300" simplePos="0" relativeHeight="252096000" behindDoc="1" locked="0" layoutInCell="1" allowOverlap="1" wp14:anchorId="1501124C" wp14:editId="7D1ED974">
            <wp:simplePos x="0" y="0"/>
            <wp:positionH relativeFrom="column">
              <wp:posOffset>4572000</wp:posOffset>
            </wp:positionH>
            <wp:positionV relativeFrom="paragraph">
              <wp:posOffset>5667375</wp:posOffset>
            </wp:positionV>
            <wp:extent cx="1746885" cy="1885950"/>
            <wp:effectExtent l="0" t="0" r="5715" b="0"/>
            <wp:wrapTight wrapText="bothSides">
              <wp:wrapPolygon edited="0">
                <wp:start x="0" y="0"/>
                <wp:lineTo x="0" y="21382"/>
                <wp:lineTo x="21435" y="21382"/>
                <wp:lineTo x="21435" y="0"/>
                <wp:lineTo x="0" y="0"/>
              </wp:wrapPolygon>
            </wp:wrapTight>
            <wp:docPr id="6411" name="Picture 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746885" cy="1885950"/>
                    </a:xfrm>
                    <a:prstGeom prst="rect">
                      <a:avLst/>
                    </a:prstGeom>
                  </pic:spPr>
                </pic:pic>
              </a:graphicData>
            </a:graphic>
          </wp:anchor>
        </w:drawing>
      </w:r>
      <w:r w:rsidR="00C72604">
        <w:rPr>
          <w:noProof/>
          <w:lang w:eastAsia="en-US"/>
        </w:rPr>
        <w:drawing>
          <wp:inline distT="0" distB="0" distL="0" distR="0" wp14:anchorId="355E00E0" wp14:editId="72545050">
            <wp:extent cx="6400800" cy="5525135"/>
            <wp:effectExtent l="0" t="0" r="0" b="0"/>
            <wp:docPr id="641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6400800" cy="5525135"/>
                    </a:xfrm>
                    <a:prstGeom prst="rect">
                      <a:avLst/>
                    </a:prstGeom>
                  </pic:spPr>
                </pic:pic>
              </a:graphicData>
            </a:graphic>
          </wp:inline>
        </w:drawing>
      </w:r>
    </w:p>
    <w:p w14:paraId="20DBA327" w14:textId="4BE8275C" w:rsidR="00406F61" w:rsidRDefault="00E45433" w:rsidP="00C72604">
      <w:r>
        <w:t>The edge labels have served their purpose, so let</w:t>
      </w:r>
      <w:r w:rsidR="00E0663D" w:rsidRPr="00E0663D">
        <w:t>'</w:t>
      </w:r>
      <w:r>
        <w:t xml:space="preserve">s hide them. On the "Edge Options" dropdown list </w:t>
      </w:r>
      <w:r w:rsidR="00F17B36">
        <w:t>within the Label Columns section you can turn on or off the 4 different types of labels (Label, Outside Label (</w:t>
      </w:r>
      <w:r w:rsidR="00E16AE1">
        <w:t>i.e.,</w:t>
      </w:r>
      <w:r w:rsidR="00F17B36">
        <w:t xml:space="preserve"> </w:t>
      </w:r>
      <w:proofErr w:type="spellStart"/>
      <w:r w:rsidR="00F17B36">
        <w:t>xlabel</w:t>
      </w:r>
      <w:proofErr w:type="spellEnd"/>
      <w:r w:rsidR="00F17B36">
        <w:t xml:space="preserve">), Head, and Tail) which Graphviz supports. </w:t>
      </w:r>
    </w:p>
    <w:p w14:paraId="340982F8" w14:textId="04840E46" w:rsidR="00C72604" w:rsidRDefault="00406F61" w:rsidP="00C72604">
      <w:r w:rsidRPr="00E45433">
        <w:rPr>
          <w:noProof/>
          <w:color w:val="FF0000"/>
          <w:lang w:eastAsia="en-US"/>
        </w:rPr>
        <mc:AlternateContent>
          <mc:Choice Requires="wps">
            <w:drawing>
              <wp:anchor distT="0" distB="0" distL="114300" distR="114300" simplePos="0" relativeHeight="252097024" behindDoc="0" locked="0" layoutInCell="1" allowOverlap="1" wp14:anchorId="27134DDC" wp14:editId="17BD6701">
                <wp:simplePos x="0" y="0"/>
                <wp:positionH relativeFrom="margin">
                  <wp:posOffset>4572000</wp:posOffset>
                </wp:positionH>
                <wp:positionV relativeFrom="paragraph">
                  <wp:posOffset>256540</wp:posOffset>
                </wp:positionV>
                <wp:extent cx="1746885" cy="158750"/>
                <wp:effectExtent l="0" t="0" r="24765" b="12700"/>
                <wp:wrapNone/>
                <wp:docPr id="6159" name="Rectangle 6159"/>
                <wp:cNvGraphicFramePr/>
                <a:graphic xmlns:a="http://schemas.openxmlformats.org/drawingml/2006/main">
                  <a:graphicData uri="http://schemas.microsoft.com/office/word/2010/wordprocessingShape">
                    <wps:wsp>
                      <wps:cNvSpPr/>
                      <wps:spPr>
                        <a:xfrm>
                          <a:off x="0" y="0"/>
                          <a:ext cx="1746885"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4839" id="Rectangle 6159" o:spid="_x0000_s1026" style="position:absolute;margin-left:5in;margin-top:20.2pt;width:137.55pt;height:12.5pt;z-index:2520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" filled="f" strokecolor="red" strokeweight="1.5pt">
                <w10:wrap anchorx="margin"/>
              </v:rect>
            </w:pict>
          </mc:Fallback>
        </mc:AlternateContent>
      </w:r>
      <w:r>
        <w:t>R</w:t>
      </w:r>
      <w:r w:rsidR="00E45433">
        <w:t xml:space="preserve">emove the checkmark from </w:t>
      </w:r>
      <w:r w:rsidR="00E0663D" w:rsidRPr="00E0663D">
        <w:t>'</w:t>
      </w:r>
      <w:r w:rsidR="00E45433">
        <w:t>Include "Label"</w:t>
      </w:r>
      <w:r w:rsidR="00E0663D" w:rsidRPr="00E0663D">
        <w:t>'</w:t>
      </w:r>
      <w:r w:rsidR="00E45433">
        <w:t xml:space="preserve"> </w:t>
      </w:r>
      <w:r w:rsidR="007B4809">
        <w:t xml:space="preserve">under the </w:t>
      </w:r>
      <w:r w:rsidR="00E0663D" w:rsidRPr="00E0663D">
        <w:t>'</w:t>
      </w:r>
      <w:r w:rsidR="007B4809">
        <w:t>Label Column</w:t>
      </w:r>
      <w:r w:rsidR="00E0663D" w:rsidRPr="00E0663D">
        <w:t>'</w:t>
      </w:r>
      <w:r w:rsidR="007B4809">
        <w:t xml:space="preserve"> heading</w:t>
      </w:r>
    </w:p>
    <w:p w14:paraId="6BF22654" w14:textId="3547E124" w:rsidR="00C72604" w:rsidRDefault="00C72604" w:rsidP="007B4809">
      <w:pPr>
        <w:jc w:val="center"/>
      </w:pPr>
    </w:p>
    <w:p w14:paraId="2CC7F923" w14:textId="66AC0A5A" w:rsidR="007B4809" w:rsidRDefault="007B4809" w:rsidP="007B4809">
      <w:pPr>
        <w:pageBreakBefore/>
      </w:pPr>
      <w:r>
        <w:lastRenderedPageBreak/>
        <w:t>The relationship labels are removed, and the graph now appears as:</w:t>
      </w:r>
    </w:p>
    <w:p w14:paraId="43B5543C" w14:textId="77777777" w:rsidR="00C72604" w:rsidRDefault="00C72604" w:rsidP="00C72604">
      <w:r>
        <w:rPr>
          <w:noProof/>
          <w:lang w:eastAsia="en-US"/>
        </w:rPr>
        <w:drawing>
          <wp:inline distT="0" distB="0" distL="0" distR="0" wp14:anchorId="57E9B2C0" wp14:editId="3B7B5C06">
            <wp:extent cx="6400800" cy="4037965"/>
            <wp:effectExtent l="0" t="0" r="0" b="635"/>
            <wp:docPr id="641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5"/>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6400800" cy="4037965"/>
                    </a:xfrm>
                    <a:prstGeom prst="rect">
                      <a:avLst/>
                    </a:prstGeom>
                  </pic:spPr>
                </pic:pic>
              </a:graphicData>
            </a:graphic>
          </wp:inline>
        </w:drawing>
      </w:r>
    </w:p>
    <w:p w14:paraId="1E6D550B" w14:textId="04445CBD" w:rsidR="003F7AB1" w:rsidRDefault="007B4809" w:rsidP="00C72604">
      <w:r>
        <w:t>Now let</w:t>
      </w:r>
      <w:r w:rsidR="00E0663D" w:rsidRPr="00E0663D">
        <w:t>'</w:t>
      </w:r>
      <w:r>
        <w:t xml:space="preserve">s see what effect changing the spline attribute has on the graph. The </w:t>
      </w:r>
      <w:r w:rsidR="00E0663D" w:rsidRPr="00E0663D">
        <w:t>'</w:t>
      </w:r>
      <w:r>
        <w:t>Splines</w:t>
      </w:r>
      <w:r w:rsidR="00E0663D" w:rsidRPr="00E0663D">
        <w:t>'</w:t>
      </w:r>
      <w:r>
        <w:t xml:space="preserve"> dropdown list contains examples of how a particular value will cause the edges to be drawn. Choose </w:t>
      </w:r>
      <w:r w:rsidR="00E0663D" w:rsidRPr="00E0663D">
        <w:t>'</w:t>
      </w:r>
      <w:r>
        <w:t>ortho</w:t>
      </w:r>
      <w:r w:rsidR="00E0663D" w:rsidRPr="00E0663D">
        <w:t>'</w:t>
      </w:r>
      <w:r>
        <w:t xml:space="preserve"> for </w:t>
      </w:r>
      <w:r w:rsidR="0035222A">
        <w:t>orthogonal edges.</w:t>
      </w:r>
    </w:p>
    <w:p w14:paraId="632F1692" w14:textId="6B68BCAE" w:rsidR="007B4809" w:rsidRDefault="0035222A" w:rsidP="0035222A">
      <w:pPr>
        <w:jc w:val="center"/>
        <w:rPr>
          <w:noProof/>
          <w:lang w:eastAsia="en-US"/>
        </w:rPr>
      </w:pPr>
      <w:r w:rsidRPr="00E45433">
        <w:rPr>
          <w:noProof/>
          <w:color w:val="FF0000"/>
          <w:lang w:eastAsia="en-US"/>
        </w:rPr>
        <mc:AlternateContent>
          <mc:Choice Requires="wps">
            <w:drawing>
              <wp:anchor distT="0" distB="0" distL="114300" distR="114300" simplePos="0" relativeHeight="252088832" behindDoc="0" locked="0" layoutInCell="1" allowOverlap="1" wp14:anchorId="2C1B4F74" wp14:editId="393DF6B7">
                <wp:simplePos x="0" y="0"/>
                <wp:positionH relativeFrom="margin">
                  <wp:posOffset>2851151</wp:posOffset>
                </wp:positionH>
                <wp:positionV relativeFrom="paragraph">
                  <wp:posOffset>1885315</wp:posOffset>
                </wp:positionV>
                <wp:extent cx="882650" cy="438150"/>
                <wp:effectExtent l="0" t="0" r="12700" b="19050"/>
                <wp:wrapNone/>
                <wp:docPr id="6160" name="Rectangle 6160"/>
                <wp:cNvGraphicFramePr/>
                <a:graphic xmlns:a="http://schemas.openxmlformats.org/drawingml/2006/main">
                  <a:graphicData uri="http://schemas.microsoft.com/office/word/2010/wordprocessingShape">
                    <wps:wsp>
                      <wps:cNvSpPr/>
                      <wps:spPr>
                        <a:xfrm>
                          <a:off x="0" y="0"/>
                          <a:ext cx="882650"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8C618" id="Rectangle 6160" o:spid="_x0000_s1026" style="position:absolute;margin-left:224.5pt;margin-top:148.45pt;width:69.5pt;height:34.5pt;z-index:25208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" filled="f" strokecolor="red" strokeweight="1.5pt">
                <w10:wrap anchorx="margin"/>
              </v:rect>
            </w:pict>
          </mc:Fallback>
        </mc:AlternateContent>
      </w:r>
      <w:r w:rsidR="003F7AB1">
        <w:rPr>
          <w:noProof/>
          <w:lang w:eastAsia="en-US"/>
        </w:rPr>
        <w:drawing>
          <wp:inline distT="0" distB="0" distL="0" distR="0" wp14:anchorId="068617B8" wp14:editId="1F5B359F">
            <wp:extent cx="1295816" cy="3232150"/>
            <wp:effectExtent l="0" t="0" r="0" b="6350"/>
            <wp:docPr id="6417" name="Picture 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319234" cy="3290560"/>
                    </a:xfrm>
                    <a:prstGeom prst="rect">
                      <a:avLst/>
                    </a:prstGeom>
                  </pic:spPr>
                </pic:pic>
              </a:graphicData>
            </a:graphic>
          </wp:inline>
        </w:drawing>
      </w:r>
    </w:p>
    <w:p w14:paraId="2E030D0A" w14:textId="3E5681E7" w:rsidR="0035222A" w:rsidRDefault="0035222A" w:rsidP="00C72604">
      <w:pPr>
        <w:rPr>
          <w:noProof/>
          <w:lang w:eastAsia="en-US"/>
        </w:rPr>
      </w:pPr>
      <w:r>
        <w:rPr>
          <w:noProof/>
          <w:lang w:eastAsia="en-US"/>
        </w:rPr>
        <w:lastRenderedPageBreak/>
        <w:t>The graph now appears as:</w:t>
      </w:r>
    </w:p>
    <w:p w14:paraId="63645944" w14:textId="192E9D81" w:rsidR="003F7AB1" w:rsidRDefault="003F7AB1" w:rsidP="00C72604">
      <w:pPr>
        <w:rPr>
          <w:noProof/>
          <w:lang w:eastAsia="en-US"/>
        </w:rPr>
      </w:pPr>
      <w:r>
        <w:rPr>
          <w:noProof/>
          <w:lang w:eastAsia="en-US"/>
        </w:rPr>
        <w:drawing>
          <wp:inline distT="0" distB="0" distL="0" distR="0" wp14:anchorId="37DDB56E" wp14:editId="4F8618BF">
            <wp:extent cx="6400800" cy="4037965"/>
            <wp:effectExtent l="0" t="0" r="0" b="635"/>
            <wp:docPr id="641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6400800" cy="4037965"/>
                    </a:xfrm>
                    <a:prstGeom prst="rect">
                      <a:avLst/>
                    </a:prstGeom>
                  </pic:spPr>
                </pic:pic>
              </a:graphicData>
            </a:graphic>
          </wp:inline>
        </w:drawing>
      </w:r>
    </w:p>
    <w:p w14:paraId="2C5D1B3B" w14:textId="66989707" w:rsidR="0035222A" w:rsidRDefault="0035222A" w:rsidP="00C72604">
      <w:pPr>
        <w:rPr>
          <w:noProof/>
          <w:lang w:eastAsia="en-US"/>
        </w:rPr>
      </w:pPr>
      <w:r>
        <w:rPr>
          <w:noProof/>
          <w:lang w:eastAsia="en-US"/>
        </w:rPr>
        <w:t xml:space="preserve">And this </w:t>
      </w:r>
      <w:r w:rsidR="00C36A6E">
        <w:rPr>
          <w:noProof/>
          <w:lang w:eastAsia="en-US"/>
        </w:rPr>
        <w:t xml:space="preserve">representation </w:t>
      </w:r>
      <w:r>
        <w:rPr>
          <w:noProof/>
          <w:lang w:eastAsia="en-US"/>
        </w:rPr>
        <w:t>is a good place to stop.</w:t>
      </w:r>
    </w:p>
    <w:p w14:paraId="1BC1707A" w14:textId="77777777" w:rsidR="009150B0" w:rsidRDefault="009150B0" w:rsidP="00C72604">
      <w:pPr>
        <w:rPr>
          <w:noProof/>
          <w:lang w:eastAsia="en-US"/>
        </w:rPr>
      </w:pPr>
    </w:p>
    <w:p w14:paraId="6704CBF0" w14:textId="77777777" w:rsidR="003F7AB1" w:rsidRDefault="003F7AB1" w:rsidP="00C72604"/>
    <w:p w14:paraId="3E10AB4D" w14:textId="77777777" w:rsidR="00C72604" w:rsidRDefault="00C72604" w:rsidP="00C72604"/>
    <w:p w14:paraId="20887F24" w14:textId="77777777" w:rsidR="00C72604" w:rsidRDefault="00C72604" w:rsidP="00C72604"/>
    <w:p w14:paraId="2F825D93" w14:textId="77777777" w:rsidR="000B7B30" w:rsidRDefault="000B7B30" w:rsidP="002D16E8">
      <w:pPr>
        <w:pStyle w:val="Heading2"/>
        <w:keepNext/>
        <w:pageBreakBefore/>
      </w:pPr>
      <w:bookmarkStart w:id="122" w:name="_Toc100494644"/>
      <w:r>
        <w:lastRenderedPageBreak/>
        <w:t>Summary</w:t>
      </w:r>
      <w:bookmarkEnd w:id="122"/>
    </w:p>
    <w:p w14:paraId="374C8D8B" w14:textId="3B93B49E" w:rsidR="002D16E8" w:rsidRDefault="00EB02EF" w:rsidP="00AC39C5">
      <w:pPr>
        <w:keepNext/>
      </w:pPr>
      <w:r>
        <w:t xml:space="preserve">In summary, we </w:t>
      </w:r>
      <w:r w:rsidR="009465D9">
        <w:t xml:space="preserve">quickly built a relationship graph using Excel column data. Then </w:t>
      </w:r>
      <w:r w:rsidR="00230132">
        <w:t>using</w:t>
      </w:r>
      <w:r>
        <w:t xml:space="preserve"> the </w:t>
      </w:r>
      <w:r w:rsidR="00550172">
        <w:t>"</w:t>
      </w:r>
      <w:r>
        <w:t>style designer</w:t>
      </w:r>
      <w:r w:rsidR="00550172">
        <w:t>"</w:t>
      </w:r>
      <w:r>
        <w:t xml:space="preserve"> worksheet styles</w:t>
      </w:r>
      <w:r w:rsidR="009465D9">
        <w:t xml:space="preserve"> were placed</w:t>
      </w:r>
      <w:r>
        <w:t xml:space="preserve"> in the </w:t>
      </w:r>
      <w:r w:rsidR="00550172">
        <w:t>"</w:t>
      </w:r>
      <w:r>
        <w:t>styles</w:t>
      </w:r>
      <w:r w:rsidR="00550172">
        <w:t>"</w:t>
      </w:r>
      <w:r>
        <w:t xml:space="preserve"> worksheet which we associated to </w:t>
      </w:r>
      <w:r w:rsidR="000B7B30">
        <w:t xml:space="preserve">rows of </w:t>
      </w:r>
      <w:r>
        <w:t xml:space="preserve">data in the </w:t>
      </w:r>
      <w:r w:rsidR="00550172">
        <w:t>"</w:t>
      </w:r>
      <w:r>
        <w:t>data</w:t>
      </w:r>
      <w:r w:rsidR="00550172">
        <w:t>"</w:t>
      </w:r>
      <w:r>
        <w:t xml:space="preserve"> worksheet</w:t>
      </w:r>
      <w:r w:rsidR="009465D9">
        <w:t xml:space="preserve">. Additional style </w:t>
      </w:r>
      <w:r w:rsidR="0035222A">
        <w:t>attributes</w:t>
      </w:r>
      <w:r w:rsidR="009465D9">
        <w:t xml:space="preserve"> were added to individual rows. </w:t>
      </w:r>
    </w:p>
    <w:p w14:paraId="0EDEEFBB" w14:textId="77777777" w:rsidR="002D16E8" w:rsidRDefault="009465D9" w:rsidP="002D16E8">
      <w:pPr>
        <w:keepNext/>
        <w:spacing w:after="0"/>
      </w:pPr>
      <w:r>
        <w:t>These actions have</w:t>
      </w:r>
      <w:r w:rsidR="00EB02EF">
        <w:t xml:space="preserve"> allowed us to transform the </w:t>
      </w:r>
    </w:p>
    <w:p w14:paraId="199F916F" w14:textId="77777777" w:rsidR="00EB02EF" w:rsidRDefault="00EB02EF" w:rsidP="00AC39C5">
      <w:pPr>
        <w:keepNext/>
      </w:pPr>
      <w:r>
        <w:t>visualization</w:t>
      </w:r>
      <w:r w:rsidR="002D3568">
        <w:t xml:space="preserve"> from this</w:t>
      </w:r>
      <w:r w:rsidR="009465D9">
        <w:t xml:space="preserve"> default graph</w:t>
      </w:r>
      <w:r w:rsidR="002D35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5035"/>
        <w:gridCol w:w="5035"/>
      </w:tblGrid>
      <w:tr w:rsidR="00EB02EF" w14:paraId="4C4F9118" w14:textId="77777777" w:rsidTr="004B0D8F">
        <w:tc>
          <w:tcPr>
            <w:tcW w:w="5035" w:type="dxa"/>
          </w:tcPr>
          <w:p w14:paraId="199B0127" w14:textId="77777777" w:rsidR="00EB02EF" w:rsidRDefault="002D16E8" w:rsidP="002549CF">
            <w:pPr>
              <w:keepNext/>
            </w:pPr>
            <w:r>
              <w:rPr>
                <w:noProof/>
                <w:lang w:eastAsia="en-US"/>
              </w:rPr>
              <w:drawing>
                <wp:inline distT="0" distB="0" distL="0" distR="0" wp14:anchorId="667044C8" wp14:editId="7C0B8DFC">
                  <wp:extent cx="2962656" cy="3380308"/>
                  <wp:effectExtent l="0" t="0" r="9525" b="0"/>
                  <wp:docPr id="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6" cstate="print">
                            <a:extLst>
                              <a:ext uri="{28A0092B-C50C-407E-A947-70E740481C1C}">
                                <a14:useLocalDpi xmlns:a14="http://schemas.microsoft.com/office/drawing/2010/main"/>
                              </a:ext>
                            </a:extLst>
                          </a:blip>
                          <a:stretch>
                            <a:fillRect/>
                          </a:stretch>
                        </pic:blipFill>
                        <pic:spPr>
                          <a:xfrm>
                            <a:off x="0" y="0"/>
                            <a:ext cx="2980610" cy="3400793"/>
                          </a:xfrm>
                          <a:prstGeom prst="rect">
                            <a:avLst/>
                          </a:prstGeom>
                        </pic:spPr>
                      </pic:pic>
                    </a:graphicData>
                  </a:graphic>
                </wp:inline>
              </w:drawing>
            </w:r>
          </w:p>
        </w:tc>
        <w:tc>
          <w:tcPr>
            <w:tcW w:w="5035" w:type="dxa"/>
          </w:tcPr>
          <w:p w14:paraId="6A8806FD" w14:textId="77777777" w:rsidR="00AC39C5" w:rsidRDefault="00AC39C5" w:rsidP="002549CF">
            <w:pPr>
              <w:keepNext/>
            </w:pPr>
          </w:p>
          <w:p w14:paraId="7F80FF3C" w14:textId="77777777" w:rsidR="00AC39C5" w:rsidRDefault="002D3568" w:rsidP="002D3568">
            <w:pPr>
              <w:keepNext/>
              <w:jc w:val="center"/>
            </w:pPr>
            <w:r>
              <w:t>to this</w:t>
            </w:r>
            <w:r w:rsidR="009465D9">
              <w:t xml:space="preserve"> style-based depiction</w:t>
            </w:r>
            <w:r>
              <w:t>:</w:t>
            </w:r>
          </w:p>
          <w:p w14:paraId="12CC8D25" w14:textId="77777777" w:rsidR="00EB02EF" w:rsidRDefault="002D16E8" w:rsidP="002549CF">
            <w:pPr>
              <w:keepNext/>
            </w:pPr>
            <w:r>
              <w:rPr>
                <w:noProof/>
                <w:lang w:eastAsia="en-US"/>
              </w:rPr>
              <w:drawing>
                <wp:inline distT="0" distB="0" distL="0" distR="0" wp14:anchorId="6252FAE0" wp14:editId="246F46CF">
                  <wp:extent cx="3091218" cy="1414355"/>
                  <wp:effectExtent l="0" t="0" r="0" b="0"/>
                  <wp:docPr id="64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27" cstate="print">
                            <a:extLst>
                              <a:ext uri="{28A0092B-C50C-407E-A947-70E740481C1C}">
                                <a14:useLocalDpi xmlns:a14="http://schemas.microsoft.com/office/drawing/2010/main"/>
                              </a:ext>
                            </a:extLst>
                          </a:blip>
                          <a:stretch>
                            <a:fillRect/>
                          </a:stretch>
                        </pic:blipFill>
                        <pic:spPr>
                          <a:xfrm>
                            <a:off x="0" y="0"/>
                            <a:ext cx="3113381" cy="1424496"/>
                          </a:xfrm>
                          <a:prstGeom prst="rect">
                            <a:avLst/>
                          </a:prstGeom>
                        </pic:spPr>
                      </pic:pic>
                    </a:graphicData>
                  </a:graphic>
                </wp:inline>
              </w:drawing>
            </w:r>
          </w:p>
        </w:tc>
      </w:tr>
    </w:tbl>
    <w:p w14:paraId="237E1897" w14:textId="27E88B7B" w:rsidR="00EB02EF" w:rsidRDefault="00AC39C5" w:rsidP="002D3568">
      <w:pPr>
        <w:jc w:val="center"/>
      </w:pPr>
      <w:r>
        <w:t xml:space="preserve">and </w:t>
      </w:r>
      <w:r w:rsidR="00230132">
        <w:t>finally,</w:t>
      </w:r>
      <w:r w:rsidR="002D3568">
        <w:t xml:space="preserve"> this</w:t>
      </w:r>
      <w:r w:rsidR="009465D9">
        <w:t xml:space="preserve"> </w:t>
      </w:r>
      <w:r w:rsidR="00AF44C4">
        <w:t>style-based</w:t>
      </w:r>
      <w:r w:rsidR="009465D9">
        <w:t xml:space="preserve"> depiction</w:t>
      </w:r>
      <w:r w:rsidR="00AF44C4">
        <w:t xml:space="preserve"> with row </w:t>
      </w:r>
      <w:r w:rsidR="0035222A">
        <w:t xml:space="preserve">and graph option </w:t>
      </w:r>
      <w:r w:rsidR="00AF44C4">
        <w:t>refinements</w:t>
      </w:r>
      <w:r w:rsidR="002D3568">
        <w:t>:</w:t>
      </w:r>
    </w:p>
    <w:p w14:paraId="37822EA6" w14:textId="77777777" w:rsidR="00456958" w:rsidRDefault="009150B0" w:rsidP="00456958">
      <w:pPr>
        <w:jc w:val="center"/>
      </w:pPr>
      <w:r>
        <w:rPr>
          <w:noProof/>
          <w:lang w:eastAsia="en-US"/>
        </w:rPr>
        <w:drawing>
          <wp:inline distT="0" distB="0" distL="0" distR="0" wp14:anchorId="5BFC2819" wp14:editId="739B2A0F">
            <wp:extent cx="4676775" cy="2950358"/>
            <wp:effectExtent l="0" t="0" r="0" b="2540"/>
            <wp:docPr id="642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4681965" cy="2953632"/>
                    </a:xfrm>
                    <a:prstGeom prst="rect">
                      <a:avLst/>
                    </a:prstGeom>
                  </pic:spPr>
                </pic:pic>
              </a:graphicData>
            </a:graphic>
          </wp:inline>
        </w:drawing>
      </w:r>
    </w:p>
    <w:p w14:paraId="18446F52" w14:textId="77777777" w:rsidR="00EB02EF" w:rsidRDefault="00EB02EF" w:rsidP="000B7B30">
      <w:pPr>
        <w:pStyle w:val="Heading1"/>
        <w:pageBreakBefore/>
      </w:pPr>
      <w:bookmarkStart w:id="123" w:name="_Ref433784759"/>
      <w:bookmarkStart w:id="124" w:name="_Ref433784774"/>
      <w:bookmarkStart w:id="125" w:name="_Toc100494645"/>
      <w:r>
        <w:lastRenderedPageBreak/>
        <w:t>Creating Views</w:t>
      </w:r>
      <w:bookmarkEnd w:id="123"/>
      <w:bookmarkEnd w:id="124"/>
      <w:bookmarkEnd w:id="125"/>
    </w:p>
    <w:p w14:paraId="146F6E8A" w14:textId="77777777" w:rsidR="008B0BCE" w:rsidRDefault="008B0BCE" w:rsidP="008B0BCE">
      <w:pPr>
        <w:pStyle w:val="Heading2"/>
      </w:pPr>
      <w:bookmarkStart w:id="126" w:name="_Toc100494646"/>
      <w:r>
        <w:t>Introduction</w:t>
      </w:r>
      <w:bookmarkEnd w:id="126"/>
    </w:p>
    <w:p w14:paraId="11F05E21" w14:textId="49420FDB" w:rsidR="00EB02EF" w:rsidRDefault="000B7B30" w:rsidP="00023AB8">
      <w:r>
        <w:t xml:space="preserve">The Relationship Visualize is capable of handling much larger data sets than can be illustrated in this manual. As the data sets get larger it sometimes becomes useful to see just certain views of the data. </w:t>
      </w:r>
      <w:r w:rsidR="00B97DDB">
        <w:t xml:space="preserve">The Relationship Visualizer supports views by providing a mechanism on the </w:t>
      </w:r>
      <w:r w:rsidR="00550172">
        <w:t>"</w:t>
      </w:r>
      <w:r w:rsidR="00B97DDB">
        <w:t>styles</w:t>
      </w:r>
      <w:r w:rsidR="00550172">
        <w:t>"</w:t>
      </w:r>
      <w:r w:rsidR="00B97DDB">
        <w:t xml:space="preserve"> worksheet which provides </w:t>
      </w:r>
      <w:r w:rsidR="00550172">
        <w:t>"</w:t>
      </w:r>
      <w:r w:rsidR="00B97DDB">
        <w:t>Yes</w:t>
      </w:r>
      <w:r w:rsidR="00550172">
        <w:t>"</w:t>
      </w:r>
      <w:r w:rsidR="00B97DDB">
        <w:t xml:space="preserve"> or </w:t>
      </w:r>
      <w:r w:rsidR="00550172">
        <w:t>"</w:t>
      </w:r>
      <w:r w:rsidR="00B97DDB">
        <w:t>No</w:t>
      </w:r>
      <w:r w:rsidR="00550172">
        <w:t>"</w:t>
      </w:r>
      <w:r w:rsidR="00B97DDB">
        <w:t xml:space="preserve"> switches to indicate which data to include in the graph.</w:t>
      </w:r>
    </w:p>
    <w:p w14:paraId="4D57E218" w14:textId="77777777" w:rsidR="008B0BCE" w:rsidRDefault="0029416D" w:rsidP="008B0BCE">
      <w:pPr>
        <w:pStyle w:val="Heading2"/>
      </w:pPr>
      <w:bookmarkStart w:id="127" w:name="_Toc100494647"/>
      <w:r>
        <w:t>Views vs. Layers</w:t>
      </w:r>
      <w:bookmarkEnd w:id="127"/>
    </w:p>
    <w:p w14:paraId="3F897ED9" w14:textId="54E3829A" w:rsidR="008B0BCE" w:rsidRDefault="008B0BCE" w:rsidP="00023AB8">
      <w:r w:rsidRPr="008B0BCE">
        <w:t xml:space="preserve">In this </w:t>
      </w:r>
      <w:r w:rsidR="003D0F06" w:rsidRPr="008B0BCE">
        <w:t>manual,</w:t>
      </w:r>
      <w:r w:rsidRPr="008B0BCE">
        <w:t xml:space="preserve"> the term </w:t>
      </w:r>
      <w:r w:rsidR="00550172">
        <w:t>"</w:t>
      </w:r>
      <w:r w:rsidRPr="008B0BCE">
        <w:t>Views</w:t>
      </w:r>
      <w:r w:rsidR="00550172">
        <w:t>"</w:t>
      </w:r>
      <w:r w:rsidRPr="008B0BCE">
        <w:t xml:space="preserve"> is meant to represent a redrawing of the graph with just </w:t>
      </w:r>
      <w:r w:rsidR="00374DBF">
        <w:t xml:space="preserve">a subset of </w:t>
      </w:r>
      <w:r w:rsidRPr="008B0BCE">
        <w:t xml:space="preserve">nodes and </w:t>
      </w:r>
      <w:r w:rsidR="00374DBF">
        <w:t>edges</w:t>
      </w:r>
      <w:r w:rsidRPr="008B0BCE">
        <w:t xml:space="preserve">. Graphviz likes to optimize the layout of the nodes and edges based upon the connections, so </w:t>
      </w:r>
      <w:r w:rsidR="00230132" w:rsidRPr="008B0BCE">
        <w:t>often</w:t>
      </w:r>
      <w:r w:rsidRPr="008B0BCE">
        <w:t xml:space="preserve"> the shapes will move to new locations. Contrast this to the term </w:t>
      </w:r>
      <w:r w:rsidR="00550172">
        <w:t>"</w:t>
      </w:r>
      <w:r w:rsidRPr="008B0BCE">
        <w:t>Layers</w:t>
      </w:r>
      <w:r w:rsidR="00550172">
        <w:t>"</w:t>
      </w:r>
      <w:r w:rsidRPr="008B0BCE">
        <w:t xml:space="preserve">. Layers are a concept in tools such as Microsoft Visio where shapes can be layered in a manner so that they can be hidden or exposed. In a layered </w:t>
      </w:r>
      <w:r w:rsidR="003D0F06" w:rsidRPr="008B0BCE">
        <w:t>tool,</w:t>
      </w:r>
      <w:r w:rsidRPr="008B0BCE">
        <w:t xml:space="preserve"> the shapes never change </w:t>
      </w:r>
      <w:r w:rsidR="003D0F06" w:rsidRPr="008B0BCE">
        <w:t>position;</w:t>
      </w:r>
      <w:r w:rsidRPr="008B0BCE">
        <w:t xml:space="preserve"> they are just visible or invisible.</w:t>
      </w:r>
      <w:r w:rsidR="00705701">
        <w:t xml:space="preserve"> Graphviz also has a concept of layers, but Graphviz layers are outside the scope of this manual.</w:t>
      </w:r>
    </w:p>
    <w:p w14:paraId="18D4134A" w14:textId="47F630FF" w:rsidR="00FF08CF" w:rsidRDefault="00705701" w:rsidP="00023AB8">
      <w:r>
        <w:t>The Relationship Visualizer spreadsheet</w:t>
      </w:r>
      <w:r w:rsidR="00E0663D" w:rsidRPr="00E0663D">
        <w:t>'</w:t>
      </w:r>
      <w:r>
        <w:t xml:space="preserve">s </w:t>
      </w:r>
      <w:r w:rsidR="00E0663D" w:rsidRPr="00E0663D">
        <w:t>'</w:t>
      </w:r>
      <w:r>
        <w:t>styles</w:t>
      </w:r>
      <w:r w:rsidR="00E0663D" w:rsidRPr="00E0663D">
        <w:t>'</w:t>
      </w:r>
      <w:r>
        <w:t xml:space="preserve"> worksheet specifies two columns for every style definition. One column has the heading </w:t>
      </w:r>
      <w:r w:rsidR="005329FB" w:rsidRPr="005329FB">
        <w:t>"</w:t>
      </w:r>
      <w:r>
        <w:t>All Styles</w:t>
      </w:r>
      <w:r w:rsidR="005329FB" w:rsidRPr="005329FB">
        <w:t>"</w:t>
      </w:r>
      <w:r>
        <w:t xml:space="preserve"> where every row containing a style definition contains the value </w:t>
      </w:r>
      <w:r w:rsidR="005329FB" w:rsidRPr="005329FB">
        <w:t>"</w:t>
      </w:r>
      <w:r>
        <w:t>Yes</w:t>
      </w:r>
      <w:r w:rsidR="005329FB" w:rsidRPr="005329FB">
        <w:t>"</w:t>
      </w:r>
      <w:r>
        <w:t xml:space="preserve">, and a column with heading </w:t>
      </w:r>
      <w:r w:rsidR="005329FB" w:rsidRPr="005329FB">
        <w:t>"</w:t>
      </w:r>
      <w:r>
        <w:t>No Clusters</w:t>
      </w:r>
      <w:r w:rsidR="005329FB" w:rsidRPr="005329FB">
        <w:t>"</w:t>
      </w:r>
      <w:r>
        <w:t xml:space="preserve"> where any </w:t>
      </w:r>
      <w:r w:rsidR="00CF5EBB">
        <w:t xml:space="preserve">row with </w:t>
      </w:r>
      <w:r>
        <w:t xml:space="preserve">style definition of Style Type subgraph-open or subgraph-close contains </w:t>
      </w:r>
      <w:r w:rsidR="00CF5EBB">
        <w:t xml:space="preserve">the value of </w:t>
      </w:r>
      <w:r w:rsidR="005329FB" w:rsidRPr="005329FB">
        <w:t>"</w:t>
      </w:r>
      <w:r w:rsidR="00CF5EBB">
        <w:t>No</w:t>
      </w:r>
      <w:r w:rsidR="005329FB" w:rsidRPr="005329FB">
        <w:t>"</w:t>
      </w:r>
      <w:r w:rsidR="00CF5EBB">
        <w:t xml:space="preserve">. When the graph if created, any row with a Style having a value of </w:t>
      </w:r>
      <w:r w:rsidR="005329FB" w:rsidRPr="005329FB">
        <w:t>"</w:t>
      </w:r>
      <w:r w:rsidR="00CF5EBB">
        <w:t>Yes</w:t>
      </w:r>
      <w:r w:rsidR="005329FB" w:rsidRPr="005329FB">
        <w:t>"</w:t>
      </w:r>
      <w:r w:rsidR="00CF5EBB">
        <w:t xml:space="preserve"> is included in the graph, and any row with a Style having a value of </w:t>
      </w:r>
      <w:r w:rsidR="005329FB" w:rsidRPr="005329FB">
        <w:t>"</w:t>
      </w:r>
      <w:r w:rsidR="00CF5EBB">
        <w:t>No</w:t>
      </w:r>
      <w:r w:rsidR="005329FB" w:rsidRPr="005329FB">
        <w:t>"</w:t>
      </w:r>
      <w:r w:rsidR="00CF5EBB">
        <w:t xml:space="preserve"> is omitted from the graph.</w:t>
      </w:r>
    </w:p>
    <w:p w14:paraId="2378FFD7" w14:textId="7323EEF4" w:rsidR="00CF5EBB" w:rsidRDefault="00CF5EBB" w:rsidP="00023AB8">
      <w:r>
        <w:t xml:space="preserve">The column used to make these decisions is specified on the Graphviz tab in the dropdown list named </w:t>
      </w:r>
      <w:r w:rsidR="005329FB" w:rsidRPr="005329FB">
        <w:t>"</w:t>
      </w:r>
      <w:r>
        <w:t>Graph View</w:t>
      </w:r>
      <w:r w:rsidR="005329FB" w:rsidRPr="005329FB">
        <w:t>"</w:t>
      </w:r>
      <w:r>
        <w:t xml:space="preserve">. The </w:t>
      </w:r>
      <w:r w:rsidR="005329FB" w:rsidRPr="005329FB">
        <w:t>"</w:t>
      </w:r>
      <w:r>
        <w:t>All Styles</w:t>
      </w:r>
      <w:r w:rsidR="005329FB" w:rsidRPr="005329FB">
        <w:t>"</w:t>
      </w:r>
      <w:r>
        <w:t xml:space="preserve"> column is chosen by default. Our graph looks like this with </w:t>
      </w:r>
      <w:r w:rsidR="005329FB" w:rsidRPr="005329FB">
        <w:t>"</w:t>
      </w:r>
      <w:r>
        <w:t>All Styles</w:t>
      </w:r>
      <w:r w:rsidR="005329FB" w:rsidRPr="005329FB">
        <w:t>"</w:t>
      </w:r>
      <w:r w:rsidR="00611CC1">
        <w:t xml:space="preserve"> selected.</w:t>
      </w:r>
    </w:p>
    <w:p w14:paraId="1AF4CA2A" w14:textId="4A7E63D9" w:rsidR="00FF08CF" w:rsidRDefault="00611CC1" w:rsidP="00023AB8">
      <w:r w:rsidRPr="00E45433">
        <w:rPr>
          <w:noProof/>
          <w:color w:val="FF0000"/>
          <w:lang w:eastAsia="en-US"/>
        </w:rPr>
        <mc:AlternateContent>
          <mc:Choice Requires="wps">
            <w:drawing>
              <wp:anchor distT="0" distB="0" distL="114300" distR="114300" simplePos="0" relativeHeight="252106240" behindDoc="0" locked="0" layoutInCell="1" allowOverlap="1" wp14:anchorId="6DC96ACC" wp14:editId="5BA5931B">
                <wp:simplePos x="0" y="0"/>
                <wp:positionH relativeFrom="margin">
                  <wp:posOffset>609600</wp:posOffset>
                </wp:positionH>
                <wp:positionV relativeFrom="paragraph">
                  <wp:posOffset>188595</wp:posOffset>
                </wp:positionV>
                <wp:extent cx="600075" cy="104775"/>
                <wp:effectExtent l="0" t="0" r="28575" b="28575"/>
                <wp:wrapNone/>
                <wp:docPr id="6334" name="Rectangle 6334"/>
                <wp:cNvGraphicFramePr/>
                <a:graphic xmlns:a="http://schemas.openxmlformats.org/drawingml/2006/main">
                  <a:graphicData uri="http://schemas.microsoft.com/office/word/2010/wordprocessingShape">
                    <wps:wsp>
                      <wps:cNvSpPr/>
                      <wps:spPr>
                        <a:xfrm>
                          <a:off x="0" y="0"/>
                          <a:ext cx="6000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562A" id="Rectangle 6334" o:spid="_x0000_s1026" style="position:absolute;margin-left:48pt;margin-top:14.85pt;width:47.25pt;height:8.25pt;z-index:25210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" filled="f" strokecolor="red" strokeweight="1.5pt">
                <w10:wrap anchorx="margin"/>
              </v:rect>
            </w:pict>
          </mc:Fallback>
        </mc:AlternateContent>
      </w:r>
      <w:r>
        <w:rPr>
          <w:noProof/>
          <w:lang w:eastAsia="en-US"/>
        </w:rPr>
        <w:drawing>
          <wp:inline distT="0" distB="0" distL="0" distR="0" wp14:anchorId="05AD235E" wp14:editId="565F39DC">
            <wp:extent cx="6400800" cy="3479165"/>
            <wp:effectExtent l="0" t="0" r="0" b="6985"/>
            <wp:docPr id="6332" name="Picture 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00800" cy="3479165"/>
                    </a:xfrm>
                    <a:prstGeom prst="rect">
                      <a:avLst/>
                    </a:prstGeom>
                  </pic:spPr>
                </pic:pic>
              </a:graphicData>
            </a:graphic>
          </wp:inline>
        </w:drawing>
      </w:r>
    </w:p>
    <w:p w14:paraId="3BFC5D4A" w14:textId="58439529" w:rsidR="00FF08CF" w:rsidRDefault="00611CC1" w:rsidP="00023AB8">
      <w:r>
        <w:lastRenderedPageBreak/>
        <w:t xml:space="preserve">If the Graph View is changed to </w:t>
      </w:r>
      <w:r w:rsidR="005329FB" w:rsidRPr="005329FB">
        <w:t>"</w:t>
      </w:r>
      <w:r>
        <w:t>No Clusters</w:t>
      </w:r>
      <w:r w:rsidR="005329FB" w:rsidRPr="005329FB">
        <w:t>"</w:t>
      </w:r>
      <w:r>
        <w:t xml:space="preserve"> the graph is redrawn and appears as</w:t>
      </w:r>
    </w:p>
    <w:p w14:paraId="5B93A3EB" w14:textId="316013FE" w:rsidR="00FF08CF" w:rsidRDefault="00611CC1" w:rsidP="00023AB8">
      <w:r w:rsidRPr="00E45433">
        <w:rPr>
          <w:noProof/>
          <w:color w:val="FF0000"/>
          <w:lang w:eastAsia="en-US"/>
        </w:rPr>
        <mc:AlternateContent>
          <mc:Choice Requires="wps">
            <w:drawing>
              <wp:anchor distT="0" distB="0" distL="114300" distR="114300" simplePos="0" relativeHeight="252108288" behindDoc="0" locked="0" layoutInCell="1" allowOverlap="1" wp14:anchorId="4DEBCD5E" wp14:editId="55111D53">
                <wp:simplePos x="0" y="0"/>
                <wp:positionH relativeFrom="margin">
                  <wp:posOffset>647700</wp:posOffset>
                </wp:positionH>
                <wp:positionV relativeFrom="paragraph">
                  <wp:posOffset>187325</wp:posOffset>
                </wp:positionV>
                <wp:extent cx="600075" cy="104775"/>
                <wp:effectExtent l="0" t="0" r="28575" b="28575"/>
                <wp:wrapNone/>
                <wp:docPr id="6347" name="Rectangle 6347"/>
                <wp:cNvGraphicFramePr/>
                <a:graphic xmlns:a="http://schemas.openxmlformats.org/drawingml/2006/main">
                  <a:graphicData uri="http://schemas.microsoft.com/office/word/2010/wordprocessingShape">
                    <wps:wsp>
                      <wps:cNvSpPr/>
                      <wps:spPr>
                        <a:xfrm>
                          <a:off x="0" y="0"/>
                          <a:ext cx="6000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77F9" id="Rectangle 6347" o:spid="_x0000_s1026" style="position:absolute;margin-left:51pt;margin-top:14.75pt;width:47.25pt;height:8.25pt;z-index:2521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" filled="f" strokecolor="red" strokeweight="1.5pt">
                <w10:wrap anchorx="margin"/>
              </v:rect>
            </w:pict>
          </mc:Fallback>
        </mc:AlternateContent>
      </w:r>
      <w:r>
        <w:rPr>
          <w:noProof/>
          <w:lang w:eastAsia="en-US"/>
        </w:rPr>
        <w:drawing>
          <wp:inline distT="0" distB="0" distL="0" distR="0" wp14:anchorId="2596EB7B" wp14:editId="7A7D57FF">
            <wp:extent cx="6400800" cy="3479165"/>
            <wp:effectExtent l="0" t="0" r="0" b="6985"/>
            <wp:docPr id="6339" name="Picture 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00800" cy="3479165"/>
                    </a:xfrm>
                    <a:prstGeom prst="rect">
                      <a:avLst/>
                    </a:prstGeom>
                  </pic:spPr>
                </pic:pic>
              </a:graphicData>
            </a:graphic>
          </wp:inline>
        </w:drawing>
      </w:r>
    </w:p>
    <w:p w14:paraId="4A044583" w14:textId="01714203" w:rsidR="008B0BCE" w:rsidRDefault="0029416D" w:rsidP="008B0BCE">
      <w:pPr>
        <w:pStyle w:val="Heading2"/>
      </w:pPr>
      <w:bookmarkStart w:id="128" w:name="_Toc100494648"/>
      <w:r>
        <w:t>Continuing</w:t>
      </w:r>
      <w:r w:rsidR="007F3D0A">
        <w:t xml:space="preserve"> Our </w:t>
      </w:r>
      <w:r w:rsidR="008B0BCE">
        <w:t>Example</w:t>
      </w:r>
      <w:r w:rsidR="00611CC1">
        <w:t xml:space="preserve"> with a Custom View</w:t>
      </w:r>
      <w:bookmarkEnd w:id="128"/>
    </w:p>
    <w:p w14:paraId="20EB95F2" w14:textId="637FAE63" w:rsidR="00277C5B" w:rsidRDefault="003D0F06" w:rsidP="00023AB8">
      <w:r>
        <w:t>Let us</w:t>
      </w:r>
      <w:r w:rsidR="00B97DDB">
        <w:t xml:space="preserve"> continue our </w:t>
      </w:r>
      <w:r w:rsidR="00550172">
        <w:t>"</w:t>
      </w:r>
      <w:r w:rsidR="00B97DDB">
        <w:t>Happy Days</w:t>
      </w:r>
      <w:r w:rsidR="00550172">
        <w:t>"</w:t>
      </w:r>
      <w:r w:rsidR="00B97DDB">
        <w:t xml:space="preserve"> example. We have built a data set and </w:t>
      </w:r>
      <w:r w:rsidR="00277C5B">
        <w:t xml:space="preserve">a </w:t>
      </w:r>
      <w:r w:rsidR="00B97DDB">
        <w:t>graph of the primary characters</w:t>
      </w:r>
      <w:r w:rsidR="00277C5B">
        <w:t xml:space="preserve"> and their relationships</w:t>
      </w:r>
      <w:r w:rsidR="00B97DDB">
        <w:t xml:space="preserve">, but what if we want to see a subset graph of just who </w:t>
      </w:r>
      <w:r w:rsidR="00277C5B">
        <w:t>is</w:t>
      </w:r>
      <w:r w:rsidR="00B97DDB">
        <w:t xml:space="preserve"> </w:t>
      </w:r>
      <w:r w:rsidR="00277C5B">
        <w:t>married</w:t>
      </w:r>
      <w:r>
        <w:t>?</w:t>
      </w:r>
      <w:r w:rsidR="00B97DDB">
        <w:t xml:space="preserve"> The way we do that is by defining a column of View switches in the </w:t>
      </w:r>
      <w:r w:rsidR="00E0663D" w:rsidRPr="00E0663D">
        <w:t>'</w:t>
      </w:r>
      <w:r w:rsidR="00B97DDB">
        <w:t>styles</w:t>
      </w:r>
      <w:r w:rsidR="00E0663D" w:rsidRPr="00E0663D">
        <w:t>'</w:t>
      </w:r>
      <w:r w:rsidR="00B97DDB">
        <w:t xml:space="preserve"> </w:t>
      </w:r>
      <w:proofErr w:type="gramStart"/>
      <w:r w:rsidR="00B97DDB">
        <w:t>worksheet</w:t>
      </w:r>
      <w:r w:rsidR="00277C5B">
        <w:t>, and</w:t>
      </w:r>
      <w:proofErr w:type="gramEnd"/>
      <w:r w:rsidR="00277C5B">
        <w:t xml:space="preserve"> direct the Relationship Visualizer to create the graph using just the styles enabled in that column</w:t>
      </w:r>
      <w:r w:rsidR="00B97DDB">
        <w:t xml:space="preserve">. </w:t>
      </w:r>
    </w:p>
    <w:p w14:paraId="08E43936" w14:textId="5EA9B742" w:rsidR="00EB02EF" w:rsidRDefault="003D0F06" w:rsidP="00023AB8">
      <w:r>
        <w:t>Let us</w:t>
      </w:r>
      <w:r w:rsidR="00B97DDB">
        <w:t xml:space="preserve"> create a view for </w:t>
      </w:r>
      <w:r w:rsidR="00E0663D" w:rsidRPr="00E0663D">
        <w:t>'</w:t>
      </w:r>
      <w:r w:rsidR="00B97DDB">
        <w:t>Spouse</w:t>
      </w:r>
      <w:r w:rsidR="00E0663D" w:rsidRPr="00E0663D">
        <w:t>'</w:t>
      </w:r>
      <w:r w:rsidR="00B97DDB">
        <w:t xml:space="preserve"> relationships</w:t>
      </w:r>
    </w:p>
    <w:p w14:paraId="36738D5B" w14:textId="46409619" w:rsidR="00B97DDB" w:rsidRDefault="00B97DDB" w:rsidP="00023AB8">
      <w:r w:rsidRPr="004B0D8F">
        <w:rPr>
          <w:b/>
        </w:rPr>
        <w:t>Step 1</w:t>
      </w:r>
      <w:r>
        <w:t xml:space="preserve"> </w:t>
      </w:r>
      <w:r w:rsidR="005329FB">
        <w:t>-</w:t>
      </w:r>
      <w:r>
        <w:t xml:space="preserve"> Switch to the </w:t>
      </w:r>
      <w:r w:rsidR="00E0663D" w:rsidRPr="00E0663D">
        <w:t>'</w:t>
      </w:r>
      <w:r>
        <w:t>styles</w:t>
      </w:r>
      <w:r w:rsidR="00E0663D" w:rsidRPr="00E0663D">
        <w:t>'</w:t>
      </w:r>
      <w:r>
        <w:t xml:space="preserve"> worksheet.</w:t>
      </w:r>
    </w:p>
    <w:p w14:paraId="0A02B381" w14:textId="6E0F344F" w:rsidR="00B97DDB" w:rsidRDefault="00B97DDB" w:rsidP="00023AB8">
      <w:r w:rsidRPr="004B0D8F">
        <w:rPr>
          <w:b/>
        </w:rPr>
        <w:t>Step 2</w:t>
      </w:r>
      <w:r>
        <w:t xml:space="preserve"> </w:t>
      </w:r>
      <w:r w:rsidR="005329FB">
        <w:t>-</w:t>
      </w:r>
      <w:r>
        <w:t xml:space="preserve"> Copy Column E with heading </w:t>
      </w:r>
      <w:r w:rsidR="00550172">
        <w:t>"</w:t>
      </w:r>
      <w:r>
        <w:t>All</w:t>
      </w:r>
      <w:r w:rsidR="00550172">
        <w:t>"</w:t>
      </w:r>
      <w:r>
        <w:t xml:space="preserve"> to Column </w:t>
      </w:r>
      <w:r w:rsidR="00FF08CF">
        <w:t>G</w:t>
      </w:r>
      <w:r>
        <w:t xml:space="preserve">. The </w:t>
      </w:r>
      <w:r w:rsidR="00E0663D" w:rsidRPr="00E0663D">
        <w:t>'</w:t>
      </w:r>
      <w:r>
        <w:t>styles</w:t>
      </w:r>
      <w:r w:rsidR="00E0663D" w:rsidRPr="00E0663D">
        <w:t>'</w:t>
      </w:r>
      <w:r>
        <w:t xml:space="preserve"> worksheet will appear as follows:</w:t>
      </w:r>
    </w:p>
    <w:p w14:paraId="24AD0E5E" w14:textId="77777777" w:rsidR="005044D5" w:rsidRDefault="00852E80" w:rsidP="00B275C3">
      <w:pPr>
        <w:jc w:val="center"/>
      </w:pPr>
      <w:r w:rsidRPr="00360F4C">
        <w:rPr>
          <w:noProof/>
          <w:lang w:eastAsia="en-US"/>
        </w:rPr>
        <w:lastRenderedPageBreak/>
        <mc:AlternateContent>
          <mc:Choice Requires="wps">
            <w:drawing>
              <wp:anchor distT="0" distB="0" distL="114300" distR="114300" simplePos="0" relativeHeight="251798016" behindDoc="0" locked="0" layoutInCell="1" allowOverlap="1" wp14:anchorId="1D4AA214" wp14:editId="69B42511">
                <wp:simplePos x="0" y="0"/>
                <wp:positionH relativeFrom="margin">
                  <wp:posOffset>5981700</wp:posOffset>
                </wp:positionH>
                <wp:positionV relativeFrom="paragraph">
                  <wp:posOffset>66675</wp:posOffset>
                </wp:positionV>
                <wp:extent cx="438150" cy="5886450"/>
                <wp:effectExtent l="0" t="0" r="19050" b="19050"/>
                <wp:wrapNone/>
                <wp:docPr id="6181" name="Rectangle 6181"/>
                <wp:cNvGraphicFramePr/>
                <a:graphic xmlns:a="http://schemas.openxmlformats.org/drawingml/2006/main">
                  <a:graphicData uri="http://schemas.microsoft.com/office/word/2010/wordprocessingShape">
                    <wps:wsp>
                      <wps:cNvSpPr/>
                      <wps:spPr>
                        <a:xfrm>
                          <a:off x="0" y="0"/>
                          <a:ext cx="438150" cy="5886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B4934" id="Rectangle 6181" o:spid="_x0000_s1026" style="position:absolute;margin-left:471pt;margin-top:5.25pt;width:34.5pt;height:463.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" filled="f" strokecolor="red" strokeweight="1.5pt">
                <w10:wrap anchorx="margin"/>
              </v:rect>
            </w:pict>
          </mc:Fallback>
        </mc:AlternateContent>
      </w:r>
      <w:r w:rsidR="00FF08CF">
        <w:rPr>
          <w:noProof/>
          <w:lang w:eastAsia="en-US"/>
        </w:rPr>
        <w:drawing>
          <wp:inline distT="0" distB="0" distL="0" distR="0" wp14:anchorId="3C4B1D62" wp14:editId="72C56258">
            <wp:extent cx="6400800" cy="5895975"/>
            <wp:effectExtent l="57150" t="57150" r="95250" b="104775"/>
            <wp:docPr id="6429" name="Picture 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400800" cy="58959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E0CEFF6" w14:textId="3AE4EB14" w:rsidR="008B6EB4" w:rsidRDefault="00B275C3" w:rsidP="00023AB8">
      <w:r w:rsidRPr="004B0D8F">
        <w:rPr>
          <w:b/>
        </w:rPr>
        <w:t>Step 3</w:t>
      </w:r>
      <w:r>
        <w:t xml:space="preserve"> </w:t>
      </w:r>
      <w:r w:rsidR="005329FB">
        <w:t>-</w:t>
      </w:r>
      <w:r>
        <w:t xml:space="preserve"> Change the heading </w:t>
      </w:r>
      <w:r w:rsidR="008D5C0D">
        <w:t xml:space="preserve">in </w:t>
      </w:r>
      <w:r w:rsidR="008906B1">
        <w:t>cell</w:t>
      </w:r>
      <w:r>
        <w:t xml:space="preserve"> </w:t>
      </w:r>
      <w:r w:rsidR="00FF08CF">
        <w:t>G</w:t>
      </w:r>
      <w:r w:rsidR="00611CC1">
        <w:t>1</w:t>
      </w:r>
      <w:r>
        <w:t xml:space="preserve"> to </w:t>
      </w:r>
      <w:r w:rsidR="00550172">
        <w:t>"</w:t>
      </w:r>
      <w:r>
        <w:t>Spouses</w:t>
      </w:r>
      <w:r w:rsidR="00550172">
        <w:t>"</w:t>
      </w:r>
      <w:r>
        <w:t xml:space="preserve"> and change all </w:t>
      </w:r>
      <w:r w:rsidR="008906B1">
        <w:t xml:space="preserve">the switches in Column F from </w:t>
      </w:r>
      <w:r w:rsidR="00550172">
        <w:t>"</w:t>
      </w:r>
      <w:r w:rsidR="008906B1">
        <w:t>yes</w:t>
      </w:r>
      <w:r w:rsidR="00550172">
        <w:t>"</w:t>
      </w:r>
      <w:r w:rsidR="008906B1">
        <w:t xml:space="preserve"> to </w:t>
      </w:r>
      <w:r w:rsidR="00550172">
        <w:t>"</w:t>
      </w:r>
      <w:r w:rsidR="008906B1">
        <w:t>n</w:t>
      </w:r>
      <w:r>
        <w:t>o</w:t>
      </w:r>
      <w:r w:rsidR="00550172">
        <w:t>"</w:t>
      </w:r>
      <w:r>
        <w:t xml:space="preserve"> where the </w:t>
      </w:r>
      <w:r w:rsidR="00550172">
        <w:t>"</w:t>
      </w:r>
      <w:r w:rsidR="00E12724">
        <w:t>Style Type</w:t>
      </w:r>
      <w:r w:rsidR="00550172">
        <w:t>"</w:t>
      </w:r>
      <w:r>
        <w:t xml:space="preserve"> is </w:t>
      </w:r>
      <w:r w:rsidR="00550172">
        <w:t>"</w:t>
      </w:r>
      <w:r>
        <w:t>edge</w:t>
      </w:r>
      <w:r w:rsidR="00550172">
        <w:t>"</w:t>
      </w:r>
      <w:r>
        <w:t xml:space="preserve"> EXCEPT for the row with the style named </w:t>
      </w:r>
      <w:r w:rsidR="00550172">
        <w:t>"</w:t>
      </w:r>
      <w:r>
        <w:t>Spouse</w:t>
      </w:r>
      <w:r w:rsidR="00550172">
        <w:t>"</w:t>
      </w:r>
      <w:r>
        <w:t xml:space="preserve">. </w:t>
      </w:r>
    </w:p>
    <w:p w14:paraId="4F5F6DAA" w14:textId="2DEB3D7A" w:rsidR="00B275C3" w:rsidRDefault="00B275C3" w:rsidP="00277C5B">
      <w:pPr>
        <w:keepNext/>
      </w:pPr>
      <w:r>
        <w:lastRenderedPageBreak/>
        <w:t xml:space="preserve">The </w:t>
      </w:r>
      <w:r w:rsidR="00E0663D" w:rsidRPr="00E0663D">
        <w:t>'</w:t>
      </w:r>
      <w:r>
        <w:t>styles</w:t>
      </w:r>
      <w:r w:rsidR="00E0663D" w:rsidRPr="00E0663D">
        <w:t>'</w:t>
      </w:r>
      <w:r>
        <w:t xml:space="preserve"> worksheet should now appear as:</w:t>
      </w:r>
    </w:p>
    <w:p w14:paraId="1AFEE601" w14:textId="77777777" w:rsidR="00B275C3" w:rsidRDefault="008B0BCE" w:rsidP="00277C5B">
      <w:pPr>
        <w:keepNext/>
        <w:jc w:val="center"/>
      </w:pPr>
      <w:r w:rsidRPr="00360F4C">
        <w:rPr>
          <w:noProof/>
          <w:lang w:eastAsia="en-US"/>
        </w:rPr>
        <mc:AlternateContent>
          <mc:Choice Requires="wps">
            <w:drawing>
              <wp:anchor distT="0" distB="0" distL="114300" distR="114300" simplePos="0" relativeHeight="251755008" behindDoc="0" locked="0" layoutInCell="1" allowOverlap="1" wp14:anchorId="7A4CF9E8" wp14:editId="78B5FBC7">
                <wp:simplePos x="0" y="0"/>
                <wp:positionH relativeFrom="margin">
                  <wp:posOffset>5981700</wp:posOffset>
                </wp:positionH>
                <wp:positionV relativeFrom="paragraph">
                  <wp:posOffset>2111375</wp:posOffset>
                </wp:positionV>
                <wp:extent cx="444500" cy="1666875"/>
                <wp:effectExtent l="0" t="0" r="12700" b="28575"/>
                <wp:wrapNone/>
                <wp:docPr id="6148" name="Rectangle 6148"/>
                <wp:cNvGraphicFramePr/>
                <a:graphic xmlns:a="http://schemas.openxmlformats.org/drawingml/2006/main">
                  <a:graphicData uri="http://schemas.microsoft.com/office/word/2010/wordprocessingShape">
                    <wps:wsp>
                      <wps:cNvSpPr/>
                      <wps:spPr>
                        <a:xfrm>
                          <a:off x="0" y="0"/>
                          <a:ext cx="444500" cy="1666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D596D" id="Rectangle 6148" o:spid="_x0000_s1026" style="position:absolute;margin-left:471pt;margin-top:166.25pt;width:35pt;height:131.2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" filled="f" strokecolor="red" strokeweight="1.5pt">
                <w10:wrap anchorx="margin"/>
              </v:rect>
            </w:pict>
          </mc:Fallback>
        </mc:AlternateContent>
      </w:r>
      <w:r w:rsidR="00AB0A7A">
        <w:rPr>
          <w:noProof/>
          <w:lang w:eastAsia="en-US"/>
        </w:rPr>
        <w:drawing>
          <wp:inline distT="0" distB="0" distL="0" distR="0" wp14:anchorId="33F89A3E" wp14:editId="1DCEEFCA">
            <wp:extent cx="6400800" cy="3763645"/>
            <wp:effectExtent l="57150" t="57150" r="95250" b="103505"/>
            <wp:docPr id="6430" name="Picture 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00800" cy="37636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9293242" w14:textId="51A5D001" w:rsidR="00611CC1" w:rsidRDefault="00611CC1" w:rsidP="00611CC1">
      <w:r>
        <w:t>We will also turn off the ability to add Graphviz directives by changing the "native" style</w:t>
      </w:r>
      <w:r w:rsidR="00E0663D" w:rsidRPr="00E0663D">
        <w:t>'</w:t>
      </w:r>
      <w:r>
        <w:t>s switch from "yes" to "no".</w:t>
      </w:r>
      <w:r w:rsidR="00CE3618">
        <w:t xml:space="preserve"> Removing the native directives will cause the rank statements to we discussed earlier to be removed.</w:t>
      </w:r>
    </w:p>
    <w:p w14:paraId="579BDFA0" w14:textId="22DBB0A7" w:rsidR="00AB0A7A" w:rsidRDefault="00CE3618" w:rsidP="00277C5B">
      <w:pPr>
        <w:keepNext/>
        <w:jc w:val="center"/>
      </w:pPr>
      <w:r w:rsidRPr="00360F4C">
        <w:rPr>
          <w:noProof/>
          <w:lang w:eastAsia="en-US"/>
        </w:rPr>
        <mc:AlternateContent>
          <mc:Choice Requires="wps">
            <w:drawing>
              <wp:anchor distT="0" distB="0" distL="114300" distR="114300" simplePos="0" relativeHeight="252110336" behindDoc="0" locked="0" layoutInCell="1" allowOverlap="1" wp14:anchorId="6114CBD3" wp14:editId="01824F68">
                <wp:simplePos x="0" y="0"/>
                <wp:positionH relativeFrom="margin">
                  <wp:align>right</wp:align>
                </wp:positionH>
                <wp:positionV relativeFrom="paragraph">
                  <wp:posOffset>1936115</wp:posOffset>
                </wp:positionV>
                <wp:extent cx="444500" cy="161925"/>
                <wp:effectExtent l="0" t="0" r="12700" b="28575"/>
                <wp:wrapNone/>
                <wp:docPr id="6375" name="Rectangle 6375"/>
                <wp:cNvGraphicFramePr/>
                <a:graphic xmlns:a="http://schemas.openxmlformats.org/drawingml/2006/main">
                  <a:graphicData uri="http://schemas.microsoft.com/office/word/2010/wordprocessingShape">
                    <wps:wsp>
                      <wps:cNvSpPr/>
                      <wps:spPr>
                        <a:xfrm>
                          <a:off x="0" y="0"/>
                          <a:ext cx="4445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5B6D6" id="Rectangle 6375" o:spid="_x0000_s1026" style="position:absolute;margin-left:-16.2pt;margin-top:152.45pt;width:35pt;height:12.75pt;z-index:25211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" filled="f" strokecolor="red" strokeweight="1.5pt">
                <w10:wrap anchorx="margin"/>
              </v:rect>
            </w:pict>
          </mc:Fallback>
        </mc:AlternateContent>
      </w:r>
      <w:r w:rsidR="00AB0A7A">
        <w:rPr>
          <w:noProof/>
          <w:lang w:eastAsia="en-US"/>
        </w:rPr>
        <w:drawing>
          <wp:inline distT="0" distB="0" distL="0" distR="0" wp14:anchorId="78B44737" wp14:editId="79113016">
            <wp:extent cx="6400800" cy="2093595"/>
            <wp:effectExtent l="57150" t="57150" r="95250" b="97155"/>
            <wp:docPr id="6432" name="Picture 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00800" cy="20935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DED0C0" w14:textId="77777777" w:rsidR="00AB0A7A" w:rsidRDefault="00AB0A7A" w:rsidP="00277C5B">
      <w:pPr>
        <w:keepNext/>
        <w:jc w:val="center"/>
      </w:pPr>
    </w:p>
    <w:p w14:paraId="2BFAFE23" w14:textId="77777777" w:rsidR="00AB0A7A" w:rsidRDefault="00AB0A7A" w:rsidP="00277C5B">
      <w:pPr>
        <w:keepNext/>
        <w:jc w:val="center"/>
      </w:pPr>
    </w:p>
    <w:p w14:paraId="56F45AE2" w14:textId="3543D01B" w:rsidR="004B0D8F" w:rsidRDefault="00B275C3" w:rsidP="00FA0BD7">
      <w:pPr>
        <w:keepNext/>
        <w:pageBreakBefore/>
      </w:pPr>
      <w:r w:rsidRPr="004B0D8F">
        <w:rPr>
          <w:b/>
        </w:rPr>
        <w:lastRenderedPageBreak/>
        <w:t>Step 4</w:t>
      </w:r>
      <w:r>
        <w:t xml:space="preserve"> </w:t>
      </w:r>
      <w:r w:rsidR="005329FB">
        <w:t>-</w:t>
      </w:r>
      <w:r>
        <w:t xml:space="preserve"> We now have to change a setting on the </w:t>
      </w:r>
      <w:r w:rsidR="00E0663D" w:rsidRPr="00E0663D">
        <w:t>'</w:t>
      </w:r>
      <w:r w:rsidR="00FA0BD7">
        <w:t>Graphviz</w:t>
      </w:r>
      <w:r w:rsidR="00E0663D" w:rsidRPr="00E0663D">
        <w:t>'</w:t>
      </w:r>
      <w:r>
        <w:t xml:space="preserve"> </w:t>
      </w:r>
      <w:r w:rsidR="00FA0BD7">
        <w:t>ribbon</w:t>
      </w:r>
      <w:r>
        <w:t xml:space="preserve"> </w:t>
      </w:r>
      <w:r w:rsidR="00FA0BD7">
        <w:t xml:space="preserve">tab </w:t>
      </w:r>
      <w:r>
        <w:t>to tell the Relationship Visualizer to use only the s</w:t>
      </w:r>
      <w:r w:rsidR="008906B1">
        <w:t xml:space="preserve">tyles we have enabled through </w:t>
      </w:r>
      <w:r w:rsidR="00550172">
        <w:t>"</w:t>
      </w:r>
      <w:r w:rsidR="008906B1">
        <w:t>y</w:t>
      </w:r>
      <w:r>
        <w:t>es</w:t>
      </w:r>
      <w:r w:rsidR="00550172">
        <w:t>"</w:t>
      </w:r>
      <w:r>
        <w:t xml:space="preserve"> setting</w:t>
      </w:r>
      <w:r w:rsidR="008906B1">
        <w:t>s</w:t>
      </w:r>
      <w:r>
        <w:t xml:space="preserve"> in column F. Switch to the </w:t>
      </w:r>
      <w:r w:rsidR="00E0663D" w:rsidRPr="00E0663D">
        <w:t>'</w:t>
      </w:r>
      <w:r w:rsidR="00FA0BD7">
        <w:t>data</w:t>
      </w:r>
      <w:r>
        <w:t xml:space="preserve"> worksheet</w:t>
      </w:r>
      <w:r w:rsidR="004B0D8F">
        <w:t>.</w:t>
      </w:r>
      <w:r>
        <w:t xml:space="preserve"> </w:t>
      </w:r>
      <w:r w:rsidR="004B0D8F">
        <w:t xml:space="preserve">The </w:t>
      </w:r>
      <w:r w:rsidR="00E0663D" w:rsidRPr="00E0663D">
        <w:t>'</w:t>
      </w:r>
      <w:r w:rsidR="00FA0BD7">
        <w:t>data</w:t>
      </w:r>
      <w:r w:rsidR="00E0663D" w:rsidRPr="00E0663D">
        <w:t>'</w:t>
      </w:r>
      <w:r w:rsidR="004B0D8F">
        <w:t xml:space="preserve"> worksheet should appear as follows:</w:t>
      </w:r>
    </w:p>
    <w:p w14:paraId="774F6597" w14:textId="637BDB7A" w:rsidR="00FA0BD7" w:rsidRDefault="00CE3618" w:rsidP="008B6EB4">
      <w:pPr>
        <w:keepNext/>
      </w:pPr>
      <w:r>
        <w:rPr>
          <w:noProof/>
          <w:lang w:eastAsia="en-US"/>
        </w:rPr>
        <w:drawing>
          <wp:inline distT="0" distB="0" distL="0" distR="0" wp14:anchorId="219FC551" wp14:editId="5C9DBE81">
            <wp:extent cx="6400800" cy="3479165"/>
            <wp:effectExtent l="0" t="0" r="0" b="6985"/>
            <wp:docPr id="6387" name="Picture 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00800" cy="3479165"/>
                    </a:xfrm>
                    <a:prstGeom prst="rect">
                      <a:avLst/>
                    </a:prstGeom>
                  </pic:spPr>
                </pic:pic>
              </a:graphicData>
            </a:graphic>
          </wp:inline>
        </w:drawing>
      </w:r>
    </w:p>
    <w:p w14:paraId="6840AA70" w14:textId="72CFA266" w:rsidR="00B275C3" w:rsidRDefault="004B0D8F" w:rsidP="00FA0BD7">
      <w:pPr>
        <w:keepNext/>
      </w:pPr>
      <w:r w:rsidRPr="004B0D8F">
        <w:rPr>
          <w:b/>
        </w:rPr>
        <w:t>Step 5</w:t>
      </w:r>
      <w:r>
        <w:t xml:space="preserve"> </w:t>
      </w:r>
      <w:r w:rsidR="005329FB">
        <w:t>-</w:t>
      </w:r>
      <w:r>
        <w:t xml:space="preserve"> </w:t>
      </w:r>
      <w:r w:rsidR="00CE3618">
        <w:t xml:space="preserve">Notice that </w:t>
      </w:r>
      <w:r w:rsidR="00E0663D" w:rsidRPr="00E0663D">
        <w:t>'</w:t>
      </w:r>
      <w:r w:rsidR="00CE3618">
        <w:t>Spouses</w:t>
      </w:r>
      <w:r w:rsidR="00E0663D" w:rsidRPr="00E0663D">
        <w:t>'</w:t>
      </w:r>
      <w:r w:rsidR="00CE3618">
        <w:t xml:space="preserve"> is now a value in the dropdown list. </w:t>
      </w:r>
      <w:r w:rsidR="00D425F8">
        <w:t xml:space="preserve">The dropdown selections in this list are updated every time a new View column is added to the </w:t>
      </w:r>
      <w:r w:rsidR="00E0663D" w:rsidRPr="00E0663D">
        <w:t>'</w:t>
      </w:r>
      <w:r w:rsidR="00D425F8">
        <w:t>styles</w:t>
      </w:r>
      <w:r w:rsidR="00E0663D" w:rsidRPr="00E0663D">
        <w:t>'</w:t>
      </w:r>
      <w:r w:rsidR="00D425F8">
        <w:t xml:space="preserve"> </w:t>
      </w:r>
      <w:proofErr w:type="spellStart"/>
      <w:proofErr w:type="gramStart"/>
      <w:r w:rsidR="00D425F8">
        <w:t>worksheet.</w:t>
      </w:r>
      <w:r>
        <w:t>Change</w:t>
      </w:r>
      <w:proofErr w:type="spellEnd"/>
      <w:proofErr w:type="gramEnd"/>
      <w:r>
        <w:t xml:space="preserve"> the </w:t>
      </w:r>
      <w:r w:rsidR="00FA0BD7">
        <w:t xml:space="preserve">name of the </w:t>
      </w:r>
      <w:r w:rsidR="00E0663D" w:rsidRPr="00E0663D">
        <w:t>'</w:t>
      </w:r>
      <w:r w:rsidR="00CE3618">
        <w:t xml:space="preserve">Graph </w:t>
      </w:r>
      <w:r w:rsidR="00FA0BD7">
        <w:t>View</w:t>
      </w:r>
      <w:r w:rsidR="00E0663D" w:rsidRPr="00E0663D">
        <w:t>'</w:t>
      </w:r>
      <w:r w:rsidR="00FA0BD7">
        <w:t xml:space="preserve"> from </w:t>
      </w:r>
      <w:r w:rsidR="00550172">
        <w:t>"</w:t>
      </w:r>
      <w:r w:rsidR="00CE3618">
        <w:t>No Clusters</w:t>
      </w:r>
      <w:r w:rsidR="00550172">
        <w:t>"</w:t>
      </w:r>
      <w:r w:rsidR="00FA0BD7">
        <w:t xml:space="preserve"> to </w:t>
      </w:r>
      <w:r w:rsidR="00550172">
        <w:t>"</w:t>
      </w:r>
      <w:r w:rsidR="00FA0BD7">
        <w:t>Spouses</w:t>
      </w:r>
      <w:r w:rsidR="00550172">
        <w:t>"</w:t>
      </w:r>
      <w:r w:rsidR="00FA0BD7">
        <w:t xml:space="preserve"> in the </w:t>
      </w:r>
      <w:r w:rsidR="00E0663D" w:rsidRPr="00E0663D">
        <w:t>'</w:t>
      </w:r>
      <w:r w:rsidR="00FA0BD7">
        <w:t>Graphviz</w:t>
      </w:r>
      <w:r w:rsidR="00E0663D" w:rsidRPr="00E0663D">
        <w:t>'</w:t>
      </w:r>
      <w:r w:rsidR="00FA0BD7">
        <w:t xml:space="preserve"> ribbon tab</w:t>
      </w:r>
      <w:r>
        <w:t>.</w:t>
      </w:r>
      <w:r w:rsidR="003D0F06">
        <w:t xml:space="preserve"> </w:t>
      </w:r>
    </w:p>
    <w:p w14:paraId="13D7698D" w14:textId="77777777" w:rsidR="004B0D8F" w:rsidRDefault="00FA0BD7" w:rsidP="00023AB8">
      <w:r w:rsidRPr="00360F4C">
        <w:rPr>
          <w:noProof/>
          <w:lang w:eastAsia="en-US"/>
        </w:rPr>
        <mc:AlternateContent>
          <mc:Choice Requires="wps">
            <w:drawing>
              <wp:anchor distT="0" distB="0" distL="114300" distR="114300" simplePos="0" relativeHeight="251757056" behindDoc="0" locked="0" layoutInCell="1" allowOverlap="1" wp14:anchorId="107BB09C" wp14:editId="0C691673">
                <wp:simplePos x="0" y="0"/>
                <wp:positionH relativeFrom="margin">
                  <wp:posOffset>1028700</wp:posOffset>
                </wp:positionH>
                <wp:positionV relativeFrom="paragraph">
                  <wp:posOffset>188595</wp:posOffset>
                </wp:positionV>
                <wp:extent cx="914400" cy="180975"/>
                <wp:effectExtent l="0" t="0" r="19050" b="28575"/>
                <wp:wrapNone/>
                <wp:docPr id="6149" name="Rectangle 6149"/>
                <wp:cNvGraphicFramePr/>
                <a:graphic xmlns:a="http://schemas.openxmlformats.org/drawingml/2006/main">
                  <a:graphicData uri="http://schemas.microsoft.com/office/word/2010/wordprocessingShape">
                    <wps:wsp>
                      <wps:cNvSpPr/>
                      <wps:spPr>
                        <a:xfrm>
                          <a:off x="0" y="0"/>
                          <a:ext cx="9144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45C33" id="Rectangle 6149" o:spid="_x0000_s1026" style="position:absolute;margin-left:81pt;margin-top:14.85pt;width:1in;height:14.2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" filled="f" strokecolor="red" strokeweight="1.5pt">
                <w10:wrap anchorx="margin"/>
              </v:rect>
            </w:pict>
          </mc:Fallback>
        </mc:AlternateContent>
      </w:r>
      <w:r w:rsidR="00AB0A7A">
        <w:rPr>
          <w:noProof/>
          <w:lang w:eastAsia="en-US"/>
        </w:rPr>
        <w:drawing>
          <wp:inline distT="0" distB="0" distL="0" distR="0" wp14:anchorId="65B70604" wp14:editId="35EF18FF">
            <wp:extent cx="6400800" cy="662305"/>
            <wp:effectExtent l="57150" t="57150" r="95250" b="99695"/>
            <wp:docPr id="6434" name="Picture 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00800" cy="6623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9F8F80D" w14:textId="7EDEF278" w:rsidR="00B275C3" w:rsidRDefault="004B0D8F" w:rsidP="00441083">
      <w:pPr>
        <w:keepNext/>
      </w:pPr>
      <w:r w:rsidRPr="004B0D8F">
        <w:rPr>
          <w:b/>
        </w:rPr>
        <w:lastRenderedPageBreak/>
        <w:t>Step 6</w:t>
      </w:r>
      <w:r>
        <w:t xml:space="preserve"> </w:t>
      </w:r>
      <w:r w:rsidR="005329FB">
        <w:t>-</w:t>
      </w:r>
      <w:r>
        <w:t xml:space="preserve"> Press the </w:t>
      </w:r>
      <w:r w:rsidR="00550172">
        <w:t>"</w:t>
      </w:r>
      <w:r w:rsidR="008C14E9">
        <w:t>Refresh Graph</w:t>
      </w:r>
      <w:r w:rsidR="00550172">
        <w:t>"</w:t>
      </w:r>
      <w:r>
        <w:t xml:space="preserve"> button. The new graph with just the view of the marriage relationships will appear as follows:</w:t>
      </w:r>
    </w:p>
    <w:p w14:paraId="6F50DC8B" w14:textId="5762DF2B" w:rsidR="008B6EB4" w:rsidRDefault="00D425F8" w:rsidP="00441083">
      <w:pPr>
        <w:keepNext/>
      </w:pPr>
      <w:r>
        <w:rPr>
          <w:noProof/>
          <w:lang w:eastAsia="en-US"/>
        </w:rPr>
        <w:drawing>
          <wp:inline distT="0" distB="0" distL="0" distR="0" wp14:anchorId="0718640B" wp14:editId="4170214E">
            <wp:extent cx="6400800" cy="1553210"/>
            <wp:effectExtent l="0" t="0" r="0" b="8890"/>
            <wp:docPr id="63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6400800" cy="1553210"/>
                    </a:xfrm>
                    <a:prstGeom prst="rect">
                      <a:avLst/>
                    </a:prstGeom>
                  </pic:spPr>
                </pic:pic>
              </a:graphicData>
            </a:graphic>
          </wp:inline>
        </w:drawing>
      </w:r>
    </w:p>
    <w:p w14:paraId="0C29A7D3" w14:textId="77777777" w:rsidR="003C1858" w:rsidRDefault="004B0D8F" w:rsidP="00023AB8">
      <w:r>
        <w:t xml:space="preserve">As you can see, the other relationship </w:t>
      </w:r>
      <w:r w:rsidR="003C1858">
        <w:t>edges are</w:t>
      </w:r>
      <w:r>
        <w:t xml:space="preserve"> no longer in the graph</w:t>
      </w:r>
      <w:r w:rsidR="00277C5B">
        <w:t>.</w:t>
      </w:r>
      <w:r w:rsidR="003C1858">
        <w:t xml:space="preserve"> Graphviz has moved the nodes around </w:t>
      </w:r>
      <w:r w:rsidR="00277C5B">
        <w:t xml:space="preserve">to </w:t>
      </w:r>
      <w:r w:rsidR="003C1858">
        <w:t>make the drawing compact.</w:t>
      </w:r>
      <w:r w:rsidR="00277C5B">
        <w:t xml:space="preserve"> The graph continues to show all the Happy Days </w:t>
      </w:r>
      <w:r w:rsidR="006924FF">
        <w:t>characters;</w:t>
      </w:r>
      <w:r w:rsidR="00277C5B">
        <w:t xml:space="preserve"> regardless of </w:t>
      </w:r>
      <w:r w:rsidR="006924FF">
        <w:t>if</w:t>
      </w:r>
      <w:r w:rsidR="00277C5B">
        <w:t xml:space="preserve"> they do or do not have a marriage relationship.</w:t>
      </w:r>
    </w:p>
    <w:p w14:paraId="35180FB6" w14:textId="4A059C4D" w:rsidR="003C1858" w:rsidRDefault="003C1858" w:rsidP="008B6EB4">
      <w:r>
        <w:t>Sometimes when the amount of data is large</w:t>
      </w:r>
      <w:r w:rsidR="008906B1">
        <w:t>,</w:t>
      </w:r>
      <w:r>
        <w:t xml:space="preserve"> having nodes </w:t>
      </w:r>
      <w:r w:rsidR="00D425F8">
        <w:t xml:space="preserve">in the graph </w:t>
      </w:r>
      <w:r>
        <w:t xml:space="preserve">without </w:t>
      </w:r>
      <w:r w:rsidR="00D425F8">
        <w:t xml:space="preserve">any edges depicting </w:t>
      </w:r>
      <w:r>
        <w:t xml:space="preserve">relationships can be distracting. In the example </w:t>
      </w:r>
      <w:r w:rsidR="003D0F06">
        <w:t>above,</w:t>
      </w:r>
      <w:r>
        <w:t xml:space="preserve"> we are interested in the marriage relationships, yet Richard Cunningham, Arthur </w:t>
      </w:r>
      <w:proofErr w:type="spellStart"/>
      <w:r w:rsidR="00FA0BD7">
        <w:t>Fonzarelli</w:t>
      </w:r>
      <w:proofErr w:type="spellEnd"/>
      <w:r>
        <w:t xml:space="preserve">, Ralph </w:t>
      </w:r>
      <w:proofErr w:type="spellStart"/>
      <w:r>
        <w:t>Malph</w:t>
      </w:r>
      <w:proofErr w:type="spellEnd"/>
      <w:r>
        <w:t xml:space="preserve">, and Warren Weber are also depicted.  The Relationship Visualizer has </w:t>
      </w:r>
      <w:r w:rsidR="00FA0BD7">
        <w:t xml:space="preserve">switches </w:t>
      </w:r>
      <w:r>
        <w:t>to rem</w:t>
      </w:r>
      <w:r w:rsidR="00441083">
        <w:t xml:space="preserve">ove these </w:t>
      </w:r>
      <w:r w:rsidR="003D0F06">
        <w:t>island</w:t>
      </w:r>
      <w:r w:rsidR="00441083">
        <w:t xml:space="preserve"> nodes when the </w:t>
      </w:r>
      <w:r w:rsidR="003D0F06">
        <w:t>island</w:t>
      </w:r>
      <w:r w:rsidR="00441083">
        <w:t xml:space="preserve"> nodes </w:t>
      </w:r>
      <w:r>
        <w:t>serve no purpose in the graph.</w:t>
      </w:r>
    </w:p>
    <w:p w14:paraId="771F8C96" w14:textId="425740E1" w:rsidR="006924FF" w:rsidRDefault="006924FF" w:rsidP="006924FF">
      <w:pPr>
        <w:keepNext/>
      </w:pPr>
      <w:r>
        <w:rPr>
          <w:b/>
        </w:rPr>
        <w:t>Step 7</w:t>
      </w:r>
      <w:r>
        <w:t xml:space="preserve"> </w:t>
      </w:r>
      <w:r w:rsidR="005329FB">
        <w:t>-</w:t>
      </w:r>
      <w:r>
        <w:t xml:space="preserve"> Remove the check mark on the </w:t>
      </w:r>
      <w:r w:rsidR="00E0663D" w:rsidRPr="00E0663D">
        <w:t>'</w:t>
      </w:r>
      <w:r>
        <w:t>Graphviz</w:t>
      </w:r>
      <w:r w:rsidR="00E0663D" w:rsidRPr="00E0663D">
        <w:t>'</w:t>
      </w:r>
      <w:r>
        <w:t xml:space="preserve"> ribbon from the </w:t>
      </w:r>
      <w:r w:rsidR="00E0663D" w:rsidRPr="00E0663D">
        <w:t>'</w:t>
      </w:r>
      <w:r>
        <w:t>Nodes</w:t>
      </w:r>
      <w:r w:rsidR="00E0663D" w:rsidRPr="00E0663D">
        <w:t>'</w:t>
      </w:r>
      <w:r>
        <w:t xml:space="preserve"> </w:t>
      </w:r>
      <w:r w:rsidR="005329FB">
        <w:t>-</w:t>
      </w:r>
      <w:r>
        <w:t xml:space="preserve"> </w:t>
      </w:r>
      <w:r w:rsidR="00E0663D" w:rsidRPr="00E0663D">
        <w:t>'</w:t>
      </w:r>
      <w:r>
        <w:t>Without Edges</w:t>
      </w:r>
      <w:r w:rsidR="00E0663D" w:rsidRPr="00E0663D">
        <w:t>'</w:t>
      </w:r>
      <w:r>
        <w:t xml:space="preserve"> switch control. This means only include </w:t>
      </w:r>
      <w:r w:rsidR="008B2CEC">
        <w:t>nodes that</w:t>
      </w:r>
      <w:r>
        <w:t xml:space="preserve"> have an edge connection to another node. </w:t>
      </w:r>
    </w:p>
    <w:p w14:paraId="10613DAC" w14:textId="77777777" w:rsidR="003C1858" w:rsidRDefault="006924FF" w:rsidP="006924FF">
      <w:pPr>
        <w:jc w:val="center"/>
      </w:pPr>
      <w:r w:rsidRPr="00360F4C">
        <w:rPr>
          <w:noProof/>
          <w:lang w:eastAsia="en-US"/>
        </w:rPr>
        <mc:AlternateContent>
          <mc:Choice Requires="wps">
            <w:drawing>
              <wp:anchor distT="0" distB="0" distL="114300" distR="114300" simplePos="0" relativeHeight="251818496" behindDoc="0" locked="0" layoutInCell="1" allowOverlap="1" wp14:anchorId="10B04CC3" wp14:editId="7C8C6DA5">
                <wp:simplePos x="0" y="0"/>
                <wp:positionH relativeFrom="margin">
                  <wp:posOffset>2047874</wp:posOffset>
                </wp:positionH>
                <wp:positionV relativeFrom="paragraph">
                  <wp:posOffset>479424</wp:posOffset>
                </wp:positionV>
                <wp:extent cx="2314575" cy="257175"/>
                <wp:effectExtent l="0" t="0" r="28575" b="28575"/>
                <wp:wrapNone/>
                <wp:docPr id="6231" name="Rectangle 6231"/>
                <wp:cNvGraphicFramePr/>
                <a:graphic xmlns:a="http://schemas.openxmlformats.org/drawingml/2006/main">
                  <a:graphicData uri="http://schemas.microsoft.com/office/word/2010/wordprocessingShape">
                    <wps:wsp>
                      <wps:cNvSpPr/>
                      <wps:spPr>
                        <a:xfrm>
                          <a:off x="0" y="0"/>
                          <a:ext cx="23145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768CF" id="Rectangle 6231" o:spid="_x0000_s1026" style="position:absolute;margin-left:161.25pt;margin-top:37.75pt;width:182.25pt;height:20.2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" filled="f" strokecolor="red" strokeweight="1.5pt">
                <w10:wrap anchorx="margin"/>
              </v:rect>
            </w:pict>
          </mc:Fallback>
        </mc:AlternateContent>
      </w:r>
      <w:r w:rsidR="00AB0A7A">
        <w:rPr>
          <w:noProof/>
          <w:lang w:eastAsia="en-US"/>
        </w:rPr>
        <w:drawing>
          <wp:inline distT="0" distB="0" distL="0" distR="0" wp14:anchorId="2711B20D" wp14:editId="6CE85F2E">
            <wp:extent cx="2362200" cy="1885950"/>
            <wp:effectExtent l="0" t="0" r="0" b="0"/>
            <wp:docPr id="6441" name="Picture 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62200" cy="1885950"/>
                    </a:xfrm>
                    <a:prstGeom prst="rect">
                      <a:avLst/>
                    </a:prstGeom>
                  </pic:spPr>
                </pic:pic>
              </a:graphicData>
            </a:graphic>
          </wp:inline>
        </w:drawing>
      </w:r>
    </w:p>
    <w:p w14:paraId="7D87A79A" w14:textId="5B8A70EE" w:rsidR="003C1858" w:rsidRDefault="006924FF" w:rsidP="006924FF">
      <w:pPr>
        <w:keepNext/>
      </w:pPr>
      <w:r>
        <w:rPr>
          <w:b/>
        </w:rPr>
        <w:lastRenderedPageBreak/>
        <w:t>Step 8</w:t>
      </w:r>
      <w:r w:rsidR="003C1858">
        <w:t xml:space="preserve"> </w:t>
      </w:r>
      <w:r w:rsidR="005329FB">
        <w:t>-</w:t>
      </w:r>
      <w:r w:rsidR="003C1858">
        <w:t xml:space="preserve"> Press the </w:t>
      </w:r>
      <w:r w:rsidR="00550172">
        <w:t>"</w:t>
      </w:r>
      <w:r w:rsidR="008C14E9">
        <w:t>Refresh Graph</w:t>
      </w:r>
      <w:r w:rsidR="00550172">
        <w:t>"</w:t>
      </w:r>
      <w:r w:rsidR="003C1858">
        <w:t xml:space="preserve"> button. The graph should now appear as follows:</w:t>
      </w:r>
    </w:p>
    <w:p w14:paraId="5835C105" w14:textId="77777777" w:rsidR="003C1858" w:rsidRDefault="00AB0A7A" w:rsidP="006924FF">
      <w:pPr>
        <w:keepNext/>
        <w:jc w:val="center"/>
      </w:pPr>
      <w:r>
        <w:rPr>
          <w:noProof/>
          <w:lang w:eastAsia="en-US"/>
        </w:rPr>
        <w:drawing>
          <wp:inline distT="0" distB="0" distL="0" distR="0" wp14:anchorId="29986C56" wp14:editId="5780E633">
            <wp:extent cx="6400800" cy="2167890"/>
            <wp:effectExtent l="0" t="0" r="0" b="3810"/>
            <wp:docPr id="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6400800" cy="2167890"/>
                    </a:xfrm>
                    <a:prstGeom prst="rect">
                      <a:avLst/>
                    </a:prstGeom>
                  </pic:spPr>
                </pic:pic>
              </a:graphicData>
            </a:graphic>
          </wp:inline>
        </w:drawing>
      </w:r>
    </w:p>
    <w:p w14:paraId="213AC33F" w14:textId="41E561DB" w:rsidR="003D0F06" w:rsidRDefault="003D0F06" w:rsidP="003D0F06">
      <w:pPr>
        <w:keepNext/>
      </w:pPr>
      <w:r>
        <w:t xml:space="preserve">Notice that the </w:t>
      </w:r>
      <w:r w:rsidR="00550172">
        <w:t>"</w:t>
      </w:r>
      <w:r>
        <w:t>Friends</w:t>
      </w:r>
      <w:r w:rsidR="00550172">
        <w:t>"</w:t>
      </w:r>
      <w:r>
        <w:t xml:space="preserve"> cluster has disappeared along with the characters without a Spouse relationship.</w:t>
      </w:r>
      <w:r w:rsidR="00B2714C">
        <w:t xml:space="preserve"> That is because Graphviz does its own </w:t>
      </w:r>
      <w:r w:rsidR="009B2C00">
        <w:t>filtering and</w:t>
      </w:r>
      <w:r w:rsidR="00B2714C">
        <w:t xml:space="preserve"> will not draw a cluster that does not contain any nodes.</w:t>
      </w:r>
    </w:p>
    <w:p w14:paraId="666106F9" w14:textId="77777777" w:rsidR="008D5C0D" w:rsidRDefault="008D5C0D" w:rsidP="000D569D">
      <w:pPr>
        <w:keepNext/>
      </w:pPr>
    </w:p>
    <w:p w14:paraId="33557C6A" w14:textId="77777777" w:rsidR="00AF44C4" w:rsidRDefault="00AF44C4" w:rsidP="00AF44C4">
      <w:pPr>
        <w:pStyle w:val="Heading1"/>
        <w:pageBreakBefore/>
      </w:pPr>
      <w:bookmarkStart w:id="129" w:name="_Ref485563181"/>
      <w:bookmarkStart w:id="130" w:name="_Ref485563225"/>
      <w:bookmarkStart w:id="131" w:name="_Toc100494649"/>
      <w:r>
        <w:lastRenderedPageBreak/>
        <w:t>Publishing Graphs</w:t>
      </w:r>
      <w:bookmarkEnd w:id="129"/>
      <w:bookmarkEnd w:id="130"/>
      <w:bookmarkEnd w:id="131"/>
    </w:p>
    <w:p w14:paraId="7192AEF2" w14:textId="77777777" w:rsidR="00AF44C4" w:rsidRDefault="00AF44C4" w:rsidP="00AF44C4">
      <w:pPr>
        <w:keepNext/>
      </w:pPr>
      <w:r>
        <w:t>One of the powers of the Relationship Visualizer is that</w:t>
      </w:r>
      <w:r w:rsidR="009A179C">
        <w:t xml:space="preserve"> you can collect large amounts of data and let it and Graphviz determine how to graph it efficiently. Graphs with lots of data tend to grow large; much larger than can easily be viewed in Excel. You may also want to print them, and you will need a tool such as Adobe Acrobat </w:t>
      </w:r>
      <w:r w:rsidR="006924FF">
        <w:t>Reader that</w:t>
      </w:r>
      <w:r w:rsidR="009A179C">
        <w:t xml:space="preserve"> will provide the means to zoom in and out on the graph, and poster print the diagram using multiple sheets of paper.</w:t>
      </w:r>
    </w:p>
    <w:p w14:paraId="234E5BD9" w14:textId="77777777" w:rsidR="009A179C" w:rsidRDefault="009A179C" w:rsidP="00237677">
      <w:pPr>
        <w:pStyle w:val="Heading2"/>
      </w:pPr>
      <w:bookmarkStart w:id="132" w:name="_Toc100494650"/>
      <w:r>
        <w:t>Setting Output File Options</w:t>
      </w:r>
      <w:bookmarkEnd w:id="132"/>
    </w:p>
    <w:p w14:paraId="102656E5" w14:textId="2C388199" w:rsidR="00C93BB8" w:rsidRDefault="009A179C" w:rsidP="00AF44C4">
      <w:pPr>
        <w:keepNext/>
      </w:pPr>
      <w:r>
        <w:t xml:space="preserve">You must specify a directory where you want graph files written </w:t>
      </w:r>
      <w:proofErr w:type="gramStart"/>
      <w:r>
        <w:t>to, and</w:t>
      </w:r>
      <w:proofErr w:type="gramEnd"/>
      <w:r>
        <w:t xml:space="preserve"> provide a filename prefix for the file. </w:t>
      </w:r>
      <w:r w:rsidR="00C93BB8">
        <w:t xml:space="preserve">Select the </w:t>
      </w:r>
      <w:r w:rsidR="00E0663D" w:rsidRPr="00E0663D">
        <w:t>'</w:t>
      </w:r>
      <w:r w:rsidR="00C93BB8">
        <w:t>Get Directory</w:t>
      </w:r>
      <w:r w:rsidR="00E0663D" w:rsidRPr="00E0663D">
        <w:t>'</w:t>
      </w:r>
      <w:r w:rsidR="00C93BB8">
        <w:t xml:space="preserve"> button </w:t>
      </w:r>
      <w:r w:rsidR="000C3835">
        <w:t>on</w:t>
      </w:r>
      <w:r w:rsidR="00C93BB8">
        <w:t xml:space="preserve"> the </w:t>
      </w:r>
      <w:r w:rsidR="00E0663D" w:rsidRPr="00E0663D">
        <w:t>'</w:t>
      </w:r>
      <w:r w:rsidR="00C93BB8">
        <w:t>Graphviz</w:t>
      </w:r>
      <w:r w:rsidR="00E0663D" w:rsidRPr="00E0663D">
        <w:t>'</w:t>
      </w:r>
      <w:r w:rsidR="00C93BB8">
        <w:t xml:space="preserve"> ribbon tab</w:t>
      </w:r>
      <w:r>
        <w:t xml:space="preserve"> to bring up the Microsoft Windows </w:t>
      </w:r>
      <w:r w:rsidR="00C93BB8">
        <w:t>directory-picking</w:t>
      </w:r>
      <w:r>
        <w:t xml:space="preserve"> dialog. </w:t>
      </w:r>
    </w:p>
    <w:p w14:paraId="29E05879" w14:textId="77777777" w:rsidR="00C93BB8" w:rsidRPr="00237677" w:rsidRDefault="00C93BB8" w:rsidP="00C93BB8">
      <w:pPr>
        <w:jc w:val="center"/>
      </w:pPr>
      <w:r w:rsidRPr="00360F4C">
        <w:rPr>
          <w:noProof/>
          <w:lang w:eastAsia="en-US"/>
        </w:rPr>
        <mc:AlternateContent>
          <mc:Choice Requires="wps">
            <w:drawing>
              <wp:anchor distT="0" distB="0" distL="114300" distR="114300" simplePos="0" relativeHeight="251966976" behindDoc="0" locked="0" layoutInCell="1" allowOverlap="1" wp14:anchorId="070C0CE5" wp14:editId="2E72FA36">
                <wp:simplePos x="0" y="0"/>
                <wp:positionH relativeFrom="margin">
                  <wp:posOffset>2552700</wp:posOffset>
                </wp:positionH>
                <wp:positionV relativeFrom="paragraph">
                  <wp:posOffset>198120</wp:posOffset>
                </wp:positionV>
                <wp:extent cx="647700" cy="170597"/>
                <wp:effectExtent l="0" t="0" r="19050" b="20320"/>
                <wp:wrapNone/>
                <wp:docPr id="6500" name="Rectangle 6500"/>
                <wp:cNvGraphicFramePr/>
                <a:graphic xmlns:a="http://schemas.openxmlformats.org/drawingml/2006/main">
                  <a:graphicData uri="http://schemas.microsoft.com/office/word/2010/wordprocessingShape">
                    <wps:wsp>
                      <wps:cNvSpPr/>
                      <wps:spPr>
                        <a:xfrm>
                          <a:off x="0" y="0"/>
                          <a:ext cx="64770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DCF67" id="Rectangle 6500" o:spid="_x0000_s1026" style="position:absolute;margin-left:201pt;margin-top:15.6pt;width:51pt;height:13.45pt;z-index:2519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" filled="f" strokecolor="red" strokeweight="1.5pt">
                <w10:wrap anchorx="margin"/>
              </v:rect>
            </w:pict>
          </mc:Fallback>
        </mc:AlternateContent>
      </w:r>
      <w:r w:rsidR="00D42F47">
        <w:rPr>
          <w:noProof/>
          <w:lang w:eastAsia="en-US"/>
        </w:rPr>
        <w:drawing>
          <wp:inline distT="0" distB="0" distL="0" distR="0" wp14:anchorId="577A8DE9" wp14:editId="375BCFF6">
            <wp:extent cx="6400800" cy="682625"/>
            <wp:effectExtent l="57150" t="57150" r="95250" b="98425"/>
            <wp:docPr id="6445" name="Picture 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00800" cy="6826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EAEE629" w14:textId="5C539BBD" w:rsidR="009A179C" w:rsidRDefault="009A179C" w:rsidP="00AF44C4">
      <w:pPr>
        <w:keepNext/>
      </w:pPr>
      <w:r>
        <w:t xml:space="preserve">Choose a directory, press OK, and the directory path </w:t>
      </w:r>
      <w:r w:rsidR="00C93BB8">
        <w:t>is</w:t>
      </w:r>
      <w:r>
        <w:t xml:space="preserve"> transferred to the Output Directory </w:t>
      </w:r>
      <w:r w:rsidR="00C93BB8">
        <w:t xml:space="preserve">label beneath the </w:t>
      </w:r>
      <w:r w:rsidR="00E0663D" w:rsidRPr="00E0663D">
        <w:t>'</w:t>
      </w:r>
      <w:r w:rsidR="00C93BB8">
        <w:t>Get Directory</w:t>
      </w:r>
      <w:r w:rsidR="00E0663D" w:rsidRPr="00E0663D">
        <w:t>'</w:t>
      </w:r>
      <w:r w:rsidR="00C93BB8">
        <w:t xml:space="preserve"> button</w:t>
      </w:r>
      <w:r>
        <w:t>.</w:t>
      </w:r>
      <w:r w:rsidR="00C93BB8">
        <w:t xml:space="preserve"> At this point, the </w:t>
      </w:r>
      <w:r w:rsidR="00E0663D" w:rsidRPr="00E0663D">
        <w:t>'</w:t>
      </w:r>
      <w:r w:rsidR="00C93BB8">
        <w:t>Graph to File</w:t>
      </w:r>
      <w:r w:rsidR="00E0663D" w:rsidRPr="00E0663D">
        <w:t>'</w:t>
      </w:r>
      <w:r w:rsidR="00C93BB8">
        <w:t xml:space="preserve"> button is enabled. </w:t>
      </w:r>
    </w:p>
    <w:p w14:paraId="36C08252" w14:textId="77777777" w:rsidR="00C93BB8" w:rsidRDefault="00C93BB8" w:rsidP="00AF44C4">
      <w:pPr>
        <w:keepNext/>
      </w:pPr>
      <w:r w:rsidRPr="00360F4C">
        <w:rPr>
          <w:noProof/>
          <w:lang w:eastAsia="en-US"/>
        </w:rPr>
        <mc:AlternateContent>
          <mc:Choice Requires="wps">
            <w:drawing>
              <wp:anchor distT="0" distB="0" distL="114300" distR="114300" simplePos="0" relativeHeight="251969024" behindDoc="0" locked="0" layoutInCell="1" allowOverlap="1" wp14:anchorId="734A1D05" wp14:editId="2398BAD6">
                <wp:simplePos x="0" y="0"/>
                <wp:positionH relativeFrom="margin">
                  <wp:posOffset>2514600</wp:posOffset>
                </wp:positionH>
                <wp:positionV relativeFrom="paragraph">
                  <wp:posOffset>232410</wp:posOffset>
                </wp:positionV>
                <wp:extent cx="788670" cy="152400"/>
                <wp:effectExtent l="0" t="0" r="11430" b="19050"/>
                <wp:wrapNone/>
                <wp:docPr id="6503" name="Rectangle 6503"/>
                <wp:cNvGraphicFramePr/>
                <a:graphic xmlns:a="http://schemas.openxmlformats.org/drawingml/2006/main">
                  <a:graphicData uri="http://schemas.microsoft.com/office/word/2010/wordprocessingShape">
                    <wps:wsp>
                      <wps:cNvSpPr/>
                      <wps:spPr>
                        <a:xfrm>
                          <a:off x="0" y="0"/>
                          <a:ext cx="78867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044EA" id="Rectangle 6503" o:spid="_x0000_s1026" style="position:absolute;margin-left:198pt;margin-top:18.3pt;width:62.1pt;height:12pt;z-index:2519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" filled="f" strokecolor="red" strokeweight="1.5pt">
                <w10:wrap anchorx="margin"/>
              </v:rect>
            </w:pict>
          </mc:Fallback>
        </mc:AlternateContent>
      </w:r>
      <w:r w:rsidR="00D42F47">
        <w:rPr>
          <w:noProof/>
          <w:lang w:eastAsia="en-US"/>
        </w:rPr>
        <w:drawing>
          <wp:inline distT="0" distB="0" distL="0" distR="0" wp14:anchorId="5873DE95" wp14:editId="61AE62ED">
            <wp:extent cx="6400800" cy="683260"/>
            <wp:effectExtent l="57150" t="57150" r="95250" b="97790"/>
            <wp:docPr id="6447" name="Picture 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00800" cy="6832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2544BF3" w14:textId="7E199A94" w:rsidR="00C93BB8" w:rsidRDefault="009A179C" w:rsidP="00AF44C4">
      <w:pPr>
        <w:keepNext/>
      </w:pPr>
      <w:r>
        <w:t xml:space="preserve">Next, specify a File Name Prefix. This is a </w:t>
      </w:r>
      <w:r w:rsidR="00C93BB8">
        <w:t>value that</w:t>
      </w:r>
      <w:r>
        <w:t xml:space="preserve"> the filename will begin with. </w:t>
      </w:r>
    </w:p>
    <w:p w14:paraId="46F259AE" w14:textId="7A8EC354" w:rsidR="00C93BB8" w:rsidRDefault="00C93BB8" w:rsidP="00AF44C4">
      <w:pPr>
        <w:keepNext/>
      </w:pPr>
      <w:r w:rsidRPr="00360F4C">
        <w:rPr>
          <w:noProof/>
          <w:lang w:eastAsia="en-US"/>
        </w:rPr>
        <mc:AlternateContent>
          <mc:Choice Requires="wps">
            <w:drawing>
              <wp:anchor distT="0" distB="0" distL="114300" distR="114300" simplePos="0" relativeHeight="251971072" behindDoc="0" locked="0" layoutInCell="1" allowOverlap="1" wp14:anchorId="4E8F6DE3" wp14:editId="51E86A32">
                <wp:simplePos x="0" y="0"/>
                <wp:positionH relativeFrom="margin">
                  <wp:posOffset>2580640</wp:posOffset>
                </wp:positionH>
                <wp:positionV relativeFrom="paragraph">
                  <wp:posOffset>356235</wp:posOffset>
                </wp:positionV>
                <wp:extent cx="447675" cy="152400"/>
                <wp:effectExtent l="0" t="0" r="28575" b="19050"/>
                <wp:wrapNone/>
                <wp:docPr id="6505" name="Rectangle 6505"/>
                <wp:cNvGraphicFramePr/>
                <a:graphic xmlns:a="http://schemas.openxmlformats.org/drawingml/2006/main">
                  <a:graphicData uri="http://schemas.microsoft.com/office/word/2010/wordprocessingShape">
                    <wps:wsp>
                      <wps:cNvSpPr/>
                      <wps:spPr>
                        <a:xfrm>
                          <a:off x="0" y="0"/>
                          <a:ext cx="4476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25E59" id="Rectangle 6505" o:spid="_x0000_s1026" style="position:absolute;margin-left:203.2pt;margin-top:28.05pt;width:35.25pt;height:12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" filled="f" strokecolor="red" strokeweight="1.5pt">
                <w10:wrap anchorx="margin"/>
              </v:rect>
            </w:pict>
          </mc:Fallback>
        </mc:AlternateContent>
      </w:r>
      <w:r w:rsidR="00D42F47">
        <w:rPr>
          <w:noProof/>
          <w:lang w:eastAsia="en-US"/>
        </w:rPr>
        <w:drawing>
          <wp:inline distT="0" distB="0" distL="0" distR="0" wp14:anchorId="56762E01" wp14:editId="0B126289">
            <wp:extent cx="6400800" cy="694690"/>
            <wp:effectExtent l="57150" t="57150" r="95250" b="86360"/>
            <wp:docPr id="6448" name="Picture 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400800" cy="6946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A674F16" w14:textId="0F587CAA" w:rsidR="009A179C" w:rsidRDefault="009A179C" w:rsidP="00AF44C4">
      <w:pPr>
        <w:keepNext/>
      </w:pPr>
      <w:r>
        <w:t xml:space="preserve">The </w:t>
      </w:r>
      <w:r w:rsidR="00A73FCC">
        <w:t xml:space="preserve">heading </w:t>
      </w:r>
      <w:r>
        <w:t xml:space="preserve">value of the </w:t>
      </w:r>
      <w:r w:rsidR="008B7350">
        <w:t>view column</w:t>
      </w:r>
      <w:r w:rsidR="00A73FCC">
        <w:t xml:space="preserve"> used to control which styles were included in the diagram</w:t>
      </w:r>
      <w:r w:rsidR="008B7350">
        <w:t xml:space="preserve"> will be appended to the prefix as part of the file name. In this </w:t>
      </w:r>
      <w:r w:rsidR="000C3835">
        <w:t>example,</w:t>
      </w:r>
      <w:r w:rsidR="008B7350">
        <w:t xml:space="preserve"> we will continue to work with the </w:t>
      </w:r>
      <w:r w:rsidR="00E0663D" w:rsidRPr="00E0663D">
        <w:t>'</w:t>
      </w:r>
      <w:r w:rsidR="008B7350">
        <w:t>Spouses</w:t>
      </w:r>
      <w:r w:rsidR="00E0663D" w:rsidRPr="00E0663D">
        <w:t>'</w:t>
      </w:r>
      <w:r w:rsidR="008B7350">
        <w:t xml:space="preserve"> view.</w:t>
      </w:r>
    </w:p>
    <w:p w14:paraId="4851E7E4" w14:textId="77777777" w:rsidR="00D42F47" w:rsidRDefault="008B7350" w:rsidP="00AF44C4">
      <w:pPr>
        <w:keepNext/>
      </w:pPr>
      <w:r w:rsidRPr="00360F4C">
        <w:rPr>
          <w:noProof/>
          <w:lang w:eastAsia="en-US"/>
        </w:rPr>
        <mc:AlternateContent>
          <mc:Choice Requires="wps">
            <w:drawing>
              <wp:anchor distT="0" distB="0" distL="114300" distR="114300" simplePos="0" relativeHeight="251977216" behindDoc="0" locked="0" layoutInCell="1" allowOverlap="1" wp14:anchorId="549B9763" wp14:editId="343BB9ED">
                <wp:simplePos x="0" y="0"/>
                <wp:positionH relativeFrom="margin">
                  <wp:posOffset>2571115</wp:posOffset>
                </wp:positionH>
                <wp:positionV relativeFrom="paragraph">
                  <wp:posOffset>478790</wp:posOffset>
                </wp:positionV>
                <wp:extent cx="627797" cy="150126"/>
                <wp:effectExtent l="0" t="0" r="20320" b="21590"/>
                <wp:wrapNone/>
                <wp:docPr id="6510" name="Rectangle 6510"/>
                <wp:cNvGraphicFramePr/>
                <a:graphic xmlns:a="http://schemas.openxmlformats.org/drawingml/2006/main">
                  <a:graphicData uri="http://schemas.microsoft.com/office/word/2010/wordprocessingShape">
                    <wps:wsp>
                      <wps:cNvSpPr/>
                      <wps:spPr>
                        <a:xfrm>
                          <a:off x="0" y="0"/>
                          <a:ext cx="627797" cy="1501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8A14F" id="Rectangle 6510" o:spid="_x0000_s1026" style="position:absolute;margin-left:202.45pt;margin-top:37.7pt;width:49.45pt;height:11.8pt;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" filled="f" strokecolor="red" strokeweight="1.5pt">
                <w10:wrap anchorx="margin"/>
              </v:rect>
            </w:pict>
          </mc:Fallback>
        </mc:AlternateContent>
      </w:r>
      <w:r w:rsidR="00D42F47">
        <w:rPr>
          <w:noProof/>
          <w:lang w:eastAsia="en-US"/>
        </w:rPr>
        <w:drawing>
          <wp:inline distT="0" distB="0" distL="0" distR="0" wp14:anchorId="0485A1C6" wp14:editId="001EF3D5">
            <wp:extent cx="6400800" cy="694690"/>
            <wp:effectExtent l="57150" t="57150" r="95250" b="86360"/>
            <wp:docPr id="6458" name="Picture 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400800" cy="6946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B2714C">
        <w:t>T</w:t>
      </w:r>
      <w:r w:rsidR="00A73FCC">
        <w:t xml:space="preserve">wo additional switches can append a date and time to the filename, and the graph options </w:t>
      </w:r>
      <w:r w:rsidR="00B2714C">
        <w:t xml:space="preserve">used </w:t>
      </w:r>
      <w:r w:rsidR="00A73FCC">
        <w:t xml:space="preserve">(layout engine and spline setting) to create the graph. Timestamps on the filename help ensure file </w:t>
      </w:r>
      <w:r w:rsidR="00B2714C">
        <w:t>creation occurs</w:t>
      </w:r>
      <w:r w:rsidR="00A73FCC">
        <w:t xml:space="preserve"> when you are refining the graphs since Graphviz cannot generate a new file if a file by the same name is </w:t>
      </w:r>
      <w:r w:rsidR="00A73FCC">
        <w:lastRenderedPageBreak/>
        <w:t xml:space="preserve">open in another tool, such as Acrobat reader. Recording graph options in the file name allows you to try different layout engines and spline settings top find the combination </w:t>
      </w:r>
      <w:r w:rsidR="00B2714C">
        <w:t>that</w:t>
      </w:r>
      <w:r w:rsidR="00A73FCC">
        <w:t xml:space="preserve"> produces the </w:t>
      </w:r>
      <w:r w:rsidR="00B2714C">
        <w:t>best-looking</w:t>
      </w:r>
      <w:r w:rsidR="00A73FCC">
        <w:t xml:space="preserve"> graph. </w:t>
      </w:r>
    </w:p>
    <w:p w14:paraId="7BA6D883" w14:textId="77777777" w:rsidR="00A73FCC" w:rsidRDefault="00A73FCC" w:rsidP="00AF44C4">
      <w:pPr>
        <w:keepNext/>
      </w:pPr>
      <w:r>
        <w:t>Having this information in the filename is a handy way to recall which settings to use once you have made your decision.</w:t>
      </w:r>
    </w:p>
    <w:p w14:paraId="4ACD20C3" w14:textId="77777777" w:rsidR="008B7350" w:rsidRDefault="008B7350" w:rsidP="00AF44C4">
      <w:pPr>
        <w:keepNext/>
      </w:pPr>
      <w:r w:rsidRPr="00360F4C">
        <w:rPr>
          <w:noProof/>
          <w:lang w:eastAsia="en-US"/>
        </w:rPr>
        <mc:AlternateContent>
          <mc:Choice Requires="wps">
            <w:drawing>
              <wp:anchor distT="0" distB="0" distL="114300" distR="114300" simplePos="0" relativeHeight="251973120" behindDoc="0" locked="0" layoutInCell="1" allowOverlap="1" wp14:anchorId="1574E9B3" wp14:editId="2B806179">
                <wp:simplePos x="0" y="0"/>
                <wp:positionH relativeFrom="margin">
                  <wp:posOffset>28575</wp:posOffset>
                </wp:positionH>
                <wp:positionV relativeFrom="paragraph">
                  <wp:posOffset>728979</wp:posOffset>
                </wp:positionV>
                <wp:extent cx="2333625" cy="466725"/>
                <wp:effectExtent l="0" t="0" r="28575" b="28575"/>
                <wp:wrapNone/>
                <wp:docPr id="6507" name="Rectangle 6507"/>
                <wp:cNvGraphicFramePr/>
                <a:graphic xmlns:a="http://schemas.openxmlformats.org/drawingml/2006/main">
                  <a:graphicData uri="http://schemas.microsoft.com/office/word/2010/wordprocessingShape">
                    <wps:wsp>
                      <wps:cNvSpPr/>
                      <wps:spPr>
                        <a:xfrm>
                          <a:off x="0" y="0"/>
                          <a:ext cx="2333625"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1643D" id="Rectangle 6507" o:spid="_x0000_s1026" style="position:absolute;margin-left:2.25pt;margin-top:57.4pt;width:183.75pt;height:36.75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" filled="f" strokecolor="red" strokeweight="1.5pt">
                <w10:wrap anchorx="margin"/>
              </v:rect>
            </w:pict>
          </mc:Fallback>
        </mc:AlternateContent>
      </w:r>
      <w:r w:rsidR="00515AFE">
        <w:rPr>
          <w:noProof/>
          <w:lang w:eastAsia="en-US"/>
        </w:rPr>
        <w:drawing>
          <wp:inline distT="0" distB="0" distL="0" distR="0" wp14:anchorId="58DBE6C1" wp14:editId="07306424">
            <wp:extent cx="2409825" cy="1276350"/>
            <wp:effectExtent l="0" t="0" r="9525" b="0"/>
            <wp:docPr id="6463" name="Picture 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09825" cy="1276350"/>
                    </a:xfrm>
                    <a:prstGeom prst="rect">
                      <a:avLst/>
                    </a:prstGeom>
                  </pic:spPr>
                </pic:pic>
              </a:graphicData>
            </a:graphic>
          </wp:inline>
        </w:drawing>
      </w:r>
    </w:p>
    <w:p w14:paraId="3A6EA664" w14:textId="77777777" w:rsidR="00A73FCC" w:rsidRDefault="00A73FCC" w:rsidP="00D93067">
      <w:r>
        <w:t xml:space="preserve">In this </w:t>
      </w:r>
      <w:r w:rsidR="000C3835">
        <w:t>example,</w:t>
      </w:r>
      <w:r>
        <w:t xml:space="preserve"> all the options have been enabled.</w:t>
      </w:r>
    </w:p>
    <w:p w14:paraId="41F22418" w14:textId="77777777" w:rsidR="008B7350" w:rsidRDefault="008B7350" w:rsidP="008B7350">
      <w:pPr>
        <w:pStyle w:val="Heading2"/>
        <w:keepNext/>
      </w:pPr>
      <w:bookmarkStart w:id="133" w:name="_Toc100494651"/>
      <w:r>
        <w:t>Specifying the Output File Format</w:t>
      </w:r>
      <w:bookmarkEnd w:id="133"/>
    </w:p>
    <w:p w14:paraId="015F776D" w14:textId="3D774781" w:rsidR="008B7350" w:rsidRDefault="008B7350" w:rsidP="008B7350">
      <w:pPr>
        <w:keepNext/>
      </w:pPr>
      <w:r>
        <w:t xml:space="preserve">Graphviz provides numerous file formats that the diagrams can be written as, such as </w:t>
      </w:r>
      <w:r w:rsidRPr="00237677">
        <w:rPr>
          <w:b/>
        </w:rPr>
        <w:t>gif</w:t>
      </w:r>
      <w:r>
        <w:t xml:space="preserve">, </w:t>
      </w:r>
      <w:r w:rsidRPr="00237677">
        <w:rPr>
          <w:b/>
        </w:rPr>
        <w:t>jpeg</w:t>
      </w:r>
      <w:r>
        <w:t xml:space="preserve">, </w:t>
      </w:r>
      <w:r w:rsidRPr="00237677">
        <w:rPr>
          <w:b/>
        </w:rPr>
        <w:t>pdf</w:t>
      </w:r>
      <w:r>
        <w:t xml:space="preserve">, or </w:t>
      </w:r>
      <w:r w:rsidRPr="00237677">
        <w:rPr>
          <w:b/>
        </w:rPr>
        <w:t>tiff</w:t>
      </w:r>
      <w:r>
        <w:t xml:space="preserve">. The Relationship Visualizer provides the most commonly used file formats in the </w:t>
      </w:r>
      <w:r w:rsidR="00E0663D" w:rsidRPr="00E0663D">
        <w:t>'</w:t>
      </w:r>
      <w:r>
        <w:t>File Format</w:t>
      </w:r>
      <w:r w:rsidR="00E0663D" w:rsidRPr="00E0663D">
        <w:t>'</w:t>
      </w:r>
      <w:r>
        <w:t xml:space="preserve"> dropdown list. </w:t>
      </w:r>
    </w:p>
    <w:p w14:paraId="467547BF" w14:textId="77777777" w:rsidR="008B7350" w:rsidRPr="00237677" w:rsidRDefault="008B7350" w:rsidP="008B7350">
      <w:pPr>
        <w:jc w:val="center"/>
      </w:pPr>
      <w:r w:rsidRPr="00360F4C">
        <w:rPr>
          <w:noProof/>
          <w:lang w:eastAsia="en-US"/>
        </w:rPr>
        <mc:AlternateContent>
          <mc:Choice Requires="wps">
            <w:drawing>
              <wp:anchor distT="0" distB="0" distL="114300" distR="114300" simplePos="0" relativeHeight="251975168" behindDoc="0" locked="0" layoutInCell="1" allowOverlap="1" wp14:anchorId="667E6D60" wp14:editId="721A7CBD">
                <wp:simplePos x="0" y="0"/>
                <wp:positionH relativeFrom="margin">
                  <wp:posOffset>3942715</wp:posOffset>
                </wp:positionH>
                <wp:positionV relativeFrom="paragraph">
                  <wp:posOffset>307340</wp:posOffset>
                </wp:positionV>
                <wp:extent cx="390525" cy="219075"/>
                <wp:effectExtent l="0" t="0" r="28575" b="28575"/>
                <wp:wrapNone/>
                <wp:docPr id="6191" name="Rectangle 6191"/>
                <wp:cNvGraphicFramePr/>
                <a:graphic xmlns:a="http://schemas.openxmlformats.org/drawingml/2006/main">
                  <a:graphicData uri="http://schemas.microsoft.com/office/word/2010/wordprocessingShape">
                    <wps:wsp>
                      <wps:cNvSpPr/>
                      <wps:spPr>
                        <a:xfrm>
                          <a:off x="0" y="0"/>
                          <a:ext cx="3905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3391" id="Rectangle 6191" o:spid="_x0000_s1026" style="position:absolute;margin-left:310.45pt;margin-top:24.2pt;width:30.75pt;height:17.25pt;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" filled="f" strokecolor="red" strokeweight="1.5pt">
                <w10:wrap anchorx="margin"/>
              </v:rect>
            </w:pict>
          </mc:Fallback>
        </mc:AlternateContent>
      </w:r>
      <w:r w:rsidR="00515AFE">
        <w:rPr>
          <w:noProof/>
          <w:lang w:eastAsia="en-US"/>
        </w:rPr>
        <w:drawing>
          <wp:inline distT="0" distB="0" distL="0" distR="0" wp14:anchorId="26352B2A" wp14:editId="49312996">
            <wp:extent cx="2495550" cy="914400"/>
            <wp:effectExtent l="57150" t="57150" r="95250" b="95250"/>
            <wp:docPr id="6467" name="Picture 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95550" cy="9144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C4E383E" w14:textId="5C514EF7" w:rsidR="00A73FCC" w:rsidRDefault="00237677" w:rsidP="00D93067">
      <w:pPr>
        <w:pStyle w:val="Heading2"/>
      </w:pPr>
      <w:bookmarkStart w:id="134" w:name="_Toc100494652"/>
      <w:r>
        <w:t>Graph to File</w:t>
      </w:r>
      <w:r w:rsidR="00D161AF">
        <w:t xml:space="preserve"> / All Views to File</w:t>
      </w:r>
      <w:bookmarkEnd w:id="134"/>
    </w:p>
    <w:p w14:paraId="7FD056E5" w14:textId="09522574" w:rsidR="00237677" w:rsidRDefault="00D161AF" w:rsidP="00C95201">
      <w:r>
        <w:rPr>
          <w:noProof/>
          <w:lang w:eastAsia="en-US"/>
        </w:rPr>
        <w:drawing>
          <wp:anchor distT="0" distB="0" distL="114300" distR="114300" simplePos="0" relativeHeight="252111360" behindDoc="0" locked="0" layoutInCell="1" allowOverlap="1" wp14:anchorId="710BEEA0" wp14:editId="0CF2E508">
            <wp:simplePos x="0" y="0"/>
            <wp:positionH relativeFrom="column">
              <wp:posOffset>0</wp:posOffset>
            </wp:positionH>
            <wp:positionV relativeFrom="paragraph">
              <wp:posOffset>-2540</wp:posOffset>
            </wp:positionV>
            <wp:extent cx="504825" cy="800100"/>
            <wp:effectExtent l="38100" t="38100" r="92075" b="88900"/>
            <wp:wrapSquare wrapText="bothSides"/>
            <wp:docPr id="6393" name="Picture 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504825" cy="800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237677">
        <w:t xml:space="preserve">Press the </w:t>
      </w:r>
      <w:r w:rsidR="00550172">
        <w:t>"</w:t>
      </w:r>
      <w:r w:rsidR="00237677">
        <w:t>Graph to File</w:t>
      </w:r>
      <w:r w:rsidR="00550172">
        <w:t>"</w:t>
      </w:r>
      <w:r w:rsidR="00237677">
        <w:t xml:space="preserve"> button. A graph is generated in the same fashion as when </w:t>
      </w:r>
      <w:r w:rsidR="00550172">
        <w:t>"</w:t>
      </w:r>
      <w:r w:rsidR="008C14E9">
        <w:t>Refresh Graph</w:t>
      </w:r>
      <w:r w:rsidR="00550172">
        <w:t>"</w:t>
      </w:r>
      <w:r w:rsidR="00237677">
        <w:t xml:space="preserve"> was press, but the focus will remain on whatever worksheet was active when the button was pressed (the </w:t>
      </w:r>
      <w:r w:rsidR="00E0663D" w:rsidRPr="00E0663D">
        <w:t>'</w:t>
      </w:r>
      <w:r w:rsidR="00237677">
        <w:t>data</w:t>
      </w:r>
      <w:r w:rsidR="00E0663D" w:rsidRPr="00E0663D">
        <w:t>'</w:t>
      </w:r>
      <w:r w:rsidR="00237677">
        <w:t xml:space="preserve">, </w:t>
      </w:r>
      <w:r w:rsidR="00E0663D" w:rsidRPr="00E0663D">
        <w:t>'</w:t>
      </w:r>
      <w:r w:rsidR="00237677">
        <w:t>styles</w:t>
      </w:r>
      <w:r w:rsidR="00E0663D" w:rsidRPr="00E0663D">
        <w:t>'</w:t>
      </w:r>
      <w:r w:rsidR="00237677">
        <w:t xml:space="preserve">, and </w:t>
      </w:r>
      <w:r w:rsidR="00E0663D" w:rsidRPr="00E0663D">
        <w:t>'</w:t>
      </w:r>
      <w:r w:rsidR="00237677">
        <w:t>settings</w:t>
      </w:r>
      <w:r w:rsidR="00E0663D" w:rsidRPr="00E0663D">
        <w:t>'</w:t>
      </w:r>
      <w:r w:rsidR="00237677">
        <w:t xml:space="preserve"> worksheets all provide this button). You will receive a </w:t>
      </w:r>
      <w:r w:rsidR="008B7350">
        <w:t xml:space="preserve">message </w:t>
      </w:r>
      <w:r w:rsidR="00C95201">
        <w:t xml:space="preserve">down in the status bar </w:t>
      </w:r>
      <w:r w:rsidR="008B7350">
        <w:t>that</w:t>
      </w:r>
      <w:r w:rsidR="00237677">
        <w:t xml:space="preserve"> will tell you what the filename is, and whe</w:t>
      </w:r>
      <w:r w:rsidR="00C95201">
        <w:t>re the file is located.</w:t>
      </w:r>
    </w:p>
    <w:p w14:paraId="2CC62A17" w14:textId="77777777" w:rsidR="00D161AF" w:rsidRDefault="00D161AF" w:rsidP="00C95201"/>
    <w:p w14:paraId="553309B6" w14:textId="239175E8" w:rsidR="00515AFE" w:rsidRDefault="00D161AF" w:rsidP="00C95201">
      <w:r>
        <w:rPr>
          <w:noProof/>
          <w:lang w:eastAsia="en-US"/>
        </w:rPr>
        <w:drawing>
          <wp:anchor distT="0" distB="0" distL="114300" distR="114300" simplePos="0" relativeHeight="252112384" behindDoc="0" locked="0" layoutInCell="1" allowOverlap="1" wp14:anchorId="446C614F" wp14:editId="2F4C61A3">
            <wp:simplePos x="0" y="0"/>
            <wp:positionH relativeFrom="column">
              <wp:posOffset>12700</wp:posOffset>
            </wp:positionH>
            <wp:positionV relativeFrom="paragraph">
              <wp:posOffset>5080</wp:posOffset>
            </wp:positionV>
            <wp:extent cx="609600" cy="733425"/>
            <wp:effectExtent l="38100" t="38100" r="88900" b="92075"/>
            <wp:wrapSquare wrapText="bothSides"/>
            <wp:docPr id="6394" name="Picture 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609600" cy="733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24749C">
        <w:t xml:space="preserve">You may also choose to have one file per view created by selecting the </w:t>
      </w:r>
      <w:r w:rsidR="005329FB" w:rsidRPr="005329FB">
        <w:t>"</w:t>
      </w:r>
      <w:r w:rsidR="0024749C">
        <w:t>All Views to File</w:t>
      </w:r>
      <w:r w:rsidR="005329FB" w:rsidRPr="005329FB">
        <w:t>"</w:t>
      </w:r>
      <w:r w:rsidR="0024749C">
        <w:t xml:space="preserve"> button. The list of views will be iterated</w:t>
      </w:r>
      <w:r>
        <w:t xml:space="preserve"> in a loop</w:t>
      </w:r>
      <w:r w:rsidR="0024749C">
        <w:t>, and a file will be published based on the yes/no switches specified for that view. The View Name will be appended to the file prefix allowing you to tell the graphs apart.</w:t>
      </w:r>
    </w:p>
    <w:p w14:paraId="22086BDA" w14:textId="77777777" w:rsidR="00C630D2" w:rsidRDefault="00C630D2" w:rsidP="003801AC">
      <w:pPr>
        <w:pStyle w:val="Heading2"/>
        <w:keepNext/>
      </w:pPr>
      <w:bookmarkStart w:id="135" w:name="_Toc100494653"/>
      <w:r>
        <w:lastRenderedPageBreak/>
        <w:t>View the File</w:t>
      </w:r>
      <w:bookmarkEnd w:id="135"/>
    </w:p>
    <w:p w14:paraId="381E50C7" w14:textId="77777777" w:rsidR="00C630D2" w:rsidRDefault="00C630D2" w:rsidP="003801AC">
      <w:pPr>
        <w:keepNext/>
      </w:pPr>
      <w:r>
        <w:t>Bring up Windows Explorer and find your file.</w:t>
      </w:r>
    </w:p>
    <w:p w14:paraId="7E0DC02D" w14:textId="77777777" w:rsidR="00C630D2" w:rsidRDefault="00515AFE" w:rsidP="008B7350">
      <w:r>
        <w:rPr>
          <w:noProof/>
          <w:lang w:eastAsia="en-US"/>
        </w:rPr>
        <w:drawing>
          <wp:inline distT="0" distB="0" distL="0" distR="0" wp14:anchorId="3E0943D0" wp14:editId="3D76874C">
            <wp:extent cx="6400800" cy="3044825"/>
            <wp:effectExtent l="57150" t="57150" r="95250" b="98425"/>
            <wp:docPr id="6484" name="Picture 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400800" cy="3044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0926F0A" w14:textId="7EB2650C" w:rsidR="00C630D2" w:rsidRDefault="00C630D2" w:rsidP="008B7350">
      <w:r>
        <w:t xml:space="preserve">Launch the file, and see it displayed. In this </w:t>
      </w:r>
      <w:r w:rsidR="00B2714C">
        <w:t>example,</w:t>
      </w:r>
      <w:r>
        <w:t xml:space="preserve"> the graph </w:t>
      </w:r>
      <w:r w:rsidR="00B2714C">
        <w:t xml:space="preserve">is </w:t>
      </w:r>
      <w:r>
        <w:t>a PDF file. Adobe Acrobat Reader</w:t>
      </w:r>
      <w:r w:rsidR="00B2714C">
        <w:t xml:space="preserve"> will display the file</w:t>
      </w:r>
      <w:r>
        <w:t xml:space="preserve">, and </w:t>
      </w:r>
      <w:r w:rsidR="00B2714C">
        <w:t>Acrobat Reader</w:t>
      </w:r>
      <w:r w:rsidR="00E0663D" w:rsidRPr="00E0663D">
        <w:t>'</w:t>
      </w:r>
      <w:r w:rsidR="00B2714C">
        <w:t>s entire</w:t>
      </w:r>
      <w:r>
        <w:t xml:space="preserve"> zoom, print, and annotation capabilities are available to you.</w:t>
      </w:r>
    </w:p>
    <w:p w14:paraId="3CBAB3AA" w14:textId="77777777" w:rsidR="00C630D2" w:rsidRDefault="00515AFE" w:rsidP="00C630D2">
      <w:pPr>
        <w:keepNext/>
      </w:pPr>
      <w:r>
        <w:rPr>
          <w:noProof/>
          <w:lang w:eastAsia="en-US"/>
        </w:rPr>
        <w:drawing>
          <wp:inline distT="0" distB="0" distL="0" distR="0" wp14:anchorId="0A80B982" wp14:editId="61E3FC8F">
            <wp:extent cx="6400800" cy="3440430"/>
            <wp:effectExtent l="57150" t="57150" r="95250" b="102870"/>
            <wp:docPr id="6624" name="Picture 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400800" cy="344043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4A65EF8" w14:textId="2B26EC7F" w:rsidR="00831E79" w:rsidRDefault="00831E79" w:rsidP="00831E79">
      <w:pPr>
        <w:pStyle w:val="Heading1"/>
        <w:pageBreakBefore/>
      </w:pPr>
      <w:bookmarkStart w:id="136" w:name="_Toc100494654"/>
      <w:r>
        <w:lastRenderedPageBreak/>
        <w:t>Exchanging Data</w:t>
      </w:r>
      <w:bookmarkEnd w:id="136"/>
    </w:p>
    <w:p w14:paraId="73ED6EEE" w14:textId="77777777" w:rsidR="00552D9E" w:rsidRDefault="00E15C4C" w:rsidP="00831E79">
      <w:pPr>
        <w:keepNext/>
      </w:pPr>
      <w:r>
        <w:t>There are several</w:t>
      </w:r>
      <w:r w:rsidR="00831E79">
        <w:t xml:space="preserve"> </w:t>
      </w:r>
      <w:r>
        <w:t xml:space="preserve">drawbacks of using an Excel workbook with macros as your Graphviz IDE. </w:t>
      </w:r>
    </w:p>
    <w:p w14:paraId="618B6349" w14:textId="3517992C" w:rsidR="00237677" w:rsidRDefault="00E15C4C" w:rsidP="000C421E">
      <w:pPr>
        <w:pStyle w:val="ListParagraph"/>
        <w:keepNext/>
        <w:numPr>
          <w:ilvl w:val="0"/>
          <w:numId w:val="35"/>
        </w:numPr>
      </w:pPr>
      <w:r>
        <w:t>The primary drawback is that the data and the macro code live together. As new versions of the spreadsheet get published with new features it has always been a chore to copy existing data spanning several workbooks and the ribbon settings from the old version to the new version.</w:t>
      </w:r>
    </w:p>
    <w:p w14:paraId="655BFDC1" w14:textId="41B59105" w:rsidR="00552D9E" w:rsidRDefault="00552D9E" w:rsidP="000C421E">
      <w:pPr>
        <w:pStyle w:val="ListParagraph"/>
        <w:keepNext/>
        <w:numPr>
          <w:ilvl w:val="0"/>
          <w:numId w:val="35"/>
        </w:numPr>
      </w:pPr>
      <w:r>
        <w:t>Another drawback is that an Excel Workbook is actually a zip file internally. With the file being a binary file, it is not conducive to checking into version control software such as Git, or for performing a diff on to see what has changed between versions.</w:t>
      </w:r>
    </w:p>
    <w:p w14:paraId="5E622758" w14:textId="23E70DCC" w:rsidR="00A623A7" w:rsidRDefault="00A623A7" w:rsidP="00A623A7">
      <w:pPr>
        <w:pStyle w:val="ListParagraph"/>
        <w:keepNext/>
        <w:numPr>
          <w:ilvl w:val="0"/>
          <w:numId w:val="35"/>
        </w:numPr>
      </w:pPr>
      <w:r>
        <w:t xml:space="preserve">Sharing services such as </w:t>
      </w:r>
      <w:r w:rsidR="005329FB" w:rsidRPr="005329FB">
        <w:t>"</w:t>
      </w:r>
      <w:proofErr w:type="spellStart"/>
      <w:r>
        <w:t>pastebin</w:t>
      </w:r>
      <w:proofErr w:type="spellEnd"/>
      <w:r w:rsidR="005329FB" w:rsidRPr="005329FB">
        <w:t>"</w:t>
      </w:r>
      <w:r>
        <w:t xml:space="preserve"> provide an easy mechanism for sharing content and examples, but they require text files.</w:t>
      </w:r>
    </w:p>
    <w:p w14:paraId="57D2982A" w14:textId="77777777" w:rsidR="00A623A7" w:rsidRDefault="00552D9E" w:rsidP="000C421E">
      <w:pPr>
        <w:pStyle w:val="ListParagraph"/>
        <w:keepNext/>
        <w:numPr>
          <w:ilvl w:val="0"/>
          <w:numId w:val="35"/>
        </w:numPr>
      </w:pPr>
      <w:r>
        <w:t>Finally, macro-enabled workbooks are not always trusted by people, or email systems. People trying to share the workbook over email often learn that the email system has stripped the attachment from the email due to the presence of macros.</w:t>
      </w:r>
      <w:r w:rsidR="00994A77">
        <w:t xml:space="preserve"> </w:t>
      </w:r>
    </w:p>
    <w:p w14:paraId="53814931" w14:textId="5E7A6DE5" w:rsidR="00552D9E" w:rsidRDefault="00552D9E" w:rsidP="00831E79">
      <w:pPr>
        <w:keepNext/>
      </w:pPr>
      <w:r>
        <w:t xml:space="preserve">It became apparent that a text-based representation of the data, styles, and settings was needed. The features to support </w:t>
      </w:r>
      <w:r w:rsidR="000C421E">
        <w:t>e</w:t>
      </w:r>
      <w:r>
        <w:t xml:space="preserve">xporting and </w:t>
      </w:r>
      <w:r w:rsidR="000C421E">
        <w:t>importing</w:t>
      </w:r>
      <w:r>
        <w:t xml:space="preserve"> the spreadsheet data comprise the </w:t>
      </w:r>
      <w:r w:rsidR="005329FB" w:rsidRPr="005329FB">
        <w:t>"</w:t>
      </w:r>
      <w:r>
        <w:t>Exchange</w:t>
      </w:r>
      <w:r w:rsidR="005329FB" w:rsidRPr="005329FB">
        <w:t>"</w:t>
      </w:r>
      <w:r w:rsidR="000C421E">
        <w:t xml:space="preserve"> workbook tab. There is not an associated worksheet since data exchange is focused on the internal contents of the workbook.</w:t>
      </w:r>
    </w:p>
    <w:p w14:paraId="653EC746" w14:textId="2D4FB956" w:rsidR="000C421E" w:rsidRDefault="00A623A7" w:rsidP="00831E79">
      <w:pPr>
        <w:keepNext/>
      </w:pPr>
      <w:r>
        <w:t>Let</w:t>
      </w:r>
      <w:r w:rsidR="00E0663D" w:rsidRPr="00E0663D">
        <w:t>'</w:t>
      </w:r>
      <w:r>
        <w:t xml:space="preserve">s look at an existing spreadsheet and see how we can export it from one spreadsheet and import it into another using the exchange logic. </w:t>
      </w:r>
      <w:r w:rsidR="000C421E">
        <w:t xml:space="preserve">The </w:t>
      </w:r>
      <w:r w:rsidR="005329FB" w:rsidRPr="005329FB">
        <w:t>"</w:t>
      </w:r>
      <w:r w:rsidR="000C421E">
        <w:t>Exchange</w:t>
      </w:r>
      <w:r w:rsidR="005329FB" w:rsidRPr="005329FB">
        <w:t>"</w:t>
      </w:r>
      <w:r w:rsidR="000C421E">
        <w:t xml:space="preserve"> tab is the last tab in the workbook, and appears as follows:</w:t>
      </w:r>
    </w:p>
    <w:p w14:paraId="2AAD55FB" w14:textId="668F0FBE" w:rsidR="00870D00" w:rsidRPr="00E108B6" w:rsidRDefault="007D0BB5" w:rsidP="00E108B6">
      <w:pPr>
        <w:keepNext/>
      </w:pPr>
      <w:r w:rsidRPr="00360F4C">
        <w:rPr>
          <w:noProof/>
          <w:lang w:eastAsia="en-US"/>
        </w:rPr>
        <mc:AlternateContent>
          <mc:Choice Requires="wps">
            <w:drawing>
              <wp:anchor distT="0" distB="0" distL="114300" distR="114300" simplePos="0" relativeHeight="252149248" behindDoc="0" locked="0" layoutInCell="1" allowOverlap="1" wp14:anchorId="35AE83A6" wp14:editId="5AA23C12">
                <wp:simplePos x="0" y="0"/>
                <wp:positionH relativeFrom="margin">
                  <wp:posOffset>3134833</wp:posOffset>
                </wp:positionH>
                <wp:positionV relativeFrom="paragraph">
                  <wp:posOffset>110992</wp:posOffset>
                </wp:positionV>
                <wp:extent cx="311785" cy="148856"/>
                <wp:effectExtent l="0" t="0" r="12065" b="22860"/>
                <wp:wrapNone/>
                <wp:docPr id="6169" name="Rectangle 6169"/>
                <wp:cNvGraphicFramePr/>
                <a:graphic xmlns:a="http://schemas.openxmlformats.org/drawingml/2006/main">
                  <a:graphicData uri="http://schemas.microsoft.com/office/word/2010/wordprocessingShape">
                    <wps:wsp>
                      <wps:cNvSpPr/>
                      <wps:spPr>
                        <a:xfrm>
                          <a:off x="0" y="0"/>
                          <a:ext cx="311785" cy="148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93A5D" id="Rectangle 6169" o:spid="_x0000_s1026" style="position:absolute;margin-left:246.85pt;margin-top:8.75pt;width:24.55pt;height:11.7pt;z-index:25214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2147200" behindDoc="0" locked="0" layoutInCell="1" allowOverlap="1" wp14:anchorId="7CD10C1C" wp14:editId="3E42A99F">
                <wp:simplePos x="0" y="0"/>
                <wp:positionH relativeFrom="margin">
                  <wp:posOffset>15949</wp:posOffset>
                </wp:positionH>
                <wp:positionV relativeFrom="paragraph">
                  <wp:posOffset>224406</wp:posOffset>
                </wp:positionV>
                <wp:extent cx="1729563" cy="382270"/>
                <wp:effectExtent l="0" t="0" r="23495" b="17780"/>
                <wp:wrapNone/>
                <wp:docPr id="6168" name="Rectangle 6168"/>
                <wp:cNvGraphicFramePr/>
                <a:graphic xmlns:a="http://schemas.openxmlformats.org/drawingml/2006/main">
                  <a:graphicData uri="http://schemas.microsoft.com/office/word/2010/wordprocessingShape">
                    <wps:wsp>
                      <wps:cNvSpPr/>
                      <wps:spPr>
                        <a:xfrm>
                          <a:off x="0" y="0"/>
                          <a:ext cx="1729563" cy="382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C5A2" id="Rectangle 6168" o:spid="_x0000_s1026" style="position:absolute;margin-left:1.25pt;margin-top:17.65pt;width:136.2pt;height:30.1pt;z-index:25214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" filled="f" strokecolor="red" strokeweight="1.5pt">
                <w10:wrap anchorx="margin"/>
              </v:rect>
            </w:pict>
          </mc:Fallback>
        </mc:AlternateContent>
      </w:r>
      <w:r w:rsidR="000C421E">
        <w:rPr>
          <w:noProof/>
          <w:lang w:eastAsia="en-US"/>
        </w:rPr>
        <w:drawing>
          <wp:inline distT="0" distB="0" distL="0" distR="0" wp14:anchorId="2D7A7919" wp14:editId="26A1CF5C">
            <wp:extent cx="6400800" cy="3331535"/>
            <wp:effectExtent l="0" t="0" r="0" b="254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b="3574"/>
                    <a:stretch/>
                  </pic:blipFill>
                  <pic:spPr bwMode="auto">
                    <a:xfrm>
                      <a:off x="0" y="0"/>
                      <a:ext cx="6400800" cy="3331535"/>
                    </a:xfrm>
                    <a:prstGeom prst="rect">
                      <a:avLst/>
                    </a:prstGeom>
                    <a:ln>
                      <a:noFill/>
                    </a:ln>
                    <a:extLst>
                      <a:ext uri="{53640926-AAD7-44D8-BBD7-CCE9431645EC}">
                        <a14:shadowObscured xmlns:a14="http://schemas.microsoft.com/office/drawing/2010/main"/>
                      </a:ext>
                    </a:extLst>
                  </pic:spPr>
                </pic:pic>
              </a:graphicData>
            </a:graphic>
          </wp:inline>
        </w:drawing>
      </w:r>
    </w:p>
    <w:p w14:paraId="55B99DC6" w14:textId="77777777" w:rsidR="00E108B6" w:rsidRDefault="00E108B6">
      <w:pPr>
        <w:spacing w:after="200" w:line="276" w:lineRule="auto"/>
        <w:rPr>
          <w:b/>
          <w:color w:val="D34817" w:themeColor="accent1"/>
          <w:spacing w:val="20"/>
          <w:sz w:val="28"/>
          <w:szCs w:val="28"/>
        </w:rPr>
      </w:pPr>
      <w:r>
        <w:br w:type="page"/>
      </w:r>
    </w:p>
    <w:p w14:paraId="3C6E619C" w14:textId="0314BDFE" w:rsidR="007D0BB5" w:rsidRDefault="00875C94" w:rsidP="007D0BB5">
      <w:pPr>
        <w:pStyle w:val="Heading2"/>
        <w:keepNext/>
      </w:pPr>
      <w:bookmarkStart w:id="137" w:name="_Ref59201705"/>
      <w:bookmarkStart w:id="138" w:name="_Ref59201719"/>
      <w:bookmarkStart w:id="139" w:name="_Ref59203802"/>
      <w:bookmarkStart w:id="140" w:name="_Ref59203813"/>
      <w:bookmarkStart w:id="141" w:name="_Ref59203823"/>
      <w:bookmarkStart w:id="142" w:name="_Toc100494655"/>
      <w:r>
        <w:lastRenderedPageBreak/>
        <w:t xml:space="preserve">The </w:t>
      </w:r>
      <w:r w:rsidR="005329FB" w:rsidRPr="005329FB">
        <w:t>"</w:t>
      </w:r>
      <w:r w:rsidR="007D0BB5">
        <w:t>Exchange</w:t>
      </w:r>
      <w:r w:rsidR="005329FB" w:rsidRPr="005329FB">
        <w:t>"</w:t>
      </w:r>
      <w:r w:rsidR="007D0BB5">
        <w:t xml:space="preserve"> Ribbon </w:t>
      </w:r>
      <w:bookmarkEnd w:id="137"/>
      <w:bookmarkEnd w:id="138"/>
      <w:bookmarkEnd w:id="139"/>
      <w:bookmarkEnd w:id="140"/>
      <w:bookmarkEnd w:id="141"/>
      <w:r>
        <w:t>Tab</w:t>
      </w:r>
      <w:bookmarkEnd w:id="142"/>
    </w:p>
    <w:p w14:paraId="4939DFBA" w14:textId="0D02A550" w:rsidR="007D0BB5" w:rsidRDefault="007D0BB5" w:rsidP="007D0BB5">
      <w:r>
        <w:t xml:space="preserve">The </w:t>
      </w:r>
      <w:r w:rsidR="005329FB" w:rsidRPr="005329FB">
        <w:t>"</w:t>
      </w:r>
      <w:r>
        <w:t>Exchange</w:t>
      </w:r>
      <w:r w:rsidR="005329FB" w:rsidRPr="005329FB">
        <w:t>"</w:t>
      </w:r>
      <w:r>
        <w:t xml:space="preserve"> tab appears as follows, and is organized as illustrated</w:t>
      </w:r>
    </w:p>
    <w:p w14:paraId="11708946" w14:textId="7EB65170" w:rsidR="007D0BB5" w:rsidRDefault="00E108B6" w:rsidP="007D0BB5">
      <w:r>
        <w:rPr>
          <w:noProof/>
          <w:lang w:eastAsia="en-US"/>
        </w:rPr>
        <mc:AlternateContent>
          <mc:Choice Requires="wps">
            <w:drawing>
              <wp:anchor distT="0" distB="0" distL="114300" distR="114300" simplePos="0" relativeHeight="252163584" behindDoc="0" locked="0" layoutInCell="1" allowOverlap="1" wp14:anchorId="70F58F2E" wp14:editId="55463221">
                <wp:simplePos x="0" y="0"/>
                <wp:positionH relativeFrom="column">
                  <wp:posOffset>3843670</wp:posOffset>
                </wp:positionH>
                <wp:positionV relativeFrom="paragraph">
                  <wp:posOffset>604091</wp:posOffset>
                </wp:positionV>
                <wp:extent cx="658982" cy="219163"/>
                <wp:effectExtent l="38100" t="38100" r="27305" b="28575"/>
                <wp:wrapNone/>
                <wp:docPr id="6403" name="Straight Arrow Connector 6403"/>
                <wp:cNvGraphicFramePr/>
                <a:graphic xmlns:a="http://schemas.openxmlformats.org/drawingml/2006/main">
                  <a:graphicData uri="http://schemas.microsoft.com/office/word/2010/wordprocessingShape">
                    <wps:wsp>
                      <wps:cNvCnPr/>
                      <wps:spPr>
                        <a:xfrm flipH="1" flipV="1">
                          <a:off x="0" y="0"/>
                          <a:ext cx="658982" cy="219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52DEE" id="Straight Arrow Connector 6403" o:spid="_x0000_s1026" type="#_x0000_t32" style="position:absolute;margin-left:302.65pt;margin-top:47.55pt;width:51.9pt;height:17.25pt;flip:x y;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162560" behindDoc="0" locked="0" layoutInCell="1" allowOverlap="1" wp14:anchorId="4397AC9D" wp14:editId="701B910F">
                <wp:simplePos x="0" y="0"/>
                <wp:positionH relativeFrom="column">
                  <wp:posOffset>3503427</wp:posOffset>
                </wp:positionH>
                <wp:positionV relativeFrom="paragraph">
                  <wp:posOffset>597002</wp:posOffset>
                </wp:positionV>
                <wp:extent cx="318977" cy="233917"/>
                <wp:effectExtent l="38100" t="38100" r="24130" b="33020"/>
                <wp:wrapNone/>
                <wp:docPr id="6402" name="Straight Arrow Connector 6402"/>
                <wp:cNvGraphicFramePr/>
                <a:graphic xmlns:a="http://schemas.openxmlformats.org/drawingml/2006/main">
                  <a:graphicData uri="http://schemas.microsoft.com/office/word/2010/wordprocessingShape">
                    <wps:wsp>
                      <wps:cNvCnPr/>
                      <wps:spPr>
                        <a:xfrm flipH="1" flipV="1">
                          <a:off x="0" y="0"/>
                          <a:ext cx="318977" cy="233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DD2C4" id="Straight Arrow Connector 6402" o:spid="_x0000_s1026" type="#_x0000_t32" style="position:absolute;margin-left:275.85pt;margin-top:47pt;width:25.1pt;height:18.4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161536" behindDoc="0" locked="0" layoutInCell="1" allowOverlap="1" wp14:anchorId="0B94C632" wp14:editId="296B80CA">
                <wp:simplePos x="0" y="0"/>
                <wp:positionH relativeFrom="column">
                  <wp:posOffset>4150995</wp:posOffset>
                </wp:positionH>
                <wp:positionV relativeFrom="paragraph">
                  <wp:posOffset>823595</wp:posOffset>
                </wp:positionV>
                <wp:extent cx="630555" cy="410210"/>
                <wp:effectExtent l="0" t="0" r="17145" b="27940"/>
                <wp:wrapNone/>
                <wp:docPr id="6396" name="Text Box 6396"/>
                <wp:cNvGraphicFramePr/>
                <a:graphic xmlns:a="http://schemas.openxmlformats.org/drawingml/2006/main">
                  <a:graphicData uri="http://schemas.microsoft.com/office/word/2010/wordprocessingShape">
                    <wps:wsp>
                      <wps:cNvSpPr txBox="1"/>
                      <wps:spPr>
                        <a:xfrm>
                          <a:off x="0" y="0"/>
                          <a:ext cx="630555" cy="410210"/>
                        </a:xfrm>
                        <a:prstGeom prst="rect">
                          <a:avLst/>
                        </a:prstGeom>
                        <a:solidFill>
                          <a:schemeClr val="lt1"/>
                        </a:solidFill>
                        <a:ln w="6350">
                          <a:solidFill>
                            <a:prstClr val="black"/>
                          </a:solidFill>
                        </a:ln>
                      </wps:spPr>
                      <wps:txbx>
                        <w:txbxContent>
                          <w:p w14:paraId="07C63B2C" w14:textId="77777777" w:rsidR="00822C34" w:rsidRDefault="00822C34" w:rsidP="00F20084">
                            <w:pPr>
                              <w:spacing w:after="0" w:line="240" w:lineRule="auto"/>
                              <w:rPr>
                                <w:sz w:val="16"/>
                                <w:szCs w:val="16"/>
                              </w:rPr>
                            </w:pPr>
                            <w:r>
                              <w:rPr>
                                <w:sz w:val="16"/>
                                <w:szCs w:val="16"/>
                              </w:rPr>
                              <w:t>Worksheet</w:t>
                            </w:r>
                          </w:p>
                          <w:p w14:paraId="5AD8BCC8" w14:textId="7F702D7B" w:rsidR="00822C34" w:rsidRDefault="00822C34" w:rsidP="00F20084">
                            <w:pPr>
                              <w:spacing w:after="0" w:line="240" w:lineRule="auto"/>
                              <w:rPr>
                                <w:sz w:val="16"/>
                                <w:szCs w:val="16"/>
                              </w:rPr>
                            </w:pPr>
                            <w:r>
                              <w:rPr>
                                <w:sz w:val="16"/>
                                <w:szCs w:val="16"/>
                              </w:rPr>
                              <w:t>Im</w:t>
                            </w:r>
                            <w:r w:rsidRPr="00F20084">
                              <w:rPr>
                                <w:sz w:val="16"/>
                                <w:szCs w:val="16"/>
                              </w:rPr>
                              <w:t>port</w:t>
                            </w:r>
                          </w:p>
                          <w:p w14:paraId="47CF2E88" w14:textId="77777777" w:rsidR="00822C34" w:rsidRPr="00F20084" w:rsidRDefault="00822C34" w:rsidP="00F20084">
                            <w:pPr>
                              <w:spacing w:after="0" w:line="240" w:lineRule="auto"/>
                              <w:rPr>
                                <w:sz w:val="16"/>
                                <w:szCs w:val="16"/>
                              </w:rPr>
                            </w:pPr>
                            <w:r w:rsidRPr="00F20084">
                              <w:rPr>
                                <w:sz w:val="16"/>
                                <w:szCs w:val="16"/>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C632" id="Text Box 6396" o:spid="_x0000_s1032" type="#_x0000_t202" style="position:absolute;margin-left:326.85pt;margin-top:64.85pt;width:49.65pt;height:32.3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" fillcolor="white [3201]" strokeweight=".5pt">
                <v:textbox>
                  <w:txbxContent>
                    <w:p w14:paraId="07C63B2C" w14:textId="77777777" w:rsidR="00822C34" w:rsidRDefault="00822C34" w:rsidP="00F20084">
                      <w:pPr>
                        <w:spacing w:after="0" w:line="240" w:lineRule="auto"/>
                        <w:rPr>
                          <w:sz w:val="16"/>
                          <w:szCs w:val="16"/>
                        </w:rPr>
                      </w:pPr>
                      <w:r>
                        <w:rPr>
                          <w:sz w:val="16"/>
                          <w:szCs w:val="16"/>
                        </w:rPr>
                        <w:t>Worksheet</w:t>
                      </w:r>
                    </w:p>
                    <w:p w14:paraId="5AD8BCC8" w14:textId="7F702D7B" w:rsidR="00822C34" w:rsidRDefault="00822C34" w:rsidP="00F20084">
                      <w:pPr>
                        <w:spacing w:after="0" w:line="240" w:lineRule="auto"/>
                        <w:rPr>
                          <w:sz w:val="16"/>
                          <w:szCs w:val="16"/>
                        </w:rPr>
                      </w:pPr>
                      <w:r>
                        <w:rPr>
                          <w:sz w:val="16"/>
                          <w:szCs w:val="16"/>
                        </w:rPr>
                        <w:t>Im</w:t>
                      </w:r>
                      <w:r w:rsidRPr="00F20084">
                        <w:rPr>
                          <w:sz w:val="16"/>
                          <w:szCs w:val="16"/>
                        </w:rPr>
                        <w:t>port</w:t>
                      </w:r>
                    </w:p>
                    <w:p w14:paraId="47CF2E88" w14:textId="77777777" w:rsidR="00822C34" w:rsidRPr="00F20084" w:rsidRDefault="00822C34" w:rsidP="00F20084">
                      <w:pPr>
                        <w:spacing w:after="0" w:line="240" w:lineRule="auto"/>
                        <w:rPr>
                          <w:sz w:val="16"/>
                          <w:szCs w:val="16"/>
                        </w:rPr>
                      </w:pPr>
                      <w:r w:rsidRPr="00F20084">
                        <w:rPr>
                          <w:sz w:val="16"/>
                          <w:szCs w:val="16"/>
                        </w:rPr>
                        <w:t>Options</w:t>
                      </w:r>
                    </w:p>
                  </w:txbxContent>
                </v:textbox>
              </v:shape>
            </w:pict>
          </mc:Fallback>
        </mc:AlternateContent>
      </w:r>
      <w:r>
        <w:rPr>
          <w:noProof/>
          <w:lang w:eastAsia="en-US"/>
        </w:rPr>
        <mc:AlternateContent>
          <mc:Choice Requires="wps">
            <w:drawing>
              <wp:anchor distT="0" distB="0" distL="114300" distR="114300" simplePos="0" relativeHeight="252159488" behindDoc="0" locked="0" layoutInCell="1" allowOverlap="1" wp14:anchorId="1B2DA091" wp14:editId="78F23D00">
                <wp:simplePos x="0" y="0"/>
                <wp:positionH relativeFrom="column">
                  <wp:posOffset>3506367</wp:posOffset>
                </wp:positionH>
                <wp:positionV relativeFrom="paragraph">
                  <wp:posOffset>823595</wp:posOffset>
                </wp:positionV>
                <wp:extent cx="637540" cy="410210"/>
                <wp:effectExtent l="0" t="0" r="10160" b="27940"/>
                <wp:wrapNone/>
                <wp:docPr id="6390" name="Text Box 6390"/>
                <wp:cNvGraphicFramePr/>
                <a:graphic xmlns:a="http://schemas.openxmlformats.org/drawingml/2006/main">
                  <a:graphicData uri="http://schemas.microsoft.com/office/word/2010/wordprocessingShape">
                    <wps:wsp>
                      <wps:cNvSpPr txBox="1"/>
                      <wps:spPr>
                        <a:xfrm>
                          <a:off x="0" y="0"/>
                          <a:ext cx="637540" cy="410210"/>
                        </a:xfrm>
                        <a:prstGeom prst="rect">
                          <a:avLst/>
                        </a:prstGeom>
                        <a:solidFill>
                          <a:schemeClr val="lt1"/>
                        </a:solidFill>
                        <a:ln w="6350">
                          <a:solidFill>
                            <a:prstClr val="black"/>
                          </a:solidFill>
                        </a:ln>
                      </wps:spPr>
                      <wps:txbx>
                        <w:txbxContent>
                          <w:p w14:paraId="2CC83CDE" w14:textId="77777777" w:rsidR="00822C34" w:rsidRDefault="00822C34" w:rsidP="00F20084">
                            <w:pPr>
                              <w:spacing w:after="0" w:line="240" w:lineRule="auto"/>
                              <w:rPr>
                                <w:sz w:val="16"/>
                                <w:szCs w:val="16"/>
                              </w:rPr>
                            </w:pPr>
                            <w:r>
                              <w:rPr>
                                <w:sz w:val="16"/>
                                <w:szCs w:val="16"/>
                              </w:rPr>
                              <w:t>Worksheet</w:t>
                            </w:r>
                          </w:p>
                          <w:p w14:paraId="7BDAC409" w14:textId="7CC85740" w:rsidR="00822C34" w:rsidRDefault="00822C34" w:rsidP="00F20084">
                            <w:pPr>
                              <w:spacing w:after="0" w:line="240" w:lineRule="auto"/>
                              <w:rPr>
                                <w:sz w:val="16"/>
                                <w:szCs w:val="16"/>
                              </w:rPr>
                            </w:pPr>
                            <w:r w:rsidRPr="00F20084">
                              <w:rPr>
                                <w:sz w:val="16"/>
                                <w:szCs w:val="16"/>
                              </w:rPr>
                              <w:t>Export</w:t>
                            </w:r>
                          </w:p>
                          <w:p w14:paraId="09225073" w14:textId="53D3B530" w:rsidR="00822C34" w:rsidRPr="00F20084" w:rsidRDefault="00822C34" w:rsidP="00F20084">
                            <w:pPr>
                              <w:spacing w:after="0" w:line="240" w:lineRule="auto"/>
                              <w:rPr>
                                <w:sz w:val="16"/>
                                <w:szCs w:val="16"/>
                              </w:rPr>
                            </w:pPr>
                            <w:r w:rsidRPr="00F20084">
                              <w:rPr>
                                <w:sz w:val="16"/>
                                <w:szCs w:val="16"/>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A091" id="Text Box 6390" o:spid="_x0000_s1033" type="#_x0000_t202" style="position:absolute;margin-left:276.1pt;margin-top:64.85pt;width:50.2pt;height:32.3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" fillcolor="white [3201]" strokeweight=".5pt">
                <v:textbox>
                  <w:txbxContent>
                    <w:p w14:paraId="2CC83CDE" w14:textId="77777777" w:rsidR="00822C34" w:rsidRDefault="00822C34" w:rsidP="00F20084">
                      <w:pPr>
                        <w:spacing w:after="0" w:line="240" w:lineRule="auto"/>
                        <w:rPr>
                          <w:sz w:val="16"/>
                          <w:szCs w:val="16"/>
                        </w:rPr>
                      </w:pPr>
                      <w:r>
                        <w:rPr>
                          <w:sz w:val="16"/>
                          <w:szCs w:val="16"/>
                        </w:rPr>
                        <w:t>Worksheet</w:t>
                      </w:r>
                    </w:p>
                    <w:p w14:paraId="7BDAC409" w14:textId="7CC85740" w:rsidR="00822C34" w:rsidRDefault="00822C34" w:rsidP="00F20084">
                      <w:pPr>
                        <w:spacing w:after="0" w:line="240" w:lineRule="auto"/>
                        <w:rPr>
                          <w:sz w:val="16"/>
                          <w:szCs w:val="16"/>
                        </w:rPr>
                      </w:pPr>
                      <w:r w:rsidRPr="00F20084">
                        <w:rPr>
                          <w:sz w:val="16"/>
                          <w:szCs w:val="16"/>
                        </w:rPr>
                        <w:t>Export</w:t>
                      </w:r>
                    </w:p>
                    <w:p w14:paraId="09225073" w14:textId="53D3B530" w:rsidR="00822C34" w:rsidRPr="00F20084" w:rsidRDefault="00822C34" w:rsidP="00F20084">
                      <w:pPr>
                        <w:spacing w:after="0" w:line="240" w:lineRule="auto"/>
                        <w:rPr>
                          <w:sz w:val="16"/>
                          <w:szCs w:val="16"/>
                        </w:rPr>
                      </w:pPr>
                      <w:r w:rsidRPr="00F20084">
                        <w:rPr>
                          <w:sz w:val="16"/>
                          <w:szCs w:val="16"/>
                        </w:rPr>
                        <w:t>Options</w:t>
                      </w:r>
                    </w:p>
                  </w:txbxContent>
                </v:textbox>
              </v:shape>
            </w:pict>
          </mc:Fallback>
        </mc:AlternateContent>
      </w:r>
      <w:r w:rsidR="00F20084" w:rsidRPr="008A6492">
        <w:rPr>
          <w:noProof/>
          <w:sz w:val="16"/>
          <w:szCs w:val="16"/>
          <w:lang w:eastAsia="en-US"/>
        </w:rPr>
        <mc:AlternateContent>
          <mc:Choice Requires="wps">
            <w:drawing>
              <wp:anchor distT="0" distB="0" distL="114300" distR="114300" simplePos="0" relativeHeight="252154368" behindDoc="0" locked="0" layoutInCell="1" allowOverlap="1" wp14:anchorId="0BCB9574" wp14:editId="64C8C012">
                <wp:simplePos x="0" y="0"/>
                <wp:positionH relativeFrom="margin">
                  <wp:posOffset>2227521</wp:posOffset>
                </wp:positionH>
                <wp:positionV relativeFrom="paragraph">
                  <wp:posOffset>875975</wp:posOffset>
                </wp:positionV>
                <wp:extent cx="1261730" cy="226695"/>
                <wp:effectExtent l="0" t="0" r="15240" b="20955"/>
                <wp:wrapNone/>
                <wp:docPr id="6220" name="Double Brace 6220"/>
                <wp:cNvGraphicFramePr/>
                <a:graphic xmlns:a="http://schemas.openxmlformats.org/drawingml/2006/main">
                  <a:graphicData uri="http://schemas.microsoft.com/office/word/2010/wordprocessingShape">
                    <wps:wsp>
                      <wps:cNvSpPr/>
                      <wps:spPr>
                        <a:xfrm>
                          <a:off x="0" y="0"/>
                          <a:ext cx="1261730" cy="22669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11DABDB9" w14:textId="6213A805" w:rsidR="00822C34" w:rsidRPr="008A6492" w:rsidRDefault="00822C34" w:rsidP="008A6492">
                            <w:pPr>
                              <w:jc w:val="center"/>
                              <w:rPr>
                                <w:sz w:val="16"/>
                                <w:szCs w:val="16"/>
                              </w:rPr>
                            </w:pPr>
                            <w:r>
                              <w:rPr>
                                <w:sz w:val="16"/>
                                <w:szCs w:val="16"/>
                              </w:rPr>
                              <w:t>Include these worksheets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B957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220" o:spid="_x0000_s1034" type="#_x0000_t186" style="position:absolute;margin-left:175.4pt;margin-top:68.95pt;width:99.35pt;height:17.85pt;z-index:2521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" strokecolor="#d34817 [3204]" strokeweight=".27778mm">
                <v:textbox>
                  <w:txbxContent>
                    <w:p w14:paraId="11DABDB9" w14:textId="6213A805" w:rsidR="00822C34" w:rsidRPr="008A6492" w:rsidRDefault="00822C34" w:rsidP="008A6492">
                      <w:pPr>
                        <w:jc w:val="center"/>
                        <w:rPr>
                          <w:sz w:val="16"/>
                          <w:szCs w:val="16"/>
                        </w:rPr>
                      </w:pPr>
                      <w:r>
                        <w:rPr>
                          <w:sz w:val="16"/>
                          <w:szCs w:val="16"/>
                        </w:rPr>
                        <w:t>Include these worksheets</w:t>
                      </w:r>
                    </w:p>
                  </w:txbxContent>
                </v:textbox>
                <w10:wrap anchorx="margin"/>
              </v:shape>
            </w:pict>
          </mc:Fallback>
        </mc:AlternateContent>
      </w:r>
      <w:r w:rsidR="008A6492">
        <w:rPr>
          <w:noProof/>
          <w:lang w:eastAsia="en-US"/>
        </w:rPr>
        <mc:AlternateContent>
          <mc:Choice Requires="wps">
            <w:drawing>
              <wp:anchor distT="0" distB="0" distL="114300" distR="114300" simplePos="0" relativeHeight="252158464" behindDoc="0" locked="0" layoutInCell="1" allowOverlap="1" wp14:anchorId="0482CB99" wp14:editId="421B0DDF">
                <wp:simplePos x="0" y="0"/>
                <wp:positionH relativeFrom="margin">
                  <wp:posOffset>3506721</wp:posOffset>
                </wp:positionH>
                <wp:positionV relativeFrom="paragraph">
                  <wp:posOffset>184415</wp:posOffset>
                </wp:positionV>
                <wp:extent cx="786972" cy="290609"/>
                <wp:effectExtent l="0" t="0" r="0" b="13970"/>
                <wp:wrapNone/>
                <wp:docPr id="6384" name="Double Brace 6384"/>
                <wp:cNvGraphicFramePr/>
                <a:graphic xmlns:a="http://schemas.openxmlformats.org/drawingml/2006/main">
                  <a:graphicData uri="http://schemas.microsoft.com/office/word/2010/wordprocessingShape">
                    <wps:wsp>
                      <wps:cNvSpPr/>
                      <wps:spPr>
                        <a:xfrm rot="5400000">
                          <a:off x="0" y="0"/>
                          <a:ext cx="786972" cy="290609"/>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670E2" id="Double Brace 6384" o:spid="_x0000_s1026" type="#_x0000_t186" style="position:absolute;margin-left:276.1pt;margin-top:14.5pt;width:61.95pt;height:22.9pt;rotation:90;z-index:2521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" strokecolor="#d34817 [3204]" strokeweight=".27778mm">
                <w10:wrap anchorx="margin"/>
              </v:shape>
            </w:pict>
          </mc:Fallback>
        </mc:AlternateContent>
      </w:r>
      <w:r w:rsidR="008A6492">
        <w:rPr>
          <w:noProof/>
          <w:lang w:eastAsia="en-US"/>
        </w:rPr>
        <mc:AlternateContent>
          <mc:Choice Requires="wps">
            <w:drawing>
              <wp:anchor distT="0" distB="0" distL="114300" distR="114300" simplePos="0" relativeHeight="252156416" behindDoc="0" locked="0" layoutInCell="1" allowOverlap="1" wp14:anchorId="1E0A1A73" wp14:editId="4928CA2C">
                <wp:simplePos x="0" y="0"/>
                <wp:positionH relativeFrom="margin">
                  <wp:posOffset>3163053</wp:posOffset>
                </wp:positionH>
                <wp:positionV relativeFrom="paragraph">
                  <wp:posOffset>188536</wp:posOffset>
                </wp:positionV>
                <wp:extent cx="786972" cy="290609"/>
                <wp:effectExtent l="0" t="0" r="0" b="13970"/>
                <wp:wrapNone/>
                <wp:docPr id="6346" name="Double Brace 6346"/>
                <wp:cNvGraphicFramePr/>
                <a:graphic xmlns:a="http://schemas.openxmlformats.org/drawingml/2006/main">
                  <a:graphicData uri="http://schemas.microsoft.com/office/word/2010/wordprocessingShape">
                    <wps:wsp>
                      <wps:cNvSpPr/>
                      <wps:spPr>
                        <a:xfrm rot="5400000">
                          <a:off x="0" y="0"/>
                          <a:ext cx="786972" cy="290609"/>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29373" id="Double Brace 6346" o:spid="_x0000_s1026" type="#_x0000_t186" style="position:absolute;margin-left:249.05pt;margin-top:14.85pt;width:61.95pt;height:22.9pt;rotation:90;z-index:2521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" strokecolor="#d34817 [3204]" strokeweight=".27778mm">
                <w10:wrap anchorx="margin"/>
              </v:shape>
            </w:pict>
          </mc:Fallback>
        </mc:AlternateContent>
      </w:r>
      <w:r w:rsidR="008A6492">
        <w:rPr>
          <w:noProof/>
          <w:lang w:eastAsia="en-US"/>
        </w:rPr>
        <mc:AlternateContent>
          <mc:Choice Requires="wps">
            <w:drawing>
              <wp:anchor distT="0" distB="0" distL="114300" distR="114300" simplePos="0" relativeHeight="252152320" behindDoc="0" locked="0" layoutInCell="1" allowOverlap="1" wp14:anchorId="4E0C6556" wp14:editId="4541F5AC">
                <wp:simplePos x="0" y="0"/>
                <wp:positionH relativeFrom="margin">
                  <wp:posOffset>866553</wp:posOffset>
                </wp:positionH>
                <wp:positionV relativeFrom="paragraph">
                  <wp:posOffset>883063</wp:posOffset>
                </wp:positionV>
                <wp:extent cx="1353880" cy="226828"/>
                <wp:effectExtent l="0" t="0" r="17780" b="20955"/>
                <wp:wrapNone/>
                <wp:docPr id="6202" name="Double Brace 6202"/>
                <wp:cNvGraphicFramePr/>
                <a:graphic xmlns:a="http://schemas.openxmlformats.org/drawingml/2006/main">
                  <a:graphicData uri="http://schemas.microsoft.com/office/word/2010/wordprocessingShape">
                    <wps:wsp>
                      <wps:cNvSpPr/>
                      <wps:spPr>
                        <a:xfrm>
                          <a:off x="0" y="0"/>
                          <a:ext cx="1353880" cy="226828"/>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3C312AC1" w14:textId="232B9DEC" w:rsidR="00822C34" w:rsidRPr="008A6492" w:rsidRDefault="00822C34" w:rsidP="008A6492">
                            <w:pPr>
                              <w:jc w:val="center"/>
                              <w:rPr>
                                <w:sz w:val="16"/>
                                <w:szCs w:val="16"/>
                              </w:rPr>
                            </w:pPr>
                            <w:r>
                              <w:rPr>
                                <w:sz w:val="16"/>
                                <w:szCs w:val="16"/>
                              </w:rPr>
                              <w:t xml:space="preserve">Include workbook </w:t>
                            </w:r>
                            <w:r w:rsidRPr="008A6492">
                              <w:rPr>
                                <w:sz w:val="16"/>
                                <w:szCs w:val="16"/>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6556" id="Double Brace 6202" o:spid="_x0000_s1035" type="#_x0000_t186" style="position:absolute;margin-left:68.25pt;margin-top:69.55pt;width:106.6pt;height:17.85pt;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" strokecolor="#d34817 [3204]" strokeweight=".27778mm">
                <v:textbox>
                  <w:txbxContent>
                    <w:p w14:paraId="3C312AC1" w14:textId="232B9DEC" w:rsidR="00822C34" w:rsidRPr="008A6492" w:rsidRDefault="00822C34" w:rsidP="008A6492">
                      <w:pPr>
                        <w:jc w:val="center"/>
                        <w:rPr>
                          <w:sz w:val="16"/>
                          <w:szCs w:val="16"/>
                        </w:rPr>
                      </w:pPr>
                      <w:r>
                        <w:rPr>
                          <w:sz w:val="16"/>
                          <w:szCs w:val="16"/>
                        </w:rPr>
                        <w:t xml:space="preserve">Include workbook </w:t>
                      </w:r>
                      <w:r w:rsidRPr="008A6492">
                        <w:rPr>
                          <w:sz w:val="16"/>
                          <w:szCs w:val="16"/>
                        </w:rPr>
                        <w:t>settings</w:t>
                      </w:r>
                    </w:p>
                  </w:txbxContent>
                </v:textbox>
                <w10:wrap anchorx="margin"/>
              </v:shape>
            </w:pict>
          </mc:Fallback>
        </mc:AlternateContent>
      </w:r>
      <w:r w:rsidR="007D0BB5">
        <w:rPr>
          <w:noProof/>
          <w:lang w:eastAsia="en-US"/>
        </w:rPr>
        <mc:AlternateContent>
          <mc:Choice Requires="wps">
            <w:drawing>
              <wp:anchor distT="0" distB="0" distL="114300" distR="114300" simplePos="0" relativeHeight="252150272" behindDoc="0" locked="0" layoutInCell="1" allowOverlap="1" wp14:anchorId="1888431D" wp14:editId="05901401">
                <wp:simplePos x="0" y="0"/>
                <wp:positionH relativeFrom="margin">
                  <wp:align>left</wp:align>
                </wp:positionH>
                <wp:positionV relativeFrom="paragraph">
                  <wp:posOffset>883063</wp:posOffset>
                </wp:positionV>
                <wp:extent cx="836428" cy="226828"/>
                <wp:effectExtent l="0" t="0" r="20955" b="20955"/>
                <wp:wrapNone/>
                <wp:docPr id="6175" name="Double Brace 6175"/>
                <wp:cNvGraphicFramePr/>
                <a:graphic xmlns:a="http://schemas.openxmlformats.org/drawingml/2006/main">
                  <a:graphicData uri="http://schemas.microsoft.com/office/word/2010/wordprocessingShape">
                    <wps:wsp>
                      <wps:cNvSpPr/>
                      <wps:spPr>
                        <a:xfrm>
                          <a:off x="0" y="0"/>
                          <a:ext cx="836428" cy="226828"/>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0F3529C5" w14:textId="5D3F6911" w:rsidR="00822C34" w:rsidRPr="008A6492" w:rsidRDefault="00822C34" w:rsidP="008A6492">
                            <w:pPr>
                              <w:jc w:val="center"/>
                              <w:rPr>
                                <w:sz w:val="16"/>
                              </w:rPr>
                            </w:pPr>
                            <w:r w:rsidRPr="008A6492">
                              <w:rPr>
                                <w:sz w:val="16"/>
                              </w:rPr>
                              <w:t>Action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8431D" id="Double Brace 6175" o:spid="_x0000_s1036" type="#_x0000_t186" style="position:absolute;margin-left:0;margin-top:69.55pt;width:65.85pt;height:17.85pt;z-index:25215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" strokecolor="#d34817 [3204]" strokeweight=".27778mm">
                <v:textbox>
                  <w:txbxContent>
                    <w:p w14:paraId="0F3529C5" w14:textId="5D3F6911" w:rsidR="00822C34" w:rsidRPr="008A6492" w:rsidRDefault="00822C34" w:rsidP="008A6492">
                      <w:pPr>
                        <w:jc w:val="center"/>
                        <w:rPr>
                          <w:sz w:val="16"/>
                        </w:rPr>
                      </w:pPr>
                      <w:r w:rsidRPr="008A6492">
                        <w:rPr>
                          <w:sz w:val="16"/>
                        </w:rPr>
                        <w:t>Action Buttons</w:t>
                      </w:r>
                    </w:p>
                  </w:txbxContent>
                </v:textbox>
                <w10:wrap anchorx="margin"/>
              </v:shape>
            </w:pict>
          </mc:Fallback>
        </mc:AlternateContent>
      </w:r>
      <w:r w:rsidR="008A6492">
        <w:rPr>
          <w:noProof/>
          <w:lang w:eastAsia="en-US"/>
        </w:rPr>
        <w:drawing>
          <wp:inline distT="0" distB="0" distL="0" distR="0" wp14:anchorId="5DA221FA" wp14:editId="2FFE6AE2">
            <wp:extent cx="4105275" cy="885825"/>
            <wp:effectExtent l="0" t="0" r="9525" b="9525"/>
            <wp:docPr id="6389" name="Picture 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05275" cy="885825"/>
                    </a:xfrm>
                    <a:prstGeom prst="rect">
                      <a:avLst/>
                    </a:prstGeom>
                  </pic:spPr>
                </pic:pic>
              </a:graphicData>
            </a:graphic>
          </wp:inline>
        </w:drawing>
      </w:r>
    </w:p>
    <w:p w14:paraId="7D0781AF" w14:textId="64486514" w:rsidR="00F20084" w:rsidRDefault="00F20084" w:rsidP="007D0BB5"/>
    <w:p w14:paraId="6D24A24C" w14:textId="4DF2EE91" w:rsidR="00F20084" w:rsidRDefault="00F20084" w:rsidP="00F20084">
      <w:pPr>
        <w:pStyle w:val="ListParagraph"/>
        <w:numPr>
          <w:ilvl w:val="0"/>
          <w:numId w:val="36"/>
        </w:numPr>
      </w:pPr>
      <w:r>
        <w:t>Export JSON</w:t>
      </w:r>
      <w:r w:rsidR="006E24FD">
        <w:t xml:space="preserve"> </w:t>
      </w:r>
      <w:r w:rsidR="006E24FD">
        <w:tab/>
      </w:r>
      <w:r w:rsidR="006E24FD">
        <w:tab/>
      </w:r>
      <w:r w:rsidR="00E108B6">
        <w:tab/>
      </w:r>
      <w:r w:rsidR="00E108B6">
        <w:tab/>
      </w:r>
      <w:r w:rsidR="006E24FD" w:rsidRPr="00870D00">
        <w:rPr>
          <w:i/>
          <w:color w:val="956251" w:themeColor="accent4"/>
        </w:rPr>
        <w:t>Writes contents out to JSON file</w:t>
      </w:r>
    </w:p>
    <w:p w14:paraId="40960776" w14:textId="5C02DA69" w:rsidR="00F20084" w:rsidRPr="00385174" w:rsidRDefault="00F20084" w:rsidP="00F20084">
      <w:pPr>
        <w:pStyle w:val="ListParagraph"/>
        <w:numPr>
          <w:ilvl w:val="0"/>
          <w:numId w:val="36"/>
        </w:numPr>
        <w:rPr>
          <w:i/>
        </w:rPr>
      </w:pPr>
      <w:r>
        <w:t>Import JSON</w:t>
      </w:r>
      <w:r w:rsidR="006E24FD">
        <w:tab/>
      </w:r>
      <w:r w:rsidR="006E24FD">
        <w:tab/>
      </w:r>
      <w:r w:rsidR="00E108B6">
        <w:tab/>
      </w:r>
      <w:r w:rsidR="00E108B6">
        <w:tab/>
      </w:r>
      <w:r w:rsidR="006E24FD" w:rsidRPr="00870D00">
        <w:rPr>
          <w:i/>
          <w:color w:val="956251" w:themeColor="accent4"/>
        </w:rPr>
        <w:t>Reads JSON file, and restores data to workbook</w:t>
      </w:r>
    </w:p>
    <w:p w14:paraId="0EBB538D" w14:textId="3661B2F8" w:rsidR="00F20084" w:rsidRPr="00385174" w:rsidRDefault="00F20084" w:rsidP="006E24FD">
      <w:pPr>
        <w:pStyle w:val="ListParagraph"/>
        <w:numPr>
          <w:ilvl w:val="0"/>
          <w:numId w:val="37"/>
        </w:numPr>
        <w:rPr>
          <w:i/>
        </w:rPr>
      </w:pPr>
      <w:r>
        <w:t>Graphing Options</w:t>
      </w:r>
      <w:r w:rsidR="006E24FD">
        <w:tab/>
      </w:r>
      <w:r w:rsidR="00E108B6">
        <w:tab/>
      </w:r>
      <w:r w:rsidR="00E108B6">
        <w:tab/>
      </w:r>
      <w:r w:rsidR="006E24FD" w:rsidRPr="00870D00">
        <w:rPr>
          <w:i/>
          <w:color w:val="956251" w:themeColor="accent4"/>
        </w:rPr>
        <w:t xml:space="preserve">Include options chosen in the ribbons and </w:t>
      </w:r>
      <w:r w:rsidR="00E0663D" w:rsidRPr="00E0663D">
        <w:rPr>
          <w:i/>
          <w:color w:val="956251" w:themeColor="accent4"/>
        </w:rPr>
        <w:t>'</w:t>
      </w:r>
      <w:r w:rsidR="006E24FD" w:rsidRPr="00870D00">
        <w:rPr>
          <w:i/>
          <w:color w:val="956251" w:themeColor="accent4"/>
        </w:rPr>
        <w:t>settings</w:t>
      </w:r>
      <w:r w:rsidR="00E0663D" w:rsidRPr="00E0663D">
        <w:rPr>
          <w:i/>
          <w:color w:val="956251" w:themeColor="accent4"/>
        </w:rPr>
        <w:t>'</w:t>
      </w:r>
      <w:r w:rsidR="006E24FD" w:rsidRPr="00870D00">
        <w:rPr>
          <w:i/>
          <w:color w:val="956251" w:themeColor="accent4"/>
        </w:rPr>
        <w:t xml:space="preserve"> worksheet</w:t>
      </w:r>
    </w:p>
    <w:p w14:paraId="1B0ED5E9" w14:textId="2CE7D08C" w:rsidR="00F20084" w:rsidRPr="00385174" w:rsidRDefault="00F20084" w:rsidP="006E24FD">
      <w:pPr>
        <w:pStyle w:val="ListParagraph"/>
        <w:numPr>
          <w:ilvl w:val="0"/>
          <w:numId w:val="37"/>
        </w:numPr>
        <w:rPr>
          <w:i/>
        </w:rPr>
      </w:pPr>
      <w:r>
        <w:t>Workbook Metadata</w:t>
      </w:r>
      <w:r w:rsidR="006E24FD">
        <w:tab/>
      </w:r>
      <w:r w:rsidR="00E108B6">
        <w:tab/>
      </w:r>
      <w:r w:rsidR="00E108B6">
        <w:tab/>
      </w:r>
      <w:r w:rsidR="006E24FD" w:rsidRPr="00870D00">
        <w:rPr>
          <w:i/>
          <w:color w:val="956251" w:themeColor="accent4"/>
        </w:rPr>
        <w:t xml:space="preserve">Include information such as </w:t>
      </w:r>
      <w:r w:rsidR="00E108B6">
        <w:rPr>
          <w:i/>
          <w:color w:val="956251" w:themeColor="accent4"/>
        </w:rPr>
        <w:t>user</w:t>
      </w:r>
      <w:r w:rsidR="006E24FD" w:rsidRPr="00870D00">
        <w:rPr>
          <w:i/>
          <w:color w:val="956251" w:themeColor="accent4"/>
        </w:rPr>
        <w:t>, Excel version, etc</w:t>
      </w:r>
      <w:r w:rsidR="00385174" w:rsidRPr="00870D00">
        <w:rPr>
          <w:i/>
          <w:color w:val="956251" w:themeColor="accent4"/>
        </w:rPr>
        <w:t>.</w:t>
      </w:r>
    </w:p>
    <w:p w14:paraId="07EE621A" w14:textId="3FA9C971" w:rsidR="00F20084" w:rsidRDefault="00F20084" w:rsidP="006E24FD">
      <w:pPr>
        <w:pStyle w:val="ListParagraph"/>
        <w:numPr>
          <w:ilvl w:val="0"/>
          <w:numId w:val="37"/>
        </w:numPr>
      </w:pPr>
      <w:r>
        <w:t>Worksheet Layouts</w:t>
      </w:r>
      <w:r w:rsidR="006E24FD">
        <w:tab/>
      </w:r>
      <w:r w:rsidR="00E108B6">
        <w:tab/>
      </w:r>
      <w:r w:rsidR="00E108B6">
        <w:tab/>
      </w:r>
      <w:r w:rsidR="006E24FD" w:rsidRPr="00385174">
        <w:rPr>
          <w:i/>
          <w:color w:val="956251" w:themeColor="accent4"/>
        </w:rPr>
        <w:t>Include information on how the workbook is organized</w:t>
      </w:r>
    </w:p>
    <w:p w14:paraId="604F4B93" w14:textId="32AB2FEF" w:rsidR="00870D00" w:rsidRPr="00385174" w:rsidRDefault="00E0663D" w:rsidP="00870D00">
      <w:pPr>
        <w:pStyle w:val="ListParagraph"/>
        <w:numPr>
          <w:ilvl w:val="0"/>
          <w:numId w:val="38"/>
        </w:numPr>
        <w:rPr>
          <w:i/>
        </w:rPr>
      </w:pPr>
      <w:r w:rsidRPr="00E0663D">
        <w:t>'</w:t>
      </w:r>
      <w:r w:rsidR="00870D00">
        <w:t>data</w:t>
      </w:r>
      <w:r w:rsidRPr="00E0663D">
        <w:t>'</w:t>
      </w:r>
      <w:r w:rsidR="00870D00">
        <w:t xml:space="preserve"> Worksheet</w:t>
      </w:r>
      <w:r w:rsidR="00870D00">
        <w:tab/>
      </w:r>
      <w:r w:rsidR="00870D00">
        <w:tab/>
      </w:r>
      <w:r w:rsidR="00870D00">
        <w:tab/>
      </w:r>
      <w:r w:rsidR="00870D00" w:rsidRPr="00385174">
        <w:rPr>
          <w:i/>
          <w:color w:val="956251" w:themeColor="accent4"/>
        </w:rPr>
        <w:t xml:space="preserve">Include the contents of the </w:t>
      </w:r>
      <w:r w:rsidRPr="00E0663D">
        <w:rPr>
          <w:i/>
          <w:color w:val="956251" w:themeColor="accent4"/>
        </w:rPr>
        <w:t>'</w:t>
      </w:r>
      <w:r w:rsidR="00870D00" w:rsidRPr="00385174">
        <w:rPr>
          <w:i/>
          <w:color w:val="956251" w:themeColor="accent4"/>
        </w:rPr>
        <w:t>data</w:t>
      </w:r>
      <w:r w:rsidRPr="00E0663D">
        <w:rPr>
          <w:i/>
          <w:color w:val="956251" w:themeColor="accent4"/>
        </w:rPr>
        <w:t>'</w:t>
      </w:r>
      <w:r w:rsidR="00870D00" w:rsidRPr="00385174">
        <w:rPr>
          <w:i/>
          <w:color w:val="956251" w:themeColor="accent4"/>
        </w:rPr>
        <w:t xml:space="preserve"> worksheet</w:t>
      </w:r>
    </w:p>
    <w:p w14:paraId="5D131E11" w14:textId="77777777" w:rsidR="00870D00" w:rsidRDefault="00870D00" w:rsidP="00870D00">
      <w:pPr>
        <w:pStyle w:val="ListParagraph"/>
        <w:numPr>
          <w:ilvl w:val="1"/>
          <w:numId w:val="38"/>
        </w:numPr>
      </w:pPr>
      <w:r>
        <w:t>Export Options</w:t>
      </w:r>
    </w:p>
    <w:p w14:paraId="41755FF2" w14:textId="2251DB65" w:rsidR="00870D00" w:rsidRPr="00870D00" w:rsidRDefault="00870D00" w:rsidP="00870D00">
      <w:pPr>
        <w:pStyle w:val="ListParagraph"/>
        <w:numPr>
          <w:ilvl w:val="2"/>
          <w:numId w:val="38"/>
        </w:numPr>
      </w:pPr>
      <w:r>
        <w:t>Include Row Number</w:t>
      </w:r>
      <w:r>
        <w:tab/>
      </w:r>
      <w:r w:rsidRPr="00385174">
        <w:rPr>
          <w:i/>
          <w:color w:val="956251" w:themeColor="accent4"/>
        </w:rPr>
        <w:t xml:space="preserve">Include the row </w:t>
      </w:r>
      <w:r w:rsidR="005B4403">
        <w:rPr>
          <w:i/>
          <w:color w:val="956251" w:themeColor="accent4"/>
        </w:rPr>
        <w:t xml:space="preserve">number of </w:t>
      </w:r>
      <w:r w:rsidRPr="00385174">
        <w:rPr>
          <w:i/>
          <w:color w:val="956251" w:themeColor="accent4"/>
        </w:rPr>
        <w:t>where the data was located</w:t>
      </w:r>
    </w:p>
    <w:p w14:paraId="4EEEA4B9" w14:textId="77777777" w:rsidR="00870D00" w:rsidRDefault="00870D00" w:rsidP="00870D00">
      <w:pPr>
        <w:pStyle w:val="ListParagraph"/>
        <w:numPr>
          <w:ilvl w:val="2"/>
          <w:numId w:val="38"/>
        </w:numPr>
      </w:pPr>
      <w:r w:rsidRPr="00870D00">
        <w:t>Include Row Height</w:t>
      </w:r>
      <w:r>
        <w:tab/>
      </w:r>
      <w:r w:rsidRPr="00385174">
        <w:rPr>
          <w:i/>
          <w:color w:val="956251" w:themeColor="accent4"/>
        </w:rPr>
        <w:t>Include the height of the row</w:t>
      </w:r>
    </w:p>
    <w:p w14:paraId="343236EF" w14:textId="77777777" w:rsidR="00870D00" w:rsidRDefault="00870D00" w:rsidP="00870D00">
      <w:pPr>
        <w:pStyle w:val="ListParagraph"/>
        <w:numPr>
          <w:ilvl w:val="2"/>
          <w:numId w:val="38"/>
        </w:numPr>
      </w:pPr>
      <w:r>
        <w:t>Include Row Visibility</w:t>
      </w:r>
      <w:r>
        <w:tab/>
      </w:r>
      <w:r w:rsidRPr="00385174">
        <w:rPr>
          <w:i/>
          <w:color w:val="956251" w:themeColor="accent4"/>
        </w:rPr>
        <w:t>Include information which tells if the row was visible or hidden</w:t>
      </w:r>
    </w:p>
    <w:p w14:paraId="05722D9E" w14:textId="77777777" w:rsidR="00870D00" w:rsidRDefault="00870D00" w:rsidP="00870D00">
      <w:pPr>
        <w:pStyle w:val="ListParagraph"/>
        <w:numPr>
          <w:ilvl w:val="1"/>
          <w:numId w:val="38"/>
        </w:numPr>
      </w:pPr>
      <w:r>
        <w:t>Import Options</w:t>
      </w:r>
    </w:p>
    <w:p w14:paraId="084CC21F" w14:textId="77777777" w:rsidR="00870D00" w:rsidRDefault="00870D00" w:rsidP="00870D00">
      <w:pPr>
        <w:pStyle w:val="ListParagraph"/>
        <w:numPr>
          <w:ilvl w:val="2"/>
          <w:numId w:val="38"/>
        </w:numPr>
      </w:pPr>
      <w:r>
        <w:t>Append</w:t>
      </w:r>
      <w:r>
        <w:tab/>
      </w:r>
      <w:r>
        <w:tab/>
      </w:r>
      <w:r w:rsidRPr="00870D00">
        <w:rPr>
          <w:i/>
          <w:color w:val="956251" w:themeColor="accent4"/>
        </w:rPr>
        <w:t>When importing, append the data if existing data exists</w:t>
      </w:r>
    </w:p>
    <w:p w14:paraId="03BFC9D3" w14:textId="77777777" w:rsidR="00870D00" w:rsidRDefault="00870D00" w:rsidP="00870D00">
      <w:pPr>
        <w:pStyle w:val="ListParagraph"/>
        <w:numPr>
          <w:ilvl w:val="2"/>
          <w:numId w:val="38"/>
        </w:numPr>
      </w:pPr>
      <w:r>
        <w:t>Replace</w:t>
      </w:r>
      <w:r>
        <w:tab/>
      </w:r>
      <w:r>
        <w:tab/>
      </w:r>
      <w:r w:rsidRPr="00870D00">
        <w:rPr>
          <w:i/>
          <w:color w:val="956251" w:themeColor="accent4"/>
        </w:rPr>
        <w:t>When importing, ignore any data and replace the contents</w:t>
      </w:r>
    </w:p>
    <w:p w14:paraId="3DF86730" w14:textId="3E48509D" w:rsidR="00870D00" w:rsidRPr="00385174" w:rsidRDefault="00E0663D" w:rsidP="00870D00">
      <w:pPr>
        <w:pStyle w:val="ListParagraph"/>
        <w:numPr>
          <w:ilvl w:val="0"/>
          <w:numId w:val="38"/>
        </w:numPr>
        <w:rPr>
          <w:i/>
        </w:rPr>
      </w:pPr>
      <w:r w:rsidRPr="00E0663D">
        <w:t>'</w:t>
      </w:r>
      <w:r w:rsidR="00870D00">
        <w:t>styles</w:t>
      </w:r>
      <w:r w:rsidRPr="00E0663D">
        <w:t>'</w:t>
      </w:r>
      <w:r w:rsidR="00870D00">
        <w:t xml:space="preserve"> Worksheet</w:t>
      </w:r>
      <w:r w:rsidR="00870D00">
        <w:tab/>
      </w:r>
      <w:r w:rsidR="00870D00">
        <w:tab/>
      </w:r>
      <w:r w:rsidR="00870D00">
        <w:tab/>
      </w:r>
      <w:r w:rsidR="00870D00" w:rsidRPr="00385174">
        <w:rPr>
          <w:i/>
          <w:color w:val="956251" w:themeColor="accent4"/>
        </w:rPr>
        <w:t xml:space="preserve">Include the contents of the </w:t>
      </w:r>
      <w:r w:rsidRPr="00E0663D">
        <w:rPr>
          <w:i/>
          <w:color w:val="956251" w:themeColor="accent4"/>
        </w:rPr>
        <w:t>'</w:t>
      </w:r>
      <w:r w:rsidR="00870D00" w:rsidRPr="00385174">
        <w:rPr>
          <w:i/>
          <w:color w:val="956251" w:themeColor="accent4"/>
        </w:rPr>
        <w:t>data</w:t>
      </w:r>
      <w:r w:rsidRPr="00E0663D">
        <w:rPr>
          <w:i/>
          <w:color w:val="956251" w:themeColor="accent4"/>
        </w:rPr>
        <w:t>'</w:t>
      </w:r>
      <w:r w:rsidR="00870D00" w:rsidRPr="00385174">
        <w:rPr>
          <w:i/>
          <w:color w:val="956251" w:themeColor="accent4"/>
        </w:rPr>
        <w:t xml:space="preserve"> worksheet</w:t>
      </w:r>
    </w:p>
    <w:p w14:paraId="7D9B70F4" w14:textId="77777777" w:rsidR="00870D00" w:rsidRPr="00870D00" w:rsidRDefault="00870D00" w:rsidP="00870D00">
      <w:pPr>
        <w:pStyle w:val="ListParagraph"/>
        <w:numPr>
          <w:ilvl w:val="1"/>
          <w:numId w:val="38"/>
        </w:numPr>
      </w:pPr>
      <w:r>
        <w:t>Export Options</w:t>
      </w:r>
    </w:p>
    <w:p w14:paraId="4F493CA5" w14:textId="0501CA4C" w:rsidR="00870D00" w:rsidRPr="00870D00" w:rsidRDefault="00870D00" w:rsidP="00870D00">
      <w:pPr>
        <w:pStyle w:val="ListParagraph"/>
        <w:numPr>
          <w:ilvl w:val="2"/>
          <w:numId w:val="38"/>
        </w:numPr>
      </w:pPr>
      <w:r w:rsidRPr="00870D00">
        <w:t>Include Row Number</w:t>
      </w:r>
      <w:r>
        <w:tab/>
      </w:r>
      <w:r w:rsidRPr="00385174">
        <w:rPr>
          <w:i/>
          <w:color w:val="956251" w:themeColor="accent4"/>
        </w:rPr>
        <w:t xml:space="preserve">Include the </w:t>
      </w:r>
      <w:r w:rsidR="005B4403" w:rsidRPr="00385174">
        <w:rPr>
          <w:i/>
          <w:color w:val="956251" w:themeColor="accent4"/>
        </w:rPr>
        <w:t xml:space="preserve">row </w:t>
      </w:r>
      <w:r w:rsidR="005B4403">
        <w:rPr>
          <w:i/>
          <w:color w:val="956251" w:themeColor="accent4"/>
        </w:rPr>
        <w:t xml:space="preserve">number of </w:t>
      </w:r>
      <w:r w:rsidRPr="00385174">
        <w:rPr>
          <w:i/>
          <w:color w:val="956251" w:themeColor="accent4"/>
        </w:rPr>
        <w:t>where the data was located</w:t>
      </w:r>
    </w:p>
    <w:p w14:paraId="47A87775" w14:textId="77777777" w:rsidR="00870D00" w:rsidRDefault="00870D00" w:rsidP="00870D00">
      <w:pPr>
        <w:pStyle w:val="ListParagraph"/>
        <w:numPr>
          <w:ilvl w:val="2"/>
          <w:numId w:val="38"/>
        </w:numPr>
      </w:pPr>
      <w:r w:rsidRPr="00870D00">
        <w:t>Include Row Height</w:t>
      </w:r>
      <w:r>
        <w:tab/>
      </w:r>
      <w:r w:rsidRPr="00385174">
        <w:rPr>
          <w:i/>
          <w:color w:val="956251" w:themeColor="accent4"/>
        </w:rPr>
        <w:t>Include the height of the row</w:t>
      </w:r>
    </w:p>
    <w:p w14:paraId="24FBA477" w14:textId="77777777" w:rsidR="00870D00" w:rsidRDefault="00870D00" w:rsidP="00870D00">
      <w:pPr>
        <w:pStyle w:val="ListParagraph"/>
        <w:numPr>
          <w:ilvl w:val="2"/>
          <w:numId w:val="38"/>
        </w:numPr>
      </w:pPr>
      <w:r>
        <w:t>Include Row Visibility</w:t>
      </w:r>
      <w:r>
        <w:tab/>
      </w:r>
      <w:r w:rsidRPr="00385174">
        <w:rPr>
          <w:i/>
          <w:color w:val="956251" w:themeColor="accent4"/>
        </w:rPr>
        <w:t>Include information which tells if the row was visible or hidden</w:t>
      </w:r>
    </w:p>
    <w:p w14:paraId="64E11E5A" w14:textId="77777777" w:rsidR="00870D00" w:rsidRDefault="00870D00" w:rsidP="00870D00">
      <w:pPr>
        <w:pStyle w:val="ListParagraph"/>
        <w:numPr>
          <w:ilvl w:val="1"/>
          <w:numId w:val="38"/>
        </w:numPr>
      </w:pPr>
      <w:r>
        <w:t>Import Options</w:t>
      </w:r>
    </w:p>
    <w:p w14:paraId="2B565A95" w14:textId="77777777" w:rsidR="00870D00" w:rsidRDefault="00870D00" w:rsidP="00870D00">
      <w:pPr>
        <w:pStyle w:val="ListParagraph"/>
        <w:numPr>
          <w:ilvl w:val="2"/>
          <w:numId w:val="38"/>
        </w:numPr>
      </w:pPr>
      <w:r>
        <w:t>Append</w:t>
      </w:r>
      <w:r>
        <w:tab/>
      </w:r>
      <w:r>
        <w:tab/>
      </w:r>
      <w:r w:rsidRPr="00870D00">
        <w:rPr>
          <w:i/>
          <w:color w:val="956251" w:themeColor="accent4"/>
        </w:rPr>
        <w:t>When importing, append the data if existing data exists</w:t>
      </w:r>
    </w:p>
    <w:p w14:paraId="2ADDD195" w14:textId="77777777" w:rsidR="00870D00" w:rsidRDefault="00870D00" w:rsidP="00870D00">
      <w:pPr>
        <w:pStyle w:val="ListParagraph"/>
        <w:numPr>
          <w:ilvl w:val="2"/>
          <w:numId w:val="38"/>
        </w:numPr>
      </w:pPr>
      <w:r>
        <w:t>Replace</w:t>
      </w:r>
      <w:r>
        <w:tab/>
      </w:r>
      <w:r>
        <w:tab/>
      </w:r>
      <w:r w:rsidRPr="00870D00">
        <w:rPr>
          <w:i/>
          <w:color w:val="956251" w:themeColor="accent4"/>
        </w:rPr>
        <w:t>When importing, ignore any data and replace the contents</w:t>
      </w:r>
    </w:p>
    <w:p w14:paraId="05E9F248" w14:textId="7B24ABBD" w:rsidR="00F20084" w:rsidRPr="00385174" w:rsidRDefault="00E0663D" w:rsidP="00870D00">
      <w:pPr>
        <w:pStyle w:val="ListParagraph"/>
        <w:numPr>
          <w:ilvl w:val="0"/>
          <w:numId w:val="38"/>
        </w:numPr>
        <w:rPr>
          <w:i/>
        </w:rPr>
      </w:pPr>
      <w:r w:rsidRPr="00E0663D">
        <w:t>'</w:t>
      </w:r>
      <w:proofErr w:type="spellStart"/>
      <w:r w:rsidR="00870D00">
        <w:t>sql</w:t>
      </w:r>
      <w:proofErr w:type="spellEnd"/>
      <w:r w:rsidRPr="00E0663D">
        <w:t>'</w:t>
      </w:r>
      <w:r w:rsidR="006E24FD">
        <w:t xml:space="preserve"> Worksheet</w:t>
      </w:r>
      <w:r w:rsidR="00385174">
        <w:tab/>
      </w:r>
      <w:r w:rsidR="00870D00">
        <w:tab/>
      </w:r>
      <w:r w:rsidR="00870D00">
        <w:tab/>
      </w:r>
      <w:r w:rsidR="00870D00">
        <w:tab/>
      </w:r>
      <w:r w:rsidR="00385174" w:rsidRPr="00385174">
        <w:rPr>
          <w:i/>
          <w:color w:val="956251" w:themeColor="accent4"/>
        </w:rPr>
        <w:t xml:space="preserve">Include the contents of the </w:t>
      </w:r>
      <w:r w:rsidRPr="00E0663D">
        <w:rPr>
          <w:i/>
          <w:color w:val="956251" w:themeColor="accent4"/>
        </w:rPr>
        <w:t>'</w:t>
      </w:r>
      <w:r w:rsidR="00385174" w:rsidRPr="00385174">
        <w:rPr>
          <w:i/>
          <w:color w:val="956251" w:themeColor="accent4"/>
        </w:rPr>
        <w:t>data</w:t>
      </w:r>
      <w:r w:rsidRPr="00E0663D">
        <w:rPr>
          <w:i/>
          <w:color w:val="956251" w:themeColor="accent4"/>
        </w:rPr>
        <w:t>'</w:t>
      </w:r>
      <w:r w:rsidR="00385174" w:rsidRPr="00385174">
        <w:rPr>
          <w:i/>
          <w:color w:val="956251" w:themeColor="accent4"/>
        </w:rPr>
        <w:t xml:space="preserve"> worksheet</w:t>
      </w:r>
    </w:p>
    <w:p w14:paraId="01C9EDD2" w14:textId="4D82FA1B" w:rsidR="006E24FD" w:rsidRDefault="006E24FD" w:rsidP="006E24FD">
      <w:pPr>
        <w:pStyle w:val="ListParagraph"/>
        <w:numPr>
          <w:ilvl w:val="1"/>
          <w:numId w:val="38"/>
        </w:numPr>
      </w:pPr>
      <w:r>
        <w:t>Export Options</w:t>
      </w:r>
    </w:p>
    <w:p w14:paraId="34C1AB36" w14:textId="689EE8D4" w:rsidR="006E24FD" w:rsidRPr="00385174" w:rsidRDefault="006E24FD" w:rsidP="006E24FD">
      <w:pPr>
        <w:pStyle w:val="ListParagraph"/>
        <w:numPr>
          <w:ilvl w:val="2"/>
          <w:numId w:val="38"/>
        </w:numPr>
        <w:rPr>
          <w:color w:val="956251" w:themeColor="accent4"/>
        </w:rPr>
      </w:pPr>
      <w:r>
        <w:t>Include Row Number</w:t>
      </w:r>
      <w:r w:rsidR="00385174">
        <w:tab/>
      </w:r>
      <w:r w:rsidR="00385174" w:rsidRPr="00385174">
        <w:rPr>
          <w:i/>
          <w:color w:val="956251" w:themeColor="accent4"/>
        </w:rPr>
        <w:t xml:space="preserve">Include the </w:t>
      </w:r>
      <w:r w:rsidR="005B4403" w:rsidRPr="00385174">
        <w:rPr>
          <w:i/>
          <w:color w:val="956251" w:themeColor="accent4"/>
        </w:rPr>
        <w:t xml:space="preserve">row </w:t>
      </w:r>
      <w:r w:rsidR="005B4403">
        <w:rPr>
          <w:i/>
          <w:color w:val="956251" w:themeColor="accent4"/>
        </w:rPr>
        <w:t xml:space="preserve">number of </w:t>
      </w:r>
      <w:r w:rsidR="00385174" w:rsidRPr="00385174">
        <w:rPr>
          <w:i/>
          <w:color w:val="956251" w:themeColor="accent4"/>
        </w:rPr>
        <w:t>where the data was located</w:t>
      </w:r>
    </w:p>
    <w:p w14:paraId="762B598D" w14:textId="2B0D89B4" w:rsidR="006E24FD" w:rsidRDefault="006E24FD" w:rsidP="006E24FD">
      <w:pPr>
        <w:pStyle w:val="ListParagraph"/>
        <w:numPr>
          <w:ilvl w:val="2"/>
          <w:numId w:val="38"/>
        </w:numPr>
      </w:pPr>
      <w:r>
        <w:t>Include Row Height</w:t>
      </w:r>
      <w:r w:rsidR="00385174">
        <w:tab/>
      </w:r>
      <w:r w:rsidR="00385174" w:rsidRPr="00385174">
        <w:rPr>
          <w:i/>
          <w:color w:val="956251" w:themeColor="accent4"/>
        </w:rPr>
        <w:t>Include the height of the row</w:t>
      </w:r>
    </w:p>
    <w:p w14:paraId="45AC6F77" w14:textId="52073135" w:rsidR="006E24FD" w:rsidRDefault="006E24FD" w:rsidP="006E24FD">
      <w:pPr>
        <w:pStyle w:val="ListParagraph"/>
        <w:numPr>
          <w:ilvl w:val="2"/>
          <w:numId w:val="38"/>
        </w:numPr>
      </w:pPr>
      <w:r>
        <w:t>Include Row Visibility</w:t>
      </w:r>
      <w:r w:rsidR="00385174">
        <w:tab/>
      </w:r>
      <w:r w:rsidR="00385174" w:rsidRPr="00385174">
        <w:rPr>
          <w:i/>
          <w:color w:val="956251" w:themeColor="accent4"/>
        </w:rPr>
        <w:t>Include information which tells if the row was visible or hidden</w:t>
      </w:r>
    </w:p>
    <w:p w14:paraId="39429DF4" w14:textId="02EBB3DE" w:rsidR="006E24FD" w:rsidRDefault="006E24FD" w:rsidP="006E24FD">
      <w:pPr>
        <w:pStyle w:val="ListParagraph"/>
        <w:numPr>
          <w:ilvl w:val="1"/>
          <w:numId w:val="38"/>
        </w:numPr>
      </w:pPr>
      <w:r>
        <w:t>Import Options</w:t>
      </w:r>
    </w:p>
    <w:p w14:paraId="275FF250" w14:textId="14609F0C" w:rsidR="006E24FD" w:rsidRDefault="006E24FD" w:rsidP="006E24FD">
      <w:pPr>
        <w:pStyle w:val="ListParagraph"/>
        <w:numPr>
          <w:ilvl w:val="2"/>
          <w:numId w:val="38"/>
        </w:numPr>
      </w:pPr>
      <w:r>
        <w:t>Append</w:t>
      </w:r>
      <w:r w:rsidR="00385174">
        <w:tab/>
      </w:r>
      <w:r w:rsidR="00385174">
        <w:tab/>
      </w:r>
      <w:r w:rsidR="00385174" w:rsidRPr="00385174">
        <w:rPr>
          <w:color w:val="956251" w:themeColor="accent4"/>
        </w:rPr>
        <w:t>When importing, append the data if existing data exists</w:t>
      </w:r>
    </w:p>
    <w:p w14:paraId="317C4685" w14:textId="5844CB09" w:rsidR="006E24FD" w:rsidRDefault="006E24FD" w:rsidP="006E24FD">
      <w:pPr>
        <w:pStyle w:val="ListParagraph"/>
        <w:numPr>
          <w:ilvl w:val="2"/>
          <w:numId w:val="38"/>
        </w:numPr>
      </w:pPr>
      <w:r>
        <w:t>Replace</w:t>
      </w:r>
      <w:r w:rsidR="00385174">
        <w:tab/>
      </w:r>
      <w:r w:rsidR="00385174">
        <w:tab/>
      </w:r>
      <w:r w:rsidR="00385174" w:rsidRPr="00385174">
        <w:rPr>
          <w:color w:val="956251" w:themeColor="accent4"/>
        </w:rPr>
        <w:t>When importing, ignore any data and replace the contents</w:t>
      </w:r>
    </w:p>
    <w:p w14:paraId="19C6D01B" w14:textId="77777777" w:rsidR="00870D00" w:rsidRDefault="00870D00">
      <w:pPr>
        <w:spacing w:after="200" w:line="276" w:lineRule="auto"/>
        <w:rPr>
          <w:b/>
          <w:color w:val="D34817" w:themeColor="accent1"/>
          <w:spacing w:val="20"/>
          <w:sz w:val="28"/>
          <w:szCs w:val="28"/>
        </w:rPr>
      </w:pPr>
      <w:r>
        <w:br w:type="page"/>
      </w:r>
    </w:p>
    <w:p w14:paraId="6E71DC19" w14:textId="0507DD70" w:rsidR="00831E79" w:rsidRDefault="00831E79" w:rsidP="007D0BB5">
      <w:pPr>
        <w:pStyle w:val="Heading2"/>
        <w:keepNext/>
      </w:pPr>
      <w:bookmarkStart w:id="143" w:name="_Toc100494656"/>
      <w:r>
        <w:lastRenderedPageBreak/>
        <w:t>Exporting Relationship Visualizer Data to JSON format</w:t>
      </w:r>
      <w:bookmarkEnd w:id="143"/>
    </w:p>
    <w:p w14:paraId="1BCF2F7F" w14:textId="6EE6CFB0" w:rsidR="006568E2" w:rsidRDefault="00870D00" w:rsidP="00831E79">
      <w:r>
        <w:t xml:space="preserve">You can export all the data, or portions of the data depending upon how you intend to use it. </w:t>
      </w:r>
      <w:r w:rsidR="00186A72">
        <w:t xml:space="preserve">Exporting portions of the data is useful when working in teams as you can do things such as export the style definitions and share </w:t>
      </w:r>
      <w:proofErr w:type="gramStart"/>
      <w:r w:rsidR="00186A72">
        <w:t>them, or</w:t>
      </w:r>
      <w:proofErr w:type="gramEnd"/>
      <w:r w:rsidR="00186A72">
        <w:t xml:space="preserve"> export the data of team members and combine them into a larger workbook using the </w:t>
      </w:r>
      <w:r w:rsidR="00E0663D" w:rsidRPr="00E0663D">
        <w:t>'</w:t>
      </w:r>
      <w:r w:rsidR="00186A72">
        <w:t>Append</w:t>
      </w:r>
      <w:r w:rsidR="00E0663D" w:rsidRPr="00E0663D">
        <w:t>'</w:t>
      </w:r>
      <w:r w:rsidR="00186A72">
        <w:t xml:space="preserve"> option of an import. </w:t>
      </w:r>
    </w:p>
    <w:p w14:paraId="5B9AE0B9" w14:textId="08B5B778" w:rsidR="00D32FE2" w:rsidRDefault="00D32FE2" w:rsidP="00831E79">
      <w:r>
        <w:t>You have the flexibility to export the entire contents to a JSON file, and selectively import just the sections desired in a new workbook.</w:t>
      </w:r>
    </w:p>
    <w:p w14:paraId="59368EA6" w14:textId="6D7F6174" w:rsidR="00831E79" w:rsidRDefault="006568E2" w:rsidP="00831E79">
      <w:r>
        <w:t>Here are example snippets of exported workbook contents:</w:t>
      </w:r>
    </w:p>
    <w:bookmarkStart w:id="144" w:name="_Toc100494657"/>
    <w:p w14:paraId="5DB7ED64" w14:textId="46575098" w:rsidR="00186A72" w:rsidRDefault="006809FD" w:rsidP="00186A72">
      <w:pPr>
        <w:pStyle w:val="Heading3"/>
      </w:pPr>
      <w:r w:rsidRPr="00360F4C">
        <w:rPr>
          <w:noProof/>
          <w:lang w:eastAsia="en-US"/>
        </w:rPr>
        <mc:AlternateContent>
          <mc:Choice Requires="wps">
            <w:drawing>
              <wp:anchor distT="0" distB="0" distL="114300" distR="114300" simplePos="0" relativeHeight="252171776" behindDoc="0" locked="0" layoutInCell="1" allowOverlap="1" wp14:anchorId="62086F80" wp14:editId="6BCE611F">
                <wp:simplePos x="0" y="0"/>
                <wp:positionH relativeFrom="margin">
                  <wp:align>left</wp:align>
                </wp:positionH>
                <wp:positionV relativeFrom="paragraph">
                  <wp:posOffset>254413</wp:posOffset>
                </wp:positionV>
                <wp:extent cx="1375144" cy="241005"/>
                <wp:effectExtent l="0" t="0" r="15875" b="26035"/>
                <wp:wrapNone/>
                <wp:docPr id="6454" name="Rectangle 6454"/>
                <wp:cNvGraphicFramePr/>
                <a:graphic xmlns:a="http://schemas.openxmlformats.org/drawingml/2006/main">
                  <a:graphicData uri="http://schemas.microsoft.com/office/word/2010/wordprocessingShape">
                    <wps:wsp>
                      <wps:cNvSpPr/>
                      <wps:spPr>
                        <a:xfrm>
                          <a:off x="0" y="0"/>
                          <a:ext cx="137514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0BB4" id="Rectangle 6454" o:spid="_x0000_s1026" style="position:absolute;margin-left:0;margin-top:20.05pt;width:108.3pt;height:19pt;z-index:25217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" filled="f" strokecolor="red" strokeweight="1.5pt">
                <w10:wrap anchorx="margin"/>
              </v:rect>
            </w:pict>
          </mc:Fallback>
        </mc:AlternateContent>
      </w:r>
      <w:r w:rsidR="00186A72" w:rsidRPr="00186A72">
        <w:t>Graphing Options</w:t>
      </w:r>
      <w:bookmarkEnd w:id="144"/>
    </w:p>
    <w:p w14:paraId="2E8B3510" w14:textId="32FD9C06" w:rsidR="00ED45FB" w:rsidRPr="00ED45FB" w:rsidRDefault="00ED45FB" w:rsidP="00ED45FB">
      <w:r>
        <w:rPr>
          <w:noProof/>
          <w:lang w:eastAsia="en-US"/>
        </w:rPr>
        <w:drawing>
          <wp:inline distT="0" distB="0" distL="0" distR="0" wp14:anchorId="57F79D7E" wp14:editId="5D03BEE9">
            <wp:extent cx="2594344" cy="885717"/>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2325B3A3" w14:textId="77777777" w:rsidTr="00186A72">
        <w:tc>
          <w:tcPr>
            <w:tcW w:w="10070" w:type="dxa"/>
          </w:tcPr>
          <w:p w14:paraId="0C02BE6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60503AC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"settings"</w:t>
            </w:r>
            <w:r w:rsidRPr="002D6850">
              <w:rPr>
                <w:rFonts w:ascii="Consolas" w:eastAsia="Times New Roman" w:hAnsi="Consolas"/>
                <w:color w:val="000000"/>
                <w:kern w:val="0"/>
                <w:sz w:val="16"/>
                <w:szCs w:val="16"/>
                <w:lang w:eastAsia="en-US"/>
                <w14:ligatures w14:val="none"/>
              </w:rPr>
              <w:t>: {</w:t>
            </w:r>
          </w:p>
          <w:p w14:paraId="00EAF22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"data"</w:t>
            </w:r>
            <w:r w:rsidRPr="002D6850">
              <w:rPr>
                <w:rFonts w:ascii="Consolas" w:eastAsia="Times New Roman" w:hAnsi="Consolas"/>
                <w:color w:val="000000"/>
                <w:kern w:val="0"/>
                <w:sz w:val="16"/>
                <w:szCs w:val="16"/>
                <w:lang w:eastAsia="en-US"/>
                <w14:ligatures w14:val="none"/>
              </w:rPr>
              <w:t>: {</w:t>
            </w:r>
          </w:p>
          <w:p w14:paraId="5059900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graphToWorksheet</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16F80530"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runMode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"auto"</w:t>
            </w:r>
            <w:r w:rsidRPr="002D6850">
              <w:rPr>
                <w:rFonts w:ascii="Consolas" w:eastAsia="Times New Roman" w:hAnsi="Consolas"/>
                <w:color w:val="000000"/>
                <w:kern w:val="0"/>
                <w:sz w:val="16"/>
                <w:szCs w:val="16"/>
                <w:lang w:eastAsia="en-US"/>
                <w14:ligatures w14:val="none"/>
              </w:rPr>
              <w:t>,</w:t>
            </w:r>
          </w:p>
          <w:p w14:paraId="43EBC5C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imageType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proofErr w:type="spellStart"/>
            <w:r w:rsidRPr="002D6850">
              <w:rPr>
                <w:rFonts w:ascii="Consolas" w:eastAsia="Times New Roman" w:hAnsi="Consolas"/>
                <w:color w:val="A31515"/>
                <w:kern w:val="0"/>
                <w:sz w:val="16"/>
                <w:szCs w:val="16"/>
                <w:lang w:eastAsia="en-US"/>
                <w14:ligatures w14:val="none"/>
              </w:rPr>
              <w:t>png</w:t>
            </w:r>
            <w:proofErr w:type="spellEnd"/>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47100843"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imageWorksheet</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"data"</w:t>
            </w:r>
          </w:p>
          <w:p w14:paraId="4D19D46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2F7042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graphToFile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096752F8"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"directory"</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5BE69EE0"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fileNamePrefix</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"graph"</w:t>
            </w:r>
            <w:r w:rsidRPr="002D6850">
              <w:rPr>
                <w:rFonts w:ascii="Consolas" w:eastAsia="Times New Roman" w:hAnsi="Consolas"/>
                <w:color w:val="000000"/>
                <w:kern w:val="0"/>
                <w:sz w:val="16"/>
                <w:szCs w:val="16"/>
                <w:lang w:eastAsia="en-US"/>
                <w14:ligatures w14:val="none"/>
              </w:rPr>
              <w:t>,</w:t>
            </w:r>
          </w:p>
          <w:p w14:paraId="3969ECB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imageType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"pdf"</w:t>
            </w:r>
            <w:r w:rsidRPr="002D6850">
              <w:rPr>
                <w:rFonts w:ascii="Consolas" w:eastAsia="Times New Roman" w:hAnsi="Consolas"/>
                <w:color w:val="000000"/>
                <w:kern w:val="0"/>
                <w:sz w:val="16"/>
                <w:szCs w:val="16"/>
                <w:lang w:eastAsia="en-US"/>
                <w14:ligatures w14:val="none"/>
              </w:rPr>
              <w:t>,</w:t>
            </w:r>
          </w:p>
          <w:p w14:paraId="2FAAED3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appendOptions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000FF"/>
                <w:kern w:val="0"/>
                <w:sz w:val="16"/>
                <w:szCs w:val="16"/>
                <w:lang w:eastAsia="en-US"/>
                <w14:ligatures w14:val="none"/>
              </w:rPr>
              <w:t>false</w:t>
            </w:r>
            <w:r w:rsidRPr="002D6850">
              <w:rPr>
                <w:rFonts w:ascii="Consolas" w:eastAsia="Times New Roman" w:hAnsi="Consolas"/>
                <w:color w:val="000000"/>
                <w:kern w:val="0"/>
                <w:sz w:val="16"/>
                <w:szCs w:val="16"/>
                <w:lang w:eastAsia="en-US"/>
                <w14:ligatures w14:val="none"/>
              </w:rPr>
              <w:t>,</w:t>
            </w:r>
          </w:p>
          <w:p w14:paraId="4B5A39E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appendTimeStamp</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000FF"/>
                <w:kern w:val="0"/>
                <w:sz w:val="16"/>
                <w:szCs w:val="16"/>
                <w:lang w:eastAsia="en-US"/>
                <w14:ligatures w14:val="none"/>
              </w:rPr>
              <w:t>false</w:t>
            </w:r>
          </w:p>
          <w:p w14:paraId="5F6D441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DD9FE05"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"layout"</w:t>
            </w:r>
            <w:r w:rsidRPr="002D6850">
              <w:rPr>
                <w:rFonts w:ascii="Consolas" w:eastAsia="Times New Roman" w:hAnsi="Consolas"/>
                <w:color w:val="000000"/>
                <w:kern w:val="0"/>
                <w:sz w:val="16"/>
                <w:szCs w:val="16"/>
                <w:lang w:eastAsia="en-US"/>
                <w14:ligatures w14:val="none"/>
              </w:rPr>
              <w:t>: {</w:t>
            </w:r>
          </w:p>
          <w:p w14:paraId="2EF2F396"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"engine"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"neato"</w:t>
            </w:r>
            <w:r w:rsidRPr="002D6850">
              <w:rPr>
                <w:rFonts w:ascii="Consolas" w:eastAsia="Times New Roman" w:hAnsi="Consolas"/>
                <w:color w:val="000000"/>
                <w:kern w:val="0"/>
                <w:sz w:val="16"/>
                <w:szCs w:val="16"/>
                <w:lang w:eastAsia="en-US"/>
                <w14:ligatures w14:val="none"/>
              </w:rPr>
              <w:t>,</w:t>
            </w:r>
          </w:p>
          <w:p w14:paraId="39779F6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"direction"</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"top to bottom"</w:t>
            </w:r>
            <w:r w:rsidRPr="002D6850">
              <w:rPr>
                <w:rFonts w:ascii="Consolas" w:eastAsia="Times New Roman" w:hAnsi="Consolas"/>
                <w:color w:val="000000"/>
                <w:kern w:val="0"/>
                <w:sz w:val="16"/>
                <w:szCs w:val="16"/>
                <w:lang w:eastAsia="en-US"/>
                <w14:ligatures w14:val="none"/>
              </w:rPr>
              <w:t>,</w:t>
            </w:r>
          </w:p>
          <w:p w14:paraId="3D2A169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rankdir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"TB"</w:t>
            </w:r>
            <w:r w:rsidRPr="002D6850">
              <w:rPr>
                <w:rFonts w:ascii="Consolas" w:eastAsia="Times New Roman" w:hAnsi="Consolas"/>
                <w:color w:val="000000"/>
                <w:kern w:val="0"/>
                <w:sz w:val="16"/>
                <w:szCs w:val="16"/>
                <w:lang w:eastAsia="en-US"/>
                <w14:ligatures w14:val="none"/>
              </w:rPr>
              <w:t>,</w:t>
            </w:r>
          </w:p>
          <w:p w14:paraId="12B099B6"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"splines"</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p>
          <w:p w14:paraId="1C059736" w14:textId="69C2B87B" w:rsidR="002D6850" w:rsidRPr="006568E2"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6E2C25D7" w14:textId="7C8F53BA" w:rsidR="006568E2" w:rsidRPr="002D6850" w:rsidRDefault="006568E2"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xml:space="preserve">   }</w:t>
            </w:r>
          </w:p>
          <w:p w14:paraId="57B7041D" w14:textId="51B930E6" w:rsidR="00186A72" w:rsidRPr="00186A72" w:rsidRDefault="006568E2" w:rsidP="006568E2">
            <w:pPr>
              <w:spacing w:after="0" w:line="0" w:lineRule="atLeast"/>
              <w:rPr>
                <w:sz w:val="16"/>
                <w:szCs w:val="16"/>
              </w:rPr>
            </w:pPr>
            <w:r w:rsidRPr="006568E2">
              <w:rPr>
                <w:sz w:val="16"/>
                <w:szCs w:val="16"/>
              </w:rPr>
              <w:t>}</w:t>
            </w:r>
          </w:p>
        </w:tc>
      </w:tr>
    </w:tbl>
    <w:p w14:paraId="60BB07FE" w14:textId="77777777" w:rsidR="00ED45FB" w:rsidRDefault="00ED45FB" w:rsidP="000B0144"/>
    <w:p w14:paraId="4BE5247B" w14:textId="77777777" w:rsidR="00ED45FB" w:rsidRDefault="00ED45FB">
      <w:pPr>
        <w:spacing w:after="200" w:line="276" w:lineRule="auto"/>
        <w:rPr>
          <w:b/>
          <w:color w:val="000000" w:themeColor="text1"/>
          <w:spacing w:val="10"/>
          <w:szCs w:val="24"/>
        </w:rPr>
      </w:pPr>
      <w:r>
        <w:br w:type="page"/>
      </w:r>
    </w:p>
    <w:p w14:paraId="074CA2FB" w14:textId="022E7903" w:rsidR="00186A72" w:rsidRDefault="00186A72" w:rsidP="00186A72">
      <w:pPr>
        <w:pStyle w:val="Heading3"/>
      </w:pPr>
      <w:bookmarkStart w:id="145" w:name="_Toc100494658"/>
      <w:r>
        <w:lastRenderedPageBreak/>
        <w:t>Workbook Metadata</w:t>
      </w:r>
      <w:bookmarkEnd w:id="145"/>
    </w:p>
    <w:p w14:paraId="2607086E" w14:textId="629493E6" w:rsidR="00ED45FB" w:rsidRPr="00ED45FB" w:rsidRDefault="006809FD" w:rsidP="00ED45FB">
      <w:r w:rsidRPr="00360F4C">
        <w:rPr>
          <w:noProof/>
          <w:lang w:eastAsia="en-US"/>
        </w:rPr>
        <mc:AlternateContent>
          <mc:Choice Requires="wps">
            <w:drawing>
              <wp:anchor distT="0" distB="0" distL="114300" distR="114300" simplePos="0" relativeHeight="252173824" behindDoc="0" locked="0" layoutInCell="1" allowOverlap="1" wp14:anchorId="78FAD337" wp14:editId="4927CF39">
                <wp:simplePos x="0" y="0"/>
                <wp:positionH relativeFrom="margin">
                  <wp:align>left</wp:align>
                </wp:positionH>
                <wp:positionV relativeFrom="paragraph">
                  <wp:posOffset>227994</wp:posOffset>
                </wp:positionV>
                <wp:extent cx="1375144" cy="241005"/>
                <wp:effectExtent l="0" t="0" r="15875" b="26035"/>
                <wp:wrapNone/>
                <wp:docPr id="6455" name="Rectangle 6455"/>
                <wp:cNvGraphicFramePr/>
                <a:graphic xmlns:a="http://schemas.openxmlformats.org/drawingml/2006/main">
                  <a:graphicData uri="http://schemas.microsoft.com/office/word/2010/wordprocessingShape">
                    <wps:wsp>
                      <wps:cNvSpPr/>
                      <wps:spPr>
                        <a:xfrm>
                          <a:off x="0" y="0"/>
                          <a:ext cx="137514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8684" id="Rectangle 6455" o:spid="_x0000_s1026" style="position:absolute;margin-left:0;margin-top:17.95pt;width:108.3pt;height:19pt;z-index:25217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" filled="f" strokecolor="red" strokeweight="1.5pt">
                <w10:wrap anchorx="margin"/>
              </v:rect>
            </w:pict>
          </mc:Fallback>
        </mc:AlternateContent>
      </w:r>
      <w:r w:rsidR="00ED45FB">
        <w:rPr>
          <w:noProof/>
          <w:lang w:eastAsia="en-US"/>
        </w:rPr>
        <w:drawing>
          <wp:inline distT="0" distB="0" distL="0" distR="0" wp14:anchorId="466DDC1E" wp14:editId="7FA2524C">
            <wp:extent cx="2594344" cy="885717"/>
            <wp:effectExtent l="0" t="0" r="0" b="0"/>
            <wp:docPr id="6392" name="Picture 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1F40D303" w14:textId="77777777" w:rsidTr="001360FC">
        <w:tc>
          <w:tcPr>
            <w:tcW w:w="10070" w:type="dxa"/>
          </w:tcPr>
          <w:p w14:paraId="7961B8B0" w14:textId="77777777" w:rsidR="006568E2" w:rsidRDefault="006568E2" w:rsidP="002D6850">
            <w:pPr>
              <w:shd w:val="clear" w:color="auto" w:fill="FFFFFF"/>
              <w:spacing w:after="0" w:line="0" w:lineRule="atLeast"/>
              <w:rPr>
                <w:rFonts w:ascii="Consolas" w:eastAsia="Times New Roman" w:hAnsi="Consolas"/>
                <w:color w:val="000000"/>
                <w:kern w:val="0"/>
                <w:sz w:val="16"/>
                <w:szCs w:val="16"/>
                <w:lang w:eastAsia="en-US"/>
                <w14:ligatures w14:val="none"/>
              </w:rPr>
            </w:pPr>
          </w:p>
          <w:p w14:paraId="0AA035A4" w14:textId="51104CDE"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3F369AC9"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"metadata"</w:t>
            </w:r>
            <w:r w:rsidRPr="002D6850">
              <w:rPr>
                <w:rFonts w:ascii="Consolas" w:eastAsia="Times New Roman" w:hAnsi="Consolas"/>
                <w:color w:val="000000"/>
                <w:kern w:val="0"/>
                <w:sz w:val="16"/>
                <w:szCs w:val="16"/>
                <w:lang w:eastAsia="en-US"/>
                <w14:ligatures w14:val="none"/>
              </w:rPr>
              <w:t>: {</w:t>
            </w:r>
          </w:p>
          <w:p w14:paraId="2CDCF26E"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"E2GXF"</w:t>
            </w:r>
            <w:r w:rsidRPr="002D6850">
              <w:rPr>
                <w:rFonts w:ascii="Consolas" w:eastAsia="Times New Roman" w:hAnsi="Consolas"/>
                <w:color w:val="000000"/>
                <w:kern w:val="0"/>
                <w:sz w:val="16"/>
                <w:szCs w:val="16"/>
                <w:lang w:eastAsia="en-US"/>
                <w14:ligatures w14:val="none"/>
              </w:rPr>
              <w:t>,</w:t>
            </w:r>
          </w:p>
          <w:p w14:paraId="334D1E88"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"Excel to Graphviz Exchange Format"</w:t>
            </w:r>
            <w:r w:rsidRPr="002D6850">
              <w:rPr>
                <w:rFonts w:ascii="Consolas" w:eastAsia="Times New Roman" w:hAnsi="Consolas"/>
                <w:color w:val="000000"/>
                <w:kern w:val="0"/>
                <w:sz w:val="16"/>
                <w:szCs w:val="16"/>
                <w:lang w:eastAsia="en-US"/>
                <w14:ligatures w14:val="none"/>
              </w:rPr>
              <w:t>,</w:t>
            </w:r>
          </w:p>
          <w:p w14:paraId="30992691"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"version"</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r w:rsidRPr="002D6850">
              <w:rPr>
                <w:rFonts w:ascii="Consolas" w:eastAsia="Times New Roman" w:hAnsi="Consolas"/>
                <w:color w:val="000000"/>
                <w:kern w:val="0"/>
                <w:sz w:val="16"/>
                <w:szCs w:val="16"/>
                <w:lang w:eastAsia="en-US"/>
                <w14:ligatures w14:val="none"/>
              </w:rPr>
              <w:t>,</w:t>
            </w:r>
          </w:p>
          <w:p w14:paraId="7E69565F" w14:textId="5D8EAD6D"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"user"</w:t>
            </w:r>
            <w:r w:rsidRPr="002D6850">
              <w:rPr>
                <w:rFonts w:ascii="Consolas" w:eastAsia="Times New Roman" w:hAnsi="Consolas"/>
                <w:color w:val="000000"/>
                <w:kern w:val="0"/>
                <w:sz w:val="16"/>
                <w:szCs w:val="16"/>
                <w:lang w:eastAsia="en-US"/>
                <w14:ligatures w14:val="none"/>
              </w:rPr>
              <w:t>: </w:t>
            </w:r>
            <w:r>
              <w:rPr>
                <w:rFonts w:ascii="Consolas" w:eastAsia="Times New Roman" w:hAnsi="Consolas"/>
                <w:color w:val="A31515"/>
                <w:kern w:val="0"/>
                <w:sz w:val="16"/>
                <w:szCs w:val="16"/>
                <w:lang w:eastAsia="en-US"/>
                <w14:ligatures w14:val="none"/>
              </w:rPr>
              <w:t>"Long, Jeffrey</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2A238894"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"date"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"2020-12-17"</w:t>
            </w:r>
            <w:r w:rsidRPr="002D6850">
              <w:rPr>
                <w:rFonts w:ascii="Consolas" w:eastAsia="Times New Roman" w:hAnsi="Consolas"/>
                <w:color w:val="000000"/>
                <w:kern w:val="0"/>
                <w:sz w:val="16"/>
                <w:szCs w:val="16"/>
                <w:lang w:eastAsia="en-US"/>
                <w14:ligatures w14:val="none"/>
              </w:rPr>
              <w:t>,</w:t>
            </w:r>
          </w:p>
          <w:p w14:paraId="303B583A"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"time"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"08:43:01"</w:t>
            </w:r>
            <w:r w:rsidRPr="002D6850">
              <w:rPr>
                <w:rFonts w:ascii="Consolas" w:eastAsia="Times New Roman" w:hAnsi="Consolas"/>
                <w:color w:val="000000"/>
                <w:kern w:val="0"/>
                <w:sz w:val="16"/>
                <w:szCs w:val="16"/>
                <w:lang w:eastAsia="en-US"/>
                <w14:ligatures w14:val="none"/>
              </w:rPr>
              <w:t>,</w:t>
            </w:r>
          </w:p>
          <w:p w14:paraId="6FB48754"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os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"Windows (32-bit) </w:t>
            </w:r>
            <w:proofErr w:type="gramStart"/>
            <w:r w:rsidRPr="002D6850">
              <w:rPr>
                <w:rFonts w:ascii="Consolas" w:eastAsia="Times New Roman" w:hAnsi="Consolas"/>
                <w:color w:val="A31515"/>
                <w:kern w:val="0"/>
                <w:sz w:val="16"/>
                <w:szCs w:val="16"/>
                <w:lang w:eastAsia="en-US"/>
                <w14:ligatures w14:val="none"/>
              </w:rPr>
              <w:t>NT :</w:t>
            </w:r>
            <w:proofErr w:type="gramEnd"/>
            <w:r w:rsidRPr="002D6850">
              <w:rPr>
                <w:rFonts w:ascii="Consolas" w:eastAsia="Times New Roman" w:hAnsi="Consolas"/>
                <w:color w:val="A31515"/>
                <w:kern w:val="0"/>
                <w:sz w:val="16"/>
                <w:szCs w:val="16"/>
                <w:lang w:eastAsia="en-US"/>
                <w14:ligatures w14:val="none"/>
              </w:rPr>
              <w:t>.00"</w:t>
            </w:r>
            <w:r w:rsidRPr="002D6850">
              <w:rPr>
                <w:rFonts w:ascii="Consolas" w:eastAsia="Times New Roman" w:hAnsi="Consolas"/>
                <w:color w:val="000000"/>
                <w:kern w:val="0"/>
                <w:sz w:val="16"/>
                <w:szCs w:val="16"/>
                <w:lang w:eastAsia="en-US"/>
                <w14:ligatures w14:val="none"/>
              </w:rPr>
              <w:t>,</w:t>
            </w:r>
          </w:p>
          <w:p w14:paraId="7BB88EAF"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"excel"</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"16.0"</w:t>
            </w:r>
            <w:r w:rsidRPr="002D6850">
              <w:rPr>
                <w:rFonts w:ascii="Consolas" w:eastAsia="Times New Roman" w:hAnsi="Consolas"/>
                <w:color w:val="000000"/>
                <w:kern w:val="0"/>
                <w:sz w:val="16"/>
                <w:szCs w:val="16"/>
                <w:lang w:eastAsia="en-US"/>
                <w14:ligatures w14:val="none"/>
              </w:rPr>
              <w:t>,</w:t>
            </w:r>
          </w:p>
          <w:p w14:paraId="7246C270"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"filename"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"Relationship Visualizer.xlsm"</w:t>
            </w:r>
          </w:p>
          <w:p w14:paraId="1F9E2E10"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69684DE2" w14:textId="77777777" w:rsidR="00186A72"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22151E87" w14:textId="7681B777" w:rsidR="006568E2" w:rsidRPr="002D6850" w:rsidRDefault="006568E2" w:rsidP="002D6850">
            <w:pPr>
              <w:shd w:val="clear" w:color="auto" w:fill="FFFFFF"/>
              <w:spacing w:after="0" w:line="0" w:lineRule="atLeast"/>
              <w:rPr>
                <w:rFonts w:ascii="Consolas" w:eastAsia="Times New Roman" w:hAnsi="Consolas"/>
                <w:color w:val="000000"/>
                <w:kern w:val="0"/>
                <w:sz w:val="16"/>
                <w:szCs w:val="16"/>
                <w:lang w:eastAsia="en-US"/>
                <w14:ligatures w14:val="none"/>
              </w:rPr>
            </w:pPr>
          </w:p>
        </w:tc>
      </w:tr>
    </w:tbl>
    <w:p w14:paraId="02A54535" w14:textId="77777777" w:rsidR="00ED45FB" w:rsidRDefault="00ED45FB" w:rsidP="000B0144"/>
    <w:p w14:paraId="16EADF22" w14:textId="77777777" w:rsidR="00ED45FB" w:rsidRDefault="00ED45FB">
      <w:pPr>
        <w:spacing w:after="200" w:line="276" w:lineRule="auto"/>
        <w:rPr>
          <w:b/>
          <w:color w:val="000000" w:themeColor="text1"/>
          <w:spacing w:val="10"/>
          <w:szCs w:val="24"/>
        </w:rPr>
      </w:pPr>
      <w:r>
        <w:br w:type="page"/>
      </w:r>
    </w:p>
    <w:p w14:paraId="3F8E7571" w14:textId="195CC47E" w:rsidR="00186A72" w:rsidRDefault="00186A72" w:rsidP="004F3F88">
      <w:pPr>
        <w:pStyle w:val="Heading3"/>
        <w:keepNext/>
      </w:pPr>
      <w:bookmarkStart w:id="146" w:name="_Toc100494659"/>
      <w:r>
        <w:lastRenderedPageBreak/>
        <w:t>Worksheet Layouts</w:t>
      </w:r>
      <w:bookmarkEnd w:id="146"/>
    </w:p>
    <w:p w14:paraId="613FF950" w14:textId="4BFE6094" w:rsidR="00ED45FB" w:rsidRDefault="006809FD" w:rsidP="00ED45FB">
      <w:r w:rsidRPr="00360F4C">
        <w:rPr>
          <w:noProof/>
          <w:lang w:eastAsia="en-US"/>
        </w:rPr>
        <mc:AlternateContent>
          <mc:Choice Requires="wps">
            <w:drawing>
              <wp:anchor distT="0" distB="0" distL="114300" distR="114300" simplePos="0" relativeHeight="252175872" behindDoc="0" locked="0" layoutInCell="1" allowOverlap="1" wp14:anchorId="78CBF17E" wp14:editId="37A2DB39">
                <wp:simplePos x="0" y="0"/>
                <wp:positionH relativeFrom="margin">
                  <wp:align>left</wp:align>
                </wp:positionH>
                <wp:positionV relativeFrom="paragraph">
                  <wp:posOffset>454926</wp:posOffset>
                </wp:positionV>
                <wp:extent cx="1375144" cy="241005"/>
                <wp:effectExtent l="0" t="0" r="15875" b="26035"/>
                <wp:wrapNone/>
                <wp:docPr id="6456" name="Rectangle 6456"/>
                <wp:cNvGraphicFramePr/>
                <a:graphic xmlns:a="http://schemas.openxmlformats.org/drawingml/2006/main">
                  <a:graphicData uri="http://schemas.microsoft.com/office/word/2010/wordprocessingShape">
                    <wps:wsp>
                      <wps:cNvSpPr/>
                      <wps:spPr>
                        <a:xfrm>
                          <a:off x="0" y="0"/>
                          <a:ext cx="137514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DB4D8" id="Rectangle 6456" o:spid="_x0000_s1026" style="position:absolute;margin-left:0;margin-top:35.8pt;width:108.3pt;height:19pt;z-index:25217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" filled="f" strokecolor="red" strokeweight="1.5pt">
                <w10:wrap anchorx="margin"/>
              </v:rect>
            </w:pict>
          </mc:Fallback>
        </mc:AlternateContent>
      </w:r>
      <w:r w:rsidR="00ED45FB">
        <w:rPr>
          <w:noProof/>
          <w:lang w:eastAsia="en-US"/>
        </w:rPr>
        <w:drawing>
          <wp:inline distT="0" distB="0" distL="0" distR="0" wp14:anchorId="0BAB1B47" wp14:editId="3E421D34">
            <wp:extent cx="2594344" cy="885717"/>
            <wp:effectExtent l="0" t="0" r="0" b="0"/>
            <wp:docPr id="6438" name="Picture 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3FC317CD" w14:textId="77777777" w:rsidTr="001360FC">
        <w:tc>
          <w:tcPr>
            <w:tcW w:w="10070" w:type="dxa"/>
          </w:tcPr>
          <w:p w14:paraId="5F08AD32" w14:textId="77777777" w:rsid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p>
          <w:p w14:paraId="791FC977" w14:textId="65EA0D2F"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5380CF0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"layouts"</w:t>
            </w:r>
            <w:r w:rsidRPr="001360FC">
              <w:rPr>
                <w:rFonts w:ascii="Consolas" w:eastAsia="Times New Roman" w:hAnsi="Consolas"/>
                <w:color w:val="000000"/>
                <w:kern w:val="0"/>
                <w:sz w:val="16"/>
                <w:szCs w:val="16"/>
                <w:lang w:eastAsia="en-US"/>
                <w14:ligatures w14:val="none"/>
              </w:rPr>
              <w:t>: {</w:t>
            </w:r>
          </w:p>
          <w:p w14:paraId="0F93B9B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"data"</w:t>
            </w:r>
            <w:r w:rsidRPr="001360FC">
              <w:rPr>
                <w:rFonts w:ascii="Consolas" w:eastAsia="Times New Roman" w:hAnsi="Consolas"/>
                <w:color w:val="000000"/>
                <w:kern w:val="0"/>
                <w:sz w:val="16"/>
                <w:szCs w:val="16"/>
                <w:lang w:eastAsia="en-US"/>
                <w14:ligatures w14:val="none"/>
              </w:rPr>
              <w:t>: {</w:t>
            </w:r>
          </w:p>
          <w:p w14:paraId="3149018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"rows"</w:t>
            </w:r>
            <w:r w:rsidRPr="001360FC">
              <w:rPr>
                <w:rFonts w:ascii="Consolas" w:eastAsia="Times New Roman" w:hAnsi="Consolas"/>
                <w:color w:val="000000"/>
                <w:kern w:val="0"/>
                <w:sz w:val="16"/>
                <w:szCs w:val="16"/>
                <w:lang w:eastAsia="en-US"/>
                <w14:ligatures w14:val="none"/>
              </w:rPr>
              <w:t>: [</w:t>
            </w:r>
          </w:p>
          <w:p w14:paraId="58CC02D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2595BC7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w:t>
            </w:r>
          </w:p>
          <w:p w14:paraId="7C6ACF5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w:t>
            </w:r>
            <w:r w:rsidRPr="001360FC">
              <w:rPr>
                <w:rFonts w:ascii="Consolas" w:eastAsia="Times New Roman" w:hAnsi="Consolas"/>
                <w:color w:val="000000"/>
                <w:kern w:val="0"/>
                <w:sz w:val="16"/>
                <w:szCs w:val="16"/>
                <w:lang w:eastAsia="en-US"/>
                <w14:ligatures w14:val="none"/>
              </w:rPr>
              <w:t>,</w:t>
            </w:r>
          </w:p>
          <w:p w14:paraId="28A1B88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15</w:t>
            </w:r>
            <w:r w:rsidRPr="001360FC">
              <w:rPr>
                <w:rFonts w:ascii="Consolas" w:eastAsia="Times New Roman" w:hAnsi="Consolas"/>
                <w:color w:val="000000"/>
                <w:kern w:val="0"/>
                <w:sz w:val="16"/>
                <w:szCs w:val="16"/>
                <w:lang w:eastAsia="en-US"/>
                <w14:ligatures w14:val="none"/>
              </w:rPr>
              <w:t>,</w:t>
            </w:r>
          </w:p>
          <w:p w14:paraId="5F306D8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5FE5C7A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D28363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AB3D34F"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"first"</w:t>
            </w:r>
            <w:r w:rsidRPr="001360FC">
              <w:rPr>
                <w:rFonts w:ascii="Consolas" w:eastAsia="Times New Roman" w:hAnsi="Consolas"/>
                <w:color w:val="000000"/>
                <w:kern w:val="0"/>
                <w:sz w:val="16"/>
                <w:szCs w:val="16"/>
                <w:lang w:eastAsia="en-US"/>
                <w14:ligatures w14:val="none"/>
              </w:rPr>
              <w:t>,</w:t>
            </w:r>
          </w:p>
          <w:p w14:paraId="3FBE71E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w:t>
            </w:r>
            <w:r w:rsidRPr="001360FC">
              <w:rPr>
                <w:rFonts w:ascii="Consolas" w:eastAsia="Times New Roman" w:hAnsi="Consolas"/>
                <w:color w:val="000000"/>
                <w:kern w:val="0"/>
                <w:sz w:val="16"/>
                <w:szCs w:val="16"/>
                <w:lang w:eastAsia="en-US"/>
                <w14:ligatures w14:val="none"/>
              </w:rPr>
              <w:t>,</w:t>
            </w:r>
          </w:p>
          <w:p w14:paraId="0824ED49"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15</w:t>
            </w:r>
            <w:r w:rsidRPr="001360FC">
              <w:rPr>
                <w:rFonts w:ascii="Consolas" w:eastAsia="Times New Roman" w:hAnsi="Consolas"/>
                <w:color w:val="000000"/>
                <w:kern w:val="0"/>
                <w:sz w:val="16"/>
                <w:szCs w:val="16"/>
                <w:lang w:eastAsia="en-US"/>
                <w14:ligatures w14:val="none"/>
              </w:rPr>
              <w:t>,</w:t>
            </w:r>
          </w:p>
          <w:p w14:paraId="0BAFC3BE"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70F508A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35A6E4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F4456E8"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"columns"</w:t>
            </w:r>
            <w:r w:rsidRPr="001360FC">
              <w:rPr>
                <w:rFonts w:ascii="Consolas" w:eastAsia="Times New Roman" w:hAnsi="Consolas"/>
                <w:color w:val="000000"/>
                <w:kern w:val="0"/>
                <w:sz w:val="16"/>
                <w:szCs w:val="16"/>
                <w:lang w:eastAsia="en-US"/>
                <w14:ligatures w14:val="none"/>
              </w:rPr>
              <w:t>: [</w:t>
            </w:r>
          </w:p>
          <w:p w14:paraId="3BC6CAF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465208C"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"flag"</w:t>
            </w:r>
            <w:r w:rsidRPr="001360FC">
              <w:rPr>
                <w:rFonts w:ascii="Consolas" w:eastAsia="Times New Roman" w:hAnsi="Consolas"/>
                <w:color w:val="000000"/>
                <w:kern w:val="0"/>
                <w:sz w:val="16"/>
                <w:szCs w:val="16"/>
                <w:lang w:eastAsia="en-US"/>
                <w14:ligatures w14:val="none"/>
              </w:rPr>
              <w:t>,</w:t>
            </w:r>
          </w:p>
          <w:p w14:paraId="469E8B4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w:t>
            </w:r>
            <w:r w:rsidRPr="001360FC">
              <w:rPr>
                <w:rFonts w:ascii="Consolas" w:eastAsia="Times New Roman" w:hAnsi="Consolas"/>
                <w:color w:val="000000"/>
                <w:kern w:val="0"/>
                <w:sz w:val="16"/>
                <w:szCs w:val="16"/>
                <w:lang w:eastAsia="en-US"/>
                <w14:ligatures w14:val="none"/>
              </w:rPr>
              <w:t>,</w:t>
            </w:r>
          </w:p>
          <w:p w14:paraId="4B5101C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w:t>
            </w:r>
          </w:p>
          <w:p w14:paraId="7DBDD58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1.71</w:t>
            </w:r>
            <w:r w:rsidRPr="001360FC">
              <w:rPr>
                <w:rFonts w:ascii="Consolas" w:eastAsia="Times New Roman" w:hAnsi="Consolas"/>
                <w:color w:val="000000"/>
                <w:kern w:val="0"/>
                <w:sz w:val="16"/>
                <w:szCs w:val="16"/>
                <w:lang w:eastAsia="en-US"/>
                <w14:ligatures w14:val="none"/>
              </w:rPr>
              <w:t>,</w:t>
            </w:r>
          </w:p>
          <w:p w14:paraId="76B4A82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0BA2D3F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00AAFD8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ACC15F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4274090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"item"</w:t>
            </w:r>
            <w:r w:rsidRPr="001360FC">
              <w:rPr>
                <w:rFonts w:ascii="Consolas" w:eastAsia="Times New Roman" w:hAnsi="Consolas"/>
                <w:color w:val="000000"/>
                <w:kern w:val="0"/>
                <w:sz w:val="16"/>
                <w:szCs w:val="16"/>
                <w:lang w:eastAsia="en-US"/>
                <w14:ligatures w14:val="none"/>
              </w:rPr>
              <w:t>,</w:t>
            </w:r>
          </w:p>
          <w:p w14:paraId="788B952D"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w:t>
            </w:r>
            <w:r w:rsidRPr="001360FC">
              <w:rPr>
                <w:rFonts w:ascii="Consolas" w:eastAsia="Times New Roman" w:hAnsi="Consolas"/>
                <w:color w:val="000000"/>
                <w:kern w:val="0"/>
                <w:sz w:val="16"/>
                <w:szCs w:val="16"/>
                <w:lang w:eastAsia="en-US"/>
                <w14:ligatures w14:val="none"/>
              </w:rPr>
              <w:t>,</w:t>
            </w:r>
          </w:p>
          <w:p w14:paraId="1DE6E9A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"Item"</w:t>
            </w:r>
            <w:r w:rsidRPr="001360FC">
              <w:rPr>
                <w:rFonts w:ascii="Consolas" w:eastAsia="Times New Roman" w:hAnsi="Consolas"/>
                <w:color w:val="000000"/>
                <w:kern w:val="0"/>
                <w:sz w:val="16"/>
                <w:szCs w:val="16"/>
                <w:lang w:eastAsia="en-US"/>
                <w14:ligatures w14:val="none"/>
              </w:rPr>
              <w:t>,</w:t>
            </w:r>
          </w:p>
          <w:p w14:paraId="3E9F049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20.71</w:t>
            </w:r>
            <w:r w:rsidRPr="001360FC">
              <w:rPr>
                <w:rFonts w:ascii="Consolas" w:eastAsia="Times New Roman" w:hAnsi="Consolas"/>
                <w:color w:val="000000"/>
                <w:kern w:val="0"/>
                <w:sz w:val="16"/>
                <w:szCs w:val="16"/>
                <w:lang w:eastAsia="en-US"/>
                <w14:ligatures w14:val="none"/>
              </w:rPr>
              <w:t>,</w:t>
            </w:r>
          </w:p>
          <w:p w14:paraId="757FC28F"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4157E08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634CBF1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78D6B258"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F84D1DA"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proofErr w:type="spellStart"/>
            <w:r w:rsidRPr="001360FC">
              <w:rPr>
                <w:rFonts w:ascii="Consolas" w:eastAsia="Times New Roman" w:hAnsi="Consolas"/>
                <w:color w:val="A31515"/>
                <w:kern w:val="0"/>
                <w:sz w:val="16"/>
                <w:szCs w:val="16"/>
                <w:lang w:eastAsia="en-US"/>
                <w14:ligatures w14:val="none"/>
              </w:rPr>
              <w:t>tailLabel</w:t>
            </w:r>
            <w:proofErr w:type="spellEnd"/>
            <w:r w:rsidRPr="001360FC">
              <w:rPr>
                <w:rFonts w:ascii="Consolas" w:eastAsia="Times New Roman" w:hAnsi="Consolas"/>
                <w:color w:val="A3151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w:t>
            </w:r>
          </w:p>
          <w:p w14:paraId="05738A04"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3</w:t>
            </w:r>
            <w:r w:rsidRPr="001360FC">
              <w:rPr>
                <w:rFonts w:ascii="Consolas" w:eastAsia="Times New Roman" w:hAnsi="Consolas"/>
                <w:color w:val="000000"/>
                <w:kern w:val="0"/>
                <w:sz w:val="16"/>
                <w:szCs w:val="16"/>
                <w:lang w:eastAsia="en-US"/>
                <w14:ligatures w14:val="none"/>
              </w:rPr>
              <w:t>,</w:t>
            </w:r>
          </w:p>
          <w:p w14:paraId="3C826B8F"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"Tail Label"</w:t>
            </w:r>
            <w:r w:rsidRPr="001360FC">
              <w:rPr>
                <w:rFonts w:ascii="Consolas" w:eastAsia="Times New Roman" w:hAnsi="Consolas"/>
                <w:color w:val="000000"/>
                <w:kern w:val="0"/>
                <w:sz w:val="16"/>
                <w:szCs w:val="16"/>
                <w:lang w:eastAsia="en-US"/>
                <w14:ligatures w14:val="none"/>
              </w:rPr>
              <w:t>,</w:t>
            </w:r>
          </w:p>
          <w:p w14:paraId="726517F3"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0</w:t>
            </w:r>
            <w:r w:rsidRPr="001360FC">
              <w:rPr>
                <w:rFonts w:ascii="Consolas" w:eastAsia="Times New Roman" w:hAnsi="Consolas"/>
                <w:color w:val="000000"/>
                <w:kern w:val="0"/>
                <w:sz w:val="16"/>
                <w:szCs w:val="16"/>
                <w:lang w:eastAsia="en-US"/>
                <w14:ligatures w14:val="none"/>
              </w:rPr>
              <w:t>,</w:t>
            </w:r>
          </w:p>
          <w:p w14:paraId="2B54BEAA"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r w:rsidRPr="001360FC">
              <w:rPr>
                <w:rFonts w:ascii="Consolas" w:eastAsia="Times New Roman" w:hAnsi="Consolas"/>
                <w:color w:val="000000"/>
                <w:kern w:val="0"/>
                <w:sz w:val="16"/>
                <w:szCs w:val="16"/>
                <w:lang w:eastAsia="en-US"/>
                <w14:ligatures w14:val="none"/>
              </w:rPr>
              <w:t>,</w:t>
            </w:r>
          </w:p>
          <w:p w14:paraId="6D233D1F"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p>
          <w:p w14:paraId="7BECC565"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24C4D85"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446B193"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"label"</w:t>
            </w:r>
            <w:r w:rsidRPr="001360FC">
              <w:rPr>
                <w:rFonts w:ascii="Consolas" w:eastAsia="Times New Roman" w:hAnsi="Consolas"/>
                <w:color w:val="000000"/>
                <w:kern w:val="0"/>
                <w:sz w:val="16"/>
                <w:szCs w:val="16"/>
                <w:lang w:eastAsia="en-US"/>
                <w14:ligatures w14:val="none"/>
              </w:rPr>
              <w:t>,</w:t>
            </w:r>
          </w:p>
          <w:p w14:paraId="7717081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4</w:t>
            </w:r>
            <w:r w:rsidRPr="001360FC">
              <w:rPr>
                <w:rFonts w:ascii="Consolas" w:eastAsia="Times New Roman" w:hAnsi="Consolas"/>
                <w:color w:val="000000"/>
                <w:kern w:val="0"/>
                <w:sz w:val="16"/>
                <w:szCs w:val="16"/>
                <w:lang w:eastAsia="en-US"/>
                <w14:ligatures w14:val="none"/>
              </w:rPr>
              <w:t>,</w:t>
            </w:r>
          </w:p>
          <w:p w14:paraId="499EB40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"Label"</w:t>
            </w:r>
            <w:r w:rsidRPr="001360FC">
              <w:rPr>
                <w:rFonts w:ascii="Consolas" w:eastAsia="Times New Roman" w:hAnsi="Consolas"/>
                <w:color w:val="000000"/>
                <w:kern w:val="0"/>
                <w:sz w:val="16"/>
                <w:szCs w:val="16"/>
                <w:lang w:eastAsia="en-US"/>
                <w14:ligatures w14:val="none"/>
              </w:rPr>
              <w:t>,</w:t>
            </w:r>
          </w:p>
          <w:p w14:paraId="686D1747"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0</w:t>
            </w:r>
            <w:r w:rsidRPr="001360FC">
              <w:rPr>
                <w:rFonts w:ascii="Consolas" w:eastAsia="Times New Roman" w:hAnsi="Consolas"/>
                <w:color w:val="000000"/>
                <w:kern w:val="0"/>
                <w:sz w:val="16"/>
                <w:szCs w:val="16"/>
                <w:lang w:eastAsia="en-US"/>
                <w14:ligatures w14:val="none"/>
              </w:rPr>
              <w:t>,</w:t>
            </w:r>
          </w:p>
          <w:p w14:paraId="3C22FB79"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r w:rsidRPr="001360FC">
              <w:rPr>
                <w:rFonts w:ascii="Consolas" w:eastAsia="Times New Roman" w:hAnsi="Consolas"/>
                <w:color w:val="000000"/>
                <w:kern w:val="0"/>
                <w:sz w:val="16"/>
                <w:szCs w:val="16"/>
                <w:lang w:eastAsia="en-US"/>
                <w14:ligatures w14:val="none"/>
              </w:rPr>
              <w:t>,</w:t>
            </w:r>
          </w:p>
          <w:p w14:paraId="2516346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p>
          <w:p w14:paraId="5FE4953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2EE9F5C"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764482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7D305E0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4E21FFB1" w14:textId="77777777" w:rsidR="00186A72"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573C4F82" w14:textId="76CA68C3"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p>
        </w:tc>
      </w:tr>
    </w:tbl>
    <w:p w14:paraId="570ED8EE" w14:textId="68644A3C" w:rsidR="00186A72" w:rsidRDefault="00E0663D" w:rsidP="00ED45FB">
      <w:pPr>
        <w:pStyle w:val="Heading3"/>
        <w:keepNext/>
      </w:pPr>
      <w:bookmarkStart w:id="147" w:name="_Toc100494660"/>
      <w:r w:rsidRPr="00E0663D">
        <w:lastRenderedPageBreak/>
        <w:t>'</w:t>
      </w:r>
      <w:r w:rsidR="00186A72">
        <w:t>data</w:t>
      </w:r>
      <w:r w:rsidRPr="00E0663D">
        <w:t>'</w:t>
      </w:r>
      <w:r w:rsidR="00186A72">
        <w:t xml:space="preserve"> Worksheet</w:t>
      </w:r>
      <w:bookmarkEnd w:id="147"/>
    </w:p>
    <w:p w14:paraId="101CA5FB" w14:textId="3F556834" w:rsidR="00ED45FB" w:rsidRPr="00ED45FB" w:rsidRDefault="006809FD" w:rsidP="00ED45FB">
      <w:r w:rsidRPr="00360F4C">
        <w:rPr>
          <w:noProof/>
          <w:lang w:eastAsia="en-US"/>
        </w:rPr>
        <mc:AlternateContent>
          <mc:Choice Requires="wps">
            <w:drawing>
              <wp:anchor distT="0" distB="0" distL="114300" distR="114300" simplePos="0" relativeHeight="252177920" behindDoc="0" locked="0" layoutInCell="1" allowOverlap="1" wp14:anchorId="4A8B720D" wp14:editId="25067F1C">
                <wp:simplePos x="0" y="0"/>
                <wp:positionH relativeFrom="margin">
                  <wp:posOffset>1384005</wp:posOffset>
                </wp:positionH>
                <wp:positionV relativeFrom="paragraph">
                  <wp:posOffset>15875</wp:posOffset>
                </wp:positionV>
                <wp:extent cx="1204654" cy="241005"/>
                <wp:effectExtent l="0" t="0" r="14605" b="26035"/>
                <wp:wrapNone/>
                <wp:docPr id="6457" name="Rectangle 6457"/>
                <wp:cNvGraphicFramePr/>
                <a:graphic xmlns:a="http://schemas.openxmlformats.org/drawingml/2006/main">
                  <a:graphicData uri="http://schemas.microsoft.com/office/word/2010/wordprocessingShape">
                    <wps:wsp>
                      <wps:cNvSpPr/>
                      <wps:spPr>
                        <a:xfrm>
                          <a:off x="0" y="0"/>
                          <a:ext cx="120465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1BF8" id="Rectangle 6457" o:spid="_x0000_s1026" style="position:absolute;margin-left:109pt;margin-top:1.25pt;width:94.85pt;height:19pt;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" filled="f" strokecolor="red" strokeweight="1.5pt">
                <w10:wrap anchorx="margin"/>
              </v:rect>
            </w:pict>
          </mc:Fallback>
        </mc:AlternateContent>
      </w:r>
      <w:r w:rsidR="00ED45FB">
        <w:rPr>
          <w:noProof/>
          <w:lang w:eastAsia="en-US"/>
        </w:rPr>
        <w:drawing>
          <wp:inline distT="0" distB="0" distL="0" distR="0" wp14:anchorId="02538D94" wp14:editId="5A6B227B">
            <wp:extent cx="2594344" cy="885717"/>
            <wp:effectExtent l="0" t="0" r="0" b="0"/>
            <wp:docPr id="6440" name="Picture 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29BA4D44" w14:textId="77777777" w:rsidTr="001360FC">
        <w:tc>
          <w:tcPr>
            <w:tcW w:w="10070" w:type="dxa"/>
          </w:tcPr>
          <w:p w14:paraId="1FF390F0" w14:textId="77777777" w:rsid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p>
          <w:p w14:paraId="23DDDEFD" w14:textId="33D8D1C0"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w:t>
            </w:r>
          </w:p>
          <w:p w14:paraId="11C0466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"content"</w:t>
            </w:r>
            <w:r w:rsidRPr="006568E2">
              <w:rPr>
                <w:rFonts w:ascii="Consolas" w:eastAsia="Times New Roman" w:hAnsi="Consolas"/>
                <w:color w:val="000000"/>
                <w:kern w:val="0"/>
                <w:sz w:val="16"/>
                <w:szCs w:val="16"/>
                <w:lang w:eastAsia="en-US"/>
                <w14:ligatures w14:val="none"/>
              </w:rPr>
              <w:t>: {</w:t>
            </w:r>
          </w:p>
          <w:p w14:paraId="1858F977"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"data"</w:t>
            </w:r>
            <w:r w:rsidRPr="006568E2">
              <w:rPr>
                <w:rFonts w:ascii="Consolas" w:eastAsia="Times New Roman" w:hAnsi="Consolas"/>
                <w:color w:val="000000"/>
                <w:kern w:val="0"/>
                <w:sz w:val="16"/>
                <w:szCs w:val="16"/>
                <w:lang w:eastAsia="en-US"/>
                <w14:ligatures w14:val="none"/>
              </w:rPr>
              <w:t>: [</w:t>
            </w:r>
          </w:p>
          <w:p w14:paraId="2867183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16196CA6"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2</w:t>
            </w:r>
            <w:r w:rsidRPr="006568E2">
              <w:rPr>
                <w:rFonts w:ascii="Consolas" w:eastAsia="Times New Roman" w:hAnsi="Consolas"/>
                <w:color w:val="000000"/>
                <w:kern w:val="0"/>
                <w:sz w:val="16"/>
                <w:szCs w:val="16"/>
                <w:lang w:eastAsia="en-US"/>
                <w14:ligatures w14:val="none"/>
              </w:rPr>
              <w:t>,</w:t>
            </w:r>
          </w:p>
          <w:p w14:paraId="6869CE4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3E1B7FE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p>
          <w:p w14:paraId="4007131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6A74467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09BF959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3</w:t>
            </w:r>
            <w:r w:rsidRPr="006568E2">
              <w:rPr>
                <w:rFonts w:ascii="Consolas" w:eastAsia="Times New Roman" w:hAnsi="Consolas"/>
                <w:color w:val="000000"/>
                <w:kern w:val="0"/>
                <w:sz w:val="16"/>
                <w:szCs w:val="16"/>
                <w:lang w:eastAsia="en-US"/>
                <w14:ligatures w14:val="none"/>
              </w:rPr>
              <w:t>,</w:t>
            </w:r>
          </w:p>
          <w:p w14:paraId="15DAF709"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0C43CFB1"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20836E5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"node"</w:t>
            </w:r>
            <w:r w:rsidRPr="006568E2">
              <w:rPr>
                <w:rFonts w:ascii="Consolas" w:eastAsia="Times New Roman" w:hAnsi="Consolas"/>
                <w:color w:val="000000"/>
                <w:kern w:val="0"/>
                <w:sz w:val="16"/>
                <w:szCs w:val="16"/>
                <w:lang w:eastAsia="en-US"/>
                <w14:ligatures w14:val="none"/>
              </w:rPr>
              <w:t>,</w:t>
            </w:r>
          </w:p>
          <w:p w14:paraId="6D2D3D3F"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styleName</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"Dodecahedron Node"</w:t>
            </w:r>
          </w:p>
          <w:p w14:paraId="7B938FD2"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670167E5"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3BFB98B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4</w:t>
            </w:r>
            <w:r w:rsidRPr="006568E2">
              <w:rPr>
                <w:rFonts w:ascii="Consolas" w:eastAsia="Times New Roman" w:hAnsi="Consolas"/>
                <w:color w:val="000000"/>
                <w:kern w:val="0"/>
                <w:sz w:val="16"/>
                <w:szCs w:val="16"/>
                <w:lang w:eastAsia="en-US"/>
                <w14:ligatures w14:val="none"/>
              </w:rPr>
              <w:t>,</w:t>
            </w:r>
          </w:p>
          <w:p w14:paraId="3E1EFDE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4600253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0EA0B10F"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"edge"</w:t>
            </w:r>
            <w:r w:rsidRPr="006568E2">
              <w:rPr>
                <w:rFonts w:ascii="Consolas" w:eastAsia="Times New Roman" w:hAnsi="Consolas"/>
                <w:color w:val="000000"/>
                <w:kern w:val="0"/>
                <w:sz w:val="16"/>
                <w:szCs w:val="16"/>
                <w:lang w:eastAsia="en-US"/>
                <w14:ligatures w14:val="none"/>
              </w:rPr>
              <w:t>,</w:t>
            </w:r>
          </w:p>
          <w:p w14:paraId="45B54C8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styleName</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"Dodecahedron Edge"</w:t>
            </w:r>
          </w:p>
          <w:p w14:paraId="5745230B"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125E3497"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4314454B"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5</w:t>
            </w:r>
            <w:r w:rsidRPr="006568E2">
              <w:rPr>
                <w:rFonts w:ascii="Consolas" w:eastAsia="Times New Roman" w:hAnsi="Consolas"/>
                <w:color w:val="000000"/>
                <w:kern w:val="0"/>
                <w:sz w:val="16"/>
                <w:szCs w:val="16"/>
                <w:lang w:eastAsia="en-US"/>
                <w14:ligatures w14:val="none"/>
              </w:rPr>
              <w:t>,</w:t>
            </w:r>
          </w:p>
          <w:p w14:paraId="7BB3302D"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244C17B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1635F07E"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"A"</w:t>
            </w:r>
            <w:r w:rsidRPr="006568E2">
              <w:rPr>
                <w:rFonts w:ascii="Consolas" w:eastAsia="Times New Roman" w:hAnsi="Consolas"/>
                <w:color w:val="000000"/>
                <w:kern w:val="0"/>
                <w:sz w:val="16"/>
                <w:szCs w:val="16"/>
                <w:lang w:eastAsia="en-US"/>
                <w14:ligatures w14:val="none"/>
              </w:rPr>
              <w:t>,</w:t>
            </w:r>
          </w:p>
          <w:p w14:paraId="2E57C9A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relatedItem</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w:t>
            </w:r>
            <w:proofErr w:type="gramStart"/>
            <w:r w:rsidRPr="006568E2">
              <w:rPr>
                <w:rFonts w:ascii="Consolas" w:eastAsia="Times New Roman" w:hAnsi="Consolas"/>
                <w:color w:val="A31515"/>
                <w:kern w:val="0"/>
                <w:sz w:val="16"/>
                <w:szCs w:val="16"/>
                <w:lang w:eastAsia="en-US"/>
                <w14:ligatures w14:val="none"/>
              </w:rPr>
              <w:t>B,C</w:t>
            </w:r>
            <w:proofErr w:type="gramEnd"/>
            <w:r w:rsidRPr="006568E2">
              <w:rPr>
                <w:rFonts w:ascii="Consolas" w:eastAsia="Times New Roman" w:hAnsi="Consolas"/>
                <w:color w:val="A31515"/>
                <w:kern w:val="0"/>
                <w:sz w:val="16"/>
                <w:szCs w:val="16"/>
                <w:lang w:eastAsia="en-US"/>
                <w14:ligatures w14:val="none"/>
              </w:rPr>
              <w:t>,D"</w:t>
            </w:r>
          </w:p>
          <w:p w14:paraId="78E0924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5A5913A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265491D1"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4452FB9E" w14:textId="77777777" w:rsidR="00186A7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w:t>
            </w:r>
          </w:p>
          <w:p w14:paraId="6FA50B95" w14:textId="785086DE"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p>
        </w:tc>
      </w:tr>
    </w:tbl>
    <w:p w14:paraId="3F463632" w14:textId="77777777" w:rsidR="00ED45FB" w:rsidRDefault="00ED45FB" w:rsidP="000B0144"/>
    <w:p w14:paraId="45232EAA" w14:textId="77777777" w:rsidR="00ED45FB" w:rsidRDefault="00ED45FB">
      <w:pPr>
        <w:spacing w:after="200" w:line="276" w:lineRule="auto"/>
        <w:rPr>
          <w:b/>
          <w:color w:val="000000" w:themeColor="text1"/>
          <w:spacing w:val="10"/>
          <w:szCs w:val="24"/>
        </w:rPr>
      </w:pPr>
      <w:r>
        <w:br w:type="page"/>
      </w:r>
    </w:p>
    <w:p w14:paraId="50E5B6A7" w14:textId="1F7A52B8" w:rsidR="00186A72" w:rsidRDefault="00E0663D" w:rsidP="00186A72">
      <w:pPr>
        <w:pStyle w:val="Heading3"/>
      </w:pPr>
      <w:bookmarkStart w:id="148" w:name="_Toc100494661"/>
      <w:r w:rsidRPr="00E0663D">
        <w:lastRenderedPageBreak/>
        <w:t>'</w:t>
      </w:r>
      <w:r w:rsidR="00186A72">
        <w:t>styles</w:t>
      </w:r>
      <w:r w:rsidRPr="00E0663D">
        <w:t>'</w:t>
      </w:r>
      <w:r w:rsidR="00186A72">
        <w:t xml:space="preserve"> Worksheet</w:t>
      </w:r>
      <w:bookmarkEnd w:id="148"/>
    </w:p>
    <w:p w14:paraId="508F2135" w14:textId="52F2F663" w:rsidR="00ED45FB" w:rsidRPr="00ED45FB" w:rsidRDefault="006809FD" w:rsidP="00ED45FB">
      <w:r w:rsidRPr="00360F4C">
        <w:rPr>
          <w:noProof/>
          <w:lang w:eastAsia="en-US"/>
        </w:rPr>
        <mc:AlternateContent>
          <mc:Choice Requires="wps">
            <w:drawing>
              <wp:anchor distT="0" distB="0" distL="114300" distR="114300" simplePos="0" relativeHeight="252179968" behindDoc="0" locked="0" layoutInCell="1" allowOverlap="1" wp14:anchorId="4DE305B6" wp14:editId="6C08532D">
                <wp:simplePos x="0" y="0"/>
                <wp:positionH relativeFrom="margin">
                  <wp:posOffset>1369326</wp:posOffset>
                </wp:positionH>
                <wp:positionV relativeFrom="paragraph">
                  <wp:posOffset>241595</wp:posOffset>
                </wp:positionV>
                <wp:extent cx="1204654" cy="241005"/>
                <wp:effectExtent l="0" t="0" r="14605" b="26035"/>
                <wp:wrapNone/>
                <wp:docPr id="6462" name="Rectangle 6462"/>
                <wp:cNvGraphicFramePr/>
                <a:graphic xmlns:a="http://schemas.openxmlformats.org/drawingml/2006/main">
                  <a:graphicData uri="http://schemas.microsoft.com/office/word/2010/wordprocessingShape">
                    <wps:wsp>
                      <wps:cNvSpPr/>
                      <wps:spPr>
                        <a:xfrm>
                          <a:off x="0" y="0"/>
                          <a:ext cx="120465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596BC" id="Rectangle 6462" o:spid="_x0000_s1026" style="position:absolute;margin-left:107.8pt;margin-top:19pt;width:94.85pt;height:19pt;z-index:25217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" filled="f" strokecolor="red" strokeweight="1.5pt">
                <w10:wrap anchorx="margin"/>
              </v:rect>
            </w:pict>
          </mc:Fallback>
        </mc:AlternateContent>
      </w:r>
      <w:r w:rsidR="00ED45FB">
        <w:rPr>
          <w:noProof/>
          <w:lang w:eastAsia="en-US"/>
        </w:rPr>
        <w:drawing>
          <wp:inline distT="0" distB="0" distL="0" distR="0" wp14:anchorId="16DB8558" wp14:editId="7E9741DA">
            <wp:extent cx="2594344" cy="885717"/>
            <wp:effectExtent l="0" t="0" r="0" b="0"/>
            <wp:docPr id="6452" name="Picture 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7F521693" w14:textId="77777777" w:rsidTr="001360FC">
        <w:tc>
          <w:tcPr>
            <w:tcW w:w="10070" w:type="dxa"/>
          </w:tcPr>
          <w:p w14:paraId="229095B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1FCCB27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"content"</w:t>
            </w:r>
            <w:r w:rsidRPr="002D6850">
              <w:rPr>
                <w:rFonts w:ascii="Consolas" w:eastAsia="Times New Roman" w:hAnsi="Consolas"/>
                <w:color w:val="000000"/>
                <w:kern w:val="0"/>
                <w:sz w:val="16"/>
                <w:szCs w:val="16"/>
                <w:lang w:eastAsia="en-US"/>
                <w14:ligatures w14:val="none"/>
              </w:rPr>
              <w:t>: {</w:t>
            </w:r>
          </w:p>
          <w:p w14:paraId="0AE7A4C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"styles"</w:t>
            </w:r>
            <w:r w:rsidRPr="002D6850">
              <w:rPr>
                <w:rFonts w:ascii="Consolas" w:eastAsia="Times New Roman" w:hAnsi="Consolas"/>
                <w:color w:val="000000"/>
                <w:kern w:val="0"/>
                <w:sz w:val="16"/>
                <w:szCs w:val="16"/>
                <w:lang w:eastAsia="en-US"/>
                <w14:ligatures w14:val="none"/>
              </w:rPr>
              <w:t>: [</w:t>
            </w:r>
          </w:p>
          <w:p w14:paraId="541CD1DC"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0ABC88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"Dodecahedron Node"</w:t>
            </w:r>
            <w:r w:rsidRPr="002D6850">
              <w:rPr>
                <w:rFonts w:ascii="Consolas" w:eastAsia="Times New Roman" w:hAnsi="Consolas"/>
                <w:color w:val="000000"/>
                <w:kern w:val="0"/>
                <w:sz w:val="16"/>
                <w:szCs w:val="16"/>
                <w:lang w:eastAsia="en-US"/>
                <w14:ligatures w14:val="none"/>
              </w:rPr>
              <w:t>,</w:t>
            </w:r>
          </w:p>
          <w:p w14:paraId="0937BFB4"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"node"</w:t>
            </w:r>
            <w:r w:rsidRPr="002D6850">
              <w:rPr>
                <w:rFonts w:ascii="Consolas" w:eastAsia="Times New Roman" w:hAnsi="Consolas"/>
                <w:color w:val="000000"/>
                <w:kern w:val="0"/>
                <w:sz w:val="16"/>
                <w:szCs w:val="16"/>
                <w:lang w:eastAsia="en-US"/>
                <w14:ligatures w14:val="none"/>
              </w:rPr>
              <w:t>,</w:t>
            </w:r>
          </w:p>
          <w:p w14:paraId="3AC210C4"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"format"</w:t>
            </w:r>
            <w:r w:rsidRPr="002D6850">
              <w:rPr>
                <w:rFonts w:ascii="Consolas" w:eastAsia="Times New Roman" w:hAnsi="Consolas"/>
                <w:color w:val="000000"/>
                <w:kern w:val="0"/>
                <w:sz w:val="16"/>
                <w:szCs w:val="16"/>
                <w:lang w:eastAsia="en-US"/>
                <w14:ligatures w14:val="none"/>
              </w:rPr>
              <w:t>: {</w:t>
            </w:r>
          </w:p>
          <w:p w14:paraId="420A07C5"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"shape"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"circle"</w:t>
            </w:r>
            <w:r w:rsidRPr="002D6850">
              <w:rPr>
                <w:rFonts w:ascii="Consolas" w:eastAsia="Times New Roman" w:hAnsi="Consolas"/>
                <w:color w:val="000000"/>
                <w:kern w:val="0"/>
                <w:sz w:val="16"/>
                <w:szCs w:val="16"/>
                <w:lang w:eastAsia="en-US"/>
                <w14:ligatures w14:val="none"/>
              </w:rPr>
              <w:t>,</w:t>
            </w:r>
          </w:p>
          <w:p w14:paraId="15D8DED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"width"</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"0.25"</w:t>
            </w:r>
            <w:r w:rsidRPr="002D6850">
              <w:rPr>
                <w:rFonts w:ascii="Consolas" w:eastAsia="Times New Roman" w:hAnsi="Consolas"/>
                <w:color w:val="000000"/>
                <w:kern w:val="0"/>
                <w:sz w:val="16"/>
                <w:szCs w:val="16"/>
                <w:lang w:eastAsia="en-US"/>
                <w14:ligatures w14:val="none"/>
              </w:rPr>
              <w:t>,</w:t>
            </w:r>
          </w:p>
          <w:p w14:paraId="3BEABD5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fixedsize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"true"</w:t>
            </w:r>
            <w:r w:rsidRPr="002D6850">
              <w:rPr>
                <w:rFonts w:ascii="Consolas" w:eastAsia="Times New Roman" w:hAnsi="Consolas"/>
                <w:color w:val="000000"/>
                <w:kern w:val="0"/>
                <w:sz w:val="16"/>
                <w:szCs w:val="16"/>
                <w:lang w:eastAsia="en-US"/>
                <w14:ligatures w14:val="none"/>
              </w:rPr>
              <w:t>,</w:t>
            </w:r>
          </w:p>
          <w:p w14:paraId="376FAD5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fontname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"Calibri Bold"</w:t>
            </w:r>
            <w:r w:rsidRPr="002D6850">
              <w:rPr>
                <w:rFonts w:ascii="Consolas" w:eastAsia="Times New Roman" w:hAnsi="Consolas"/>
                <w:color w:val="000000"/>
                <w:kern w:val="0"/>
                <w:sz w:val="16"/>
                <w:szCs w:val="16"/>
                <w:lang w:eastAsia="en-US"/>
                <w14:ligatures w14:val="none"/>
              </w:rPr>
              <w:t>,</w:t>
            </w:r>
          </w:p>
          <w:p w14:paraId="525AD06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r w:rsidRPr="002D6850">
              <w:rPr>
                <w:rFonts w:ascii="Consolas" w:eastAsia="Times New Roman" w:hAnsi="Consolas"/>
                <w:color w:val="000000"/>
                <w:kern w:val="0"/>
                <w:sz w:val="16"/>
                <w:szCs w:val="16"/>
                <w:lang w:eastAsia="en-US"/>
                <w14:ligatures w14:val="none"/>
              </w:rPr>
              <w:t>,</w:t>
            </w:r>
          </w:p>
          <w:p w14:paraId="00F9F6C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"style"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"filled"</w:t>
            </w:r>
            <w:r w:rsidRPr="002D6850">
              <w:rPr>
                <w:rFonts w:ascii="Consolas" w:eastAsia="Times New Roman" w:hAnsi="Consolas"/>
                <w:color w:val="000000"/>
                <w:kern w:val="0"/>
                <w:sz w:val="16"/>
                <w:szCs w:val="16"/>
                <w:lang w:eastAsia="en-US"/>
                <w14:ligatures w14:val="none"/>
              </w:rPr>
              <w:t>,</w:t>
            </w:r>
          </w:p>
          <w:p w14:paraId="107D17B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fontcolor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"white"</w:t>
            </w:r>
            <w:r w:rsidRPr="002D6850">
              <w:rPr>
                <w:rFonts w:ascii="Consolas" w:eastAsia="Times New Roman" w:hAnsi="Consolas"/>
                <w:color w:val="000000"/>
                <w:kern w:val="0"/>
                <w:sz w:val="16"/>
                <w:szCs w:val="16"/>
                <w:lang w:eastAsia="en-US"/>
                <w14:ligatures w14:val="none"/>
              </w:rPr>
              <w:t>,</w:t>
            </w:r>
          </w:p>
          <w:p w14:paraId="2A02D49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fillcolor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"red"</w:t>
            </w:r>
          </w:p>
          <w:p w14:paraId="49A3854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213CEF1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viewSwitches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39AE068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r w:rsidRPr="002D6850">
              <w:rPr>
                <w:rFonts w:ascii="Consolas" w:eastAsia="Times New Roman" w:hAnsi="Consolas"/>
                <w:color w:val="000000"/>
                <w:kern w:val="0"/>
                <w:sz w:val="16"/>
                <w:szCs w:val="16"/>
                <w:lang w:eastAsia="en-US"/>
                <w14:ligatures w14:val="none"/>
              </w:rPr>
              <w:t>,</w:t>
            </w:r>
          </w:p>
          <w:p w14:paraId="643C239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p>
          <w:p w14:paraId="722ED99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0A5F0985"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AFCF0A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54AA3A59"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"Dodecahedron Edge"</w:t>
            </w:r>
            <w:r w:rsidRPr="002D6850">
              <w:rPr>
                <w:rFonts w:ascii="Consolas" w:eastAsia="Times New Roman" w:hAnsi="Consolas"/>
                <w:color w:val="000000"/>
                <w:kern w:val="0"/>
                <w:sz w:val="16"/>
                <w:szCs w:val="16"/>
                <w:lang w:eastAsia="en-US"/>
                <w14:ligatures w14:val="none"/>
              </w:rPr>
              <w:t>,</w:t>
            </w:r>
          </w:p>
          <w:p w14:paraId="218D3AF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"edge"</w:t>
            </w:r>
            <w:r w:rsidRPr="002D6850">
              <w:rPr>
                <w:rFonts w:ascii="Consolas" w:eastAsia="Times New Roman" w:hAnsi="Consolas"/>
                <w:color w:val="000000"/>
                <w:kern w:val="0"/>
                <w:sz w:val="16"/>
                <w:szCs w:val="16"/>
                <w:lang w:eastAsia="en-US"/>
                <w14:ligatures w14:val="none"/>
              </w:rPr>
              <w:t>,</w:t>
            </w:r>
          </w:p>
          <w:p w14:paraId="421C701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"format"</w:t>
            </w:r>
            <w:r w:rsidRPr="002D6850">
              <w:rPr>
                <w:rFonts w:ascii="Consolas" w:eastAsia="Times New Roman" w:hAnsi="Consolas"/>
                <w:color w:val="000000"/>
                <w:kern w:val="0"/>
                <w:sz w:val="16"/>
                <w:szCs w:val="16"/>
                <w:lang w:eastAsia="en-US"/>
                <w14:ligatures w14:val="none"/>
              </w:rPr>
              <w:t>: {</w:t>
            </w:r>
          </w:p>
          <w:p w14:paraId="580447E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fontname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"Calibri"</w:t>
            </w:r>
            <w:r w:rsidRPr="002D6850">
              <w:rPr>
                <w:rFonts w:ascii="Consolas" w:eastAsia="Times New Roman" w:hAnsi="Consolas"/>
                <w:color w:val="000000"/>
                <w:kern w:val="0"/>
                <w:sz w:val="16"/>
                <w:szCs w:val="16"/>
                <w:lang w:eastAsia="en-US"/>
                <w14:ligatures w14:val="none"/>
              </w:rPr>
              <w:t>,</w:t>
            </w:r>
          </w:p>
          <w:p w14:paraId="3747D2F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p>
          <w:p w14:paraId="5976453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294970B9"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viewSwitches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01762FB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r w:rsidRPr="002D6850">
              <w:rPr>
                <w:rFonts w:ascii="Consolas" w:eastAsia="Times New Roman" w:hAnsi="Consolas"/>
                <w:color w:val="000000"/>
                <w:kern w:val="0"/>
                <w:sz w:val="16"/>
                <w:szCs w:val="16"/>
                <w:lang w:eastAsia="en-US"/>
                <w14:ligatures w14:val="none"/>
              </w:rPr>
              <w:t>,</w:t>
            </w:r>
          </w:p>
          <w:p w14:paraId="2E115666"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p>
          <w:p w14:paraId="6A2C5581"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1D92206"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1FB0E6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5764778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44A8EB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179D0EEB" w14:textId="77777777" w:rsidR="00186A72" w:rsidRPr="002D6850" w:rsidRDefault="00186A72" w:rsidP="002D6850">
            <w:pPr>
              <w:spacing w:after="0"/>
              <w:contextualSpacing/>
              <w:rPr>
                <w:sz w:val="16"/>
                <w:szCs w:val="16"/>
              </w:rPr>
            </w:pPr>
          </w:p>
        </w:tc>
      </w:tr>
    </w:tbl>
    <w:p w14:paraId="2FCB450D" w14:textId="77777777" w:rsidR="006809FD" w:rsidRDefault="006809FD" w:rsidP="000B0144"/>
    <w:p w14:paraId="33B6C19C" w14:textId="77777777" w:rsidR="006809FD" w:rsidRDefault="006809FD">
      <w:pPr>
        <w:spacing w:after="200" w:line="276" w:lineRule="auto"/>
        <w:rPr>
          <w:b/>
          <w:color w:val="000000" w:themeColor="text1"/>
          <w:spacing w:val="10"/>
          <w:szCs w:val="24"/>
        </w:rPr>
      </w:pPr>
      <w:r>
        <w:br w:type="page"/>
      </w:r>
    </w:p>
    <w:p w14:paraId="19BF197F" w14:textId="27E4F24F" w:rsidR="00186A72" w:rsidRDefault="00E0663D" w:rsidP="004F3F88">
      <w:pPr>
        <w:pStyle w:val="Heading3"/>
        <w:keepNext/>
      </w:pPr>
      <w:bookmarkStart w:id="149" w:name="_Toc100494662"/>
      <w:r w:rsidRPr="00E0663D">
        <w:lastRenderedPageBreak/>
        <w:t>'</w:t>
      </w:r>
      <w:proofErr w:type="spellStart"/>
      <w:r w:rsidR="00186A72">
        <w:t>sql</w:t>
      </w:r>
      <w:proofErr w:type="spellEnd"/>
      <w:r w:rsidRPr="00E0663D">
        <w:t>'</w:t>
      </w:r>
      <w:r w:rsidR="00186A72">
        <w:t xml:space="preserve"> Worksheet</w:t>
      </w:r>
      <w:bookmarkEnd w:id="149"/>
    </w:p>
    <w:p w14:paraId="591685E2" w14:textId="341DC1F0" w:rsidR="006809FD" w:rsidRPr="006809FD" w:rsidRDefault="006809FD" w:rsidP="006809FD">
      <w:r w:rsidRPr="00360F4C">
        <w:rPr>
          <w:noProof/>
          <w:lang w:eastAsia="en-US"/>
        </w:rPr>
        <mc:AlternateContent>
          <mc:Choice Requires="wps">
            <w:drawing>
              <wp:anchor distT="0" distB="0" distL="114300" distR="114300" simplePos="0" relativeHeight="252182016" behindDoc="0" locked="0" layoutInCell="1" allowOverlap="1" wp14:anchorId="74A5D29A" wp14:editId="3E3ABAAC">
                <wp:simplePos x="0" y="0"/>
                <wp:positionH relativeFrom="margin">
                  <wp:posOffset>1383503</wp:posOffset>
                </wp:positionH>
                <wp:positionV relativeFrom="paragraph">
                  <wp:posOffset>454926</wp:posOffset>
                </wp:positionV>
                <wp:extent cx="1204654" cy="241005"/>
                <wp:effectExtent l="0" t="0" r="14605" b="26035"/>
                <wp:wrapNone/>
                <wp:docPr id="6470" name="Rectangle 6470"/>
                <wp:cNvGraphicFramePr/>
                <a:graphic xmlns:a="http://schemas.openxmlformats.org/drawingml/2006/main">
                  <a:graphicData uri="http://schemas.microsoft.com/office/word/2010/wordprocessingShape">
                    <wps:wsp>
                      <wps:cNvSpPr/>
                      <wps:spPr>
                        <a:xfrm>
                          <a:off x="0" y="0"/>
                          <a:ext cx="120465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3E01E" id="Rectangle 6470" o:spid="_x0000_s1026" style="position:absolute;margin-left:108.95pt;margin-top:35.8pt;width:94.85pt;height:19pt;z-index:2521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1DA999D6" wp14:editId="0E7F5C52">
            <wp:extent cx="2594344" cy="885717"/>
            <wp:effectExtent l="0" t="0" r="0" b="0"/>
            <wp:docPr id="6453" name="Picture 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0547" r="16250"/>
                    <a:stretch/>
                  </pic:blipFill>
                  <pic:spPr bwMode="auto">
                    <a:xfrm>
                      <a:off x="0" y="0"/>
                      <a:ext cx="2594661" cy="8858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2381B3F2" w14:textId="77777777" w:rsidTr="001360FC">
        <w:tc>
          <w:tcPr>
            <w:tcW w:w="10070" w:type="dxa"/>
          </w:tcPr>
          <w:p w14:paraId="4CDF5997"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2F7CC97A"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"content"</w:t>
            </w:r>
            <w:r w:rsidRPr="001360FC">
              <w:rPr>
                <w:rFonts w:ascii="Consolas" w:eastAsia="Times New Roman" w:hAnsi="Consolas"/>
                <w:color w:val="000000"/>
                <w:kern w:val="0"/>
                <w:sz w:val="16"/>
                <w:szCs w:val="16"/>
                <w:lang w:eastAsia="en-US"/>
                <w14:ligatures w14:val="none"/>
              </w:rPr>
              <w:t>: {</w:t>
            </w:r>
          </w:p>
          <w:p w14:paraId="614A2788"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sql</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p>
          <w:p w14:paraId="3DB7EDE8"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42EA06B"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3</w:t>
            </w:r>
            <w:r w:rsidRPr="001360FC">
              <w:rPr>
                <w:rFonts w:ascii="Consolas" w:eastAsia="Times New Roman" w:hAnsi="Consolas"/>
                <w:color w:val="000000"/>
                <w:kern w:val="0"/>
                <w:sz w:val="16"/>
                <w:szCs w:val="16"/>
                <w:lang w:eastAsia="en-US"/>
                <w14:ligatures w14:val="none"/>
              </w:rPr>
              <w:t>,</w:t>
            </w:r>
          </w:p>
          <w:p w14:paraId="1BCCF91F"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217DE258"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27</w:t>
            </w:r>
            <w:r w:rsidRPr="001360FC">
              <w:rPr>
                <w:rFonts w:ascii="Consolas" w:eastAsia="Times New Roman" w:hAnsi="Consolas"/>
                <w:color w:val="000000"/>
                <w:kern w:val="0"/>
                <w:sz w:val="16"/>
                <w:szCs w:val="16"/>
                <w:lang w:eastAsia="en-US"/>
                <w14:ligatures w14:val="none"/>
              </w:rPr>
              <w:t>,</w:t>
            </w:r>
          </w:p>
          <w:p w14:paraId="756119C4" w14:textId="65F5DA0B"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"sqlStatement"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"SELECT </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node</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               as [ITEM</w:t>
            </w:r>
            <w:proofErr w:type="gramStart"/>
            <w:r w:rsidRPr="001360FC">
              <w:rPr>
                <w:rFonts w:ascii="Consolas" w:eastAsia="Times New Roman" w:hAnsi="Consolas"/>
                <w:color w:val="A31515"/>
                <w:kern w:val="0"/>
                <w:sz w:val="16"/>
                <w:szCs w:val="16"/>
                <w:lang w:eastAsia="en-US"/>
                <w14:ligatures w14:val="none"/>
              </w:rPr>
              <w:t>],\</w:t>
            </w:r>
            <w:proofErr w:type="gramEnd"/>
            <w:r w:rsidRPr="001360FC">
              <w:rPr>
                <w:rFonts w:ascii="Consolas" w:eastAsia="Times New Roman" w:hAnsi="Consolas"/>
                <w:color w:val="A31515"/>
                <w:kern w:val="0"/>
                <w:sz w:val="16"/>
                <w:szCs w:val="16"/>
                <w:lang w:eastAsia="en-US"/>
                <w14:ligatures w14:val="none"/>
              </w:rPr>
              <w:t>n       </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Small Circle</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       as [Style Name]"</w:t>
            </w:r>
            <w:r w:rsidRPr="001360FC">
              <w:rPr>
                <w:rFonts w:ascii="Consolas" w:eastAsia="Times New Roman" w:hAnsi="Consolas"/>
                <w:color w:val="000000"/>
                <w:kern w:val="0"/>
                <w:sz w:val="16"/>
                <w:szCs w:val="16"/>
                <w:lang w:eastAsia="en-US"/>
                <w14:ligatures w14:val="none"/>
              </w:rPr>
              <w:t>,</w:t>
            </w:r>
          </w:p>
          <w:p w14:paraId="29265F34"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excelFile</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proofErr w:type="spellStart"/>
            <w:r w:rsidRPr="001360FC">
              <w:rPr>
                <w:rFonts w:ascii="Consolas" w:eastAsia="Times New Roman" w:hAnsi="Consolas"/>
                <w:color w:val="A31515"/>
                <w:kern w:val="0"/>
                <w:sz w:val="16"/>
                <w:szCs w:val="16"/>
                <w:lang w:eastAsia="en-US"/>
                <w14:ligatures w14:val="none"/>
              </w:rPr>
              <w:t>usa</w:t>
            </w:r>
            <w:proofErr w:type="spellEnd"/>
            <w:r w:rsidRPr="001360FC">
              <w:rPr>
                <w:rFonts w:ascii="Consolas" w:eastAsia="Times New Roman" w:hAnsi="Consolas"/>
                <w:color w:val="A31515"/>
                <w:kern w:val="0"/>
                <w:sz w:val="16"/>
                <w:szCs w:val="16"/>
                <w:lang w:eastAsia="en-US"/>
                <w14:ligatures w14:val="none"/>
              </w:rPr>
              <w:t> states.xlsx"</w:t>
            </w:r>
            <w:r w:rsidRPr="001360FC">
              <w:rPr>
                <w:rFonts w:ascii="Consolas" w:eastAsia="Times New Roman" w:hAnsi="Consolas"/>
                <w:color w:val="000000"/>
                <w:kern w:val="0"/>
                <w:sz w:val="16"/>
                <w:szCs w:val="16"/>
                <w:lang w:eastAsia="en-US"/>
                <w14:ligatures w14:val="none"/>
              </w:rPr>
              <w:t>,</w:t>
            </w:r>
          </w:p>
          <w:p w14:paraId="401F100D"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"status"</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"SUCCESS"</w:t>
            </w:r>
          </w:p>
          <w:p w14:paraId="02B7AB7A"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0869909"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6A9A904"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5</w:t>
            </w:r>
            <w:r w:rsidRPr="001360FC">
              <w:rPr>
                <w:rFonts w:ascii="Consolas" w:eastAsia="Times New Roman" w:hAnsi="Consolas"/>
                <w:color w:val="000000"/>
                <w:kern w:val="0"/>
                <w:sz w:val="16"/>
                <w:szCs w:val="16"/>
                <w:lang w:eastAsia="en-US"/>
                <w14:ligatures w14:val="none"/>
              </w:rPr>
              <w:t>,</w:t>
            </w:r>
          </w:p>
          <w:p w14:paraId="25C5C184"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2E9DAE3C"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40.5</w:t>
            </w:r>
            <w:r w:rsidRPr="001360FC">
              <w:rPr>
                <w:rFonts w:ascii="Consolas" w:eastAsia="Times New Roman" w:hAnsi="Consolas"/>
                <w:color w:val="000000"/>
                <w:kern w:val="0"/>
                <w:sz w:val="16"/>
                <w:szCs w:val="16"/>
                <w:lang w:eastAsia="en-US"/>
                <w14:ligatures w14:val="none"/>
              </w:rPr>
              <w:t>,</w:t>
            </w:r>
          </w:p>
          <w:p w14:paraId="7231FFFF" w14:textId="042223FE"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"sqlStatement"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"SELECT </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                  as [ITEM</w:t>
            </w:r>
            <w:proofErr w:type="gramStart"/>
            <w:r w:rsidRPr="001360FC">
              <w:rPr>
                <w:rFonts w:ascii="Consolas" w:eastAsia="Times New Roman" w:hAnsi="Consolas"/>
                <w:color w:val="A31515"/>
                <w:kern w:val="0"/>
                <w:sz w:val="16"/>
                <w:szCs w:val="16"/>
                <w:lang w:eastAsia="en-US"/>
                <w14:ligatures w14:val="none"/>
              </w:rPr>
              <w:t>],\</w:t>
            </w:r>
            <w:proofErr w:type="gramEnd"/>
            <w:r w:rsidRPr="001360FC">
              <w:rPr>
                <w:rFonts w:ascii="Consolas" w:eastAsia="Times New Roman" w:hAnsi="Consolas"/>
                <w:color w:val="A31515"/>
                <w:kern w:val="0"/>
                <w:sz w:val="16"/>
                <w:szCs w:val="16"/>
                <w:lang w:eastAsia="en-US"/>
                <w14:ligatures w14:val="none"/>
              </w:rPr>
              <w:t>n       </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USA</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                as [Label],\n       </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Border 1 Begin</w:t>
            </w:r>
            <w:r w:rsidR="00E0663D" w:rsidRPr="00E0663D">
              <w:rPr>
                <w:rFonts w:ascii="Consolas" w:eastAsia="Times New Roman" w:hAnsi="Consolas"/>
                <w:color w:val="A31515"/>
                <w:kern w:val="0"/>
                <w:sz w:val="16"/>
                <w:szCs w:val="16"/>
                <w:lang w:eastAsia="en-US"/>
                <w14:ligatures w14:val="none"/>
              </w:rPr>
              <w:t>'</w:t>
            </w:r>
            <w:r w:rsidRPr="001360FC">
              <w:rPr>
                <w:rFonts w:ascii="Consolas" w:eastAsia="Times New Roman" w:hAnsi="Consolas"/>
                <w:color w:val="A31515"/>
                <w:kern w:val="0"/>
                <w:sz w:val="16"/>
                <w:szCs w:val="16"/>
                <w:lang w:eastAsia="en-US"/>
                <w14:ligatures w14:val="none"/>
              </w:rPr>
              <w:t>     as [Style Name]"</w:t>
            </w:r>
            <w:r w:rsidRPr="001360FC">
              <w:rPr>
                <w:rFonts w:ascii="Consolas" w:eastAsia="Times New Roman" w:hAnsi="Consolas"/>
                <w:color w:val="000000"/>
                <w:kern w:val="0"/>
                <w:sz w:val="16"/>
                <w:szCs w:val="16"/>
                <w:lang w:eastAsia="en-US"/>
                <w14:ligatures w14:val="none"/>
              </w:rPr>
              <w:t>,</w:t>
            </w:r>
          </w:p>
          <w:p w14:paraId="0336CF6E"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excelFile</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proofErr w:type="spellStart"/>
            <w:r w:rsidRPr="001360FC">
              <w:rPr>
                <w:rFonts w:ascii="Consolas" w:eastAsia="Times New Roman" w:hAnsi="Consolas"/>
                <w:color w:val="A31515"/>
                <w:kern w:val="0"/>
                <w:sz w:val="16"/>
                <w:szCs w:val="16"/>
                <w:lang w:eastAsia="en-US"/>
                <w14:ligatures w14:val="none"/>
              </w:rPr>
              <w:t>usa</w:t>
            </w:r>
            <w:proofErr w:type="spellEnd"/>
            <w:r w:rsidRPr="001360FC">
              <w:rPr>
                <w:rFonts w:ascii="Consolas" w:eastAsia="Times New Roman" w:hAnsi="Consolas"/>
                <w:color w:val="A31515"/>
                <w:kern w:val="0"/>
                <w:sz w:val="16"/>
                <w:szCs w:val="16"/>
                <w:lang w:eastAsia="en-US"/>
                <w14:ligatures w14:val="none"/>
              </w:rPr>
              <w:t> states.xlsx"</w:t>
            </w:r>
            <w:r w:rsidRPr="001360FC">
              <w:rPr>
                <w:rFonts w:ascii="Consolas" w:eastAsia="Times New Roman" w:hAnsi="Consolas"/>
                <w:color w:val="000000"/>
                <w:kern w:val="0"/>
                <w:sz w:val="16"/>
                <w:szCs w:val="16"/>
                <w:lang w:eastAsia="en-US"/>
                <w14:ligatures w14:val="none"/>
              </w:rPr>
              <w:t>,</w:t>
            </w:r>
          </w:p>
          <w:p w14:paraId="68C050C0"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"status"</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"SUCCESS"</w:t>
            </w:r>
          </w:p>
          <w:p w14:paraId="464EF525" w14:textId="3B33F612" w:rsidR="001360FC" w:rsidRPr="001360FC" w:rsidRDefault="007D4B9F"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Pr>
                <w:rFonts w:ascii="Consolas" w:eastAsia="Times New Roman" w:hAnsi="Consolas"/>
                <w:color w:val="000000"/>
                <w:kern w:val="0"/>
                <w:sz w:val="16"/>
                <w:szCs w:val="16"/>
                <w:lang w:eastAsia="en-US"/>
                <w14:ligatures w14:val="none"/>
              </w:rPr>
              <w:t>      }</w:t>
            </w:r>
          </w:p>
          <w:p w14:paraId="5E1F592B"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73ACA075"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4094A08A" w14:textId="77777777" w:rsidR="001360FC" w:rsidRPr="001360FC" w:rsidRDefault="001360FC" w:rsidP="004F3F88">
            <w:pPr>
              <w:keepNext/>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5341EF2F" w14:textId="77777777" w:rsidR="00186A72" w:rsidRPr="001360FC" w:rsidRDefault="00186A72" w:rsidP="004F3F88">
            <w:pPr>
              <w:keepNext/>
              <w:spacing w:after="0" w:line="0" w:lineRule="atLeast"/>
              <w:contextualSpacing/>
              <w:rPr>
                <w:sz w:val="16"/>
                <w:szCs w:val="16"/>
              </w:rPr>
            </w:pPr>
          </w:p>
        </w:tc>
      </w:tr>
    </w:tbl>
    <w:p w14:paraId="0CF222FC" w14:textId="633400F9" w:rsidR="00186A72" w:rsidRDefault="00186A72" w:rsidP="00831E79"/>
    <w:p w14:paraId="5D163D54" w14:textId="6188AF0A" w:rsidR="00D32FE2" w:rsidRDefault="00AA67CE" w:rsidP="00831E79">
      <w:r w:rsidRPr="00360F4C">
        <w:rPr>
          <w:noProof/>
          <w:lang w:eastAsia="en-US"/>
        </w:rPr>
        <mc:AlternateContent>
          <mc:Choice Requires="wps">
            <w:drawing>
              <wp:anchor distT="0" distB="0" distL="114300" distR="114300" simplePos="0" relativeHeight="252165632" behindDoc="0" locked="0" layoutInCell="1" allowOverlap="1" wp14:anchorId="51120209" wp14:editId="0FA2492F">
                <wp:simplePos x="0" y="0"/>
                <wp:positionH relativeFrom="margin">
                  <wp:align>left</wp:align>
                </wp:positionH>
                <wp:positionV relativeFrom="paragraph">
                  <wp:posOffset>292528</wp:posOffset>
                </wp:positionV>
                <wp:extent cx="411126" cy="885825"/>
                <wp:effectExtent l="0" t="0" r="27305" b="28575"/>
                <wp:wrapNone/>
                <wp:docPr id="6422" name="Rectangle 6422"/>
                <wp:cNvGraphicFramePr/>
                <a:graphic xmlns:a="http://schemas.openxmlformats.org/drawingml/2006/main">
                  <a:graphicData uri="http://schemas.microsoft.com/office/word/2010/wordprocessingShape">
                    <wps:wsp>
                      <wps:cNvSpPr/>
                      <wps:spPr>
                        <a:xfrm>
                          <a:off x="0" y="0"/>
                          <a:ext cx="411126" cy="885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4B62" id="Rectangle 6422" o:spid="_x0000_s1026" style="position:absolute;margin-left:0;margin-top:23.05pt;width:32.35pt;height:69.75pt;z-index:25216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" filled="f" strokecolor="red" strokeweight="1.5pt">
                <w10:wrap anchorx="margin"/>
              </v:rect>
            </w:pict>
          </mc:Fallback>
        </mc:AlternateContent>
      </w:r>
      <w:r w:rsidR="00D32FE2">
        <w:t xml:space="preserve">Make the selections of the data you wish to export, and press the </w:t>
      </w:r>
      <w:r w:rsidR="005329FB" w:rsidRPr="005329FB">
        <w:t>"</w:t>
      </w:r>
      <w:r>
        <w:t>Export JSON</w:t>
      </w:r>
      <w:r w:rsidR="005329FB" w:rsidRPr="005329FB">
        <w:t>"</w:t>
      </w:r>
      <w:r>
        <w:t xml:space="preserve"> button</w:t>
      </w:r>
    </w:p>
    <w:p w14:paraId="60EF6B10" w14:textId="6EBECC28" w:rsidR="00D32FE2" w:rsidRDefault="00D32FE2" w:rsidP="00831E79">
      <w:r>
        <w:rPr>
          <w:noProof/>
          <w:lang w:eastAsia="en-US"/>
        </w:rPr>
        <w:drawing>
          <wp:inline distT="0" distB="0" distL="0" distR="0" wp14:anchorId="731BCEA0" wp14:editId="0CD2C95D">
            <wp:extent cx="4105275" cy="885825"/>
            <wp:effectExtent l="0" t="0" r="9525" b="9525"/>
            <wp:docPr id="6420" name="Picture 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05275" cy="885825"/>
                    </a:xfrm>
                    <a:prstGeom prst="rect">
                      <a:avLst/>
                    </a:prstGeom>
                  </pic:spPr>
                </pic:pic>
              </a:graphicData>
            </a:graphic>
          </wp:inline>
        </w:drawing>
      </w:r>
    </w:p>
    <w:p w14:paraId="28AB0036" w14:textId="1FD606B5" w:rsidR="00AA67CE" w:rsidRDefault="00AA67CE" w:rsidP="00831E79">
      <w:r>
        <w:t xml:space="preserve">You will be prompted to specify the name of a JSON file that the data should be written to. Enter a file name and press the </w:t>
      </w:r>
      <w:r w:rsidR="005329FB" w:rsidRPr="005329FB">
        <w:t>"</w:t>
      </w:r>
      <w:r>
        <w:t>Save</w:t>
      </w:r>
      <w:r w:rsidR="005329FB" w:rsidRPr="005329FB">
        <w:t>"</w:t>
      </w:r>
      <w:r>
        <w:t xml:space="preserve"> button.</w:t>
      </w:r>
    </w:p>
    <w:p w14:paraId="44BFAA7E" w14:textId="38895086" w:rsidR="00AA67CE" w:rsidRDefault="00AA67CE" w:rsidP="00831E79">
      <w:r w:rsidRPr="00360F4C">
        <w:rPr>
          <w:noProof/>
          <w:lang w:eastAsia="en-US"/>
        </w:rPr>
        <w:lastRenderedPageBreak/>
        <mc:AlternateContent>
          <mc:Choice Requires="wps">
            <w:drawing>
              <wp:anchor distT="0" distB="0" distL="114300" distR="114300" simplePos="0" relativeHeight="252167680" behindDoc="0" locked="0" layoutInCell="1" allowOverlap="1" wp14:anchorId="72438093" wp14:editId="4B49B6D9">
                <wp:simplePos x="0" y="0"/>
                <wp:positionH relativeFrom="margin">
                  <wp:posOffset>5254256</wp:posOffset>
                </wp:positionH>
                <wp:positionV relativeFrom="paragraph">
                  <wp:posOffset>3269556</wp:posOffset>
                </wp:positionV>
                <wp:extent cx="517451" cy="191164"/>
                <wp:effectExtent l="0" t="0" r="16510" b="18415"/>
                <wp:wrapNone/>
                <wp:docPr id="6427" name="Rectangle 6427"/>
                <wp:cNvGraphicFramePr/>
                <a:graphic xmlns:a="http://schemas.openxmlformats.org/drawingml/2006/main">
                  <a:graphicData uri="http://schemas.microsoft.com/office/word/2010/wordprocessingShape">
                    <wps:wsp>
                      <wps:cNvSpPr/>
                      <wps:spPr>
                        <a:xfrm>
                          <a:off x="0" y="0"/>
                          <a:ext cx="517451" cy="191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03EB" id="Rectangle 6427" o:spid="_x0000_s1026" style="position:absolute;margin-left:413.7pt;margin-top:257.45pt;width:40.75pt;height:15.05pt;z-index:25216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" filled="f" strokecolor="red" strokeweight="1.5pt">
                <w10:wrap anchorx="margin"/>
              </v:rect>
            </w:pict>
          </mc:Fallback>
        </mc:AlternateContent>
      </w:r>
      <w:r>
        <w:rPr>
          <w:noProof/>
          <w:lang w:eastAsia="en-US"/>
        </w:rPr>
        <w:drawing>
          <wp:inline distT="0" distB="0" distL="0" distR="0" wp14:anchorId="281179C4" wp14:editId="36190A4F">
            <wp:extent cx="6400800" cy="3509010"/>
            <wp:effectExtent l="0" t="0" r="0" b="0"/>
            <wp:docPr id="6426" name="Picture 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00800" cy="3509010"/>
                    </a:xfrm>
                    <a:prstGeom prst="rect">
                      <a:avLst/>
                    </a:prstGeom>
                  </pic:spPr>
                </pic:pic>
              </a:graphicData>
            </a:graphic>
          </wp:inline>
        </w:drawing>
      </w:r>
    </w:p>
    <w:p w14:paraId="06E2F59B" w14:textId="5FBA537D" w:rsidR="00AA67CE" w:rsidRDefault="00AA67CE" w:rsidP="00831E79">
      <w:r>
        <w:t>Once the data is written to the file you will receive a pop-up message such as:</w:t>
      </w:r>
    </w:p>
    <w:p w14:paraId="0A21C29F" w14:textId="5E45A6DC" w:rsidR="00AA67CE" w:rsidRDefault="00AA67CE" w:rsidP="00AA67CE">
      <w:pPr>
        <w:jc w:val="center"/>
      </w:pPr>
      <w:r w:rsidRPr="00360F4C">
        <w:rPr>
          <w:noProof/>
          <w:lang w:eastAsia="en-US"/>
        </w:rPr>
        <mc:AlternateContent>
          <mc:Choice Requires="wps">
            <w:drawing>
              <wp:anchor distT="0" distB="0" distL="114300" distR="114300" simplePos="0" relativeHeight="252169728" behindDoc="0" locked="0" layoutInCell="1" allowOverlap="1" wp14:anchorId="311F3771" wp14:editId="2F66436E">
                <wp:simplePos x="0" y="0"/>
                <wp:positionH relativeFrom="margin">
                  <wp:posOffset>3524693</wp:posOffset>
                </wp:positionH>
                <wp:positionV relativeFrom="paragraph">
                  <wp:posOffset>1042655</wp:posOffset>
                </wp:positionV>
                <wp:extent cx="758456" cy="269358"/>
                <wp:effectExtent l="0" t="0" r="22860" b="16510"/>
                <wp:wrapNone/>
                <wp:docPr id="6436" name="Rectangle 6436"/>
                <wp:cNvGraphicFramePr/>
                <a:graphic xmlns:a="http://schemas.openxmlformats.org/drawingml/2006/main">
                  <a:graphicData uri="http://schemas.microsoft.com/office/word/2010/wordprocessingShape">
                    <wps:wsp>
                      <wps:cNvSpPr/>
                      <wps:spPr>
                        <a:xfrm>
                          <a:off x="0" y="0"/>
                          <a:ext cx="758456" cy="269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CE2E5" id="Rectangle 6436" o:spid="_x0000_s1026" style="position:absolute;margin-left:277.55pt;margin-top:82.1pt;width:59.7pt;height:21.2pt;z-index:2521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" filled="f" strokecolor="red" strokeweight="1.5pt">
                <w10:wrap anchorx="margin"/>
              </v:rect>
            </w:pict>
          </mc:Fallback>
        </mc:AlternateContent>
      </w:r>
      <w:r>
        <w:rPr>
          <w:noProof/>
          <w:lang w:eastAsia="en-US"/>
        </w:rPr>
        <w:drawing>
          <wp:inline distT="0" distB="0" distL="0" distR="0" wp14:anchorId="715E137D" wp14:editId="411EA636">
            <wp:extent cx="2447925" cy="1390650"/>
            <wp:effectExtent l="0" t="0" r="9525" b="0"/>
            <wp:docPr id="6433" name="Picture 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47925" cy="1390650"/>
                    </a:xfrm>
                    <a:prstGeom prst="rect">
                      <a:avLst/>
                    </a:prstGeom>
                  </pic:spPr>
                </pic:pic>
              </a:graphicData>
            </a:graphic>
          </wp:inline>
        </w:drawing>
      </w:r>
    </w:p>
    <w:p w14:paraId="59ABE3BE" w14:textId="7965A84B" w:rsidR="00AA67CE" w:rsidRDefault="00AA67CE" w:rsidP="00AA67CE">
      <w:r>
        <w:t>Press the OK button, and you are done.</w:t>
      </w:r>
    </w:p>
    <w:p w14:paraId="5E9627E8" w14:textId="77777777" w:rsidR="00AA67CE" w:rsidRDefault="00AA67CE" w:rsidP="00831E79"/>
    <w:p w14:paraId="1A44DC8E" w14:textId="77777777" w:rsidR="005B4403" w:rsidRDefault="005B4403">
      <w:pPr>
        <w:spacing w:after="200" w:line="276" w:lineRule="auto"/>
        <w:rPr>
          <w:b/>
          <w:color w:val="D34817" w:themeColor="accent1"/>
          <w:spacing w:val="20"/>
          <w:sz w:val="28"/>
          <w:szCs w:val="28"/>
        </w:rPr>
      </w:pPr>
      <w:r>
        <w:br w:type="page"/>
      </w:r>
    </w:p>
    <w:p w14:paraId="2B9855EB" w14:textId="623EB223" w:rsidR="00831E79" w:rsidRDefault="00831E79" w:rsidP="00831E79">
      <w:pPr>
        <w:pStyle w:val="Heading2"/>
        <w:keepNext/>
      </w:pPr>
      <w:bookmarkStart w:id="150" w:name="_Toc100494663"/>
      <w:r>
        <w:lastRenderedPageBreak/>
        <w:t xml:space="preserve">Importing JSON </w:t>
      </w:r>
      <w:r w:rsidR="00E15C4C">
        <w:t>Data into the Relationship Visualizer</w:t>
      </w:r>
      <w:bookmarkEnd w:id="150"/>
    </w:p>
    <w:p w14:paraId="45D70BF3" w14:textId="77777777" w:rsidR="000B31AA" w:rsidRDefault="000B31AA" w:rsidP="00831E79">
      <w:r>
        <w:t xml:space="preserve">The Import function works the opposite of the Export function. It reads a JSON file which has been exported by the Relationship Visualizer to reconstitute the JSON data into a Relationship Visualizer spreadsheet. </w:t>
      </w:r>
    </w:p>
    <w:p w14:paraId="7EA43D86" w14:textId="62AA2B50" w:rsidR="00831E79" w:rsidRDefault="000B31AA" w:rsidP="00831E79">
      <w:r>
        <w:t>To import a JSON file, start by choosing the sections which you want included. Just as you can export an entire workbook, or sections of the workbook, you may also import</w:t>
      </w:r>
      <w:r w:rsidR="00250901">
        <w:t xml:space="preserve"> an entire workbook or just sections of a workbook.</w:t>
      </w:r>
    </w:p>
    <w:p w14:paraId="354C76CD" w14:textId="07047EED" w:rsidR="00250901" w:rsidRDefault="00250901" w:rsidP="00E02EEF">
      <w:pPr>
        <w:keepNext/>
      </w:pPr>
      <w:r>
        <w:t xml:space="preserve">A key difference for importing worksheets comes via the import option dropdown lists. </w:t>
      </w:r>
    </w:p>
    <w:p w14:paraId="32DA02FF" w14:textId="5D5FAEAE" w:rsidR="00250901" w:rsidRDefault="00250901" w:rsidP="00E02EEF">
      <w:pPr>
        <w:keepNext/>
      </w:pPr>
      <w:r w:rsidRPr="00360F4C">
        <w:rPr>
          <w:noProof/>
          <w:lang w:eastAsia="en-US"/>
        </w:rPr>
        <mc:AlternateContent>
          <mc:Choice Requires="wps">
            <w:drawing>
              <wp:anchor distT="0" distB="0" distL="114300" distR="114300" simplePos="0" relativeHeight="252186112" behindDoc="0" locked="0" layoutInCell="1" allowOverlap="1" wp14:anchorId="6DEE8248" wp14:editId="68382C4A">
                <wp:simplePos x="0" y="0"/>
                <wp:positionH relativeFrom="margin">
                  <wp:posOffset>3666460</wp:posOffset>
                </wp:positionH>
                <wp:positionV relativeFrom="paragraph">
                  <wp:posOffset>-5080</wp:posOffset>
                </wp:positionV>
                <wp:extent cx="432111" cy="885825"/>
                <wp:effectExtent l="0" t="0" r="25400" b="28575"/>
                <wp:wrapNone/>
                <wp:docPr id="6486" name="Rectangle 6486"/>
                <wp:cNvGraphicFramePr/>
                <a:graphic xmlns:a="http://schemas.openxmlformats.org/drawingml/2006/main">
                  <a:graphicData uri="http://schemas.microsoft.com/office/word/2010/wordprocessingShape">
                    <wps:wsp>
                      <wps:cNvSpPr/>
                      <wps:spPr>
                        <a:xfrm>
                          <a:off x="0" y="0"/>
                          <a:ext cx="432111" cy="885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DAEFF" id="Rectangle 6486" o:spid="_x0000_s1026" style="position:absolute;margin-left:288.7pt;margin-top:-.4pt;width:34pt;height:69.75pt;z-index:25218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" filled="f" strokecolor="red" strokeweight="1.5pt">
                <w10:wrap anchorx="margin"/>
              </v:rect>
            </w:pict>
          </mc:Fallback>
        </mc:AlternateContent>
      </w:r>
      <w:r>
        <w:rPr>
          <w:noProof/>
          <w:lang w:eastAsia="en-US"/>
        </w:rPr>
        <w:drawing>
          <wp:inline distT="0" distB="0" distL="0" distR="0" wp14:anchorId="7F1F8A40" wp14:editId="7807B1F5">
            <wp:extent cx="4105275" cy="885825"/>
            <wp:effectExtent l="0" t="0" r="9525" b="9525"/>
            <wp:docPr id="6485" name="Picture 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05275" cy="885825"/>
                    </a:xfrm>
                    <a:prstGeom prst="rect">
                      <a:avLst/>
                    </a:prstGeom>
                  </pic:spPr>
                </pic:pic>
              </a:graphicData>
            </a:graphic>
          </wp:inline>
        </w:drawing>
      </w:r>
    </w:p>
    <w:p w14:paraId="10898204" w14:textId="68F0D69A" w:rsidR="00250901" w:rsidRDefault="00E0663D" w:rsidP="00250901">
      <w:r w:rsidRPr="00E0663D">
        <w:t>'</w:t>
      </w:r>
      <w:r w:rsidR="00E02EEF">
        <w:t>data</w:t>
      </w:r>
      <w:r w:rsidRPr="00E0663D">
        <w:t>'</w:t>
      </w:r>
      <w:r w:rsidR="00E02EEF">
        <w:t xml:space="preserve">, </w:t>
      </w:r>
      <w:r w:rsidRPr="00E0663D">
        <w:t>'</w:t>
      </w:r>
      <w:r w:rsidR="00E02EEF">
        <w:t>styles</w:t>
      </w:r>
      <w:r w:rsidRPr="00E0663D">
        <w:t>'</w:t>
      </w:r>
      <w:r w:rsidR="00E02EEF">
        <w:t xml:space="preserve">, and </w:t>
      </w:r>
      <w:r w:rsidRPr="00E0663D">
        <w:t>'</w:t>
      </w:r>
      <w:proofErr w:type="spellStart"/>
      <w:r w:rsidR="00E02EEF">
        <w:t>sql</w:t>
      </w:r>
      <w:proofErr w:type="spellEnd"/>
      <w:r w:rsidRPr="00E0663D">
        <w:t>'</w:t>
      </w:r>
      <w:r w:rsidR="00E02EEF">
        <w:t xml:space="preserve"> worksheets choices have </w:t>
      </w:r>
      <w:r w:rsidR="00EE2C5F">
        <w:t xml:space="preserve">Import options of Append and Replace. </w:t>
      </w:r>
    </w:p>
    <w:p w14:paraId="2FE66622" w14:textId="3ABD223A" w:rsidR="00250901" w:rsidRDefault="00EE2C5F" w:rsidP="00831E79">
      <w:r w:rsidRPr="00360F4C">
        <w:rPr>
          <w:noProof/>
          <w:lang w:eastAsia="en-US"/>
        </w:rPr>
        <mc:AlternateContent>
          <mc:Choice Requires="wps">
            <w:drawing>
              <wp:anchor distT="0" distB="0" distL="114300" distR="114300" simplePos="0" relativeHeight="252188160" behindDoc="0" locked="0" layoutInCell="1" allowOverlap="1" wp14:anchorId="7678A382" wp14:editId="14A76452">
                <wp:simplePos x="0" y="0"/>
                <wp:positionH relativeFrom="margin">
                  <wp:posOffset>3808228</wp:posOffset>
                </wp:positionH>
                <wp:positionV relativeFrom="paragraph">
                  <wp:posOffset>701483</wp:posOffset>
                </wp:positionV>
                <wp:extent cx="1438939" cy="247872"/>
                <wp:effectExtent l="0" t="0" r="27940" b="19050"/>
                <wp:wrapNone/>
                <wp:docPr id="6498" name="Rectangle 6498"/>
                <wp:cNvGraphicFramePr/>
                <a:graphic xmlns:a="http://schemas.openxmlformats.org/drawingml/2006/main">
                  <a:graphicData uri="http://schemas.microsoft.com/office/word/2010/wordprocessingShape">
                    <wps:wsp>
                      <wps:cNvSpPr/>
                      <wps:spPr>
                        <a:xfrm>
                          <a:off x="0" y="0"/>
                          <a:ext cx="1438939" cy="247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164EB" id="Rectangle 6498" o:spid="_x0000_s1026" style="position:absolute;margin-left:299.85pt;margin-top:55.25pt;width:113.3pt;height:19.5pt;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" filled="f" strokecolor="red" strokeweight="1.5pt">
                <w10:wrap anchorx="margin"/>
              </v:rect>
            </w:pict>
          </mc:Fallback>
        </mc:AlternateContent>
      </w:r>
      <w:r w:rsidR="00250901">
        <w:rPr>
          <w:noProof/>
          <w:lang w:eastAsia="en-US"/>
        </w:rPr>
        <w:drawing>
          <wp:inline distT="0" distB="0" distL="0" distR="0" wp14:anchorId="38A92136" wp14:editId="4B6BD521">
            <wp:extent cx="5287645" cy="999490"/>
            <wp:effectExtent l="0" t="0" r="8255" b="0"/>
            <wp:docPr id="6497" name="Picture 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87645" cy="999490"/>
                    </a:xfrm>
                    <a:prstGeom prst="rect">
                      <a:avLst/>
                    </a:prstGeom>
                    <a:noFill/>
                    <a:ln>
                      <a:noFill/>
                    </a:ln>
                  </pic:spPr>
                </pic:pic>
              </a:graphicData>
            </a:graphic>
          </wp:inline>
        </w:drawing>
      </w:r>
    </w:p>
    <w:p w14:paraId="0CCC0019" w14:textId="77777777" w:rsidR="00EE2C5F" w:rsidRDefault="00EE2C5F" w:rsidP="00831E79">
      <w:r>
        <w:t xml:space="preserve">These are mutually exclusive choices that allow you to specify whether to replace the contents in the </w:t>
      </w:r>
      <w:proofErr w:type="gramStart"/>
      <w:r>
        <w:t>worksheet, or</w:t>
      </w:r>
      <w:proofErr w:type="gramEnd"/>
      <w:r>
        <w:t xml:space="preserve"> append the data in the worksheet. </w:t>
      </w:r>
      <w:r w:rsidRPr="00E02EEF">
        <w:rPr>
          <w:b/>
        </w:rPr>
        <w:t>Replace</w:t>
      </w:r>
      <w:r>
        <w:t xml:space="preserve"> is the </w:t>
      </w:r>
      <w:proofErr w:type="gramStart"/>
      <w:r>
        <w:t>default, and</w:t>
      </w:r>
      <w:proofErr w:type="gramEnd"/>
      <w:r>
        <w:t xml:space="preserve"> is intended for loading the data into an empty worksheet. </w:t>
      </w:r>
      <w:r w:rsidRPr="00E02EEF">
        <w:rPr>
          <w:b/>
        </w:rPr>
        <w:t>Append</w:t>
      </w:r>
      <w:r>
        <w:t xml:space="preserve"> is useful for consolidating data when multiple people are preparing the data. </w:t>
      </w:r>
    </w:p>
    <w:p w14:paraId="485AC50D" w14:textId="7B4A20AB" w:rsidR="00EE2C5F" w:rsidRDefault="00EE2C5F" w:rsidP="00831E79">
      <w:r>
        <w:t>For example, assume a husband and wife each prepare a family tree of their ancestors. The husband can export his ancestor</w:t>
      </w:r>
      <w:r w:rsidR="00E0663D" w:rsidRPr="00E0663D">
        <w:t>'</w:t>
      </w:r>
      <w:r>
        <w:t>s data, and the wife can import the husband</w:t>
      </w:r>
      <w:r w:rsidR="00E0663D" w:rsidRPr="00E0663D">
        <w:t>'</w:t>
      </w:r>
      <w:r>
        <w:t xml:space="preserve">s data with Append checked. The import will place the data in the </w:t>
      </w:r>
      <w:r w:rsidR="00E0663D" w:rsidRPr="00E0663D">
        <w:t>'</w:t>
      </w:r>
      <w:r>
        <w:t>data</w:t>
      </w:r>
      <w:r w:rsidR="00E0663D" w:rsidRPr="00E0663D">
        <w:t>'</w:t>
      </w:r>
      <w:r>
        <w:t xml:space="preserve"> worksheet after the wife</w:t>
      </w:r>
      <w:r w:rsidR="00E0663D" w:rsidRPr="00E0663D">
        <w:t>'</w:t>
      </w:r>
      <w:r>
        <w:t>s data and the family tree will become complete for this family unit.</w:t>
      </w:r>
    </w:p>
    <w:p w14:paraId="6610BD94" w14:textId="60A7FFF4" w:rsidR="00EE2C5F" w:rsidRDefault="00EE2C5F" w:rsidP="00831E79">
      <w:r>
        <w:t xml:space="preserve">Once you have selected your import options, press the </w:t>
      </w:r>
      <w:r w:rsidR="005329FB" w:rsidRPr="005329FB">
        <w:t>"</w:t>
      </w:r>
      <w:r>
        <w:t>Import JSON</w:t>
      </w:r>
      <w:r w:rsidR="005329FB" w:rsidRPr="005329FB">
        <w:t>"</w:t>
      </w:r>
      <w:r>
        <w:t xml:space="preserve"> button.</w:t>
      </w:r>
    </w:p>
    <w:p w14:paraId="13A0687D" w14:textId="5B49E843" w:rsidR="000B31AA" w:rsidRDefault="000B31AA" w:rsidP="00831E79">
      <w:r w:rsidRPr="00360F4C">
        <w:rPr>
          <w:noProof/>
          <w:lang w:eastAsia="en-US"/>
        </w:rPr>
        <mc:AlternateContent>
          <mc:Choice Requires="wps">
            <w:drawing>
              <wp:anchor distT="0" distB="0" distL="114300" distR="114300" simplePos="0" relativeHeight="252184064" behindDoc="0" locked="0" layoutInCell="1" allowOverlap="1" wp14:anchorId="1B4C338F" wp14:editId="438E5299">
                <wp:simplePos x="0" y="0"/>
                <wp:positionH relativeFrom="margin">
                  <wp:posOffset>391130</wp:posOffset>
                </wp:positionH>
                <wp:positionV relativeFrom="paragraph">
                  <wp:posOffset>10263</wp:posOffset>
                </wp:positionV>
                <wp:extent cx="411126" cy="885825"/>
                <wp:effectExtent l="0" t="0" r="27305" b="28575"/>
                <wp:wrapNone/>
                <wp:docPr id="6476" name="Rectangle 6476"/>
                <wp:cNvGraphicFramePr/>
                <a:graphic xmlns:a="http://schemas.openxmlformats.org/drawingml/2006/main">
                  <a:graphicData uri="http://schemas.microsoft.com/office/word/2010/wordprocessingShape">
                    <wps:wsp>
                      <wps:cNvSpPr/>
                      <wps:spPr>
                        <a:xfrm>
                          <a:off x="0" y="0"/>
                          <a:ext cx="411126" cy="885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3EB92" id="Rectangle 6476" o:spid="_x0000_s1026" style="position:absolute;margin-left:30.8pt;margin-top:.8pt;width:32.35pt;height:69.75pt;z-index:25218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" filled="f" strokecolor="red" strokeweight="1.5pt">
                <w10:wrap anchorx="margin"/>
              </v:rect>
            </w:pict>
          </mc:Fallback>
        </mc:AlternateContent>
      </w:r>
      <w:r>
        <w:rPr>
          <w:noProof/>
          <w:lang w:eastAsia="en-US"/>
        </w:rPr>
        <w:drawing>
          <wp:inline distT="0" distB="0" distL="0" distR="0" wp14:anchorId="5142D81B" wp14:editId="0C697780">
            <wp:extent cx="4105275" cy="885825"/>
            <wp:effectExtent l="0" t="0" r="9525" b="9525"/>
            <wp:docPr id="6473" name="Picture 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05275" cy="885825"/>
                    </a:xfrm>
                    <a:prstGeom prst="rect">
                      <a:avLst/>
                    </a:prstGeom>
                  </pic:spPr>
                </pic:pic>
              </a:graphicData>
            </a:graphic>
          </wp:inline>
        </w:drawing>
      </w:r>
    </w:p>
    <w:p w14:paraId="7E134C96" w14:textId="7FB3A570" w:rsidR="00EE2C5F" w:rsidRDefault="00EE2C5F" w:rsidP="005B4403">
      <w:pPr>
        <w:keepNext/>
      </w:pPr>
      <w:r>
        <w:lastRenderedPageBreak/>
        <w:t xml:space="preserve">You will be prompted to </w:t>
      </w:r>
      <w:r w:rsidR="005329FB" w:rsidRPr="005329FB">
        <w:t>"</w:t>
      </w:r>
      <w:r>
        <w:t>Choose an Excel to Graphviz data exchange file</w:t>
      </w:r>
      <w:r w:rsidR="005329FB" w:rsidRPr="005329FB">
        <w:t>"</w:t>
      </w:r>
    </w:p>
    <w:p w14:paraId="0AE7C285" w14:textId="5BBB7091" w:rsidR="00EE2C5F" w:rsidRDefault="00EE2C5F" w:rsidP="005B4403">
      <w:pPr>
        <w:keepNext/>
        <w:jc w:val="center"/>
      </w:pPr>
      <w:r>
        <w:rPr>
          <w:noProof/>
          <w:lang w:eastAsia="en-US"/>
        </w:rPr>
        <w:drawing>
          <wp:inline distT="0" distB="0" distL="0" distR="0" wp14:anchorId="405BAB52" wp14:editId="1DAB0D13">
            <wp:extent cx="4114179" cy="2317898"/>
            <wp:effectExtent l="0" t="0" r="635" b="6350"/>
            <wp:docPr id="6506" name="Picture 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53907" cy="2340280"/>
                    </a:xfrm>
                    <a:prstGeom prst="rect">
                      <a:avLst/>
                    </a:prstGeom>
                  </pic:spPr>
                </pic:pic>
              </a:graphicData>
            </a:graphic>
          </wp:inline>
        </w:drawing>
      </w:r>
    </w:p>
    <w:p w14:paraId="40DA5EE4" w14:textId="554A6D5B" w:rsidR="00EE2C5F" w:rsidRDefault="00EE2C5F" w:rsidP="00EE2C5F">
      <w:r>
        <w:t>Select the file and press the OK button.</w:t>
      </w:r>
      <w:r w:rsidR="00994A77">
        <w:t xml:space="preserve"> The data will be imported (which may take several seconds). If the </w:t>
      </w:r>
      <w:r w:rsidR="005329FB" w:rsidRPr="005329FB">
        <w:t>"</w:t>
      </w:r>
      <w:r w:rsidR="00994A77">
        <w:t>Automatic Refresh</w:t>
      </w:r>
      <w:r w:rsidR="005329FB" w:rsidRPr="005329FB">
        <w:t>"</w:t>
      </w:r>
      <w:r w:rsidR="00994A77">
        <w:t xml:space="preserve"> checkbox on the Graphviz tab is checked, the Relationship Visualizer will graph the data to the worksheet, otherwise press the </w:t>
      </w:r>
      <w:r w:rsidR="005329FB" w:rsidRPr="005329FB">
        <w:t>"</w:t>
      </w:r>
      <w:r w:rsidR="00994A77">
        <w:t>Refresh Graph</w:t>
      </w:r>
      <w:r w:rsidR="005329FB" w:rsidRPr="005329FB">
        <w:t>"</w:t>
      </w:r>
      <w:r w:rsidR="00994A77">
        <w:t xml:space="preserve"> button to see the graph. </w:t>
      </w:r>
    </w:p>
    <w:p w14:paraId="22BD4E27" w14:textId="68E28022" w:rsidR="00EE2C5F" w:rsidRDefault="00EE2C5F" w:rsidP="00EE2C5F">
      <w:r>
        <w:rPr>
          <w:noProof/>
          <w:lang w:eastAsia="en-US"/>
        </w:rPr>
        <w:drawing>
          <wp:inline distT="0" distB="0" distL="0" distR="0" wp14:anchorId="43502102" wp14:editId="102325C5">
            <wp:extent cx="6400800" cy="3479165"/>
            <wp:effectExtent l="0" t="0" r="0" b="6985"/>
            <wp:docPr id="6541" name="Picture 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400800" cy="3479165"/>
                    </a:xfrm>
                    <a:prstGeom prst="rect">
                      <a:avLst/>
                    </a:prstGeom>
                  </pic:spPr>
                </pic:pic>
              </a:graphicData>
            </a:graphic>
          </wp:inline>
        </w:drawing>
      </w:r>
    </w:p>
    <w:p w14:paraId="3B6CE241" w14:textId="77777777" w:rsidR="000B633A" w:rsidRDefault="000B633A" w:rsidP="000B633A">
      <w:pPr>
        <w:pStyle w:val="Heading1"/>
        <w:pageBreakBefore/>
      </w:pPr>
      <w:bookmarkStart w:id="151" w:name="_Toc100494664"/>
      <w:r>
        <w:lastRenderedPageBreak/>
        <w:t>Advanced Topics, Tips, and Tricks</w:t>
      </w:r>
      <w:bookmarkEnd w:id="151"/>
    </w:p>
    <w:p w14:paraId="5B309F51" w14:textId="77777777" w:rsidR="000B633A" w:rsidRDefault="000B633A" w:rsidP="000B633A">
      <w:pPr>
        <w:keepNext/>
      </w:pPr>
      <w:r>
        <w:t>Th</w:t>
      </w:r>
      <w:r w:rsidR="00CA01DF">
        <w:t>is section describes several miscellaneous features</w:t>
      </w:r>
      <w:r w:rsidR="00DF1386">
        <w:t xml:space="preserve"> in the Relationship </w:t>
      </w:r>
      <w:r w:rsidR="00B2714C">
        <w:t>Visualizer that</w:t>
      </w:r>
      <w:r w:rsidR="00DF1386">
        <w:t xml:space="preserve"> can be used to create more elaborate graphs.</w:t>
      </w:r>
    </w:p>
    <w:p w14:paraId="735CE01B" w14:textId="77777777" w:rsidR="000B633A" w:rsidRDefault="006863F2" w:rsidP="00501CBD">
      <w:pPr>
        <w:pStyle w:val="Heading2"/>
      </w:pPr>
      <w:bookmarkStart w:id="152" w:name="_Toc100494665"/>
      <w:r>
        <w:t>HTML</w:t>
      </w:r>
      <w:r w:rsidR="000B633A">
        <w:t xml:space="preserve"> Labels</w:t>
      </w:r>
      <w:bookmarkEnd w:id="152"/>
    </w:p>
    <w:p w14:paraId="4D0E6B69" w14:textId="77777777" w:rsidR="000B633A" w:rsidRDefault="006863F2" w:rsidP="00501CBD">
      <w:r>
        <w:t>Graphviz has a feature where i</w:t>
      </w:r>
      <w:r w:rsidRPr="006863F2">
        <w:t xml:space="preserve">f the value of a label attribute for nodes, edges, clusters, </w:t>
      </w:r>
      <w:r>
        <w:t>or graphs</w:t>
      </w:r>
      <w:r w:rsidRPr="006863F2">
        <w:t xml:space="preserve"> is given as an HTML string that is delimited by </w:t>
      </w:r>
      <w:r w:rsidRPr="00B94E0A">
        <w:rPr>
          <w:rFonts w:ascii="Courier New" w:hAnsi="Courier New" w:cs="Courier New"/>
        </w:rPr>
        <w:t>&lt;...&gt;</w:t>
      </w:r>
      <w:r>
        <w:t>,</w:t>
      </w:r>
      <w:r w:rsidRPr="006863F2">
        <w:t xml:space="preserve"> the label is interpreted as an HTML description. At their simplest, such labels can describe multiple lines of variously aligned text as provided by ordinary string labels. More generally, the label can specify a table </w:t>
      </w:r>
      <w:r w:rsidR="000C3835" w:rsidRPr="006863F2">
        <w:t>like</w:t>
      </w:r>
      <w:r w:rsidRPr="006863F2">
        <w:t xml:space="preserve"> those provided by HTML, with different graphical attributes at each level.</w:t>
      </w:r>
    </w:p>
    <w:p w14:paraId="3D3B81DF" w14:textId="359E6B8D" w:rsidR="006863F2" w:rsidRDefault="006863F2" w:rsidP="00501CBD">
      <w:r>
        <w:t xml:space="preserve">The features and syntax supported by these labels are modeled on HTML. However, there are many aspects that are relevant to Graphviz labels that are not in HTML and, conversely, HTML allows various constructs which are meaningless in Graphviz. The Graphviz creators generally refer to these labels as </w:t>
      </w:r>
      <w:r w:rsidR="00550172">
        <w:t>"</w:t>
      </w:r>
      <w:r>
        <w:t>HTML labels</w:t>
      </w:r>
      <w:r w:rsidR="00550172">
        <w:t>"</w:t>
      </w:r>
      <w:r>
        <w:t xml:space="preserve"> but the reader is warned that these </w:t>
      </w:r>
      <w:r w:rsidR="002F3BFE">
        <w:t xml:space="preserve">labels </w:t>
      </w:r>
      <w:r>
        <w:t xml:space="preserve">are not </w:t>
      </w:r>
      <w:r w:rsidR="002F3BFE">
        <w:t>HTML</w:t>
      </w:r>
      <w:r>
        <w:t xml:space="preserve">. The grammar which Graphviz will accept is fully described at: </w:t>
      </w:r>
      <w:hyperlink r:id="rId354" w:anchor="html" w:history="1">
        <w:r w:rsidRPr="001D683B">
          <w:rPr>
            <w:rStyle w:val="Hyperlink"/>
          </w:rPr>
          <w:t>http://www.graphviz.org/doc/info/shapes.html#html</w:t>
        </w:r>
      </w:hyperlink>
    </w:p>
    <w:p w14:paraId="2EF222FA" w14:textId="77777777" w:rsidR="006863F2" w:rsidRDefault="00501CBD" w:rsidP="00501CBD">
      <w:r>
        <w:t xml:space="preserve">A basic HTML label can be constructed as text between </w:t>
      </w:r>
      <w:r w:rsidRPr="00B94E0A">
        <w:rPr>
          <w:rFonts w:ascii="Courier New" w:hAnsi="Courier New" w:cs="Courier New"/>
        </w:rPr>
        <w:t>&lt;font&gt;</w:t>
      </w:r>
      <w:r>
        <w:t xml:space="preserve"> and </w:t>
      </w:r>
      <w:r w:rsidRPr="00B94E0A">
        <w:rPr>
          <w:rFonts w:ascii="Courier New" w:hAnsi="Courier New" w:cs="Courier New"/>
        </w:rPr>
        <w:t>&lt;/font&gt;</w:t>
      </w:r>
      <w:r>
        <w:t xml:space="preserve"> elements, then wrapped in the </w:t>
      </w:r>
      <w:r w:rsidRPr="00C10F2D">
        <w:rPr>
          <w:rFonts w:ascii="Courier New" w:hAnsi="Courier New" w:cs="Courier New"/>
          <w:b/>
          <w:color w:val="FF0000"/>
        </w:rPr>
        <w:t>&lt;</w:t>
      </w:r>
      <w:r>
        <w:t xml:space="preserve"> and </w:t>
      </w:r>
      <w:r w:rsidRPr="00C10F2D">
        <w:rPr>
          <w:rFonts w:ascii="Courier New" w:hAnsi="Courier New" w:cs="Courier New"/>
          <w:b/>
          <w:color w:val="FF0000"/>
        </w:rPr>
        <w:t>&gt;</w:t>
      </w:r>
      <w:r>
        <w:t xml:space="preserve"> delimiters as described above. For example, a label can be constructed as:</w:t>
      </w:r>
    </w:p>
    <w:p w14:paraId="1A3497EE" w14:textId="77777777" w:rsidR="00501CBD" w:rsidRPr="00501CBD" w:rsidRDefault="00501CBD" w:rsidP="00501CBD">
      <w:pPr>
        <w:ind w:left="720"/>
        <w:rPr>
          <w:rFonts w:ascii="Courier New" w:hAnsi="Courier New" w:cs="Courier New"/>
        </w:rPr>
      </w:pPr>
      <w:r w:rsidRPr="00C10F2D">
        <w:rPr>
          <w:rFonts w:ascii="Courier New" w:hAnsi="Courier New" w:cs="Courier New"/>
          <w:b/>
          <w:color w:val="FF0000"/>
        </w:rPr>
        <w:t>&lt;</w:t>
      </w:r>
      <w:r w:rsidRPr="00501CBD">
        <w:rPr>
          <w:rFonts w:ascii="Courier New" w:hAnsi="Courier New" w:cs="Courier New"/>
        </w:rPr>
        <w:t>&lt;font&gt;This label has &lt;b&gt;bold&lt;/b&gt;, &lt;</w:t>
      </w:r>
      <w:proofErr w:type="spellStart"/>
      <w:r w:rsidRPr="00501CBD">
        <w:rPr>
          <w:rFonts w:ascii="Courier New" w:hAnsi="Courier New" w:cs="Courier New"/>
        </w:rPr>
        <w:t>i</w:t>
      </w:r>
      <w:proofErr w:type="spellEnd"/>
      <w:r w:rsidRPr="00501CBD">
        <w:rPr>
          <w:rFonts w:ascii="Courier New" w:hAnsi="Courier New" w:cs="Courier New"/>
        </w:rPr>
        <w:t>&gt;italic&lt;/</w:t>
      </w:r>
      <w:proofErr w:type="spellStart"/>
      <w:r w:rsidRPr="00501CBD">
        <w:rPr>
          <w:rFonts w:ascii="Courier New" w:hAnsi="Courier New" w:cs="Courier New"/>
        </w:rPr>
        <w:t>i</w:t>
      </w:r>
      <w:proofErr w:type="spellEnd"/>
      <w:r w:rsidRPr="00501CBD">
        <w:rPr>
          <w:rFonts w:ascii="Courier New" w:hAnsi="Courier New" w:cs="Courier New"/>
        </w:rPr>
        <w:t>&gt;, &lt;u&gt;underlined&lt;/u&gt;, and &lt;s&gt;strikeout&lt;/s&gt; text&lt;/font&gt;</w:t>
      </w:r>
      <w:r w:rsidRPr="00C10F2D">
        <w:rPr>
          <w:rFonts w:ascii="Courier New" w:hAnsi="Courier New" w:cs="Courier New"/>
          <w:b/>
          <w:color w:val="FF0000"/>
        </w:rPr>
        <w:t>&gt;</w:t>
      </w:r>
    </w:p>
    <w:p w14:paraId="6EB54765" w14:textId="31502410" w:rsidR="00501CBD" w:rsidRDefault="00501CBD" w:rsidP="00501CBD">
      <w:r>
        <w:t xml:space="preserve">and entered as a label value for an edge. In this example, we will relate </w:t>
      </w:r>
      <w:r w:rsidR="00E0663D" w:rsidRPr="00E0663D">
        <w:t>'</w:t>
      </w:r>
      <w:r>
        <w:t>a</w:t>
      </w:r>
      <w:r w:rsidR="00E0663D" w:rsidRPr="00E0663D">
        <w:t>'</w:t>
      </w:r>
      <w:r>
        <w:t xml:space="preserve"> to </w:t>
      </w:r>
      <w:r w:rsidR="00E0663D" w:rsidRPr="00E0663D">
        <w:t>'</w:t>
      </w:r>
      <w:r>
        <w:t>b</w:t>
      </w:r>
      <w:r w:rsidR="00E0663D" w:rsidRPr="00E0663D">
        <w:t>'</w:t>
      </w:r>
      <w:r>
        <w:t xml:space="preserve"> as we are interested in seeing how the edge is drawn. The </w:t>
      </w:r>
      <w:r w:rsidR="00E0663D" w:rsidRPr="00E0663D">
        <w:t>'</w:t>
      </w:r>
      <w:r>
        <w:t>data</w:t>
      </w:r>
      <w:r w:rsidR="00E0663D" w:rsidRPr="00E0663D">
        <w:t>'</w:t>
      </w:r>
      <w:r>
        <w:t xml:space="preserve"> worksheet appears as:</w:t>
      </w:r>
    </w:p>
    <w:p w14:paraId="3B80E7E6" w14:textId="77777777" w:rsidR="00501CBD" w:rsidRDefault="00005B2F" w:rsidP="00501CBD">
      <w:pPr>
        <w:jc w:val="center"/>
      </w:pPr>
      <w:r>
        <w:rPr>
          <w:noProof/>
          <w:lang w:eastAsia="en-US"/>
        </w:rPr>
        <w:drawing>
          <wp:inline distT="0" distB="0" distL="0" distR="0" wp14:anchorId="0D0D6E26" wp14:editId="57476C5D">
            <wp:extent cx="5610225" cy="1562100"/>
            <wp:effectExtent l="57150" t="57150" r="123825" b="114300"/>
            <wp:docPr id="6536" name="Picture 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10225" cy="1562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4D4648" w14:textId="77777777" w:rsidR="00B2714C" w:rsidRDefault="00B2714C" w:rsidP="00501CBD"/>
    <w:p w14:paraId="3E8E2F4B" w14:textId="715E2B2D" w:rsidR="00501CBD" w:rsidRDefault="00501CBD" w:rsidP="00501CBD">
      <w:r>
        <w:t xml:space="preserve">Pressing </w:t>
      </w:r>
      <w:r w:rsidR="00550172">
        <w:t>"</w:t>
      </w:r>
      <w:r w:rsidR="008C14E9">
        <w:t>Refresh Graph</w:t>
      </w:r>
      <w:r w:rsidR="00550172">
        <w:t>"</w:t>
      </w:r>
      <w:r>
        <w:t xml:space="preserve"> produces the following graph:</w:t>
      </w:r>
    </w:p>
    <w:p w14:paraId="6FB922BD" w14:textId="77777777" w:rsidR="00501CBD" w:rsidRDefault="00005B2F" w:rsidP="00306B07">
      <w:pPr>
        <w:jc w:val="center"/>
      </w:pPr>
      <w:r>
        <w:rPr>
          <w:noProof/>
          <w:lang w:eastAsia="en-US"/>
        </w:rPr>
        <w:drawing>
          <wp:inline distT="0" distB="0" distL="0" distR="0" wp14:anchorId="6A150D57" wp14:editId="44ADAF7A">
            <wp:extent cx="5915025" cy="561975"/>
            <wp:effectExtent l="0" t="0" r="9525" b="9525"/>
            <wp:docPr id="6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6">
                      <a:extLst>
                        <a:ext uri="{28A0092B-C50C-407E-A947-70E740481C1C}">
                          <a14:useLocalDpi xmlns:a14="http://schemas.microsoft.com/office/drawing/2010/main"/>
                        </a:ext>
                      </a:extLst>
                    </a:blip>
                    <a:stretch>
                      <a:fillRect/>
                    </a:stretch>
                  </pic:blipFill>
                  <pic:spPr>
                    <a:xfrm>
                      <a:off x="0" y="0"/>
                      <a:ext cx="5915025" cy="561975"/>
                    </a:xfrm>
                    <a:prstGeom prst="rect">
                      <a:avLst/>
                    </a:prstGeom>
                  </pic:spPr>
                </pic:pic>
              </a:graphicData>
            </a:graphic>
          </wp:inline>
        </w:drawing>
      </w:r>
    </w:p>
    <w:p w14:paraId="2C76AC57" w14:textId="77777777" w:rsidR="00B2714C" w:rsidRDefault="00B2714C" w:rsidP="00306B07">
      <w:pPr>
        <w:jc w:val="center"/>
      </w:pPr>
    </w:p>
    <w:p w14:paraId="5FBE4CDC" w14:textId="77777777" w:rsidR="006863F2" w:rsidRDefault="00501CBD" w:rsidP="007C051E">
      <w:pPr>
        <w:keepNext/>
      </w:pPr>
      <w:r>
        <w:lastRenderedPageBreak/>
        <w:t xml:space="preserve">A slightly more complex example is to create a HTML table. In this example, the table </w:t>
      </w:r>
      <w:r w:rsidR="00FA4565">
        <w:t>contains one row with two cells:</w:t>
      </w:r>
    </w:p>
    <w:p w14:paraId="22978A29"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&lt;&lt;table&gt;</w:t>
      </w:r>
    </w:p>
    <w:p w14:paraId="2A9C1280"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&lt;tr&gt;</w:t>
      </w:r>
    </w:p>
    <w:p w14:paraId="407E768A"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&lt;td&gt;Cell 1&lt;/td&gt;</w:t>
      </w:r>
    </w:p>
    <w:p w14:paraId="4E967542"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&lt;td&gt;Cell 2&lt;/td&gt;</w:t>
      </w:r>
    </w:p>
    <w:p w14:paraId="7D1D38BE"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&lt;/tr&gt;</w:t>
      </w:r>
    </w:p>
    <w:p w14:paraId="6516D412" w14:textId="77777777" w:rsidR="00FA4565"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&lt;/table&gt;&gt;</w:t>
      </w:r>
    </w:p>
    <w:p w14:paraId="37D2AAE7" w14:textId="77777777" w:rsidR="00306B07" w:rsidRDefault="00306B07" w:rsidP="00306B07">
      <w:pPr>
        <w:spacing w:after="0" w:line="240" w:lineRule="auto"/>
        <w:rPr>
          <w:rFonts w:ascii="Courier New" w:eastAsia="Times New Roman" w:hAnsi="Courier New" w:cs="Courier New"/>
          <w:color w:val="000000"/>
          <w:kern w:val="0"/>
          <w:sz w:val="22"/>
          <w:szCs w:val="22"/>
          <w:lang w:eastAsia="en-US"/>
          <w14:ligatures w14:val="none"/>
        </w:rPr>
      </w:pPr>
    </w:p>
    <w:p w14:paraId="27F33D21" w14:textId="53B808A4" w:rsidR="00FA4565" w:rsidRDefault="00FA4565" w:rsidP="00FA4565">
      <w:r>
        <w:t xml:space="preserve">Using it to represent a node named </w:t>
      </w:r>
      <w:r w:rsidR="00E0663D" w:rsidRPr="00E0663D">
        <w:t>'</w:t>
      </w:r>
      <w:r>
        <w:t>c</w:t>
      </w:r>
      <w:r w:rsidR="00E0663D" w:rsidRPr="00E0663D">
        <w:t>'</w:t>
      </w:r>
      <w:r>
        <w:t xml:space="preserve">, the </w:t>
      </w:r>
      <w:r w:rsidR="00E0663D" w:rsidRPr="00E0663D">
        <w:t>'</w:t>
      </w:r>
      <w:r>
        <w:t>data</w:t>
      </w:r>
      <w:r w:rsidR="00E0663D" w:rsidRPr="00E0663D">
        <w:t>'</w:t>
      </w:r>
      <w:r>
        <w:t xml:space="preserve"> worksheet appears as:</w:t>
      </w:r>
    </w:p>
    <w:p w14:paraId="397CF354" w14:textId="77777777" w:rsidR="00FA4565" w:rsidRDefault="00005B2F" w:rsidP="007C051E">
      <w:pPr>
        <w:jc w:val="center"/>
      </w:pPr>
      <w:r>
        <w:rPr>
          <w:noProof/>
          <w:lang w:eastAsia="en-US"/>
        </w:rPr>
        <w:drawing>
          <wp:inline distT="0" distB="0" distL="0" distR="0" wp14:anchorId="5631B23C" wp14:editId="4B8F9C9C">
            <wp:extent cx="5591175" cy="1752600"/>
            <wp:effectExtent l="57150" t="57150" r="123825" b="114300"/>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91175" cy="1752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98FBD47" w14:textId="6D2608CB" w:rsidR="00FA4565" w:rsidRDefault="00FA4565" w:rsidP="00FA4565">
      <w:r>
        <w:t xml:space="preserve">Pressing </w:t>
      </w:r>
      <w:r w:rsidR="00550172">
        <w:t>"</w:t>
      </w:r>
      <w:r w:rsidR="008C14E9">
        <w:t>Refresh Graph</w:t>
      </w:r>
      <w:r w:rsidR="00550172">
        <w:t>"</w:t>
      </w:r>
      <w:r>
        <w:t xml:space="preserve"> produces the following graph:</w:t>
      </w:r>
    </w:p>
    <w:p w14:paraId="6A5D0583" w14:textId="77777777" w:rsidR="00FA4565" w:rsidRDefault="00005B2F" w:rsidP="00FA4565">
      <w:pPr>
        <w:jc w:val="center"/>
      </w:pPr>
      <w:r>
        <w:rPr>
          <w:noProof/>
          <w:lang w:eastAsia="en-US"/>
        </w:rPr>
        <w:drawing>
          <wp:inline distT="0" distB="0" distL="0" distR="0" wp14:anchorId="5F77ED54" wp14:editId="16D8957F">
            <wp:extent cx="1400175" cy="561975"/>
            <wp:effectExtent l="0" t="0" r="0" b="0"/>
            <wp:docPr id="6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8">
                      <a:extLst>
                        <a:ext uri="{28A0092B-C50C-407E-A947-70E740481C1C}">
                          <a14:useLocalDpi xmlns:a14="http://schemas.microsoft.com/office/drawing/2010/main"/>
                        </a:ext>
                      </a:extLst>
                    </a:blip>
                    <a:stretch>
                      <a:fillRect/>
                    </a:stretch>
                  </pic:blipFill>
                  <pic:spPr>
                    <a:xfrm>
                      <a:off x="0" y="0"/>
                      <a:ext cx="1400175" cy="561975"/>
                    </a:xfrm>
                    <a:prstGeom prst="rect">
                      <a:avLst/>
                    </a:prstGeom>
                  </pic:spPr>
                </pic:pic>
              </a:graphicData>
            </a:graphic>
          </wp:inline>
        </w:drawing>
      </w:r>
    </w:p>
    <w:p w14:paraId="0DA95FB0" w14:textId="59A337FC" w:rsidR="00A67D5A" w:rsidRDefault="00FA4565" w:rsidP="00FA4565">
      <w:r>
        <w:t xml:space="preserve">HTML labels can be used for Clusters, Nodes, and Edges. </w:t>
      </w:r>
      <w:r w:rsidR="00A67D5A">
        <w:t xml:space="preserve">In the example below there are three Items named </w:t>
      </w:r>
      <w:r w:rsidR="00E0663D" w:rsidRPr="00E0663D">
        <w:t>'</w:t>
      </w:r>
      <w:r w:rsidR="00A67D5A">
        <w:t>a</w:t>
      </w:r>
      <w:r w:rsidR="00E0663D" w:rsidRPr="00E0663D">
        <w:t>'</w:t>
      </w:r>
      <w:r w:rsidR="00A67D5A">
        <w:t xml:space="preserve">, </w:t>
      </w:r>
      <w:r w:rsidR="00E0663D" w:rsidRPr="00E0663D">
        <w:t>'</w:t>
      </w:r>
      <w:r w:rsidR="00A67D5A">
        <w:t>b</w:t>
      </w:r>
      <w:r w:rsidR="00E0663D" w:rsidRPr="00E0663D">
        <w:t>'</w:t>
      </w:r>
      <w:r w:rsidR="00A67D5A">
        <w:t xml:space="preserve">, and </w:t>
      </w:r>
      <w:r w:rsidR="00E0663D" w:rsidRPr="00E0663D">
        <w:t>'</w:t>
      </w:r>
      <w:r w:rsidR="00A67D5A">
        <w:t>c</w:t>
      </w:r>
      <w:r w:rsidR="00E0663D" w:rsidRPr="00E0663D">
        <w:t>'</w:t>
      </w:r>
      <w:r w:rsidR="00A67D5A">
        <w:t xml:space="preserve">. </w:t>
      </w:r>
      <w:r>
        <w:t xml:space="preserve">HTML labels have been added for </w:t>
      </w:r>
      <w:r w:rsidR="00A67D5A">
        <w:t xml:space="preserve">node </w:t>
      </w:r>
      <w:r w:rsidR="00E0663D" w:rsidRPr="00E0663D">
        <w:t>'</w:t>
      </w:r>
      <w:r w:rsidR="00A67D5A">
        <w:t>a</w:t>
      </w:r>
      <w:r w:rsidR="00E0663D" w:rsidRPr="00E0663D">
        <w:t>'</w:t>
      </w:r>
      <w:r w:rsidR="00A67D5A">
        <w:t xml:space="preserve">, and the edges from </w:t>
      </w:r>
      <w:r w:rsidR="00E0663D" w:rsidRPr="00E0663D">
        <w:t>'</w:t>
      </w:r>
      <w:r w:rsidR="00A67D5A">
        <w:t>a</w:t>
      </w:r>
      <w:r w:rsidR="00E0663D" w:rsidRPr="00E0663D">
        <w:t>'</w:t>
      </w:r>
      <w:r w:rsidR="00A67D5A">
        <w:t xml:space="preserve"> to </w:t>
      </w:r>
      <w:r w:rsidR="00E0663D" w:rsidRPr="00E0663D">
        <w:t>'</w:t>
      </w:r>
      <w:r w:rsidR="00A67D5A">
        <w:t>b</w:t>
      </w:r>
      <w:r w:rsidR="00E0663D" w:rsidRPr="00E0663D">
        <w:t>'</w:t>
      </w:r>
      <w:r w:rsidR="00A67D5A">
        <w:t xml:space="preserve"> and from </w:t>
      </w:r>
      <w:r w:rsidR="00E0663D" w:rsidRPr="00E0663D">
        <w:t>'</w:t>
      </w:r>
      <w:r w:rsidR="00A67D5A">
        <w:t>b</w:t>
      </w:r>
      <w:r w:rsidR="00E0663D" w:rsidRPr="00E0663D">
        <w:t>'</w:t>
      </w:r>
      <w:r w:rsidR="00A67D5A">
        <w:t xml:space="preserve"> to </w:t>
      </w:r>
      <w:r w:rsidR="00E0663D" w:rsidRPr="00E0663D">
        <w:t>'</w:t>
      </w:r>
      <w:r w:rsidR="00A67D5A">
        <w:t>c</w:t>
      </w:r>
      <w:r w:rsidR="00E0663D" w:rsidRPr="00E0663D">
        <w:t>'</w:t>
      </w:r>
      <w:r w:rsidR="00A67D5A">
        <w:t xml:space="preserve">. The nodes and edges are wrapped with a border via a </w:t>
      </w:r>
      <w:r w:rsidR="00141031">
        <w:t>cluster that</w:t>
      </w:r>
      <w:r w:rsidR="00A67D5A">
        <w:t xml:space="preserve"> also has an HTML label. </w:t>
      </w:r>
    </w:p>
    <w:p w14:paraId="35C8A866" w14:textId="4D4A6951" w:rsidR="00FA4565" w:rsidRDefault="00A67D5A" w:rsidP="00A67D5A">
      <w:pPr>
        <w:keepNext/>
      </w:pPr>
      <w:r>
        <w:lastRenderedPageBreak/>
        <w:t xml:space="preserve">The </w:t>
      </w:r>
      <w:r w:rsidR="00E0663D" w:rsidRPr="00E0663D">
        <w:t>'</w:t>
      </w:r>
      <w:r>
        <w:t>data</w:t>
      </w:r>
      <w:r w:rsidR="00E0663D" w:rsidRPr="00E0663D">
        <w:t>'</w:t>
      </w:r>
      <w:r>
        <w:t xml:space="preserve"> worksheet appears as:</w:t>
      </w:r>
    </w:p>
    <w:p w14:paraId="6DF11324" w14:textId="77777777" w:rsidR="00FA4565" w:rsidRPr="00FA4565" w:rsidRDefault="00A52651" w:rsidP="00A67D5A">
      <w:pPr>
        <w:keepNext/>
        <w:jc w:val="center"/>
      </w:pPr>
      <w:r>
        <w:rPr>
          <w:noProof/>
          <w:lang w:eastAsia="en-US"/>
        </w:rPr>
        <w:drawing>
          <wp:inline distT="0" distB="0" distL="0" distR="0" wp14:anchorId="0DEBE4C8" wp14:editId="2DB4969D">
            <wp:extent cx="6400800" cy="2795905"/>
            <wp:effectExtent l="57150" t="57150" r="114300" b="118745"/>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400800" cy="27959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782DDC" w14:textId="17162DF3" w:rsidR="00A67D5A" w:rsidRDefault="00A67D5A" w:rsidP="00A67D5A">
      <w:pPr>
        <w:keepNext/>
      </w:pPr>
      <w:r>
        <w:t xml:space="preserve">Pressing </w:t>
      </w:r>
      <w:r w:rsidR="00550172">
        <w:t>"</w:t>
      </w:r>
      <w:r w:rsidR="008C14E9">
        <w:t>Refresh Graph</w:t>
      </w:r>
      <w:r w:rsidR="00550172">
        <w:t>"</w:t>
      </w:r>
      <w:r>
        <w:t xml:space="preserve"> produces the following graph:</w:t>
      </w:r>
    </w:p>
    <w:p w14:paraId="21842C69" w14:textId="77777777" w:rsidR="00A67D5A" w:rsidRDefault="00141031" w:rsidP="00A67D5A">
      <w:pPr>
        <w:keepNext/>
        <w:jc w:val="center"/>
      </w:pPr>
      <w:r>
        <w:rPr>
          <w:noProof/>
          <w:lang w:eastAsia="en-US"/>
        </w:rPr>
        <w:drawing>
          <wp:inline distT="0" distB="0" distL="0" distR="0" wp14:anchorId="0402C33B" wp14:editId="790858C4">
            <wp:extent cx="5943600" cy="1857375"/>
            <wp:effectExtent l="0" t="0" r="0" b="9525"/>
            <wp:docPr id="6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60">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p>
    <w:p w14:paraId="668215B4" w14:textId="77777777" w:rsidR="00DD7CFE" w:rsidRDefault="00DD7CFE">
      <w:pPr>
        <w:spacing w:after="200" w:line="276" w:lineRule="auto"/>
        <w:rPr>
          <w:b/>
          <w:color w:val="D34817" w:themeColor="accent1"/>
          <w:spacing w:val="20"/>
          <w:sz w:val="28"/>
          <w:szCs w:val="28"/>
        </w:rPr>
      </w:pPr>
      <w:r>
        <w:br w:type="page"/>
      </w:r>
    </w:p>
    <w:p w14:paraId="66A889AA" w14:textId="204A894D" w:rsidR="00CA01DF" w:rsidRDefault="008F6ECA" w:rsidP="00501CBD">
      <w:pPr>
        <w:pStyle w:val="Heading2"/>
      </w:pPr>
      <w:bookmarkStart w:id="153" w:name="_Toc100494666"/>
      <w:r>
        <w:lastRenderedPageBreak/>
        <w:t xml:space="preserve">Keywords - </w:t>
      </w:r>
      <w:r w:rsidR="00E0663D" w:rsidRPr="00E0663D">
        <w:t>'</w:t>
      </w:r>
      <w:r w:rsidR="00D20E8F">
        <w:t>Graph</w:t>
      </w:r>
      <w:r w:rsidR="00E0663D" w:rsidRPr="00E0663D">
        <w:t>'</w:t>
      </w:r>
      <w:r w:rsidR="00D20E8F">
        <w:t xml:space="preserve">, </w:t>
      </w:r>
      <w:r w:rsidR="00E0663D" w:rsidRPr="00E0663D">
        <w:t>'</w:t>
      </w:r>
      <w:r w:rsidR="00CA01DF">
        <w:t>Node</w:t>
      </w:r>
      <w:r w:rsidR="00E0663D" w:rsidRPr="00E0663D">
        <w:t>'</w:t>
      </w:r>
      <w:r w:rsidR="00CA01DF">
        <w:t xml:space="preserve">, </w:t>
      </w:r>
      <w:r w:rsidR="00D20E8F">
        <w:t xml:space="preserve">and </w:t>
      </w:r>
      <w:r w:rsidR="00E0663D" w:rsidRPr="00E0663D">
        <w:t>'</w:t>
      </w:r>
      <w:r w:rsidR="00D20E8F">
        <w:t>Edge</w:t>
      </w:r>
      <w:r w:rsidR="00E0663D" w:rsidRPr="00E0663D">
        <w:t>'</w:t>
      </w:r>
      <w:r w:rsidR="00CA01DF">
        <w:t xml:space="preserve"> Keywords</w:t>
      </w:r>
      <w:bookmarkEnd w:id="153"/>
    </w:p>
    <w:p w14:paraId="6AB63092" w14:textId="77777777" w:rsidR="00D20E8F" w:rsidRDefault="00D20E8F" w:rsidP="00D20E8F">
      <w:r>
        <w:t xml:space="preserve">Graphviz has a built-in behavior where if a default attribute is defined using a node, edge, or graph statement, any object of the appropriate type defined afterwards will inherit this attribute value. This holds until the default attribute is set to a new value, from which point the new value is used. Objects defined before a default attribute is set will have an empty string value attached to the attribute once the default attribute definition is made. </w:t>
      </w:r>
    </w:p>
    <w:p w14:paraId="6A724DDE" w14:textId="67BEC437" w:rsidR="00D20E8F" w:rsidRDefault="00D20E8F" w:rsidP="00D20E8F">
      <w:r>
        <w:t xml:space="preserve">The Relationship Visualizer also supports this capability by reserving the values </w:t>
      </w:r>
      <w:r w:rsidR="00550172">
        <w:t>"</w:t>
      </w:r>
      <w:r>
        <w:t>graph</w:t>
      </w:r>
      <w:r w:rsidR="00550172">
        <w:t>"</w:t>
      </w:r>
      <w:r>
        <w:t xml:space="preserve">, </w:t>
      </w:r>
      <w:r w:rsidR="00550172">
        <w:t>"</w:t>
      </w:r>
      <w:r>
        <w:t>node</w:t>
      </w:r>
      <w:r w:rsidR="00550172">
        <w:t>"</w:t>
      </w:r>
      <w:r>
        <w:t xml:space="preserve">, and </w:t>
      </w:r>
      <w:r w:rsidR="00550172">
        <w:t>"</w:t>
      </w:r>
      <w:r>
        <w:t>edge</w:t>
      </w:r>
      <w:r w:rsidR="00550172">
        <w:t>"</w:t>
      </w:r>
      <w:r>
        <w:t xml:space="preserve"> as keywords in the </w:t>
      </w:r>
      <w:r w:rsidR="00E0663D" w:rsidRPr="00E0663D">
        <w:t>'</w:t>
      </w:r>
      <w:r>
        <w:t>Item</w:t>
      </w:r>
      <w:r w:rsidR="00E0663D" w:rsidRPr="00E0663D">
        <w:t>'</w:t>
      </w:r>
      <w:r>
        <w:t xml:space="preserve"> column of the </w:t>
      </w:r>
      <w:r w:rsidR="00E0663D" w:rsidRPr="00E0663D">
        <w:t>'</w:t>
      </w:r>
      <w:r>
        <w:t>data</w:t>
      </w:r>
      <w:r w:rsidR="00E0663D" w:rsidRPr="00E0663D">
        <w:t>'</w:t>
      </w:r>
      <w:r w:rsidR="00D7744C">
        <w:t xml:space="preserve"> worksheet. Appropriate syntax statements are added to the DOT source code to put the styles defined by the values in the </w:t>
      </w:r>
      <w:r w:rsidR="00550172">
        <w:t>"</w:t>
      </w:r>
      <w:r w:rsidR="00D7744C">
        <w:t>Style</w:t>
      </w:r>
      <w:r w:rsidR="00550172">
        <w:t>"</w:t>
      </w:r>
      <w:r w:rsidR="00D7744C">
        <w:t xml:space="preserve"> and </w:t>
      </w:r>
      <w:r w:rsidR="00550172">
        <w:t>"</w:t>
      </w:r>
      <w:r w:rsidR="00005C07">
        <w:t>Attributes</w:t>
      </w:r>
      <w:r w:rsidR="00550172">
        <w:t>"</w:t>
      </w:r>
      <w:r w:rsidR="00D7744C">
        <w:t xml:space="preserve"> columns into effect (when these columns are enabled on the </w:t>
      </w:r>
      <w:r w:rsidR="00E0663D" w:rsidRPr="00E0663D">
        <w:t>'</w:t>
      </w:r>
      <w:r w:rsidR="00D7744C">
        <w:t>settings</w:t>
      </w:r>
      <w:r w:rsidR="00E0663D" w:rsidRPr="00E0663D">
        <w:t>'</w:t>
      </w:r>
      <w:r w:rsidR="00D7744C">
        <w:t xml:space="preserve"> worksheet)</w:t>
      </w:r>
      <w:r w:rsidR="002E2BE0">
        <w:t xml:space="preserve"> when these keywords are detected</w:t>
      </w:r>
      <w:r w:rsidR="00D7744C">
        <w:t>.</w:t>
      </w:r>
    </w:p>
    <w:p w14:paraId="3E222F04" w14:textId="53915A67" w:rsidR="00D7744C" w:rsidRDefault="00D7744C" w:rsidP="00D20E8F">
      <w:r>
        <w:t>In the following example, nodes have been defined w</w:t>
      </w:r>
      <w:r w:rsidR="00B2714C">
        <w:t xml:space="preserve">ith an Item ID of </w:t>
      </w:r>
      <w:r w:rsidR="00E0663D" w:rsidRPr="00E0663D">
        <w:t>'</w:t>
      </w:r>
      <w:r w:rsidR="00B2714C">
        <w:t>a</w:t>
      </w:r>
      <w:r w:rsidR="00E0663D" w:rsidRPr="00E0663D">
        <w:t>'</w:t>
      </w:r>
      <w:r w:rsidR="00B2714C">
        <w:t xml:space="preserve"> through </w:t>
      </w:r>
      <w:r w:rsidR="00E0663D" w:rsidRPr="00E0663D">
        <w:t>'</w:t>
      </w:r>
      <w:r w:rsidR="00B2714C">
        <w:t>h</w:t>
      </w:r>
      <w:r w:rsidR="00550172">
        <w:t>"</w:t>
      </w:r>
      <w:r w:rsidR="00F93CE6">
        <w:t>. On row 5</w:t>
      </w:r>
      <w:r>
        <w:t xml:space="preserve"> a </w:t>
      </w:r>
      <w:r w:rsidRPr="00D7744C">
        <w:rPr>
          <w:i/>
        </w:rPr>
        <w:t>node</w:t>
      </w:r>
      <w:r>
        <w:t xml:space="preserve"> statement has been placed with an </w:t>
      </w:r>
      <w:r w:rsidR="00550172">
        <w:t>"</w:t>
      </w:r>
      <w:r w:rsidR="00005C07">
        <w:t>Attributes</w:t>
      </w:r>
      <w:r w:rsidR="00550172">
        <w:t>"</w:t>
      </w:r>
      <w:r>
        <w:t xml:space="preserve"> definition which changes the font color to red (the node statement has conditional formatting which changes the cell background color and changes the font to bold italic to differentiate the keyword from ordinary data). All nodes from that point forward </w:t>
      </w:r>
      <w:r w:rsidR="00B2714C">
        <w:t>are</w:t>
      </w:r>
      <w:r>
        <w:t xml:space="preserve"> rendered with a red font. This continues until a second </w:t>
      </w:r>
      <w:r w:rsidRPr="00D7744C">
        <w:rPr>
          <w:i/>
        </w:rPr>
        <w:t>node</w:t>
      </w:r>
      <w:r>
        <w:t xml:space="preserve"> statement is encountered on row </w:t>
      </w:r>
      <w:r w:rsidR="00F93CE6">
        <w:t>10</w:t>
      </w:r>
      <w:r w:rsidR="00B2714C">
        <w:t xml:space="preserve"> that</w:t>
      </w:r>
      <w:r>
        <w:t xml:space="preserve"> resets the font color to a null string, which tells Graphviz to resume using the default value.</w:t>
      </w:r>
    </w:p>
    <w:p w14:paraId="40727F79" w14:textId="222CE5B5" w:rsidR="00D7744C" w:rsidRDefault="00A27956" w:rsidP="00D20E8F">
      <w:r>
        <w:rPr>
          <w:noProof/>
          <w:lang w:eastAsia="en-US"/>
        </w:rPr>
        <mc:AlternateContent>
          <mc:Choice Requires="wps">
            <w:drawing>
              <wp:anchor distT="0" distB="0" distL="114300" distR="114300" simplePos="0" relativeHeight="252019200" behindDoc="0" locked="0" layoutInCell="1" allowOverlap="1" wp14:anchorId="50424918" wp14:editId="16894CA1">
                <wp:simplePos x="0" y="0"/>
                <wp:positionH relativeFrom="column">
                  <wp:posOffset>5162549</wp:posOffset>
                </wp:positionH>
                <wp:positionV relativeFrom="paragraph">
                  <wp:posOffset>1751965</wp:posOffset>
                </wp:positionV>
                <wp:extent cx="676275" cy="914400"/>
                <wp:effectExtent l="38100" t="0" r="28575" b="57150"/>
                <wp:wrapNone/>
                <wp:docPr id="168" name="Straight Arrow Connector 168"/>
                <wp:cNvGraphicFramePr/>
                <a:graphic xmlns:a="http://schemas.openxmlformats.org/drawingml/2006/main">
                  <a:graphicData uri="http://schemas.microsoft.com/office/word/2010/wordprocessingShape">
                    <wps:wsp>
                      <wps:cNvCnPr/>
                      <wps:spPr>
                        <a:xfrm flipH="1">
                          <a:off x="0" y="0"/>
                          <a:ext cx="67627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05BB2" id="Straight Arrow Connector 168" o:spid="_x0000_s1026" type="#_x0000_t32" style="position:absolute;margin-left:406.5pt;margin-top:137.95pt;width:53.25pt;height:1in;flip:x;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018176" behindDoc="0" locked="0" layoutInCell="1" allowOverlap="1" wp14:anchorId="4C81F46A" wp14:editId="1936ED6D">
                <wp:simplePos x="0" y="0"/>
                <wp:positionH relativeFrom="column">
                  <wp:posOffset>2066924</wp:posOffset>
                </wp:positionH>
                <wp:positionV relativeFrom="paragraph">
                  <wp:posOffset>951865</wp:posOffset>
                </wp:positionV>
                <wp:extent cx="3810000" cy="1724025"/>
                <wp:effectExtent l="38100" t="0" r="19050" b="66675"/>
                <wp:wrapNone/>
                <wp:docPr id="167" name="Straight Arrow Connector 167"/>
                <wp:cNvGraphicFramePr/>
                <a:graphic xmlns:a="http://schemas.openxmlformats.org/drawingml/2006/main">
                  <a:graphicData uri="http://schemas.microsoft.com/office/word/2010/wordprocessingShape">
                    <wps:wsp>
                      <wps:cNvCnPr/>
                      <wps:spPr>
                        <a:xfrm flipH="1">
                          <a:off x="0" y="0"/>
                          <a:ext cx="381000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4DE34" id="Straight Arrow Connector 167" o:spid="_x0000_s1026" type="#_x0000_t32" style="position:absolute;margin-left:162.75pt;margin-top:74.95pt;width:300pt;height:135.75pt;flip:x;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826688" behindDoc="0" locked="0" layoutInCell="1" allowOverlap="1" wp14:anchorId="46A7D320" wp14:editId="3E02A6B1">
                <wp:simplePos x="0" y="0"/>
                <wp:positionH relativeFrom="margin">
                  <wp:posOffset>159385</wp:posOffset>
                </wp:positionH>
                <wp:positionV relativeFrom="paragraph">
                  <wp:posOffset>1649730</wp:posOffset>
                </wp:positionV>
                <wp:extent cx="6269990" cy="154305"/>
                <wp:effectExtent l="0" t="0" r="16510" b="17145"/>
                <wp:wrapNone/>
                <wp:docPr id="6200" name="Rectangle 6200"/>
                <wp:cNvGraphicFramePr/>
                <a:graphic xmlns:a="http://schemas.openxmlformats.org/drawingml/2006/main">
                  <a:graphicData uri="http://schemas.microsoft.com/office/word/2010/wordprocessingShape">
                    <wps:wsp>
                      <wps:cNvSpPr/>
                      <wps:spPr>
                        <a:xfrm>
                          <a:off x="0" y="0"/>
                          <a:ext cx="626999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344B" id="Rectangle 6200" o:spid="_x0000_s1026" style="position:absolute;margin-left:12.55pt;margin-top:129.9pt;width:493.7pt;height:12.1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824640" behindDoc="0" locked="0" layoutInCell="1" allowOverlap="1" wp14:anchorId="5DDEB3E6" wp14:editId="4C3C9E0C">
                <wp:simplePos x="0" y="0"/>
                <wp:positionH relativeFrom="margin">
                  <wp:align>right</wp:align>
                </wp:positionH>
                <wp:positionV relativeFrom="paragraph">
                  <wp:posOffset>848360</wp:posOffset>
                </wp:positionV>
                <wp:extent cx="6269990" cy="154305"/>
                <wp:effectExtent l="0" t="0" r="16510" b="17145"/>
                <wp:wrapNone/>
                <wp:docPr id="6193" name="Rectangle 6193"/>
                <wp:cNvGraphicFramePr/>
                <a:graphic xmlns:a="http://schemas.openxmlformats.org/drawingml/2006/main">
                  <a:graphicData uri="http://schemas.microsoft.com/office/word/2010/wordprocessingShape">
                    <wps:wsp>
                      <wps:cNvSpPr/>
                      <wps:spPr>
                        <a:xfrm>
                          <a:off x="0" y="0"/>
                          <a:ext cx="626999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EC591" id="Rectangle 6193" o:spid="_x0000_s1026" style="position:absolute;margin-left:442.5pt;margin-top:66.8pt;width:493.7pt;height:12.15pt;z-index:251824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" filled="f" strokecolor="red" strokeweight="1.5pt">
                <w10:wrap anchorx="margin"/>
              </v:rect>
            </w:pict>
          </mc:Fallback>
        </mc:AlternateContent>
      </w:r>
      <w:r w:rsidR="00D161AF">
        <w:rPr>
          <w:noProof/>
          <w:lang w:eastAsia="en-US"/>
        </w:rPr>
        <w:drawing>
          <wp:inline distT="0" distB="0" distL="0" distR="0" wp14:anchorId="40DB947D" wp14:editId="339689EE">
            <wp:extent cx="6400800" cy="2141220"/>
            <wp:effectExtent l="57150" t="57150" r="114300" b="106680"/>
            <wp:docPr id="6397" name="Picture 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400800" cy="21412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39128B1" w14:textId="7A93D15F" w:rsidR="006C5386" w:rsidRDefault="006C5386" w:rsidP="006C5386">
      <w:pPr>
        <w:keepNext/>
      </w:pPr>
      <w:r>
        <w:t xml:space="preserve">Pressing </w:t>
      </w:r>
      <w:r w:rsidR="00550172">
        <w:t>"</w:t>
      </w:r>
      <w:r w:rsidR="008C14E9">
        <w:t>Refresh Graph</w:t>
      </w:r>
      <w:r w:rsidR="00550172">
        <w:t>"</w:t>
      </w:r>
      <w:r>
        <w:t xml:space="preserve"> produces the following graph:</w:t>
      </w:r>
    </w:p>
    <w:p w14:paraId="72D2B8B5" w14:textId="1AB9E225" w:rsidR="006C5386" w:rsidRDefault="00A27956" w:rsidP="00D20E8F">
      <w:r>
        <w:rPr>
          <w:noProof/>
          <w:lang w:eastAsia="en-US"/>
        </w:rPr>
        <w:drawing>
          <wp:inline distT="0" distB="0" distL="0" distR="0" wp14:anchorId="682573AA" wp14:editId="06CA8A08">
            <wp:extent cx="6400800" cy="480695"/>
            <wp:effectExtent l="0" t="0" r="0" b="0"/>
            <wp:docPr id="6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6400800" cy="480695"/>
                    </a:xfrm>
                    <a:prstGeom prst="rect">
                      <a:avLst/>
                    </a:prstGeom>
                  </pic:spPr>
                </pic:pic>
              </a:graphicData>
            </a:graphic>
          </wp:inline>
        </w:drawing>
      </w:r>
    </w:p>
    <w:p w14:paraId="1904F09E" w14:textId="35303BD1" w:rsidR="006C5386" w:rsidRDefault="006C5386" w:rsidP="00D20E8F">
      <w:r>
        <w:t xml:space="preserve">Likewise, this same capability exists for edges using the </w:t>
      </w:r>
      <w:r w:rsidR="00550172">
        <w:t>"</w:t>
      </w:r>
      <w:r>
        <w:t>edge</w:t>
      </w:r>
      <w:r w:rsidR="00550172">
        <w:t>"</w:t>
      </w:r>
      <w:r>
        <w:t xml:space="preserve"> keyword. In the example</w:t>
      </w:r>
      <w:r w:rsidR="0019455C">
        <w:t xml:space="preserve"> below an edge keyword on row 13</w:t>
      </w:r>
      <w:r>
        <w:t xml:space="preserve"> sets the edge color to blue for the first 3 edges.</w:t>
      </w:r>
      <w:r w:rsidR="0019455C">
        <w:t xml:space="preserve"> A second edge keyword on row 17</w:t>
      </w:r>
      <w:r>
        <w:t xml:space="preserve"> changes the color to red for all the remaining edges.</w:t>
      </w:r>
    </w:p>
    <w:p w14:paraId="6D8F906C" w14:textId="6BB30260" w:rsidR="006C5386" w:rsidRDefault="00213AA4" w:rsidP="00D20E8F">
      <w:r>
        <w:rPr>
          <w:noProof/>
          <w:lang w:eastAsia="en-US"/>
        </w:rPr>
        <w:lastRenderedPageBreak/>
        <mc:AlternateContent>
          <mc:Choice Requires="wps">
            <w:drawing>
              <wp:anchor distT="0" distB="0" distL="114300" distR="114300" simplePos="0" relativeHeight="252016128" behindDoc="0" locked="0" layoutInCell="1" allowOverlap="1" wp14:anchorId="36A646FD" wp14:editId="5AE4075A">
                <wp:simplePos x="0" y="0"/>
                <wp:positionH relativeFrom="column">
                  <wp:posOffset>647699</wp:posOffset>
                </wp:positionH>
                <wp:positionV relativeFrom="paragraph">
                  <wp:posOffset>2295526</wp:posOffset>
                </wp:positionV>
                <wp:extent cx="5076825" cy="2033270"/>
                <wp:effectExtent l="38100" t="0" r="28575" b="62230"/>
                <wp:wrapNone/>
                <wp:docPr id="127" name="Straight Arrow Connector 127"/>
                <wp:cNvGraphicFramePr/>
                <a:graphic xmlns:a="http://schemas.openxmlformats.org/drawingml/2006/main">
                  <a:graphicData uri="http://schemas.microsoft.com/office/word/2010/wordprocessingShape">
                    <wps:wsp>
                      <wps:cNvCnPr/>
                      <wps:spPr>
                        <a:xfrm flipH="1">
                          <a:off x="0" y="0"/>
                          <a:ext cx="5076825" cy="2033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AC0FC" id="Straight Arrow Connector 127" o:spid="_x0000_s1026" type="#_x0000_t32" style="position:absolute;margin-left:51pt;margin-top:180.75pt;width:399.75pt;height:160.1pt;flip:x;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" strokecolor="#d34817 [3204]" strokeweight=".27778mm">
                <v:stroke endarrow="block"/>
              </v:shape>
            </w:pict>
          </mc:Fallback>
        </mc:AlternateContent>
      </w:r>
      <w:r w:rsidR="00A27956">
        <w:rPr>
          <w:noProof/>
          <w:lang w:eastAsia="en-US"/>
        </w:rPr>
        <mc:AlternateContent>
          <mc:Choice Requires="wps">
            <w:drawing>
              <wp:anchor distT="0" distB="0" distL="114300" distR="114300" simplePos="0" relativeHeight="252017152" behindDoc="0" locked="0" layoutInCell="1" allowOverlap="1" wp14:anchorId="6AA79A55" wp14:editId="0E66F198">
                <wp:simplePos x="0" y="0"/>
                <wp:positionH relativeFrom="column">
                  <wp:posOffset>3067050</wp:posOffset>
                </wp:positionH>
                <wp:positionV relativeFrom="paragraph">
                  <wp:posOffset>2952750</wp:posOffset>
                </wp:positionV>
                <wp:extent cx="2600325" cy="1352550"/>
                <wp:effectExtent l="38100" t="0" r="28575" b="57150"/>
                <wp:wrapNone/>
                <wp:docPr id="166" name="Straight Arrow Connector 166"/>
                <wp:cNvGraphicFramePr/>
                <a:graphic xmlns:a="http://schemas.openxmlformats.org/drawingml/2006/main">
                  <a:graphicData uri="http://schemas.microsoft.com/office/word/2010/wordprocessingShape">
                    <wps:wsp>
                      <wps:cNvCnPr/>
                      <wps:spPr>
                        <a:xfrm flipH="1">
                          <a:off x="0" y="0"/>
                          <a:ext cx="2600325"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6F47F" id="Straight Arrow Connector 166" o:spid="_x0000_s1026" type="#_x0000_t32" style="position:absolute;margin-left:241.5pt;margin-top:232.5pt;width:204.75pt;height:106.5pt;flip:x;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" strokecolor="#d34817 [3204]" strokeweight=".27778mm">
                <v:stroke endarrow="block"/>
              </v:shape>
            </w:pict>
          </mc:Fallback>
        </mc:AlternateContent>
      </w:r>
      <w:r w:rsidR="00A27956" w:rsidRPr="006C5386">
        <w:rPr>
          <w:noProof/>
          <w:lang w:eastAsia="en-US"/>
        </w:rPr>
        <mc:AlternateContent>
          <mc:Choice Requires="wps">
            <w:drawing>
              <wp:anchor distT="0" distB="0" distL="114300" distR="114300" simplePos="0" relativeHeight="251828736" behindDoc="0" locked="0" layoutInCell="1" allowOverlap="1" wp14:anchorId="7BE16674" wp14:editId="1FED52CA">
                <wp:simplePos x="0" y="0"/>
                <wp:positionH relativeFrom="margin">
                  <wp:posOffset>69850</wp:posOffset>
                </wp:positionH>
                <wp:positionV relativeFrom="paragraph">
                  <wp:posOffset>2171700</wp:posOffset>
                </wp:positionV>
                <wp:extent cx="6400800" cy="154305"/>
                <wp:effectExtent l="0" t="0" r="19050" b="17145"/>
                <wp:wrapNone/>
                <wp:docPr id="6203" name="Rectangle 6203"/>
                <wp:cNvGraphicFramePr/>
                <a:graphic xmlns:a="http://schemas.openxmlformats.org/drawingml/2006/main">
                  <a:graphicData uri="http://schemas.microsoft.com/office/word/2010/wordprocessingShape">
                    <wps:wsp>
                      <wps:cNvSpPr/>
                      <wps:spPr>
                        <a:xfrm>
                          <a:off x="0" y="0"/>
                          <a:ext cx="640080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25E30" id="Rectangle 6203" o:spid="_x0000_s1026" style="position:absolute;margin-left:5.5pt;margin-top:171pt;width:7in;height:12.15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rumQIAAIsFAAAOAAAAZHJzL2Uyb0RvYy54bWysVMFu2zAMvQ/YPwi6r3bSpGu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" filled="f" strokecolor="red" strokeweight="1.5pt">
                <w10:wrap anchorx="margin"/>
              </v:rect>
            </w:pict>
          </mc:Fallback>
        </mc:AlternateContent>
      </w:r>
      <w:r w:rsidR="00A27956" w:rsidRPr="006C5386">
        <w:rPr>
          <w:noProof/>
          <w:lang w:eastAsia="en-US"/>
        </w:rPr>
        <mc:AlternateContent>
          <mc:Choice Requires="wps">
            <w:drawing>
              <wp:anchor distT="0" distB="0" distL="114300" distR="114300" simplePos="0" relativeHeight="251829760" behindDoc="0" locked="0" layoutInCell="1" allowOverlap="1" wp14:anchorId="2382A42B" wp14:editId="3EFB9845">
                <wp:simplePos x="0" y="0"/>
                <wp:positionH relativeFrom="margin">
                  <wp:posOffset>60325</wp:posOffset>
                </wp:positionH>
                <wp:positionV relativeFrom="paragraph">
                  <wp:posOffset>2808605</wp:posOffset>
                </wp:positionV>
                <wp:extent cx="6413500" cy="154305"/>
                <wp:effectExtent l="0" t="0" r="25400" b="17145"/>
                <wp:wrapNone/>
                <wp:docPr id="6204" name="Rectangle 6204"/>
                <wp:cNvGraphicFramePr/>
                <a:graphic xmlns:a="http://schemas.openxmlformats.org/drawingml/2006/main">
                  <a:graphicData uri="http://schemas.microsoft.com/office/word/2010/wordprocessingShape">
                    <wps:wsp>
                      <wps:cNvSpPr/>
                      <wps:spPr>
                        <a:xfrm>
                          <a:off x="0" y="0"/>
                          <a:ext cx="641350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20D" id="Rectangle 6204" o:spid="_x0000_s1026" style="position:absolute;margin-left:4.75pt;margin-top:221.15pt;width:505pt;height:12.1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" filled="f" strokecolor="red" strokeweight="1.5pt">
                <w10:wrap anchorx="margin"/>
              </v:rect>
            </w:pict>
          </mc:Fallback>
        </mc:AlternateContent>
      </w:r>
      <w:r w:rsidR="00A27956">
        <w:rPr>
          <w:noProof/>
          <w:lang w:eastAsia="en-US"/>
        </w:rPr>
        <w:drawing>
          <wp:inline distT="0" distB="0" distL="0" distR="0" wp14:anchorId="07EC9EE3" wp14:editId="7B61BAB6">
            <wp:extent cx="6400800" cy="3556000"/>
            <wp:effectExtent l="57150" t="57150" r="114300" b="120650"/>
            <wp:docPr id="6399" name="Picture 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400800" cy="35560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7A473D3" w14:textId="77777777" w:rsidR="000D66B3" w:rsidRDefault="000D66B3" w:rsidP="00D20E8F">
      <w:r>
        <w:t>Produces the following graph:</w:t>
      </w:r>
    </w:p>
    <w:p w14:paraId="3AFC3168" w14:textId="77777777" w:rsidR="000D66B3" w:rsidRDefault="00A52651" w:rsidP="00D20E8F">
      <w:r>
        <w:rPr>
          <w:noProof/>
          <w:lang w:eastAsia="en-US"/>
        </w:rPr>
        <w:drawing>
          <wp:inline distT="0" distB="0" distL="0" distR="0" wp14:anchorId="3D455666" wp14:editId="28106146">
            <wp:extent cx="6400800" cy="395605"/>
            <wp:effectExtent l="0" t="0" r="0" b="4445"/>
            <wp:docPr id="6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64">
                      <a:extLst>
                        <a:ext uri="{28A0092B-C50C-407E-A947-70E740481C1C}">
                          <a14:useLocalDpi xmlns:a14="http://schemas.microsoft.com/office/drawing/2010/main"/>
                        </a:ext>
                      </a:extLst>
                    </a:blip>
                    <a:stretch>
                      <a:fillRect/>
                    </a:stretch>
                  </pic:blipFill>
                  <pic:spPr>
                    <a:xfrm>
                      <a:off x="0" y="0"/>
                      <a:ext cx="6400800" cy="395605"/>
                    </a:xfrm>
                    <a:prstGeom prst="rect">
                      <a:avLst/>
                    </a:prstGeom>
                  </pic:spPr>
                </pic:pic>
              </a:graphicData>
            </a:graphic>
          </wp:inline>
        </w:drawing>
      </w:r>
    </w:p>
    <w:p w14:paraId="78002EC1" w14:textId="77777777" w:rsidR="00CA01DF" w:rsidRDefault="00D20E8F" w:rsidP="00D20E8F">
      <w:r>
        <w:t>Note</w:t>
      </w:r>
      <w:r w:rsidR="00110B20">
        <w:t xml:space="preserve"> that</w:t>
      </w:r>
      <w:r>
        <w:t xml:space="preserve"> a subgraph receives the attribute settings of its </w:t>
      </w:r>
      <w:r w:rsidR="006C5386">
        <w:t xml:space="preserve">parent graph at the time of its </w:t>
      </w:r>
      <w:r>
        <w:t>definition. This can be useful; for example, one can assign a font to the root graph and all subgraphs will also use the font. For some attributes, however, this property is undesirable. If one attaches a label to the root graph, it is probably not the desired effect to have the label used by all subgraphs. Rather than listing the graph attribute at the top of the graph, and the resetting the attribute as needed in the subgraphs, one can simply defer the attribute definition in the graph until the appropriate subgraphs have been defined.</w:t>
      </w:r>
    </w:p>
    <w:p w14:paraId="1534AE12" w14:textId="77777777" w:rsidR="00DD7CFE" w:rsidRDefault="00DD7CFE">
      <w:pPr>
        <w:spacing w:after="200" w:line="276" w:lineRule="auto"/>
        <w:rPr>
          <w:b/>
          <w:color w:val="D34817" w:themeColor="accent1"/>
          <w:spacing w:val="20"/>
          <w:sz w:val="28"/>
          <w:szCs w:val="28"/>
        </w:rPr>
      </w:pPr>
      <w:bookmarkStart w:id="154" w:name="_Ref59528512"/>
      <w:bookmarkStart w:id="155" w:name="_Ref59528523"/>
      <w:r>
        <w:br w:type="page"/>
      </w:r>
    </w:p>
    <w:p w14:paraId="3A0EA95C" w14:textId="27878637" w:rsidR="000D66B3" w:rsidRDefault="00B94E0A" w:rsidP="00110B20">
      <w:pPr>
        <w:pStyle w:val="Heading2"/>
      </w:pPr>
      <w:bookmarkStart w:id="156" w:name="_Toc100494667"/>
      <w:r>
        <w:lastRenderedPageBreak/>
        <w:t>Cluster</w:t>
      </w:r>
      <w:r w:rsidR="008F6ECA">
        <w:t>s</w:t>
      </w:r>
      <w:r>
        <w:t xml:space="preserve"> </w:t>
      </w:r>
      <w:r w:rsidR="008F6ECA">
        <w:t>-</w:t>
      </w:r>
      <w:r>
        <w:t xml:space="preserve"> </w:t>
      </w:r>
      <w:r w:rsidR="008F6ECA">
        <w:t>Depicting a Relationship from or to a Cluster</w:t>
      </w:r>
      <w:bookmarkEnd w:id="154"/>
      <w:bookmarkEnd w:id="155"/>
      <w:bookmarkEnd w:id="156"/>
    </w:p>
    <w:p w14:paraId="5F840304" w14:textId="77777777" w:rsidR="000D66B3" w:rsidRDefault="002E2BE0" w:rsidP="000D66B3">
      <w:r>
        <w:t>You may have a situation where you are trying to represent a dependency diagram where you have nodes inside a cluster, and you want to be able to make nodes and/or clusters dependent on other nodes and/or clusters. In other words, you want an edge to begin and/or end at the border of a cluster. This goal can be accomplished in the Relationship Visualizer with a little bit of additional Graphviz knowledge.</w:t>
      </w:r>
    </w:p>
    <w:p w14:paraId="66748D10" w14:textId="1990CA1B" w:rsidR="002E2BE0" w:rsidRDefault="002E2BE0" w:rsidP="000D66B3">
      <w:r>
        <w:t>Let</w:t>
      </w:r>
      <w:r w:rsidR="00E0663D" w:rsidRPr="00E0663D">
        <w:t>'</w:t>
      </w:r>
      <w:r>
        <w:t xml:space="preserve">s reproduce the diagram below which can be found at: </w:t>
      </w:r>
      <w:hyperlink r:id="rId365" w:history="1">
        <w:r w:rsidRPr="007C5FDC">
          <w:rPr>
            <w:rStyle w:val="Hyperlink"/>
          </w:rPr>
          <w:t>http://stackoverflow.com/questions/2012036/graphviz-how-to-connect-subgraphs</w:t>
        </w:r>
      </w:hyperlink>
      <w:r>
        <w:t xml:space="preserve"> </w:t>
      </w:r>
    </w:p>
    <w:p w14:paraId="20548C23" w14:textId="77777777" w:rsidR="002E2BE0" w:rsidRDefault="002E2BE0" w:rsidP="00605604">
      <w:pPr>
        <w:jc w:val="center"/>
      </w:pPr>
      <w:r>
        <w:rPr>
          <w:noProof/>
          <w:lang w:eastAsia="en-US"/>
        </w:rPr>
        <w:drawing>
          <wp:inline distT="0" distB="0" distL="0" distR="0" wp14:anchorId="17707939" wp14:editId="50E73B6D">
            <wp:extent cx="1766933" cy="2980706"/>
            <wp:effectExtent l="57150" t="57150" r="119380" b="105410"/>
            <wp:docPr id="6188" name="Picture 618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66">
                      <a:extLst>
                        <a:ext uri="{28A0092B-C50C-407E-A947-70E740481C1C}">
                          <a14:useLocalDpi xmlns:a14="http://schemas.microsoft.com/office/drawing/2010/main"/>
                        </a:ext>
                      </a:extLst>
                    </a:blip>
                    <a:srcRect/>
                    <a:stretch>
                      <a:fillRect/>
                    </a:stretch>
                  </pic:blipFill>
                  <pic:spPr bwMode="auto">
                    <a:xfrm>
                      <a:off x="0" y="0"/>
                      <a:ext cx="1788915" cy="3017787"/>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690CEB7" w14:textId="2257B3EB" w:rsidR="00687372" w:rsidRDefault="00AA71C0" w:rsidP="000D66B3">
      <w:r>
        <w:t>Let</w:t>
      </w:r>
      <w:r w:rsidR="00E0663D" w:rsidRPr="00E0663D">
        <w:t>'</w:t>
      </w:r>
      <w:r>
        <w:t xml:space="preserve">s start by putting the </w:t>
      </w:r>
      <w:r w:rsidR="00E0663D" w:rsidRPr="00E0663D">
        <w:t>'</w:t>
      </w:r>
      <w:r>
        <w:t>graph</w:t>
      </w:r>
      <w:r w:rsidR="00E0663D" w:rsidRPr="00E0663D">
        <w:t>'</w:t>
      </w:r>
      <w:r>
        <w:t xml:space="preserve">, </w:t>
      </w:r>
      <w:r w:rsidR="00E0663D" w:rsidRPr="00E0663D">
        <w:t>'</w:t>
      </w:r>
      <w:r>
        <w:t>node</w:t>
      </w:r>
      <w:r w:rsidR="00E0663D" w:rsidRPr="00E0663D">
        <w:t>'</w:t>
      </w:r>
      <w:r>
        <w:t xml:space="preserve"> and </w:t>
      </w:r>
      <w:r w:rsidR="00E0663D" w:rsidRPr="00E0663D">
        <w:t>'</w:t>
      </w:r>
      <w:r>
        <w:t>edge</w:t>
      </w:r>
      <w:r w:rsidR="00E0663D" w:rsidRPr="00E0663D">
        <w:t>'</w:t>
      </w:r>
      <w:r>
        <w:t xml:space="preserve"> keyword features described in the previous section int</w:t>
      </w:r>
      <w:r w:rsidR="00687372">
        <w:t xml:space="preserve">o a tangible example. In rows 4-6 below each keyword is specified along with style formatting for each object. </w:t>
      </w:r>
      <w:r w:rsidR="00E322D7">
        <w:t>These statements are</w:t>
      </w:r>
      <w:r w:rsidR="00687372">
        <w:t xml:space="preserve"> not required to connect </w:t>
      </w:r>
      <w:proofErr w:type="gramStart"/>
      <w:r w:rsidR="00687372">
        <w:t>clusters, but</w:t>
      </w:r>
      <w:proofErr w:type="gramEnd"/>
      <w:r w:rsidR="00687372">
        <w:t xml:space="preserve"> </w:t>
      </w:r>
      <w:r w:rsidR="00E322D7">
        <w:t>are</w:t>
      </w:r>
      <w:r w:rsidR="00687372">
        <w:t xml:space="preserve"> illustrative of the </w:t>
      </w:r>
      <w:r w:rsidR="008345DC">
        <w:t xml:space="preserve">keyword </w:t>
      </w:r>
      <w:r w:rsidR="00687372">
        <w:t>feature</w:t>
      </w:r>
      <w:r w:rsidR="008345DC">
        <w:t xml:space="preserve"> which was just described</w:t>
      </w:r>
      <w:r w:rsidR="00E322D7">
        <w:t>, and will help visually distinguish elements of the graph</w:t>
      </w:r>
      <w:r w:rsidR="00687372">
        <w:t>.</w:t>
      </w:r>
      <w:r w:rsidR="0091621A">
        <w:t xml:space="preserve"> For graphs, nodes, and edges set the </w:t>
      </w:r>
      <w:r w:rsidR="00550172">
        <w:t>"</w:t>
      </w:r>
      <w:r w:rsidR="00005C07">
        <w:t>Attributes</w:t>
      </w:r>
      <w:r w:rsidR="00550172">
        <w:t>"</w:t>
      </w:r>
      <w:r w:rsidR="0091621A">
        <w:t xml:space="preserve"> cells with the following formatting information:</w:t>
      </w:r>
    </w:p>
    <w:p w14:paraId="5C571E91" w14:textId="15ACF28E" w:rsidR="008345DC" w:rsidRDefault="008345DC" w:rsidP="006A2A0C">
      <w:pPr>
        <w:pStyle w:val="ListParagraph"/>
        <w:numPr>
          <w:ilvl w:val="0"/>
          <w:numId w:val="22"/>
        </w:numPr>
      </w:pPr>
      <w:r w:rsidRPr="00502683">
        <w:rPr>
          <w:i/>
        </w:rPr>
        <w:t>Graph</w:t>
      </w:r>
      <w:r w:rsidR="0091621A">
        <w:t>:</w:t>
      </w:r>
      <w:r w:rsidR="0091621A">
        <w:tab/>
      </w:r>
      <w:proofErr w:type="spellStart"/>
      <w:r w:rsidRPr="00502683">
        <w:rPr>
          <w:rFonts w:ascii="Courier New" w:hAnsi="Courier New" w:cs="Courier New"/>
        </w:rPr>
        <w:t>fontname</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Arial</w:t>
      </w:r>
      <w:r w:rsidR="00550172">
        <w:rPr>
          <w:rFonts w:ascii="Courier New" w:hAnsi="Courier New" w:cs="Courier New"/>
        </w:rPr>
        <w:t>"</w:t>
      </w:r>
      <w:r w:rsidRPr="00502683">
        <w:rPr>
          <w:rFonts w:ascii="Courier New" w:hAnsi="Courier New" w:cs="Courier New"/>
        </w:rPr>
        <w:t xml:space="preserve"> </w:t>
      </w:r>
      <w:proofErr w:type="spellStart"/>
      <w:r w:rsidRPr="00502683">
        <w:rPr>
          <w:rFonts w:ascii="Courier New" w:hAnsi="Courier New" w:cs="Courier New"/>
        </w:rPr>
        <w:t>fontsize</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12</w:t>
      </w:r>
      <w:r w:rsidR="00550172">
        <w:rPr>
          <w:rFonts w:ascii="Courier New" w:hAnsi="Courier New" w:cs="Courier New"/>
        </w:rPr>
        <w:t>"</w:t>
      </w:r>
      <w:r w:rsidRPr="00502683">
        <w:rPr>
          <w:rFonts w:ascii="Courier New" w:hAnsi="Courier New" w:cs="Courier New"/>
        </w:rPr>
        <w:t xml:space="preserve"> </w:t>
      </w:r>
      <w:proofErr w:type="spellStart"/>
      <w:r w:rsidRPr="00502683">
        <w:rPr>
          <w:rFonts w:ascii="Courier New" w:hAnsi="Courier New" w:cs="Courier New"/>
        </w:rPr>
        <w:t>fontcolor</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red</w:t>
      </w:r>
      <w:r w:rsidR="00550172">
        <w:rPr>
          <w:rFonts w:ascii="Courier New" w:hAnsi="Courier New" w:cs="Courier New"/>
        </w:rPr>
        <w:t>"</w:t>
      </w:r>
    </w:p>
    <w:p w14:paraId="153C8396" w14:textId="69DAA52E" w:rsidR="008345DC" w:rsidRPr="00502683" w:rsidRDefault="0091621A" w:rsidP="006A2A0C">
      <w:pPr>
        <w:pStyle w:val="ListParagraph"/>
        <w:numPr>
          <w:ilvl w:val="0"/>
          <w:numId w:val="22"/>
        </w:numPr>
        <w:rPr>
          <w:rFonts w:ascii="Courier New" w:hAnsi="Courier New" w:cs="Courier New"/>
        </w:rPr>
      </w:pPr>
      <w:r w:rsidRPr="00502683">
        <w:rPr>
          <w:i/>
        </w:rPr>
        <w:t>Node</w:t>
      </w:r>
      <w:r>
        <w:t>:</w:t>
      </w:r>
      <w:r>
        <w:tab/>
      </w:r>
      <w:proofErr w:type="spellStart"/>
      <w:r w:rsidR="00B2714C">
        <w:rPr>
          <w:rFonts w:ascii="Courier New" w:hAnsi="Courier New" w:cs="Courier New"/>
        </w:rPr>
        <w:t>fontname</w:t>
      </w:r>
      <w:proofErr w:type="spellEnd"/>
      <w:r w:rsidR="00B2714C">
        <w:rPr>
          <w:rFonts w:ascii="Courier New" w:hAnsi="Courier New" w:cs="Courier New"/>
        </w:rPr>
        <w:t>=</w:t>
      </w:r>
      <w:r w:rsidR="00550172">
        <w:rPr>
          <w:rFonts w:ascii="Courier New" w:hAnsi="Courier New" w:cs="Courier New"/>
        </w:rPr>
        <w:t>"</w:t>
      </w:r>
      <w:r w:rsidR="00B2714C">
        <w:rPr>
          <w:rFonts w:ascii="Courier New" w:hAnsi="Courier New" w:cs="Courier New"/>
        </w:rPr>
        <w:t>Arial</w:t>
      </w:r>
      <w:r w:rsidR="00550172">
        <w:rPr>
          <w:rFonts w:ascii="Courier New" w:hAnsi="Courier New" w:cs="Courier New"/>
        </w:rPr>
        <w:t>"</w:t>
      </w:r>
    </w:p>
    <w:p w14:paraId="4D90BBFA" w14:textId="4807C5B8" w:rsidR="008345DC" w:rsidRPr="00502683" w:rsidRDefault="0091621A" w:rsidP="006A2A0C">
      <w:pPr>
        <w:pStyle w:val="ListParagraph"/>
        <w:numPr>
          <w:ilvl w:val="0"/>
          <w:numId w:val="22"/>
        </w:numPr>
        <w:rPr>
          <w:rFonts w:ascii="Courier New" w:hAnsi="Courier New" w:cs="Courier New"/>
        </w:rPr>
      </w:pPr>
      <w:r w:rsidRPr="00502683">
        <w:rPr>
          <w:i/>
        </w:rPr>
        <w:t>Edge</w:t>
      </w:r>
      <w:r>
        <w:t>:</w:t>
      </w:r>
      <w:r>
        <w:tab/>
      </w:r>
      <w:proofErr w:type="spellStart"/>
      <w:r w:rsidR="008345DC" w:rsidRPr="00502683">
        <w:rPr>
          <w:rFonts w:ascii="Courier New" w:hAnsi="Courier New" w:cs="Courier New"/>
        </w:rPr>
        <w:t>fontname</w:t>
      </w:r>
      <w:proofErr w:type="spellEnd"/>
      <w:r w:rsidR="008345DC" w:rsidRPr="00502683">
        <w:rPr>
          <w:rFonts w:ascii="Courier New" w:hAnsi="Courier New" w:cs="Courier New"/>
        </w:rPr>
        <w:t>=</w:t>
      </w:r>
      <w:r w:rsidR="00550172">
        <w:rPr>
          <w:rFonts w:ascii="Courier New" w:hAnsi="Courier New" w:cs="Courier New"/>
        </w:rPr>
        <w:t>"</w:t>
      </w:r>
      <w:r w:rsidR="008345DC" w:rsidRPr="00502683">
        <w:rPr>
          <w:rFonts w:ascii="Courier New" w:hAnsi="Courier New" w:cs="Courier New"/>
        </w:rPr>
        <w:t>Arial</w:t>
      </w:r>
      <w:r w:rsidR="00550172">
        <w:rPr>
          <w:rFonts w:ascii="Courier New" w:hAnsi="Courier New" w:cs="Courier New"/>
        </w:rPr>
        <w:t>"</w:t>
      </w:r>
      <w:r w:rsidR="008345DC" w:rsidRPr="00502683">
        <w:rPr>
          <w:rFonts w:ascii="Courier New" w:hAnsi="Courier New" w:cs="Courier New"/>
        </w:rPr>
        <w:t xml:space="preserve"> </w:t>
      </w:r>
      <w:proofErr w:type="spellStart"/>
      <w:r w:rsidR="008345DC" w:rsidRPr="00502683">
        <w:rPr>
          <w:rFonts w:ascii="Courier New" w:hAnsi="Courier New" w:cs="Courier New"/>
        </w:rPr>
        <w:t>fontsize</w:t>
      </w:r>
      <w:proofErr w:type="spellEnd"/>
      <w:r w:rsidR="008345DC" w:rsidRPr="00502683">
        <w:rPr>
          <w:rFonts w:ascii="Courier New" w:hAnsi="Courier New" w:cs="Courier New"/>
        </w:rPr>
        <w:t>=</w:t>
      </w:r>
      <w:r w:rsidR="00550172">
        <w:rPr>
          <w:rFonts w:ascii="Courier New" w:hAnsi="Courier New" w:cs="Courier New"/>
        </w:rPr>
        <w:t>"</w:t>
      </w:r>
      <w:r w:rsidR="008345DC" w:rsidRPr="00502683">
        <w:rPr>
          <w:rFonts w:ascii="Courier New" w:hAnsi="Courier New" w:cs="Courier New"/>
        </w:rPr>
        <w:t>8</w:t>
      </w:r>
      <w:r w:rsidR="00550172">
        <w:rPr>
          <w:rFonts w:ascii="Courier New" w:hAnsi="Courier New" w:cs="Courier New"/>
        </w:rPr>
        <w:t>"</w:t>
      </w:r>
      <w:r w:rsidR="008345DC" w:rsidRPr="00502683">
        <w:rPr>
          <w:rFonts w:ascii="Courier New" w:hAnsi="Courier New" w:cs="Courier New"/>
        </w:rPr>
        <w:t xml:space="preserve"> decorate=</w:t>
      </w:r>
      <w:r w:rsidR="00550172">
        <w:rPr>
          <w:rFonts w:ascii="Courier New" w:hAnsi="Courier New" w:cs="Courier New"/>
        </w:rPr>
        <w:t>"</w:t>
      </w:r>
      <w:r w:rsidR="008345DC" w:rsidRPr="00502683">
        <w:rPr>
          <w:rFonts w:ascii="Courier New" w:hAnsi="Courier New" w:cs="Courier New"/>
        </w:rPr>
        <w:t>true</w:t>
      </w:r>
      <w:r w:rsidR="00550172">
        <w:rPr>
          <w:rFonts w:ascii="Courier New" w:hAnsi="Courier New" w:cs="Courier New"/>
        </w:rPr>
        <w:t>"</w:t>
      </w:r>
      <w:r w:rsidR="008345DC" w:rsidRPr="00502683">
        <w:rPr>
          <w:rFonts w:ascii="Courier New" w:hAnsi="Courier New" w:cs="Courier New"/>
        </w:rPr>
        <w:t xml:space="preserve"> color=</w:t>
      </w:r>
      <w:r w:rsidR="00550172">
        <w:rPr>
          <w:rFonts w:ascii="Courier New" w:hAnsi="Courier New" w:cs="Courier New"/>
        </w:rPr>
        <w:t>"</w:t>
      </w:r>
      <w:r w:rsidR="008345DC" w:rsidRPr="00502683">
        <w:rPr>
          <w:rFonts w:ascii="Courier New" w:hAnsi="Courier New" w:cs="Courier New"/>
        </w:rPr>
        <w:t>blue</w:t>
      </w:r>
      <w:r w:rsidR="00550172">
        <w:rPr>
          <w:rFonts w:ascii="Courier New" w:hAnsi="Courier New" w:cs="Courier New"/>
        </w:rPr>
        <w:t>"</w:t>
      </w:r>
    </w:p>
    <w:p w14:paraId="44883F49" w14:textId="77777777" w:rsidR="00687372" w:rsidRDefault="0091621A" w:rsidP="008472AB">
      <w:pPr>
        <w:keepNext/>
      </w:pPr>
      <w:r>
        <w:lastRenderedPageBreak/>
        <w:t>The spreadsheet should look as follows:</w:t>
      </w:r>
    </w:p>
    <w:p w14:paraId="39F0A8B7" w14:textId="77777777" w:rsidR="0091621A" w:rsidRDefault="00502683" w:rsidP="008472AB">
      <w:pPr>
        <w:keepNext/>
      </w:pPr>
      <w:r w:rsidRPr="006C5386">
        <w:rPr>
          <w:noProof/>
          <w:lang w:eastAsia="en-US"/>
        </w:rPr>
        <mc:AlternateContent>
          <mc:Choice Requires="wps">
            <w:drawing>
              <wp:anchor distT="0" distB="0" distL="114300" distR="114300" simplePos="0" relativeHeight="251831808" behindDoc="0" locked="0" layoutInCell="1" allowOverlap="1" wp14:anchorId="51DF9585" wp14:editId="0977EFC1">
                <wp:simplePos x="0" y="0"/>
                <wp:positionH relativeFrom="margin">
                  <wp:posOffset>58003</wp:posOffset>
                </wp:positionH>
                <wp:positionV relativeFrom="paragraph">
                  <wp:posOffset>451466</wp:posOffset>
                </wp:positionV>
                <wp:extent cx="6389996" cy="961390"/>
                <wp:effectExtent l="0" t="0" r="11430" b="10160"/>
                <wp:wrapNone/>
                <wp:docPr id="173" name="Rectangle 173"/>
                <wp:cNvGraphicFramePr/>
                <a:graphic xmlns:a="http://schemas.openxmlformats.org/drawingml/2006/main">
                  <a:graphicData uri="http://schemas.microsoft.com/office/word/2010/wordprocessingShape">
                    <wps:wsp>
                      <wps:cNvSpPr/>
                      <wps:spPr>
                        <a:xfrm>
                          <a:off x="0" y="0"/>
                          <a:ext cx="6389996" cy="961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D760" id="Rectangle 173" o:spid="_x0000_s1026" style="position:absolute;margin-left:4.55pt;margin-top:35.55pt;width:503.15pt;height:75.7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" filled="f" strokecolor="red" strokeweight="1.5pt">
                <w10:wrap anchorx="margin"/>
              </v:rect>
            </w:pict>
          </mc:Fallback>
        </mc:AlternateContent>
      </w:r>
      <w:r w:rsidR="00593EFA">
        <w:rPr>
          <w:noProof/>
          <w:lang w:eastAsia="en-US"/>
        </w:rPr>
        <w:drawing>
          <wp:inline distT="0" distB="0" distL="0" distR="0" wp14:anchorId="593569D2" wp14:editId="71298BA8">
            <wp:extent cx="6400800" cy="1361440"/>
            <wp:effectExtent l="57150" t="57150" r="114300" b="105410"/>
            <wp:docPr id="6553" name="Picture 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400800" cy="13614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0853C1C" w14:textId="70227A79" w:rsidR="000D66B3" w:rsidRDefault="0091621A" w:rsidP="000D66B3">
      <w:proofErr w:type="gramStart"/>
      <w:r>
        <w:t>Next</w:t>
      </w:r>
      <w:proofErr w:type="gramEnd"/>
      <w:r>
        <w:t xml:space="preserve"> we need</w:t>
      </w:r>
      <w:r w:rsidR="002E2BE0">
        <w:t xml:space="preserve"> we enable the </w:t>
      </w:r>
      <w:r w:rsidR="00550172">
        <w:t>"</w:t>
      </w:r>
      <w:r w:rsidR="002E2BE0" w:rsidRPr="003F2989">
        <w:rPr>
          <w:rFonts w:ascii="Courier New" w:hAnsi="Courier New" w:cs="Courier New"/>
        </w:rPr>
        <w:t>compound</w:t>
      </w:r>
      <w:r w:rsidR="00550172">
        <w:t>"</w:t>
      </w:r>
      <w:r w:rsidR="002E2BE0">
        <w:t xml:space="preserve"> graph attribute</w:t>
      </w:r>
      <w:r w:rsidR="003F2989">
        <w:t xml:space="preserve"> which Graphviz sets</w:t>
      </w:r>
      <w:r w:rsidR="00605604">
        <w:t xml:space="preserve"> to </w:t>
      </w:r>
      <w:r w:rsidR="00E0663D" w:rsidRPr="00E0663D">
        <w:t>'</w:t>
      </w:r>
      <w:r w:rsidR="00605604">
        <w:t>false</w:t>
      </w:r>
      <w:r w:rsidR="00E0663D" w:rsidRPr="00E0663D">
        <w:t>'</w:t>
      </w:r>
      <w:r w:rsidR="00605604">
        <w:t xml:space="preserve"> by default. Setting it to </w:t>
      </w:r>
      <w:r w:rsidR="00E0663D" w:rsidRPr="00E0663D">
        <w:t>'</w:t>
      </w:r>
      <w:r w:rsidR="00605604">
        <w:t>true</w:t>
      </w:r>
      <w:r w:rsidR="00E0663D" w:rsidRPr="00E0663D">
        <w:t>'</w:t>
      </w:r>
      <w:r w:rsidR="00605604">
        <w:t xml:space="preserve"> activates a Graphviz feature allowing edges to connect to clusters. </w:t>
      </w:r>
      <w:r w:rsidR="003F2989">
        <w:t xml:space="preserve">The easiest way to do this is to follow the instructions previously described in </w:t>
      </w:r>
      <w:r w:rsidR="003F2989" w:rsidRPr="00B2714C">
        <w:rPr>
          <w:b/>
        </w:rPr>
        <w:fldChar w:fldCharType="begin"/>
      </w:r>
      <w:r w:rsidR="003F2989" w:rsidRPr="00B2714C">
        <w:rPr>
          <w:b/>
        </w:rPr>
        <w:instrText xml:space="preserve"> REF _Ref446940008 \h </w:instrText>
      </w:r>
      <w:r w:rsidR="00B2714C">
        <w:rPr>
          <w:b/>
        </w:rPr>
        <w:instrText xml:space="preserve"> \* MERGEFORMAT </w:instrText>
      </w:r>
      <w:r w:rsidR="003F2989" w:rsidRPr="00B2714C">
        <w:rPr>
          <w:b/>
        </w:rPr>
      </w:r>
      <w:r w:rsidR="003F2989" w:rsidRPr="00B2714C">
        <w:rPr>
          <w:b/>
        </w:rPr>
        <w:fldChar w:fldCharType="separate"/>
      </w:r>
      <w:r w:rsidR="00AB5374" w:rsidRPr="00AB5374">
        <w:rPr>
          <w:b/>
        </w:rPr>
        <w:t>Adding Native Graphviz Directives</w:t>
      </w:r>
      <w:r w:rsidR="003F2989" w:rsidRPr="00B2714C">
        <w:rPr>
          <w:b/>
        </w:rPr>
        <w:fldChar w:fldCharType="end"/>
      </w:r>
      <w:r w:rsidR="003F2989">
        <w:t xml:space="preserve"> on page </w:t>
      </w:r>
      <w:r w:rsidR="003F2989">
        <w:fldChar w:fldCharType="begin"/>
      </w:r>
      <w:r w:rsidR="003F2989">
        <w:instrText xml:space="preserve"> PAGEREF _Ref446940018 \h </w:instrText>
      </w:r>
      <w:r w:rsidR="003F2989">
        <w:fldChar w:fldCharType="separate"/>
      </w:r>
      <w:r w:rsidR="00AB5374">
        <w:rPr>
          <w:noProof/>
        </w:rPr>
        <w:t>127</w:t>
      </w:r>
      <w:r w:rsidR="003F2989">
        <w:fldChar w:fldCharType="end"/>
      </w:r>
      <w:r w:rsidR="003F2989">
        <w:t xml:space="preserve"> to add a native Graphviz statement. Place a </w:t>
      </w:r>
      <w:r w:rsidR="00E0663D" w:rsidRPr="00E0663D">
        <w:t>'</w:t>
      </w:r>
      <w:r w:rsidR="003F2989" w:rsidRPr="003F2989">
        <w:rPr>
          <w:rFonts w:ascii="Courier New" w:hAnsi="Courier New" w:cs="Courier New"/>
        </w:rPr>
        <w:t>&gt;</w:t>
      </w:r>
      <w:r w:rsidR="00E0663D" w:rsidRPr="00E0663D">
        <w:t>'</w:t>
      </w:r>
      <w:r w:rsidR="003F2989">
        <w:t xml:space="preserve"> character in the Item column to indicate this is a native </w:t>
      </w:r>
      <w:r w:rsidR="009B2C00">
        <w:t>command and</w:t>
      </w:r>
      <w:r w:rsidR="003F2989">
        <w:t xml:space="preserve"> enter </w:t>
      </w:r>
      <w:r w:rsidR="003F2989" w:rsidRPr="003F2989">
        <w:rPr>
          <w:rFonts w:ascii="Courier New" w:hAnsi="Courier New" w:cs="Courier New"/>
        </w:rPr>
        <w:t>compound</w:t>
      </w:r>
      <w:r w:rsidR="000C3835">
        <w:rPr>
          <w:rFonts w:ascii="Courier New" w:hAnsi="Courier New" w:cs="Courier New"/>
        </w:rPr>
        <w:t>=</w:t>
      </w:r>
      <w:r w:rsidR="00550172">
        <w:rPr>
          <w:rFonts w:ascii="Courier New" w:hAnsi="Courier New" w:cs="Courier New"/>
        </w:rPr>
        <w:t>"</w:t>
      </w:r>
      <w:r w:rsidR="000C3835" w:rsidRPr="003F2989">
        <w:rPr>
          <w:rFonts w:ascii="Courier New" w:hAnsi="Courier New" w:cs="Courier New"/>
        </w:rPr>
        <w:t>true</w:t>
      </w:r>
      <w:r w:rsidR="00550172">
        <w:rPr>
          <w:rFonts w:ascii="Courier New" w:hAnsi="Courier New" w:cs="Courier New"/>
        </w:rPr>
        <w:t>"</w:t>
      </w:r>
      <w:r w:rsidR="003F2989">
        <w:t xml:space="preserve"> in the Label column as shown below. </w:t>
      </w:r>
    </w:p>
    <w:p w14:paraId="725FF0E2" w14:textId="77777777" w:rsidR="00270021" w:rsidRDefault="00502683" w:rsidP="000D66B3">
      <w:r w:rsidRPr="006C5386">
        <w:rPr>
          <w:noProof/>
          <w:lang w:eastAsia="en-US"/>
        </w:rPr>
        <mc:AlternateContent>
          <mc:Choice Requires="wps">
            <w:drawing>
              <wp:anchor distT="0" distB="0" distL="114300" distR="114300" simplePos="0" relativeHeight="251833856" behindDoc="0" locked="0" layoutInCell="1" allowOverlap="1" wp14:anchorId="61DF9B39" wp14:editId="5A52C8D3">
                <wp:simplePos x="0" y="0"/>
                <wp:positionH relativeFrom="margin">
                  <wp:posOffset>51180</wp:posOffset>
                </wp:positionH>
                <wp:positionV relativeFrom="paragraph">
                  <wp:posOffset>178852</wp:posOffset>
                </wp:positionV>
                <wp:extent cx="2733334" cy="165006"/>
                <wp:effectExtent l="0" t="0" r="10160" b="26035"/>
                <wp:wrapNone/>
                <wp:docPr id="186" name="Rectangle 186"/>
                <wp:cNvGraphicFramePr/>
                <a:graphic xmlns:a="http://schemas.openxmlformats.org/drawingml/2006/main">
                  <a:graphicData uri="http://schemas.microsoft.com/office/word/2010/wordprocessingShape">
                    <wps:wsp>
                      <wps:cNvSpPr/>
                      <wps:spPr>
                        <a:xfrm>
                          <a:off x="0" y="0"/>
                          <a:ext cx="2733334" cy="165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E3ED7" id="Rectangle 186" o:spid="_x0000_s1026" style="position:absolute;margin-left:4.05pt;margin-top:14.1pt;width:215.2pt;height:13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" filled="f" strokecolor="red" strokeweight="1.5pt">
                <w10:wrap anchorx="margin"/>
              </v:rect>
            </w:pict>
          </mc:Fallback>
        </mc:AlternateContent>
      </w:r>
      <w:r w:rsidR="00232CEF">
        <w:rPr>
          <w:noProof/>
          <w:lang w:eastAsia="en-US"/>
        </w:rPr>
        <w:drawing>
          <wp:inline distT="0" distB="0" distL="0" distR="0" wp14:anchorId="34EF2ECE" wp14:editId="56E35ABE">
            <wp:extent cx="6400800" cy="291465"/>
            <wp:effectExtent l="57150" t="57150" r="114300" b="108585"/>
            <wp:docPr id="6546" name="Picture 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400800" cy="2914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5A911D3" w14:textId="1EBC6B0C" w:rsidR="003F2989" w:rsidRDefault="003F2989" w:rsidP="000D66B3">
      <w:r>
        <w:t xml:space="preserve">The </w:t>
      </w:r>
      <w:r w:rsidRPr="003F2989">
        <w:rPr>
          <w:rFonts w:ascii="Courier New" w:hAnsi="Courier New" w:cs="Courier New"/>
        </w:rPr>
        <w:t>compound=</w:t>
      </w:r>
      <w:r w:rsidR="00550172">
        <w:rPr>
          <w:rFonts w:ascii="Courier New" w:hAnsi="Courier New" w:cs="Courier New"/>
        </w:rPr>
        <w:t>"</w:t>
      </w:r>
      <w:r w:rsidRPr="003F2989">
        <w:rPr>
          <w:rFonts w:ascii="Courier New" w:hAnsi="Courier New" w:cs="Courier New"/>
        </w:rPr>
        <w:t>true</w:t>
      </w:r>
      <w:r w:rsidR="00550172">
        <w:rPr>
          <w:rFonts w:ascii="Courier New" w:hAnsi="Courier New" w:cs="Courier New"/>
        </w:rPr>
        <w:t>"</w:t>
      </w:r>
      <w:r>
        <w:t xml:space="preserve"> statement is then added to the body of the main graph.</w:t>
      </w:r>
    </w:p>
    <w:p w14:paraId="74F99ED7" w14:textId="233AFAE5" w:rsidR="00CF3855" w:rsidRDefault="00CF3855" w:rsidP="00CF3855">
      <w:r>
        <w:t xml:space="preserve">You can also achieve the same result by checking the graph option </w:t>
      </w:r>
      <w:r w:rsidR="005329FB" w:rsidRPr="005329FB">
        <w:t>"</w:t>
      </w:r>
      <w:r>
        <w:t>Allow edges between clusters</w:t>
      </w:r>
      <w:r w:rsidR="005329FB" w:rsidRPr="005329FB">
        <w:t>"</w:t>
      </w:r>
    </w:p>
    <w:p w14:paraId="3D636607" w14:textId="05157D80" w:rsidR="00CF3855" w:rsidRDefault="00CF3855" w:rsidP="00CF3855">
      <w:pPr>
        <w:jc w:val="center"/>
      </w:pPr>
      <w:r w:rsidRPr="006C5386">
        <w:rPr>
          <w:noProof/>
          <w:lang w:eastAsia="en-US"/>
        </w:rPr>
        <mc:AlternateContent>
          <mc:Choice Requires="wps">
            <w:drawing>
              <wp:anchor distT="0" distB="0" distL="114300" distR="114300" simplePos="0" relativeHeight="252116480" behindDoc="0" locked="0" layoutInCell="1" allowOverlap="1" wp14:anchorId="34596FCB" wp14:editId="63BDD06C">
                <wp:simplePos x="0" y="0"/>
                <wp:positionH relativeFrom="margin">
                  <wp:posOffset>2256790</wp:posOffset>
                </wp:positionH>
                <wp:positionV relativeFrom="paragraph">
                  <wp:posOffset>466090</wp:posOffset>
                </wp:positionV>
                <wp:extent cx="1819275" cy="219075"/>
                <wp:effectExtent l="0" t="0" r="28575" b="28575"/>
                <wp:wrapNone/>
                <wp:docPr id="6405" name="Rectangle 6405"/>
                <wp:cNvGraphicFramePr/>
                <a:graphic xmlns:a="http://schemas.openxmlformats.org/drawingml/2006/main">
                  <a:graphicData uri="http://schemas.microsoft.com/office/word/2010/wordprocessingShape">
                    <wps:wsp>
                      <wps:cNvSpPr/>
                      <wps:spPr>
                        <a:xfrm>
                          <a:off x="0" y="0"/>
                          <a:ext cx="18192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5DEF" id="Rectangle 6405" o:spid="_x0000_s1026" style="position:absolute;margin-left:177.7pt;margin-top:36.7pt;width:143.25pt;height:17.25pt;z-index:25211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" filled="f" strokecolor="red" strokeweight="1.5pt">
                <w10:wrap anchorx="margin"/>
              </v:rect>
            </w:pict>
          </mc:Fallback>
        </mc:AlternateContent>
      </w:r>
      <w:r>
        <w:rPr>
          <w:noProof/>
          <w:lang w:eastAsia="en-US"/>
        </w:rPr>
        <w:drawing>
          <wp:inline distT="0" distB="0" distL="0" distR="0" wp14:anchorId="593E98E9" wp14:editId="517D1522">
            <wp:extent cx="1809750" cy="2257959"/>
            <wp:effectExtent l="57150" t="57150" r="114300" b="123825"/>
            <wp:docPr id="6407" name="Picture 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27657" cy="2280301"/>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21DB215" w14:textId="77777777" w:rsidR="00270021" w:rsidRDefault="003F2989" w:rsidP="000D66B3">
      <w:r>
        <w:t xml:space="preserve">Next, define 2 clusters. To make the example clear we will label them as cluster0 and cluster1. Cluster0 will have 4 edge relationships using the letters a, b, c, and d as node names which will fall inside the cluster border. </w:t>
      </w:r>
      <w:r w:rsidR="00B2714C">
        <w:t>Likewise,</w:t>
      </w:r>
      <w:r>
        <w:t xml:space="preserve"> cluster1 will have edge relationships using the letters e, f, and </w:t>
      </w:r>
      <w:proofErr w:type="spellStart"/>
      <w:r>
        <w:t>g as</w:t>
      </w:r>
      <w:proofErr w:type="spellEnd"/>
      <w:r>
        <w:t xml:space="preserve"> node </w:t>
      </w:r>
      <w:r w:rsidR="006316EF">
        <w:t>names that</w:t>
      </w:r>
      <w:r>
        <w:t xml:space="preserve"> fall inside a cluster border.</w:t>
      </w:r>
    </w:p>
    <w:p w14:paraId="68458EB7" w14:textId="6DFF415D" w:rsidR="0021070F" w:rsidRDefault="0021070F" w:rsidP="0021070F">
      <w:r>
        <w:t xml:space="preserve">Up until this point we have always defined the start of a cluster with an open brace </w:t>
      </w:r>
      <w:r w:rsidR="00E0663D" w:rsidRPr="00E0663D">
        <w:t>'</w:t>
      </w:r>
      <w:r>
        <w:t>{</w:t>
      </w:r>
      <w:r w:rsidR="00E0663D" w:rsidRPr="00E0663D">
        <w:t>'</w:t>
      </w:r>
      <w:r>
        <w:t xml:space="preserve">. When the Relationship Visualizer sees an open </w:t>
      </w:r>
      <w:r w:rsidR="006316EF">
        <w:t>brace,</w:t>
      </w:r>
      <w:r>
        <w:t xml:space="preserve"> it generates an internal name for the </w:t>
      </w:r>
      <w:r w:rsidR="006316EF">
        <w:t>cluster to</w:t>
      </w:r>
      <w:r>
        <w:t xml:space="preserve"> makes things simpler for the user. A cluster must have an Item name </w:t>
      </w:r>
      <w:r w:rsidR="00B2714C">
        <w:t>to</w:t>
      </w:r>
      <w:r>
        <w:t xml:space="preserve"> reference</w:t>
      </w:r>
      <w:r w:rsidR="006316EF">
        <w:t xml:space="preserve"> it</w:t>
      </w:r>
      <w:r>
        <w:t xml:space="preserve"> by if we are to connect edges to it, so using the macro-</w:t>
      </w:r>
      <w:r>
        <w:lastRenderedPageBreak/>
        <w:t xml:space="preserve">generated name could be </w:t>
      </w:r>
      <w:r w:rsidR="00B2714C">
        <w:t>haphazard,</w:t>
      </w:r>
      <w:r>
        <w:t xml:space="preserve"> as the name will chan</w:t>
      </w:r>
      <w:r w:rsidR="006316EF">
        <w:t>ge if the cluster definition moves</w:t>
      </w:r>
      <w:r>
        <w:t xml:space="preserve"> around within the Excel spreadsheet. </w:t>
      </w:r>
    </w:p>
    <w:p w14:paraId="4F81006F" w14:textId="1C1099DF" w:rsidR="0021070F" w:rsidRDefault="0021070F" w:rsidP="0021070F">
      <w:r>
        <w:t xml:space="preserve">The Relationship Visualizer solves that problem by allowing you to provide a name preceding the open brace (for example, </w:t>
      </w:r>
      <w:r w:rsidR="00550172">
        <w:t>"</w:t>
      </w:r>
      <w:r>
        <w:t>cluster0</w:t>
      </w:r>
      <w:r w:rsidR="00550172">
        <w:t>"</w:t>
      </w:r>
      <w:r>
        <w:t xml:space="preserve">) to designate a named subgraph. </w:t>
      </w:r>
      <w:r w:rsidRPr="00AA71C0">
        <w:t xml:space="preserve">If the name of the subgraph begins with </w:t>
      </w:r>
      <w:r w:rsidRPr="00AA71C0">
        <w:rPr>
          <w:b/>
        </w:rPr>
        <w:t>cluster</w:t>
      </w:r>
      <w:r w:rsidRPr="00AA71C0">
        <w:t>, Graphviz notes the subgraph as a special cluster subgraph. If supported, the layout engine will do the layout so that the nodes belonging to the cluster are drawn together, with the entire drawing of the cluster contained within a bounding rectangle. Note that, for good and bad, cluster subgraphs are not part of the DOT language, but solely a syntactic convention adhered to by certain of the layout engines.</w:t>
      </w:r>
      <w:r>
        <w:t xml:space="preserve"> If the name does not begin with </w:t>
      </w:r>
      <w:r w:rsidR="000C3835" w:rsidRPr="00B64431">
        <w:rPr>
          <w:b/>
        </w:rPr>
        <w:t>cluster,</w:t>
      </w:r>
      <w:r>
        <w:t xml:space="preserve"> then Graphviz treats the subgraph as an ordinary subgraph.</w:t>
      </w:r>
    </w:p>
    <w:p w14:paraId="22FA8921" w14:textId="77777777" w:rsidR="0021070F" w:rsidRDefault="0021070F" w:rsidP="008472AB">
      <w:pPr>
        <w:keepNext/>
      </w:pPr>
      <w:r>
        <w:t xml:space="preserve">The spreadsheet now looks as follows to define the clusters. Note in the illustration that the occurrence of the cluster name in the Item and Label columns. We will remove the label later in this example, but for now it helps make the lesson </w:t>
      </w:r>
      <w:r w:rsidR="000C3892">
        <w:t>clearer</w:t>
      </w:r>
      <w:r>
        <w:t>.</w:t>
      </w:r>
    </w:p>
    <w:p w14:paraId="006B728F" w14:textId="77777777" w:rsidR="00270021" w:rsidRDefault="002F3BFE" w:rsidP="008472AB">
      <w:pPr>
        <w:keepNext/>
      </w:pPr>
      <w:r w:rsidRPr="006C5386">
        <w:rPr>
          <w:noProof/>
          <w:lang w:eastAsia="en-US"/>
        </w:rPr>
        <mc:AlternateContent>
          <mc:Choice Requires="wps">
            <w:drawing>
              <wp:anchor distT="0" distB="0" distL="114300" distR="114300" simplePos="0" relativeHeight="251837952" behindDoc="0" locked="0" layoutInCell="1" allowOverlap="1" wp14:anchorId="6B1D16EB" wp14:editId="560524CA">
                <wp:simplePos x="0" y="0"/>
                <wp:positionH relativeFrom="margin">
                  <wp:posOffset>53975</wp:posOffset>
                </wp:positionH>
                <wp:positionV relativeFrom="paragraph">
                  <wp:posOffset>1154319</wp:posOffset>
                </wp:positionV>
                <wp:extent cx="3952875" cy="546100"/>
                <wp:effectExtent l="0" t="0" r="28575" b="25400"/>
                <wp:wrapNone/>
                <wp:docPr id="6234" name="Rectangle 6234"/>
                <wp:cNvGraphicFramePr/>
                <a:graphic xmlns:a="http://schemas.openxmlformats.org/drawingml/2006/main">
                  <a:graphicData uri="http://schemas.microsoft.com/office/word/2010/wordprocessingShape">
                    <wps:wsp>
                      <wps:cNvSpPr/>
                      <wps:spPr>
                        <a:xfrm>
                          <a:off x="0" y="0"/>
                          <a:ext cx="3952875"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49F3" id="Rectangle 6234" o:spid="_x0000_s1026" style="position:absolute;margin-left:4.25pt;margin-top:90.9pt;width:311.25pt;height:43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tUmwIAAIs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1835904" behindDoc="0" locked="0" layoutInCell="1" allowOverlap="1" wp14:anchorId="1E61371F" wp14:editId="128C5CA8">
                <wp:simplePos x="0" y="0"/>
                <wp:positionH relativeFrom="margin">
                  <wp:posOffset>64135</wp:posOffset>
                </wp:positionH>
                <wp:positionV relativeFrom="paragraph">
                  <wp:posOffset>192294</wp:posOffset>
                </wp:positionV>
                <wp:extent cx="3943350" cy="816610"/>
                <wp:effectExtent l="0" t="0" r="19050" b="21590"/>
                <wp:wrapNone/>
                <wp:docPr id="6225" name="Rectangle 6225"/>
                <wp:cNvGraphicFramePr/>
                <a:graphic xmlns:a="http://schemas.openxmlformats.org/drawingml/2006/main">
                  <a:graphicData uri="http://schemas.microsoft.com/office/word/2010/wordprocessingShape">
                    <wps:wsp>
                      <wps:cNvSpPr/>
                      <wps:spPr>
                        <a:xfrm>
                          <a:off x="0" y="0"/>
                          <a:ext cx="3943350" cy="81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DD7E3" id="Rectangle 6225" o:spid="_x0000_s1026" style="position:absolute;margin-left:5.05pt;margin-top:15.15pt;width:310.5pt;height:64.3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" filled="f" strokecolor="red" strokeweight="1.5pt">
                <w10:wrap anchorx="margin"/>
              </v:rect>
            </w:pict>
          </mc:Fallback>
        </mc:AlternateContent>
      </w:r>
      <w:r w:rsidR="00232CEF">
        <w:rPr>
          <w:noProof/>
          <w:lang w:eastAsia="en-US"/>
        </w:rPr>
        <w:drawing>
          <wp:inline distT="0" distB="0" distL="0" distR="0" wp14:anchorId="2DCB5BF2" wp14:editId="6D930E41">
            <wp:extent cx="6400800" cy="1652905"/>
            <wp:effectExtent l="57150" t="57150" r="114300" b="118745"/>
            <wp:docPr id="6547" name="Picture 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400800" cy="16529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5169AF0" w14:textId="77777777" w:rsidR="00270021" w:rsidRDefault="0021070F" w:rsidP="000D66B3">
      <w:r>
        <w:t xml:space="preserve">Once the clusters have been </w:t>
      </w:r>
      <w:r w:rsidR="00B64431">
        <w:t>defined,</w:t>
      </w:r>
      <w:r>
        <w:t xml:space="preserve"> we can specify </w:t>
      </w:r>
      <w:r w:rsidR="00B64431">
        <w:t>edges that</w:t>
      </w:r>
      <w:r>
        <w:t xml:space="preserve"> show relationships between the clusters. Five scenarios are depicted:</w:t>
      </w:r>
    </w:p>
    <w:p w14:paraId="3F42AB80" w14:textId="77777777" w:rsidR="0021070F" w:rsidRDefault="0021070F" w:rsidP="006A2A0C">
      <w:pPr>
        <w:pStyle w:val="ListParagraph"/>
        <w:numPr>
          <w:ilvl w:val="0"/>
          <w:numId w:val="23"/>
        </w:numPr>
      </w:pPr>
      <w:r>
        <w:t>A relationship from a node within a cluster to anoth</w:t>
      </w:r>
      <w:r w:rsidR="00593EFA">
        <w:t>er node within a cluster (row 21</w:t>
      </w:r>
      <w:r>
        <w:t>)</w:t>
      </w:r>
    </w:p>
    <w:p w14:paraId="7BBA2952" w14:textId="77777777" w:rsidR="0021070F" w:rsidRDefault="0021070F" w:rsidP="006A2A0C">
      <w:pPr>
        <w:pStyle w:val="ListParagraph"/>
        <w:numPr>
          <w:ilvl w:val="0"/>
          <w:numId w:val="23"/>
        </w:numPr>
      </w:pPr>
      <w:r>
        <w:t>A relationship from a node within a cluster to a n</w:t>
      </w:r>
      <w:r w:rsidR="00593EFA">
        <w:t>ode outside of a cluster (row 22</w:t>
      </w:r>
      <w:r>
        <w:t>)</w:t>
      </w:r>
    </w:p>
    <w:p w14:paraId="2FD032D0" w14:textId="77777777" w:rsidR="0021070F" w:rsidRDefault="0021070F" w:rsidP="006A2A0C">
      <w:pPr>
        <w:pStyle w:val="ListParagraph"/>
        <w:numPr>
          <w:ilvl w:val="0"/>
          <w:numId w:val="23"/>
        </w:numPr>
      </w:pPr>
      <w:r>
        <w:t>A relationship from a node within a cluster to the b</w:t>
      </w:r>
      <w:r w:rsidR="00593EFA">
        <w:t>order of another cluster (row 23</w:t>
      </w:r>
      <w:r>
        <w:t>)</w:t>
      </w:r>
    </w:p>
    <w:p w14:paraId="613A317F" w14:textId="77777777" w:rsidR="0021070F" w:rsidRDefault="0021070F" w:rsidP="006A2A0C">
      <w:pPr>
        <w:pStyle w:val="ListParagraph"/>
        <w:numPr>
          <w:ilvl w:val="0"/>
          <w:numId w:val="23"/>
        </w:numPr>
      </w:pPr>
      <w:r>
        <w:t>A relationship from the border of a cluster to</w:t>
      </w:r>
      <w:r w:rsidR="00593EFA">
        <w:t xml:space="preserve"> a node within a cluster (row 24</w:t>
      </w:r>
      <w:r>
        <w:t>)</w:t>
      </w:r>
    </w:p>
    <w:p w14:paraId="1089D079" w14:textId="77777777" w:rsidR="0021070F" w:rsidRDefault="0021070F" w:rsidP="006A2A0C">
      <w:pPr>
        <w:pStyle w:val="ListParagraph"/>
        <w:numPr>
          <w:ilvl w:val="0"/>
          <w:numId w:val="23"/>
        </w:numPr>
      </w:pPr>
      <w:r>
        <w:t>A relationship from the border of a cluster to the b</w:t>
      </w:r>
      <w:r w:rsidR="00593EFA">
        <w:t>order of another cluster (row 25</w:t>
      </w:r>
      <w:r>
        <w:t>)</w:t>
      </w:r>
    </w:p>
    <w:p w14:paraId="120F64B0" w14:textId="70FF49D0" w:rsidR="0021070F" w:rsidRDefault="000869C0" w:rsidP="000D66B3">
      <w:r>
        <w:t xml:space="preserve">To specify the cluster </w:t>
      </w:r>
      <w:proofErr w:type="gramStart"/>
      <w:r>
        <w:t>were</w:t>
      </w:r>
      <w:proofErr w:type="gramEnd"/>
      <w:r>
        <w:t xml:space="preserve"> the edge should originate from you must specify a </w:t>
      </w:r>
      <w:proofErr w:type="spellStart"/>
      <w:r w:rsidRPr="000869C0">
        <w:rPr>
          <w:rFonts w:ascii="Courier New" w:hAnsi="Courier New" w:cs="Courier New"/>
        </w:rPr>
        <w:t>ltail</w:t>
      </w:r>
      <w:proofErr w:type="spellEnd"/>
      <w:r>
        <w:t xml:space="preserve"> attribute in the </w:t>
      </w:r>
      <w:r w:rsidR="00005C07">
        <w:t>Attributes</w:t>
      </w:r>
      <w:r>
        <w:t xml:space="preserve"> column which specifies the name the cluster the edge should originate from. For </w:t>
      </w:r>
      <w:r w:rsidR="00550172">
        <w:t>example,</w:t>
      </w:r>
      <w:r>
        <w:t xml:space="preserve"> </w:t>
      </w:r>
      <w:proofErr w:type="spellStart"/>
      <w:r w:rsidRPr="000869C0">
        <w:rPr>
          <w:rFonts w:ascii="Courier New" w:hAnsi="Courier New" w:cs="Courier New"/>
        </w:rPr>
        <w:t>ltail</w:t>
      </w:r>
      <w:proofErr w:type="spellEnd"/>
      <w:r w:rsidRPr="000869C0">
        <w:rPr>
          <w:rFonts w:ascii="Courier New" w:hAnsi="Courier New" w:cs="Courier New"/>
        </w:rPr>
        <w:t>=</w:t>
      </w:r>
      <w:r w:rsidR="00550172">
        <w:rPr>
          <w:rFonts w:ascii="Courier New" w:hAnsi="Courier New" w:cs="Courier New"/>
        </w:rPr>
        <w:t>"</w:t>
      </w:r>
      <w:r w:rsidRPr="000869C0">
        <w:rPr>
          <w:rFonts w:ascii="Courier New" w:hAnsi="Courier New" w:cs="Courier New"/>
        </w:rPr>
        <w:t>cluster0</w:t>
      </w:r>
      <w:r w:rsidR="00550172">
        <w:rPr>
          <w:rFonts w:ascii="Courier New" w:hAnsi="Courier New" w:cs="Courier New"/>
        </w:rPr>
        <w:t>"</w:t>
      </w:r>
      <w:r>
        <w:t xml:space="preserve">. Note that the item name in the </w:t>
      </w:r>
      <w:r w:rsidR="00550172">
        <w:t>"</w:t>
      </w:r>
      <w:r>
        <w:t>Item Name</w:t>
      </w:r>
      <w:r w:rsidR="00550172">
        <w:t>"</w:t>
      </w:r>
      <w:r>
        <w:t xml:space="preserve"> column must reside within that cluster.</w:t>
      </w:r>
    </w:p>
    <w:p w14:paraId="73966649" w14:textId="2FD08DAE" w:rsidR="000869C0" w:rsidRDefault="000869C0" w:rsidP="000869C0">
      <w:r>
        <w:t xml:space="preserve">When you want the </w:t>
      </w:r>
      <w:r w:rsidR="00550172">
        <w:t>arrowhead</w:t>
      </w:r>
      <w:r>
        <w:t xml:space="preserve"> of an edge to stop at the border you must specify a </w:t>
      </w:r>
      <w:proofErr w:type="spellStart"/>
      <w:r w:rsidRPr="0021070F">
        <w:rPr>
          <w:rFonts w:ascii="Courier New" w:hAnsi="Courier New" w:cs="Courier New"/>
        </w:rPr>
        <w:t>lhead</w:t>
      </w:r>
      <w:proofErr w:type="spellEnd"/>
      <w:r>
        <w:t xml:space="preserve"> attribute in the </w:t>
      </w:r>
      <w:r w:rsidR="00005C07">
        <w:t>Attributes</w:t>
      </w:r>
      <w:r>
        <w:t xml:space="preserve"> column which specifies the name of the cluster to connect to. For </w:t>
      </w:r>
      <w:r w:rsidR="000C3835">
        <w:t>example,</w:t>
      </w:r>
      <w:r>
        <w:t xml:space="preserve"> </w:t>
      </w:r>
      <w:proofErr w:type="spellStart"/>
      <w:r w:rsidRPr="0021070F">
        <w:rPr>
          <w:rFonts w:ascii="Courier New" w:hAnsi="Courier New" w:cs="Courier New"/>
        </w:rPr>
        <w:t>lhead</w:t>
      </w:r>
      <w:proofErr w:type="spellEnd"/>
      <w:r w:rsidRPr="0021070F">
        <w:rPr>
          <w:rFonts w:ascii="Courier New" w:hAnsi="Courier New" w:cs="Courier New"/>
        </w:rPr>
        <w:t>=</w:t>
      </w:r>
      <w:r w:rsidR="00550172">
        <w:rPr>
          <w:rFonts w:ascii="Courier New" w:hAnsi="Courier New" w:cs="Courier New"/>
        </w:rPr>
        <w:t>"</w:t>
      </w:r>
      <w:r w:rsidRPr="0021070F">
        <w:rPr>
          <w:rFonts w:ascii="Courier New" w:hAnsi="Courier New" w:cs="Courier New"/>
        </w:rPr>
        <w:t>cluster1</w:t>
      </w:r>
      <w:r w:rsidR="00550172">
        <w:rPr>
          <w:rFonts w:ascii="Courier New" w:hAnsi="Courier New" w:cs="Courier New"/>
        </w:rPr>
        <w:t>"</w:t>
      </w:r>
      <w:r>
        <w:t xml:space="preserve">. Note that the item name in the </w:t>
      </w:r>
      <w:r w:rsidR="00550172">
        <w:t>"</w:t>
      </w:r>
      <w:r w:rsidR="006D0805">
        <w:t>Related Item</w:t>
      </w:r>
      <w:r w:rsidR="00550172">
        <w:t>"</w:t>
      </w:r>
      <w:r>
        <w:t xml:space="preserve"> column must reside within that cluster.</w:t>
      </w:r>
    </w:p>
    <w:p w14:paraId="6BDF011E" w14:textId="77777777" w:rsidR="0021070F" w:rsidRDefault="000869C0" w:rsidP="000D66B3">
      <w:r>
        <w:t>The spreadsheet appears as follows to show the five scenarios described above. Descriptions of the scenarios have been added in the Label column to help explain this example. Later in the example we will hide them.</w:t>
      </w:r>
    </w:p>
    <w:p w14:paraId="653ACCD0" w14:textId="77777777" w:rsidR="00270021" w:rsidRDefault="00502683" w:rsidP="000D66B3">
      <w:r w:rsidRPr="006C5386">
        <w:rPr>
          <w:noProof/>
          <w:lang w:eastAsia="en-US"/>
        </w:rPr>
        <w:lastRenderedPageBreak/>
        <mc:AlternateContent>
          <mc:Choice Requires="wps">
            <w:drawing>
              <wp:anchor distT="0" distB="0" distL="114300" distR="114300" simplePos="0" relativeHeight="251840000" behindDoc="0" locked="0" layoutInCell="1" allowOverlap="1" wp14:anchorId="3D96CE6C" wp14:editId="5D79D3FC">
                <wp:simplePos x="0" y="0"/>
                <wp:positionH relativeFrom="margin">
                  <wp:posOffset>50165</wp:posOffset>
                </wp:positionH>
                <wp:positionV relativeFrom="paragraph">
                  <wp:posOffset>196689</wp:posOffset>
                </wp:positionV>
                <wp:extent cx="6413500" cy="2037715"/>
                <wp:effectExtent l="0" t="0" r="25400" b="19685"/>
                <wp:wrapNone/>
                <wp:docPr id="6239" name="Rectangle 6239"/>
                <wp:cNvGraphicFramePr/>
                <a:graphic xmlns:a="http://schemas.openxmlformats.org/drawingml/2006/main">
                  <a:graphicData uri="http://schemas.microsoft.com/office/word/2010/wordprocessingShape">
                    <wps:wsp>
                      <wps:cNvSpPr/>
                      <wps:spPr>
                        <a:xfrm>
                          <a:off x="0" y="0"/>
                          <a:ext cx="6413500" cy="20377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B627" id="Rectangle 6239" o:spid="_x0000_s1026" style="position:absolute;margin-left:3.95pt;margin-top:15.5pt;width:505pt;height:160.45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" filled="f" strokecolor="red" strokeweight="1.5pt">
                <w10:wrap anchorx="margin"/>
              </v:rect>
            </w:pict>
          </mc:Fallback>
        </mc:AlternateContent>
      </w:r>
      <w:r w:rsidR="00593EFA">
        <w:rPr>
          <w:noProof/>
          <w:lang w:eastAsia="en-US"/>
        </w:rPr>
        <w:drawing>
          <wp:inline distT="0" distB="0" distL="0" distR="0" wp14:anchorId="25C640B7" wp14:editId="41AD81F9">
            <wp:extent cx="6400800" cy="2190115"/>
            <wp:effectExtent l="57150" t="57150" r="114300" b="114935"/>
            <wp:docPr id="6548" name="Picture 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400800" cy="21901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BD03D94" w14:textId="123BF497" w:rsidR="000869C0" w:rsidRDefault="000869C0" w:rsidP="000869C0">
      <w:pPr>
        <w:keepNext/>
      </w:pPr>
      <w:r>
        <w:lastRenderedPageBreak/>
        <w:t xml:space="preserve">At this point all the information necessary to create the graph has been entered. When you press the </w:t>
      </w:r>
      <w:r w:rsidR="00550172">
        <w:t>"</w:t>
      </w:r>
      <w:r w:rsidR="008C14E9">
        <w:t>Refresh Graph</w:t>
      </w:r>
      <w:r w:rsidR="00550172">
        <w:t>"</w:t>
      </w:r>
      <w:r>
        <w:t xml:space="preserve"> button the graph appears as follows:</w:t>
      </w:r>
    </w:p>
    <w:p w14:paraId="1ED70D77" w14:textId="77777777" w:rsidR="00270021" w:rsidRDefault="00593EFA" w:rsidP="000869C0">
      <w:pPr>
        <w:keepNext/>
        <w:jc w:val="center"/>
      </w:pPr>
      <w:r>
        <w:rPr>
          <w:noProof/>
          <w:lang w:eastAsia="en-US"/>
        </w:rPr>
        <w:drawing>
          <wp:inline distT="0" distB="0" distL="0" distR="0" wp14:anchorId="386010F6" wp14:editId="58778F99">
            <wp:extent cx="4524375" cy="5514975"/>
            <wp:effectExtent l="0" t="0" r="9525" b="0"/>
            <wp:docPr id="6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72">
                      <a:extLst>
                        <a:ext uri="{28A0092B-C50C-407E-A947-70E740481C1C}">
                          <a14:useLocalDpi xmlns:a14="http://schemas.microsoft.com/office/drawing/2010/main"/>
                        </a:ext>
                      </a:extLst>
                    </a:blip>
                    <a:stretch>
                      <a:fillRect/>
                    </a:stretch>
                  </pic:blipFill>
                  <pic:spPr>
                    <a:xfrm>
                      <a:off x="0" y="0"/>
                      <a:ext cx="4524375" cy="5514975"/>
                    </a:xfrm>
                    <a:prstGeom prst="rect">
                      <a:avLst/>
                    </a:prstGeom>
                  </pic:spPr>
                </pic:pic>
              </a:graphicData>
            </a:graphic>
          </wp:inline>
        </w:drawing>
      </w:r>
    </w:p>
    <w:p w14:paraId="3B2C58A3" w14:textId="4B2CC2E6" w:rsidR="00270021" w:rsidRDefault="000869C0" w:rsidP="000D66B3">
      <w:r>
        <w:t xml:space="preserve">The graph looks </w:t>
      </w:r>
      <w:r w:rsidR="000C3835">
        <w:t>like</w:t>
      </w:r>
      <w:r>
        <w:t xml:space="preserve"> our desired graph. Notice that each blue edge has a black line attached which underlines the label text, and the edge label describes the relationship depicted. T</w:t>
      </w:r>
      <w:r w:rsidR="005B462E">
        <w:t>he callout line</w:t>
      </w:r>
      <w:r>
        <w:t xml:space="preserve"> effect was achieved by </w:t>
      </w:r>
      <w:r w:rsidR="005B462E">
        <w:t xml:space="preserve">us adding </w:t>
      </w:r>
      <w:r>
        <w:t xml:space="preserve">the attribute </w:t>
      </w:r>
      <w:r w:rsidRPr="000869C0">
        <w:rPr>
          <w:rFonts w:ascii="Courier New" w:hAnsi="Courier New" w:cs="Courier New"/>
        </w:rPr>
        <w:t>decorate=</w:t>
      </w:r>
      <w:r w:rsidR="00550172">
        <w:rPr>
          <w:rFonts w:ascii="Courier New" w:hAnsi="Courier New" w:cs="Courier New"/>
        </w:rPr>
        <w:t>"</w:t>
      </w:r>
      <w:r w:rsidRPr="000869C0">
        <w:rPr>
          <w:rFonts w:ascii="Courier New" w:hAnsi="Courier New" w:cs="Courier New"/>
        </w:rPr>
        <w:t>true</w:t>
      </w:r>
      <w:r w:rsidR="00550172">
        <w:rPr>
          <w:rFonts w:ascii="Courier New" w:hAnsi="Courier New" w:cs="Courier New"/>
        </w:rPr>
        <w:t>"</w:t>
      </w:r>
      <w:r>
        <w:t xml:space="preserve"> when the edge keyword was defined at the top of the spreadsheet. It was useful here to help see the scenario depicted as Graphviz sometimes place</w:t>
      </w:r>
      <w:r w:rsidR="005B462E">
        <w:t>s</w:t>
      </w:r>
      <w:r>
        <w:t xml:space="preserve"> labels in locations which can cause confusion.</w:t>
      </w:r>
    </w:p>
    <w:p w14:paraId="2F5126DA" w14:textId="3F3381D1" w:rsidR="005B462E" w:rsidRDefault="005B462E" w:rsidP="000D66B3">
      <w:r>
        <w:t xml:space="preserve">Now that we see how the edge statements are graphed, we can hide the labels. An easy way to do that is to go to the </w:t>
      </w:r>
      <w:r w:rsidR="00E0663D" w:rsidRPr="00E0663D">
        <w:t>'</w:t>
      </w:r>
      <w:r w:rsidR="00593EFA">
        <w:t>Graphviz</w:t>
      </w:r>
      <w:r>
        <w:t xml:space="preserve"> </w:t>
      </w:r>
      <w:r w:rsidR="00593EFA">
        <w:t>ribbon tab</w:t>
      </w:r>
      <w:r>
        <w:t xml:space="preserve">, and in the </w:t>
      </w:r>
      <w:r w:rsidR="00550172">
        <w:t>"</w:t>
      </w:r>
      <w:r w:rsidR="00593EFA">
        <w:t>Edge</w:t>
      </w:r>
      <w:r w:rsidR="009B2C00">
        <w:t xml:space="preserve"> Options</w:t>
      </w:r>
      <w:r w:rsidR="00550172">
        <w:t>"</w:t>
      </w:r>
      <w:r w:rsidR="00593EFA">
        <w:t xml:space="preserve"> remove the check box</w:t>
      </w:r>
      <w:r>
        <w:t xml:space="preserve"> from </w:t>
      </w:r>
      <w:r w:rsidRPr="00A921CA">
        <w:rPr>
          <w:b/>
        </w:rPr>
        <w:t xml:space="preserve">Include </w:t>
      </w:r>
      <w:r w:rsidR="00A921CA" w:rsidRPr="00A921CA">
        <w:rPr>
          <w:b/>
        </w:rPr>
        <w:t>Label</w:t>
      </w:r>
      <w:r w:rsidR="00550172" w:rsidRPr="00A921CA">
        <w:rPr>
          <w:b/>
        </w:rPr>
        <w:t>"</w:t>
      </w:r>
      <w:r w:rsidR="00593EFA">
        <w:t>.</w:t>
      </w:r>
    </w:p>
    <w:p w14:paraId="574C5787" w14:textId="72F668CF" w:rsidR="00593EFA" w:rsidRDefault="00593EFA" w:rsidP="009B2C00">
      <w:pPr>
        <w:jc w:val="center"/>
      </w:pPr>
      <w:r w:rsidRPr="006C5386">
        <w:rPr>
          <w:noProof/>
          <w:lang w:eastAsia="en-US"/>
        </w:rPr>
        <w:lastRenderedPageBreak/>
        <mc:AlternateContent>
          <mc:Choice Requires="wps">
            <w:drawing>
              <wp:anchor distT="0" distB="0" distL="114300" distR="114300" simplePos="0" relativeHeight="251981312" behindDoc="0" locked="0" layoutInCell="1" allowOverlap="1" wp14:anchorId="7DCCBF70" wp14:editId="7B668D5A">
                <wp:simplePos x="0" y="0"/>
                <wp:positionH relativeFrom="margin">
                  <wp:posOffset>1962150</wp:posOffset>
                </wp:positionH>
                <wp:positionV relativeFrom="paragraph">
                  <wp:posOffset>1581150</wp:posOffset>
                </wp:positionV>
                <wp:extent cx="2514600" cy="209550"/>
                <wp:effectExtent l="0" t="0" r="19050" b="19050"/>
                <wp:wrapNone/>
                <wp:docPr id="6552" name="Rectangle 6552"/>
                <wp:cNvGraphicFramePr/>
                <a:graphic xmlns:a="http://schemas.openxmlformats.org/drawingml/2006/main">
                  <a:graphicData uri="http://schemas.microsoft.com/office/word/2010/wordprocessingShape">
                    <wps:wsp>
                      <wps:cNvSpPr/>
                      <wps:spPr>
                        <a:xfrm>
                          <a:off x="0" y="0"/>
                          <a:ext cx="25146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64974" id="Rectangle 6552" o:spid="_x0000_s1026" style="position:absolute;margin-left:154.5pt;margin-top:124.5pt;width:198pt;height:16.5pt;z-index:2519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" filled="f" strokecolor="red" strokeweight="1.5pt">
                <w10:wrap anchorx="margin"/>
              </v:rect>
            </w:pict>
          </mc:Fallback>
        </mc:AlternateContent>
      </w:r>
      <w:r w:rsidR="00213AA4">
        <w:rPr>
          <w:noProof/>
          <w:lang w:eastAsia="en-US"/>
        </w:rPr>
        <w:drawing>
          <wp:inline distT="0" distB="0" distL="0" distR="0" wp14:anchorId="6AA95A61" wp14:editId="4CA5FF27">
            <wp:extent cx="2571750" cy="2804789"/>
            <wp:effectExtent l="0" t="0" r="0" b="0"/>
            <wp:docPr id="6400" name="Picture 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581567" cy="2815495"/>
                    </a:xfrm>
                    <a:prstGeom prst="rect">
                      <a:avLst/>
                    </a:prstGeom>
                    <a:noFill/>
                    <a:ln>
                      <a:noFill/>
                    </a:ln>
                  </pic:spPr>
                </pic:pic>
              </a:graphicData>
            </a:graphic>
          </wp:inline>
        </w:drawing>
      </w:r>
    </w:p>
    <w:p w14:paraId="26C6CA2F" w14:textId="509CA65C" w:rsidR="005B462E" w:rsidRDefault="005B462E" w:rsidP="000D66B3">
      <w:r>
        <w:t xml:space="preserve">Press the </w:t>
      </w:r>
      <w:r w:rsidR="00550172">
        <w:t>"</w:t>
      </w:r>
      <w:r w:rsidR="008C14E9">
        <w:t>Refresh Graph</w:t>
      </w:r>
      <w:r w:rsidR="00550172">
        <w:t>"</w:t>
      </w:r>
      <w:r>
        <w:t xml:space="preserve"> button and the graph now appears as:</w:t>
      </w:r>
    </w:p>
    <w:p w14:paraId="33473562" w14:textId="77777777" w:rsidR="00270021" w:rsidRDefault="00593EFA" w:rsidP="005B462E">
      <w:pPr>
        <w:jc w:val="center"/>
      </w:pPr>
      <w:r>
        <w:rPr>
          <w:noProof/>
          <w:lang w:eastAsia="en-US"/>
        </w:rPr>
        <w:drawing>
          <wp:inline distT="0" distB="0" distL="0" distR="0" wp14:anchorId="0158BC7D" wp14:editId="4443ADEC">
            <wp:extent cx="2819400" cy="5000625"/>
            <wp:effectExtent l="0" t="0" r="0" b="0"/>
            <wp:docPr id="6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74">
                      <a:extLst>
                        <a:ext uri="{28A0092B-C50C-407E-A947-70E740481C1C}">
                          <a14:useLocalDpi xmlns:a14="http://schemas.microsoft.com/office/drawing/2010/main"/>
                        </a:ext>
                      </a:extLst>
                    </a:blip>
                    <a:stretch>
                      <a:fillRect/>
                    </a:stretch>
                  </pic:blipFill>
                  <pic:spPr>
                    <a:xfrm>
                      <a:off x="0" y="0"/>
                      <a:ext cx="2819400" cy="5000625"/>
                    </a:xfrm>
                    <a:prstGeom prst="rect">
                      <a:avLst/>
                    </a:prstGeom>
                  </pic:spPr>
                </pic:pic>
              </a:graphicData>
            </a:graphic>
          </wp:inline>
        </w:drawing>
      </w:r>
    </w:p>
    <w:p w14:paraId="4DD7AEF1" w14:textId="57F13B60" w:rsidR="005B462E" w:rsidRDefault="005B462E" w:rsidP="00564D0E">
      <w:r>
        <w:lastRenderedPageBreak/>
        <w:t xml:space="preserve">This </w:t>
      </w:r>
      <w:r w:rsidR="00B94E0A">
        <w:t xml:space="preserve">graph </w:t>
      </w:r>
      <w:r>
        <w:t xml:space="preserve">is almost the same as the graph from the Internet we are trying to duplicate. The only thing left to do is to remove the cluster </w:t>
      </w:r>
      <w:r w:rsidR="00B64431">
        <w:t>labels that</w:t>
      </w:r>
      <w:r>
        <w:t xml:space="preserve"> were included to illustrate this example. There is not a settings switch to turn these on/off, so here we must go back into the </w:t>
      </w:r>
      <w:r w:rsidR="00E0663D" w:rsidRPr="00E0663D">
        <w:t>'</w:t>
      </w:r>
      <w:r>
        <w:t>data</w:t>
      </w:r>
      <w:r w:rsidR="00E0663D" w:rsidRPr="00E0663D">
        <w:t>'</w:t>
      </w:r>
      <w:r>
        <w:t xml:space="preserve"> worksheet and delete the labels so that the data looks as follows:</w:t>
      </w:r>
    </w:p>
    <w:p w14:paraId="665F322F" w14:textId="77777777" w:rsidR="00270021" w:rsidRDefault="00110B20" w:rsidP="00110B20">
      <w:pPr>
        <w:jc w:val="center"/>
      </w:pPr>
      <w:r w:rsidRPr="006C5386">
        <w:rPr>
          <w:noProof/>
          <w:lang w:eastAsia="en-US"/>
        </w:rPr>
        <mc:AlternateContent>
          <mc:Choice Requires="wps">
            <w:drawing>
              <wp:anchor distT="0" distB="0" distL="114300" distR="114300" simplePos="0" relativeHeight="251987456" behindDoc="0" locked="0" layoutInCell="1" allowOverlap="1" wp14:anchorId="73741E82" wp14:editId="48C35C7C">
                <wp:simplePos x="0" y="0"/>
                <wp:positionH relativeFrom="margin">
                  <wp:posOffset>2641690</wp:posOffset>
                </wp:positionH>
                <wp:positionV relativeFrom="paragraph">
                  <wp:posOffset>1304925</wp:posOffset>
                </wp:positionV>
                <wp:extent cx="1396844" cy="153351"/>
                <wp:effectExtent l="0" t="0" r="13335" b="18415"/>
                <wp:wrapNone/>
                <wp:docPr id="6532" name="Rectangle 6532"/>
                <wp:cNvGraphicFramePr/>
                <a:graphic xmlns:a="http://schemas.openxmlformats.org/drawingml/2006/main">
                  <a:graphicData uri="http://schemas.microsoft.com/office/word/2010/wordprocessingShape">
                    <wps:wsp>
                      <wps:cNvSpPr/>
                      <wps:spPr>
                        <a:xfrm>
                          <a:off x="0" y="0"/>
                          <a:ext cx="1396844" cy="1533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27CF1" id="Rectangle 6532" o:spid="_x0000_s1026" style="position:absolute;margin-left:208pt;margin-top:102.75pt;width:110pt;height:12.05pt;z-index:25198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1842048" behindDoc="0" locked="0" layoutInCell="1" allowOverlap="1" wp14:anchorId="09BFD33F" wp14:editId="1F17D555">
                <wp:simplePos x="0" y="0"/>
                <wp:positionH relativeFrom="margin">
                  <wp:posOffset>2629601</wp:posOffset>
                </wp:positionH>
                <wp:positionV relativeFrom="paragraph">
                  <wp:posOffset>238530</wp:posOffset>
                </wp:positionV>
                <wp:extent cx="1396844" cy="153351"/>
                <wp:effectExtent l="0" t="0" r="13335" b="18415"/>
                <wp:wrapNone/>
                <wp:docPr id="6241" name="Rectangle 6241"/>
                <wp:cNvGraphicFramePr/>
                <a:graphic xmlns:a="http://schemas.openxmlformats.org/drawingml/2006/main">
                  <a:graphicData uri="http://schemas.microsoft.com/office/word/2010/wordprocessingShape">
                    <wps:wsp>
                      <wps:cNvSpPr/>
                      <wps:spPr>
                        <a:xfrm>
                          <a:off x="0" y="0"/>
                          <a:ext cx="1396844" cy="1533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4D9AF" id="Rectangle 6241" o:spid="_x0000_s1026" style="position:absolute;margin-left:207.05pt;margin-top:18.8pt;width:110pt;height:12.0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2DmQIAAIs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" filled="f" strokecolor="red" strokeweight="1.5pt">
                <w10:wrap anchorx="margin"/>
              </v:rect>
            </w:pict>
          </mc:Fallback>
        </mc:AlternateContent>
      </w:r>
      <w:r w:rsidR="00593EFA">
        <w:rPr>
          <w:noProof/>
          <w:lang w:eastAsia="en-US"/>
        </w:rPr>
        <w:drawing>
          <wp:inline distT="0" distB="0" distL="0" distR="0" wp14:anchorId="705FCF41" wp14:editId="269EE55A">
            <wp:extent cx="4527798" cy="1877568"/>
            <wp:effectExtent l="57150" t="57150" r="120650" b="123190"/>
            <wp:docPr id="6556" name="Picture 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87709" cy="190241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D151EB8" w14:textId="4AD9D0D2" w:rsidR="005B462E" w:rsidRDefault="005B462E" w:rsidP="00564D0E">
      <w:r>
        <w:t xml:space="preserve">Press the </w:t>
      </w:r>
      <w:r w:rsidR="00550172">
        <w:t>"</w:t>
      </w:r>
      <w:r w:rsidR="008C14E9">
        <w:t>Refresh Graph</w:t>
      </w:r>
      <w:r w:rsidR="00550172">
        <w:t>"</w:t>
      </w:r>
      <w:r>
        <w:t xml:space="preserve"> button and the graph now appears as</w:t>
      </w:r>
      <w:r w:rsidR="00B34719">
        <w:t xml:space="preserve"> the graph on the left; the graph we are duplicating is on the right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5B462E" w14:paraId="0D70111A" w14:textId="77777777" w:rsidTr="00564D0E">
        <w:tc>
          <w:tcPr>
            <w:tcW w:w="5035" w:type="dxa"/>
          </w:tcPr>
          <w:p w14:paraId="5E487D64" w14:textId="77777777" w:rsidR="005B462E" w:rsidRDefault="00564D0E" w:rsidP="00D115E0">
            <w:pPr>
              <w:jc w:val="center"/>
            </w:pPr>
            <w:r>
              <w:rPr>
                <w:noProof/>
                <w:lang w:eastAsia="en-US"/>
              </w:rPr>
              <w:drawing>
                <wp:inline distT="0" distB="0" distL="0" distR="0" wp14:anchorId="38D18789" wp14:editId="0B42E14E">
                  <wp:extent cx="2688336" cy="4407408"/>
                  <wp:effectExtent l="0" t="0" r="0" b="0"/>
                  <wp:docPr id="65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76">
                            <a:extLst>
                              <a:ext uri="{28A0092B-C50C-407E-A947-70E740481C1C}">
                                <a14:useLocalDpi xmlns:a14="http://schemas.microsoft.com/office/drawing/2010/main"/>
                              </a:ext>
                            </a:extLst>
                          </a:blip>
                          <a:stretch>
                            <a:fillRect/>
                          </a:stretch>
                        </pic:blipFill>
                        <pic:spPr>
                          <a:xfrm>
                            <a:off x="0" y="0"/>
                            <a:ext cx="2688336" cy="4407408"/>
                          </a:xfrm>
                          <a:prstGeom prst="rect">
                            <a:avLst/>
                          </a:prstGeom>
                        </pic:spPr>
                      </pic:pic>
                    </a:graphicData>
                  </a:graphic>
                </wp:inline>
              </w:drawing>
            </w:r>
          </w:p>
          <w:p w14:paraId="1DFF4B9C" w14:textId="77777777" w:rsidR="005B462E" w:rsidRDefault="00D115E0" w:rsidP="00D115E0">
            <w:pPr>
              <w:jc w:val="center"/>
            </w:pPr>
            <w:r>
              <w:t xml:space="preserve">Generated by </w:t>
            </w:r>
            <w:r w:rsidR="005B462E">
              <w:t>R</w:t>
            </w:r>
            <w:r>
              <w:t>elationship Visualizer</w:t>
            </w:r>
          </w:p>
        </w:tc>
        <w:tc>
          <w:tcPr>
            <w:tcW w:w="5035" w:type="dxa"/>
          </w:tcPr>
          <w:p w14:paraId="660450D3" w14:textId="77777777" w:rsidR="005B462E" w:rsidRDefault="005B462E" w:rsidP="00D115E0">
            <w:pPr>
              <w:jc w:val="center"/>
            </w:pPr>
            <w:r>
              <w:rPr>
                <w:noProof/>
                <w:lang w:eastAsia="en-US"/>
              </w:rPr>
              <w:drawing>
                <wp:inline distT="0" distB="0" distL="0" distR="0" wp14:anchorId="6F9F1C70" wp14:editId="1FCA13DA">
                  <wp:extent cx="2606040" cy="4407408"/>
                  <wp:effectExtent l="0" t="0" r="0" b="0"/>
                  <wp:docPr id="6243" name="Picture 624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66">
                            <a:extLst>
                              <a:ext uri="{28A0092B-C50C-407E-A947-70E740481C1C}">
                                <a14:useLocalDpi xmlns:a14="http://schemas.microsoft.com/office/drawing/2010/main"/>
                              </a:ext>
                            </a:extLst>
                          </a:blip>
                          <a:srcRect/>
                          <a:stretch>
                            <a:fillRect/>
                          </a:stretch>
                        </pic:blipFill>
                        <pic:spPr bwMode="auto">
                          <a:xfrm>
                            <a:off x="0" y="0"/>
                            <a:ext cx="2606040" cy="4407408"/>
                          </a:xfrm>
                          <a:prstGeom prst="rect">
                            <a:avLst/>
                          </a:prstGeom>
                        </pic:spPr>
                      </pic:pic>
                    </a:graphicData>
                  </a:graphic>
                </wp:inline>
              </w:drawing>
            </w:r>
          </w:p>
          <w:p w14:paraId="4E9D8E7C" w14:textId="4A122019" w:rsidR="005B462E" w:rsidRDefault="00E343C8" w:rsidP="00D115E0">
            <w:pPr>
              <w:jc w:val="center"/>
            </w:pPr>
            <w:hyperlink r:id="rId377" w:history="1">
              <w:r w:rsidR="005B462E" w:rsidRPr="00F026F6">
                <w:rPr>
                  <w:rStyle w:val="Hyperlink"/>
                </w:rPr>
                <w:t>http://i.stack.imgur.com/Ka0t2.png</w:t>
              </w:r>
            </w:hyperlink>
          </w:p>
        </w:tc>
      </w:tr>
    </w:tbl>
    <w:p w14:paraId="1F4CD50F" w14:textId="737E80C3" w:rsidR="00B34719" w:rsidRDefault="00B34719" w:rsidP="000D66B3">
      <w:r>
        <w:lastRenderedPageBreak/>
        <w:t xml:space="preserve">The graph was purposely left with blue edges and a slightly smaller font size </w:t>
      </w:r>
      <w:r w:rsidR="00110B20">
        <w:t>to</w:t>
      </w:r>
      <w:r>
        <w:t xml:space="preserve"> differentiate it enough from the target graph to show it was not the original </w:t>
      </w:r>
      <w:r w:rsidR="00A201D1">
        <w:t>image but</w:t>
      </w:r>
      <w:r>
        <w:t xml:space="preserve"> </w:t>
      </w:r>
      <w:r w:rsidR="00A201D1">
        <w:t>kept</w:t>
      </w:r>
      <w:r>
        <w:t xml:space="preserve"> similar enough to show the goal was met. </w:t>
      </w:r>
    </w:p>
    <w:p w14:paraId="61966648" w14:textId="67D23D6C" w:rsidR="00270021" w:rsidRDefault="00B34719" w:rsidP="000D66B3">
      <w:r>
        <w:t>If you are interested in making the final changes to make the graphs truly identical you can edit the style definiti</w:t>
      </w:r>
      <w:r w:rsidR="00F93CE6">
        <w:t>on for the edge keyword on row 5</w:t>
      </w:r>
      <w:r>
        <w:t xml:space="preserve"> to remove the </w:t>
      </w:r>
      <w:r w:rsidRPr="00B34719">
        <w:rPr>
          <w:rFonts w:ascii="Courier New" w:hAnsi="Courier New" w:cs="Courier New"/>
        </w:rPr>
        <w:t>color=</w:t>
      </w:r>
      <w:r w:rsidR="00550172">
        <w:rPr>
          <w:rFonts w:ascii="Courier New" w:hAnsi="Courier New" w:cs="Courier New"/>
        </w:rPr>
        <w:t>"</w:t>
      </w:r>
      <w:r w:rsidRPr="00B34719">
        <w:rPr>
          <w:rFonts w:ascii="Courier New" w:hAnsi="Courier New" w:cs="Courier New"/>
        </w:rPr>
        <w:t>blue</w:t>
      </w:r>
      <w:r w:rsidR="00550172">
        <w:rPr>
          <w:rFonts w:ascii="Courier New" w:hAnsi="Courier New" w:cs="Courier New"/>
        </w:rPr>
        <w:t>"</w:t>
      </w:r>
      <w:r>
        <w:t xml:space="preserve"> attribute. Press the </w:t>
      </w:r>
      <w:r w:rsidR="00550172">
        <w:t>"</w:t>
      </w:r>
      <w:r w:rsidR="008C14E9">
        <w:t>Refresh Graph</w:t>
      </w:r>
      <w:r w:rsidR="00550172">
        <w:t>"</w:t>
      </w:r>
      <w:r>
        <w:t xml:space="preserve"> button and the graph generated will be identical to the goal image.</w:t>
      </w:r>
    </w:p>
    <w:p w14:paraId="61DEBD15" w14:textId="77777777" w:rsidR="00F93CE6" w:rsidRDefault="00F93CE6" w:rsidP="000D66B3"/>
    <w:p w14:paraId="3908C22B" w14:textId="77777777" w:rsidR="00270021" w:rsidRDefault="008F6ECA" w:rsidP="00F93CE6">
      <w:pPr>
        <w:pStyle w:val="Heading2"/>
        <w:pageBreakBefore/>
      </w:pPr>
      <w:bookmarkStart w:id="157" w:name="_Ref59528926"/>
      <w:bookmarkStart w:id="158" w:name="_Ref59528942"/>
      <w:bookmarkStart w:id="159" w:name="_Toc100494668"/>
      <w:r>
        <w:lastRenderedPageBreak/>
        <w:t xml:space="preserve">Clusters - </w:t>
      </w:r>
      <w:r w:rsidR="003928B3">
        <w:t xml:space="preserve">Aligning </w:t>
      </w:r>
      <w:r>
        <w:t>Nodes across</w:t>
      </w:r>
      <w:r w:rsidR="00F37CE4">
        <w:t xml:space="preserve"> Clusters</w:t>
      </w:r>
      <w:bookmarkEnd w:id="157"/>
      <w:bookmarkEnd w:id="158"/>
      <w:bookmarkEnd w:id="159"/>
    </w:p>
    <w:p w14:paraId="200DC8E9" w14:textId="77777777" w:rsidR="003928B3" w:rsidRDefault="003928B3" w:rsidP="000D66B3">
      <w:r>
        <w:t>One of the ways Graphviz frees your time is by letting it choose the optimal way to lay out shapes and edges. Sometimes however you want to control the placement for esthetic reasons.</w:t>
      </w:r>
      <w:r w:rsidR="00F37CE4">
        <w:t xml:space="preserve"> Assume that you have the following graph:</w:t>
      </w:r>
    </w:p>
    <w:p w14:paraId="4BE14B97" w14:textId="77777777" w:rsidR="00270021" w:rsidRDefault="00564D0E" w:rsidP="00F37CE4">
      <w:pPr>
        <w:jc w:val="center"/>
      </w:pPr>
      <w:r>
        <w:rPr>
          <w:noProof/>
          <w:lang w:eastAsia="en-US"/>
        </w:rPr>
        <w:drawing>
          <wp:inline distT="0" distB="0" distL="0" distR="0" wp14:anchorId="5E8C148B" wp14:editId="3EFD0AD6">
            <wp:extent cx="3657600" cy="3216335"/>
            <wp:effectExtent l="0" t="0" r="0" b="0"/>
            <wp:docPr id="65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0" y="0"/>
                      <a:ext cx="3657600" cy="3216335"/>
                    </a:xfrm>
                    <a:prstGeom prst="rect">
                      <a:avLst/>
                    </a:prstGeom>
                  </pic:spPr>
                </pic:pic>
              </a:graphicData>
            </a:graphic>
          </wp:inline>
        </w:drawing>
      </w:r>
    </w:p>
    <w:p w14:paraId="1D1DBB7F" w14:textId="77777777" w:rsidR="00F37CE4" w:rsidRDefault="00B64431" w:rsidP="006E524E">
      <w:r>
        <w:t>Created</w:t>
      </w:r>
      <w:r w:rsidR="00F37CE4">
        <w:t xml:space="preserve"> by this spreadsheet:</w:t>
      </w:r>
    </w:p>
    <w:p w14:paraId="18AEB03C" w14:textId="77777777" w:rsidR="003928B3" w:rsidRDefault="00564D0E" w:rsidP="006E524E">
      <w:pPr>
        <w:jc w:val="center"/>
      </w:pPr>
      <w:r>
        <w:rPr>
          <w:noProof/>
          <w:lang w:eastAsia="en-US"/>
        </w:rPr>
        <w:drawing>
          <wp:inline distT="0" distB="0" distL="0" distR="0" wp14:anchorId="0C9594A1" wp14:editId="617392A4">
            <wp:extent cx="5572125" cy="2333625"/>
            <wp:effectExtent l="57150" t="57150" r="123825" b="123825"/>
            <wp:docPr id="6559" name="Picture 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572125" cy="23336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ABB103" w14:textId="1FD0FDC0" w:rsidR="003928B3" w:rsidRDefault="00853C57" w:rsidP="006E524E">
      <w:r>
        <w:t>For</w:t>
      </w:r>
      <w:r w:rsidR="00F37CE4">
        <w:t xml:space="preserve"> esthetic </w:t>
      </w:r>
      <w:r w:rsidR="000C3835">
        <w:t>reasons,</w:t>
      </w:r>
      <w:r w:rsidR="00F37CE4">
        <w:t xml:space="preserve"> we would like </w:t>
      </w:r>
      <w:r w:rsidR="00550172">
        <w:t>"</w:t>
      </w:r>
      <w:r w:rsidR="00F37CE4">
        <w:t>router1</w:t>
      </w:r>
      <w:r w:rsidR="00550172">
        <w:t>"</w:t>
      </w:r>
      <w:r w:rsidR="00F37CE4">
        <w:t xml:space="preserve"> and </w:t>
      </w:r>
      <w:r w:rsidR="00550172">
        <w:t>"</w:t>
      </w:r>
      <w:r w:rsidR="00F37CE4">
        <w:t>router2</w:t>
      </w:r>
      <w:r w:rsidR="00550172">
        <w:t>"</w:t>
      </w:r>
      <w:r w:rsidR="00F37CE4">
        <w:t xml:space="preserve"> to be aligned. Two native Graphviz </w:t>
      </w:r>
      <w:r w:rsidR="00D115E0">
        <w:t xml:space="preserve">DOT </w:t>
      </w:r>
      <w:r w:rsidR="00F37CE4">
        <w:t xml:space="preserve">commands need to be </w:t>
      </w:r>
      <w:r w:rsidR="000C3835">
        <w:t>added to</w:t>
      </w:r>
      <w:r w:rsidR="00F37CE4">
        <w:t xml:space="preserve"> the spreadsheet</w:t>
      </w:r>
      <w:r w:rsidR="000A7909">
        <w:t xml:space="preserve"> to make this occur</w:t>
      </w:r>
      <w:r w:rsidR="00F37CE4">
        <w:t xml:space="preserve">. The first command is shown on line 4, which adds </w:t>
      </w:r>
      <w:proofErr w:type="spellStart"/>
      <w:r w:rsidR="00F37CE4" w:rsidRPr="00853C57">
        <w:rPr>
          <w:rFonts w:ascii="Courier New" w:hAnsi="Courier New" w:cs="Courier New"/>
        </w:rPr>
        <w:t>newrank</w:t>
      </w:r>
      <w:proofErr w:type="spellEnd"/>
      <w:r w:rsidR="00F37CE4" w:rsidRPr="00853C57">
        <w:rPr>
          <w:rFonts w:ascii="Courier New" w:hAnsi="Courier New" w:cs="Courier New"/>
        </w:rPr>
        <w:t>=</w:t>
      </w:r>
      <w:r w:rsidR="00550172">
        <w:rPr>
          <w:rFonts w:ascii="Courier New" w:hAnsi="Courier New" w:cs="Courier New"/>
        </w:rPr>
        <w:t>"</w:t>
      </w:r>
      <w:r w:rsidR="00F37CE4" w:rsidRPr="00853C57">
        <w:rPr>
          <w:rFonts w:ascii="Courier New" w:hAnsi="Courier New" w:cs="Courier New"/>
        </w:rPr>
        <w:t>true</w:t>
      </w:r>
      <w:r w:rsidR="00550172">
        <w:rPr>
          <w:rFonts w:ascii="Courier New" w:hAnsi="Courier New" w:cs="Courier New"/>
        </w:rPr>
        <w:t>"</w:t>
      </w:r>
      <w:r w:rsidR="00F37CE4">
        <w:t xml:space="preserve"> into the body of the main graph. (It appears that </w:t>
      </w:r>
      <w:proofErr w:type="spellStart"/>
      <w:r w:rsidR="00F37CE4" w:rsidRPr="00853C57">
        <w:rPr>
          <w:rFonts w:ascii="Courier New" w:hAnsi="Courier New" w:cs="Courier New"/>
        </w:rPr>
        <w:t>newrank</w:t>
      </w:r>
      <w:proofErr w:type="spellEnd"/>
      <w:r w:rsidR="00F37CE4">
        <w:t xml:space="preserve"> is an undocumented attribute</w:t>
      </w:r>
      <w:r>
        <w:t xml:space="preserve"> added in </w:t>
      </w:r>
      <w:r w:rsidR="000C3835">
        <w:t>Graphviz</w:t>
      </w:r>
      <w:r>
        <w:t xml:space="preserve"> 2.30 which</w:t>
      </w:r>
      <w:r w:rsidR="00F37CE4" w:rsidRPr="00F37CE4">
        <w:t xml:space="preserve"> activate </w:t>
      </w:r>
      <w:r>
        <w:t>a</w:t>
      </w:r>
      <w:r w:rsidR="00F37CE4" w:rsidRPr="00F37CE4">
        <w:t xml:space="preserve"> new ranking algorithm which allows defining </w:t>
      </w:r>
      <w:r w:rsidR="00F37CE4" w:rsidRPr="00853C57">
        <w:rPr>
          <w:rFonts w:ascii="Courier New" w:hAnsi="Courier New" w:cs="Courier New"/>
        </w:rPr>
        <w:t>rank=</w:t>
      </w:r>
      <w:r w:rsidR="00550172">
        <w:rPr>
          <w:rFonts w:ascii="Courier New" w:hAnsi="Courier New" w:cs="Courier New"/>
        </w:rPr>
        <w:t>"</w:t>
      </w:r>
      <w:r w:rsidR="00F37CE4" w:rsidRPr="00853C57">
        <w:rPr>
          <w:rFonts w:ascii="Courier New" w:hAnsi="Courier New" w:cs="Courier New"/>
        </w:rPr>
        <w:t>same</w:t>
      </w:r>
      <w:r w:rsidR="00550172">
        <w:rPr>
          <w:rFonts w:ascii="Courier New" w:hAnsi="Courier New" w:cs="Courier New"/>
        </w:rPr>
        <w:t>"</w:t>
      </w:r>
      <w:r w:rsidR="00F37CE4" w:rsidRPr="00F37CE4">
        <w:t xml:space="preserve"> for nodes which belong to clusters</w:t>
      </w:r>
      <w:r>
        <w:t>)</w:t>
      </w:r>
      <w:r w:rsidR="00F37CE4" w:rsidRPr="00F37CE4">
        <w:t>.</w:t>
      </w:r>
    </w:p>
    <w:p w14:paraId="55B270F1" w14:textId="66463C6A" w:rsidR="003928B3" w:rsidRDefault="00853C57" w:rsidP="00853C57">
      <w:pPr>
        <w:jc w:val="center"/>
      </w:pPr>
      <w:r w:rsidRPr="006C5386">
        <w:rPr>
          <w:noProof/>
          <w:lang w:eastAsia="en-US"/>
        </w:rPr>
        <w:lastRenderedPageBreak/>
        <mc:AlternateContent>
          <mc:Choice Requires="wps">
            <w:drawing>
              <wp:anchor distT="0" distB="0" distL="114300" distR="114300" simplePos="0" relativeHeight="251846144" behindDoc="0" locked="0" layoutInCell="1" allowOverlap="1" wp14:anchorId="29CD9996" wp14:editId="4F89DA92">
                <wp:simplePos x="0" y="0"/>
                <wp:positionH relativeFrom="margin">
                  <wp:posOffset>367277</wp:posOffset>
                </wp:positionH>
                <wp:positionV relativeFrom="paragraph">
                  <wp:posOffset>451973</wp:posOffset>
                </wp:positionV>
                <wp:extent cx="5594651" cy="398834"/>
                <wp:effectExtent l="0" t="0" r="25400" b="20320"/>
                <wp:wrapNone/>
                <wp:docPr id="6250" name="Rectangle 6250"/>
                <wp:cNvGraphicFramePr/>
                <a:graphic xmlns:a="http://schemas.openxmlformats.org/drawingml/2006/main">
                  <a:graphicData uri="http://schemas.microsoft.com/office/word/2010/wordprocessingShape">
                    <wps:wsp>
                      <wps:cNvSpPr/>
                      <wps:spPr>
                        <a:xfrm>
                          <a:off x="0" y="0"/>
                          <a:ext cx="5594651" cy="3988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A83D5" id="Rectangle 6250" o:spid="_x0000_s1026" style="position:absolute;margin-left:28.9pt;margin-top:35.6pt;width:440.5pt;height:31.4pt;z-index:2518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" filled="f" strokecolor="red" strokeweight="1.5pt">
                <w10:wrap anchorx="margin"/>
              </v:rect>
            </w:pict>
          </mc:Fallback>
        </mc:AlternateContent>
      </w:r>
      <w:r w:rsidR="00564D0E">
        <w:rPr>
          <w:noProof/>
          <w:lang w:eastAsia="en-US"/>
        </w:rPr>
        <w:drawing>
          <wp:inline distT="0" distB="0" distL="0" distR="0" wp14:anchorId="7692ED06" wp14:editId="7D9C0526">
            <wp:extent cx="5562600" cy="800100"/>
            <wp:effectExtent l="57150" t="57150" r="114300" b="114300"/>
            <wp:docPr id="6562" name="Picture 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562600" cy="800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F889456" w14:textId="3390034E" w:rsidR="00213AA4" w:rsidRDefault="00213AA4" w:rsidP="00213AA4">
      <w:r>
        <w:t xml:space="preserve">You can also achieve the same result by checking the graph option </w:t>
      </w:r>
      <w:r w:rsidR="005329FB" w:rsidRPr="005329FB">
        <w:t>"</w:t>
      </w:r>
      <w:r>
        <w:t>Rank ignoring clusters</w:t>
      </w:r>
      <w:r w:rsidR="005329FB" w:rsidRPr="005329FB">
        <w:t>"</w:t>
      </w:r>
    </w:p>
    <w:p w14:paraId="43BCBCAF" w14:textId="1D15AB6F" w:rsidR="00213AA4" w:rsidRDefault="00DC2329" w:rsidP="00853C57">
      <w:pPr>
        <w:jc w:val="center"/>
      </w:pPr>
      <w:r w:rsidRPr="006C5386">
        <w:rPr>
          <w:noProof/>
          <w:lang w:eastAsia="en-US"/>
        </w:rPr>
        <mc:AlternateContent>
          <mc:Choice Requires="wps">
            <w:drawing>
              <wp:anchor distT="0" distB="0" distL="114300" distR="114300" simplePos="0" relativeHeight="252114432" behindDoc="0" locked="0" layoutInCell="1" allowOverlap="1" wp14:anchorId="635E9312" wp14:editId="4289F41E">
                <wp:simplePos x="0" y="0"/>
                <wp:positionH relativeFrom="margin">
                  <wp:posOffset>2266949</wp:posOffset>
                </wp:positionH>
                <wp:positionV relativeFrom="paragraph">
                  <wp:posOffset>647065</wp:posOffset>
                </wp:positionV>
                <wp:extent cx="1819275" cy="219075"/>
                <wp:effectExtent l="0" t="0" r="28575" b="28575"/>
                <wp:wrapNone/>
                <wp:docPr id="6404" name="Rectangle 6404"/>
                <wp:cNvGraphicFramePr/>
                <a:graphic xmlns:a="http://schemas.openxmlformats.org/drawingml/2006/main">
                  <a:graphicData uri="http://schemas.microsoft.com/office/word/2010/wordprocessingShape">
                    <wps:wsp>
                      <wps:cNvSpPr/>
                      <wps:spPr>
                        <a:xfrm>
                          <a:off x="0" y="0"/>
                          <a:ext cx="18192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95EFE" id="Rectangle 6404" o:spid="_x0000_s1026" style="position:absolute;margin-left:178.5pt;margin-top:50.95pt;width:143.25pt;height:17.25pt;z-index:2521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" filled="f" strokecolor="red" strokeweight="1.5pt">
                <w10:wrap anchorx="margin"/>
              </v:rect>
            </w:pict>
          </mc:Fallback>
        </mc:AlternateContent>
      </w:r>
      <w:r w:rsidR="00213AA4">
        <w:rPr>
          <w:noProof/>
          <w:lang w:eastAsia="en-US"/>
        </w:rPr>
        <w:drawing>
          <wp:inline distT="0" distB="0" distL="0" distR="0" wp14:anchorId="0BBAE0F8" wp14:editId="49B84217">
            <wp:extent cx="1809750" cy="2257959"/>
            <wp:effectExtent l="57150" t="57150" r="114300" b="123825"/>
            <wp:docPr id="6401" name="Picture 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27657" cy="2280301"/>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9A3B7E0" w14:textId="77777777" w:rsidR="00853C57" w:rsidRDefault="00853C57" w:rsidP="00DC2329">
      <w:r>
        <w:t>The next step is to add the following native Graphviz command after the cluster definitions:</w:t>
      </w:r>
    </w:p>
    <w:p w14:paraId="58D1E803" w14:textId="0AFBA6CA" w:rsidR="00853C57" w:rsidRPr="00853C57" w:rsidRDefault="00853C57" w:rsidP="00DC2329">
      <w:pPr>
        <w:jc w:val="center"/>
        <w:rPr>
          <w:rFonts w:ascii="Courier New" w:hAnsi="Courier New" w:cs="Courier New"/>
        </w:rPr>
      </w:pPr>
      <w:proofErr w:type="gramStart"/>
      <w:r w:rsidRPr="00853C57">
        <w:rPr>
          <w:rFonts w:ascii="Courier New" w:hAnsi="Courier New" w:cs="Courier New"/>
        </w:rPr>
        <w:t>{ rank</w:t>
      </w:r>
      <w:proofErr w:type="gramEnd"/>
      <w:r w:rsidRPr="00853C57">
        <w:rPr>
          <w:rFonts w:ascii="Courier New" w:hAnsi="Courier New" w:cs="Courier New"/>
        </w:rPr>
        <w:t>=</w:t>
      </w:r>
      <w:r w:rsidR="00550172">
        <w:rPr>
          <w:rFonts w:ascii="Courier New" w:hAnsi="Courier New" w:cs="Courier New"/>
        </w:rPr>
        <w:t>"</w:t>
      </w:r>
      <w:r w:rsidRPr="00853C57">
        <w:rPr>
          <w:rFonts w:ascii="Courier New" w:hAnsi="Courier New" w:cs="Courier New"/>
        </w:rPr>
        <w:t>same</w:t>
      </w:r>
      <w:r w:rsidR="00550172">
        <w:rPr>
          <w:rFonts w:ascii="Courier New" w:hAnsi="Courier New" w:cs="Courier New"/>
        </w:rPr>
        <w:t>"</w:t>
      </w:r>
      <w:r w:rsidRPr="00853C57">
        <w:rPr>
          <w:rFonts w:ascii="Courier New" w:hAnsi="Courier New" w:cs="Courier New"/>
        </w:rPr>
        <w:t xml:space="preserve">; </w:t>
      </w:r>
      <w:r w:rsidR="00550172">
        <w:rPr>
          <w:rFonts w:ascii="Courier New" w:hAnsi="Courier New" w:cs="Courier New"/>
        </w:rPr>
        <w:t>"</w:t>
      </w:r>
      <w:r w:rsidRPr="00853C57">
        <w:rPr>
          <w:rFonts w:ascii="Courier New" w:hAnsi="Courier New" w:cs="Courier New"/>
        </w:rPr>
        <w:t>router1</w:t>
      </w:r>
      <w:r w:rsidR="00550172">
        <w:rPr>
          <w:rFonts w:ascii="Courier New" w:hAnsi="Courier New" w:cs="Courier New"/>
        </w:rPr>
        <w:t>"</w:t>
      </w:r>
      <w:r w:rsidRPr="00853C57">
        <w:rPr>
          <w:rFonts w:ascii="Courier New" w:hAnsi="Courier New" w:cs="Courier New"/>
        </w:rPr>
        <w:t xml:space="preserve">; </w:t>
      </w:r>
      <w:r w:rsidR="00550172">
        <w:rPr>
          <w:rFonts w:ascii="Courier New" w:hAnsi="Courier New" w:cs="Courier New"/>
        </w:rPr>
        <w:t>"</w:t>
      </w:r>
      <w:r w:rsidRPr="00853C57">
        <w:rPr>
          <w:rFonts w:ascii="Courier New" w:hAnsi="Courier New" w:cs="Courier New"/>
        </w:rPr>
        <w:t>router2</w:t>
      </w:r>
      <w:r w:rsidR="00550172">
        <w:rPr>
          <w:rFonts w:ascii="Courier New" w:hAnsi="Courier New" w:cs="Courier New"/>
        </w:rPr>
        <w:t>"</w:t>
      </w:r>
      <w:r>
        <w:rPr>
          <w:rFonts w:ascii="Courier New" w:hAnsi="Courier New" w:cs="Courier New"/>
        </w:rPr>
        <w:t xml:space="preserve">; </w:t>
      </w:r>
      <w:r w:rsidRPr="00853C57">
        <w:rPr>
          <w:rFonts w:ascii="Courier New" w:hAnsi="Courier New" w:cs="Courier New"/>
        </w:rPr>
        <w:t>}</w:t>
      </w:r>
    </w:p>
    <w:p w14:paraId="07BE9A8D" w14:textId="77777777" w:rsidR="00853C57" w:rsidRDefault="008473B4" w:rsidP="00DC2329">
      <w:r>
        <w:t>as shown on row 13</w:t>
      </w:r>
      <w:r w:rsidR="00853C57">
        <w:t xml:space="preserve"> below:</w:t>
      </w:r>
    </w:p>
    <w:p w14:paraId="363BD66F" w14:textId="77777777" w:rsidR="00853C57" w:rsidRDefault="00853C57" w:rsidP="00DC2329">
      <w:pPr>
        <w:jc w:val="center"/>
      </w:pPr>
      <w:r w:rsidRPr="006C5386">
        <w:rPr>
          <w:noProof/>
          <w:lang w:eastAsia="en-US"/>
        </w:rPr>
        <mc:AlternateContent>
          <mc:Choice Requires="wps">
            <w:drawing>
              <wp:anchor distT="0" distB="0" distL="114300" distR="114300" simplePos="0" relativeHeight="251848192" behindDoc="0" locked="0" layoutInCell="1" allowOverlap="1" wp14:anchorId="657E7A50" wp14:editId="4027447A">
                <wp:simplePos x="0" y="0"/>
                <wp:positionH relativeFrom="margin">
                  <wp:posOffset>367277</wp:posOffset>
                </wp:positionH>
                <wp:positionV relativeFrom="paragraph">
                  <wp:posOffset>2362501</wp:posOffset>
                </wp:positionV>
                <wp:extent cx="5607607" cy="564204"/>
                <wp:effectExtent l="0" t="0" r="12700" b="26670"/>
                <wp:wrapNone/>
                <wp:docPr id="6251" name="Rectangle 6251"/>
                <wp:cNvGraphicFramePr/>
                <a:graphic xmlns:a="http://schemas.openxmlformats.org/drawingml/2006/main">
                  <a:graphicData uri="http://schemas.microsoft.com/office/word/2010/wordprocessingShape">
                    <wps:wsp>
                      <wps:cNvSpPr/>
                      <wps:spPr>
                        <a:xfrm>
                          <a:off x="0" y="0"/>
                          <a:ext cx="5607607" cy="5642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625B2" id="Rectangle 6251" o:spid="_x0000_s1026" style="position:absolute;margin-left:28.9pt;margin-top:186pt;width:441.55pt;height:44.4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" filled="f" strokecolor="red" strokeweight="1.5pt">
                <w10:wrap anchorx="margin"/>
              </v:rect>
            </w:pict>
          </mc:Fallback>
        </mc:AlternateContent>
      </w:r>
      <w:r w:rsidR="00564D0E">
        <w:rPr>
          <w:noProof/>
          <w:lang w:eastAsia="en-US"/>
        </w:rPr>
        <w:drawing>
          <wp:inline distT="0" distB="0" distL="0" distR="0" wp14:anchorId="3D7AC800" wp14:editId="2A576D03">
            <wp:extent cx="5581650" cy="3276600"/>
            <wp:effectExtent l="57150" t="57150" r="114300" b="114300"/>
            <wp:docPr id="6561" name="Picture 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581650" cy="3276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09E378B" w14:textId="487254DD" w:rsidR="00853C57" w:rsidRDefault="00853C57" w:rsidP="000D66B3">
      <w:r>
        <w:lastRenderedPageBreak/>
        <w:t xml:space="preserve">Press the </w:t>
      </w:r>
      <w:r w:rsidR="00550172">
        <w:t>"</w:t>
      </w:r>
      <w:r w:rsidR="008C14E9">
        <w:t>Refresh Graph</w:t>
      </w:r>
      <w:r w:rsidR="00550172">
        <w:t>"</w:t>
      </w:r>
      <w:r>
        <w:t xml:space="preserve"> button, and the graph </w:t>
      </w:r>
      <w:r w:rsidR="00B64431">
        <w:t>contains</w:t>
      </w:r>
      <w:r>
        <w:t xml:space="preserve"> router1 and router2 aligned as shown below:</w:t>
      </w:r>
    </w:p>
    <w:p w14:paraId="40C59375" w14:textId="77777777" w:rsidR="003928B3" w:rsidRDefault="00564D0E" w:rsidP="00853C57">
      <w:pPr>
        <w:jc w:val="center"/>
      </w:pPr>
      <w:r>
        <w:rPr>
          <w:noProof/>
          <w:lang w:eastAsia="en-US"/>
        </w:rPr>
        <w:drawing>
          <wp:inline distT="0" distB="0" distL="0" distR="0" wp14:anchorId="76FDCABA" wp14:editId="01573C15">
            <wp:extent cx="3657600" cy="2235745"/>
            <wp:effectExtent l="0" t="0" r="0" b="0"/>
            <wp:docPr id="6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82">
                      <a:extLst>
                        <a:ext uri="{28A0092B-C50C-407E-A947-70E740481C1C}">
                          <a14:useLocalDpi xmlns:a14="http://schemas.microsoft.com/office/drawing/2010/main"/>
                        </a:ext>
                      </a:extLst>
                    </a:blip>
                    <a:stretch>
                      <a:fillRect/>
                    </a:stretch>
                  </pic:blipFill>
                  <pic:spPr>
                    <a:xfrm>
                      <a:off x="0" y="0"/>
                      <a:ext cx="3657600" cy="2235745"/>
                    </a:xfrm>
                    <a:prstGeom prst="rect">
                      <a:avLst/>
                    </a:prstGeom>
                  </pic:spPr>
                </pic:pic>
              </a:graphicData>
            </a:graphic>
          </wp:inline>
        </w:drawing>
      </w:r>
    </w:p>
    <w:p w14:paraId="76B6BFAD" w14:textId="7F20C8AA" w:rsidR="005C027F" w:rsidRDefault="005C027F" w:rsidP="005C027F">
      <w:pPr>
        <w:pStyle w:val="Heading2"/>
        <w:pageBreakBefore/>
      </w:pPr>
      <w:bookmarkStart w:id="160" w:name="_Toc100494669"/>
      <w:r>
        <w:lastRenderedPageBreak/>
        <w:t>Nodes</w:t>
      </w:r>
      <w:r w:rsidR="00110B20">
        <w:t xml:space="preserve"> -</w:t>
      </w:r>
      <w:r>
        <w:t xml:space="preserve"> </w:t>
      </w:r>
      <w:r w:rsidR="00024409">
        <w:t>Shape=</w:t>
      </w:r>
      <w:r w:rsidR="00550172">
        <w:t>"</w:t>
      </w:r>
      <w:r>
        <w:t>Record</w:t>
      </w:r>
      <w:r w:rsidR="00550172">
        <w:t>"</w:t>
      </w:r>
      <w:bookmarkEnd w:id="160"/>
    </w:p>
    <w:p w14:paraId="5BE43752" w14:textId="3A280E2B" w:rsidR="005C027F" w:rsidRDefault="005C027F" w:rsidP="005C027F">
      <w:r>
        <w:t>Visually, a record is a box, with fields represented by alternating rows of horizontal or vertical sub</w:t>
      </w:r>
      <w:r w:rsidR="00110B20">
        <w:t>-</w:t>
      </w:r>
      <w:r>
        <w:t xml:space="preserve">boxes. The </w:t>
      </w:r>
      <w:proofErr w:type="spellStart"/>
      <w:r w:rsidRPr="00110B20">
        <w:rPr>
          <w:rFonts w:ascii="Courier New" w:hAnsi="Courier New" w:cs="Courier New"/>
        </w:rPr>
        <w:t>Mrecord</w:t>
      </w:r>
      <w:proofErr w:type="spellEnd"/>
      <w:r>
        <w:t xml:space="preserve"> shape is identical to a </w:t>
      </w:r>
      <w:r w:rsidRPr="00110B20">
        <w:rPr>
          <w:rFonts w:ascii="Courier New" w:hAnsi="Courier New" w:cs="Courier New"/>
        </w:rPr>
        <w:t>record</w:t>
      </w:r>
      <w:r>
        <w:t xml:space="preserve"> shape, except that the outermost box has rounded corners. Flipping between horizontal and vertical layouts is done by nesting fields in braces </w:t>
      </w:r>
      <w:r w:rsidR="00550172">
        <w:t>"</w:t>
      </w:r>
      <w:r>
        <w:t>{...}</w:t>
      </w:r>
      <w:r w:rsidR="00550172">
        <w:t>"</w:t>
      </w:r>
      <w:r>
        <w:t xml:space="preserve">. The top-level orientation in a record is horizontal. Thus, a record with label </w:t>
      </w:r>
      <w:r w:rsidR="00550172">
        <w:t>"</w:t>
      </w:r>
      <w:r>
        <w:t>A | B | C | D</w:t>
      </w:r>
      <w:r w:rsidR="00550172">
        <w:t>"</w:t>
      </w:r>
      <w:r>
        <w:t xml:space="preserve"> will have 4 fields oriented left to right, while </w:t>
      </w:r>
      <w:r w:rsidR="00550172">
        <w:t>"</w:t>
      </w:r>
      <w:r>
        <w:t>{A | B | C | D}</w:t>
      </w:r>
      <w:r w:rsidR="00550172">
        <w:t>"</w:t>
      </w:r>
      <w:r>
        <w:t xml:space="preserve"> will have them from top to bottom and </w:t>
      </w:r>
      <w:r w:rsidR="00550172">
        <w:t>"</w:t>
      </w:r>
      <w:r>
        <w:t xml:space="preserve">A | </w:t>
      </w:r>
      <w:proofErr w:type="gramStart"/>
      <w:r>
        <w:t>{ B</w:t>
      </w:r>
      <w:proofErr w:type="gramEnd"/>
      <w:r>
        <w:t xml:space="preserve"> | C } | D</w:t>
      </w:r>
      <w:r w:rsidR="00550172">
        <w:t>"</w:t>
      </w:r>
      <w:r>
        <w:t xml:space="preserve"> will have </w:t>
      </w:r>
      <w:r w:rsidR="00550172">
        <w:t>"</w:t>
      </w:r>
      <w:r>
        <w:t>B</w:t>
      </w:r>
      <w:r w:rsidR="00550172">
        <w:t>"</w:t>
      </w:r>
      <w:r>
        <w:t xml:space="preserve"> over </w:t>
      </w:r>
      <w:r w:rsidR="00550172">
        <w:t>"</w:t>
      </w:r>
      <w:r>
        <w:t>C</w:t>
      </w:r>
      <w:r w:rsidR="00550172">
        <w:t>"</w:t>
      </w:r>
      <w:r>
        <w:t xml:space="preserve">, with </w:t>
      </w:r>
      <w:r w:rsidR="00550172">
        <w:t>"</w:t>
      </w:r>
      <w:r>
        <w:t>A</w:t>
      </w:r>
      <w:r w:rsidR="00550172">
        <w:t>"</w:t>
      </w:r>
      <w:r>
        <w:t xml:space="preserve"> to the left and </w:t>
      </w:r>
      <w:r w:rsidR="00550172">
        <w:t>"</w:t>
      </w:r>
      <w:r>
        <w:t>D</w:t>
      </w:r>
      <w:r w:rsidR="00550172">
        <w:t>"</w:t>
      </w:r>
      <w:r>
        <w:t xml:space="preserve"> to the right of </w:t>
      </w:r>
      <w:r w:rsidR="00550172">
        <w:t>"</w:t>
      </w:r>
      <w:r>
        <w:t>B</w:t>
      </w:r>
      <w:r w:rsidR="00550172">
        <w:t>"</w:t>
      </w:r>
      <w:r>
        <w:t xml:space="preserve"> and </w:t>
      </w:r>
      <w:r w:rsidR="00550172">
        <w:t>"</w:t>
      </w:r>
      <w:r>
        <w:t>C</w:t>
      </w:r>
      <w:r w:rsidR="00550172">
        <w:t>"</w:t>
      </w:r>
      <w:r>
        <w:t>.</w:t>
      </w:r>
    </w:p>
    <w:p w14:paraId="5D2B3F25" w14:textId="0B4B14A3" w:rsidR="005C027F" w:rsidRDefault="005C027F" w:rsidP="005C027F">
      <w:r>
        <w:t xml:space="preserve">The initial orientation of a record node depends on the </w:t>
      </w:r>
      <w:proofErr w:type="spellStart"/>
      <w:r w:rsidRPr="000C3835">
        <w:rPr>
          <w:rFonts w:ascii="Courier New" w:hAnsi="Courier New" w:cs="Courier New"/>
        </w:rPr>
        <w:t>rankdir</w:t>
      </w:r>
      <w:proofErr w:type="spellEnd"/>
      <w:r>
        <w:t xml:space="preserve"> attribute. If this attribute is </w:t>
      </w:r>
      <w:r w:rsidR="00550172">
        <w:t>"</w:t>
      </w:r>
      <w:r>
        <w:t>Top to Bottom</w:t>
      </w:r>
      <w:r w:rsidR="00550172">
        <w:t>"</w:t>
      </w:r>
      <w:r>
        <w:t xml:space="preserve"> or </w:t>
      </w:r>
      <w:r w:rsidR="009B2C00">
        <w:t>"</w:t>
      </w:r>
      <w:r>
        <w:t>Bottom to Top</w:t>
      </w:r>
      <w:r w:rsidR="009B2C00">
        <w:t>"</w:t>
      </w:r>
      <w:r>
        <w:t xml:space="preserve">, corresponding to vertical layouts, the top-level fields in a record are displayed horizontally. If, however, this attribute is </w:t>
      </w:r>
      <w:r w:rsidR="00550172">
        <w:t>"</w:t>
      </w:r>
      <w:r>
        <w:t>Left to Right</w:t>
      </w:r>
      <w:r w:rsidR="00550172">
        <w:t>"</w:t>
      </w:r>
      <w:r>
        <w:t xml:space="preserve"> or </w:t>
      </w:r>
      <w:r w:rsidR="00550172">
        <w:t>"</w:t>
      </w:r>
      <w:r>
        <w:t>Right to Left</w:t>
      </w:r>
      <w:r w:rsidR="00550172">
        <w:t>"</w:t>
      </w:r>
      <w:r>
        <w:t>, corresponding to horizontal layouts, the top-level fields are displayed vertically</w:t>
      </w:r>
      <w:r w:rsidR="009B2C00">
        <w:t>.</w:t>
      </w:r>
    </w:p>
    <w:p w14:paraId="5F226008" w14:textId="77777777" w:rsidR="00024409" w:rsidRDefault="00D53554" w:rsidP="005C027F">
      <w:r>
        <w:rPr>
          <w:noProof/>
          <w:lang w:eastAsia="en-US"/>
        </w:rPr>
        <w:drawing>
          <wp:inline distT="0" distB="0" distL="0" distR="0" wp14:anchorId="0AA8A482" wp14:editId="02BBCF85">
            <wp:extent cx="6400800" cy="1232535"/>
            <wp:effectExtent l="57150" t="57150" r="114300" b="120015"/>
            <wp:docPr id="6564" name="Picture 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400800" cy="12325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4CAFAD5" w14:textId="77777777" w:rsidR="00024409" w:rsidRDefault="00024409" w:rsidP="005C027F">
      <w:r>
        <w:t>Results in:</w:t>
      </w:r>
    </w:p>
    <w:p w14:paraId="3A0594BF" w14:textId="77777777" w:rsidR="00024409" w:rsidRDefault="009814FF" w:rsidP="00024409">
      <w:pPr>
        <w:jc w:val="center"/>
      </w:pPr>
      <w:r>
        <w:rPr>
          <w:noProof/>
          <w:lang w:eastAsia="en-US"/>
        </w:rPr>
        <w:drawing>
          <wp:inline distT="0" distB="0" distL="0" distR="0" wp14:anchorId="7A14DA72" wp14:editId="0D0D47A9">
            <wp:extent cx="3552825" cy="1285875"/>
            <wp:effectExtent l="0" t="0" r="9525" b="9525"/>
            <wp:docPr id="65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84">
                      <a:extLst>
                        <a:ext uri="{28A0092B-C50C-407E-A947-70E740481C1C}">
                          <a14:useLocalDpi xmlns:a14="http://schemas.microsoft.com/office/drawing/2010/main"/>
                        </a:ext>
                      </a:extLst>
                    </a:blip>
                    <a:stretch>
                      <a:fillRect/>
                    </a:stretch>
                  </pic:blipFill>
                  <pic:spPr>
                    <a:xfrm>
                      <a:off x="0" y="0"/>
                      <a:ext cx="3552825" cy="1285875"/>
                    </a:xfrm>
                    <a:prstGeom prst="rect">
                      <a:avLst/>
                    </a:prstGeom>
                  </pic:spPr>
                </pic:pic>
              </a:graphicData>
            </a:graphic>
          </wp:inline>
        </w:drawing>
      </w:r>
    </w:p>
    <w:p w14:paraId="0328354A" w14:textId="2BB8C603" w:rsidR="001161BC" w:rsidRPr="001161BC" w:rsidRDefault="001161BC" w:rsidP="001161BC">
      <w:pPr>
        <w:pStyle w:val="Heading2"/>
        <w:pageBreakBefore/>
      </w:pPr>
      <w:bookmarkStart w:id="161" w:name="_Toc100494670"/>
      <w:r>
        <w:lastRenderedPageBreak/>
        <w:t>Nodes</w:t>
      </w:r>
      <w:r w:rsidR="00110B20">
        <w:t xml:space="preserve"> -</w:t>
      </w:r>
      <w:r>
        <w:t xml:space="preserve"> Shape=</w:t>
      </w:r>
      <w:r w:rsidR="00550172">
        <w:t>"</w:t>
      </w:r>
      <w:r>
        <w:t>Record</w:t>
      </w:r>
      <w:r w:rsidR="00550172">
        <w:t>"</w:t>
      </w:r>
      <w:r>
        <w:t xml:space="preserve"> With Ports Specified</w:t>
      </w:r>
      <w:bookmarkEnd w:id="161"/>
    </w:p>
    <w:p w14:paraId="3890F974" w14:textId="77777777" w:rsidR="00024409" w:rsidRDefault="001161BC" w:rsidP="00024409">
      <w:r>
        <w:t xml:space="preserve">You can specify port identifiers as part of the field values in a record shape. </w:t>
      </w:r>
      <w:r w:rsidR="00024409" w:rsidRPr="00024409">
        <w:t xml:space="preserve">The first string in </w:t>
      </w:r>
      <w:r w:rsidR="00024409">
        <w:t xml:space="preserve">the </w:t>
      </w:r>
      <w:r w:rsidR="00024409" w:rsidRPr="00024409">
        <w:t>field</w:t>
      </w:r>
      <w:r w:rsidR="00024409">
        <w:t xml:space="preserve"> </w:t>
      </w:r>
      <w:r w:rsidR="00024409" w:rsidRPr="00024409">
        <w:t>Id assigns a port</w:t>
      </w:r>
      <w:r w:rsidR="00024409">
        <w:t xml:space="preserve"> </w:t>
      </w:r>
      <w:r w:rsidR="00024409" w:rsidRPr="00024409">
        <w:t>name to the field and can be combined with the node name to indicate where to attach an</w:t>
      </w:r>
      <w:r w:rsidR="00024409">
        <w:t xml:space="preserve"> edge to the node.</w:t>
      </w:r>
      <w:r w:rsidR="00024409" w:rsidRPr="00024409">
        <w:t xml:space="preserve">) The second string is used as the text for the field; it supports the usual escape sequences </w:t>
      </w:r>
      <w:r w:rsidR="00024409" w:rsidRPr="00110B20">
        <w:rPr>
          <w:rFonts w:ascii="Courier New" w:hAnsi="Courier New" w:cs="Courier New"/>
        </w:rPr>
        <w:t>\n, \l</w:t>
      </w:r>
      <w:r w:rsidR="00024409" w:rsidRPr="00024409">
        <w:t xml:space="preserve"> and </w:t>
      </w:r>
      <w:r w:rsidR="00024409" w:rsidRPr="00110B20">
        <w:rPr>
          <w:rFonts w:ascii="Courier New" w:hAnsi="Courier New" w:cs="Courier New"/>
        </w:rPr>
        <w:t>\r</w:t>
      </w:r>
      <w:r w:rsidR="00024409" w:rsidRPr="00024409">
        <w:t>.</w:t>
      </w:r>
      <w:r w:rsidR="00024409">
        <w:t xml:space="preserve"> </w:t>
      </w:r>
      <w:r w:rsidR="00110B20">
        <w:t>Therefore,</w:t>
      </w:r>
      <w:r w:rsidR="00024409">
        <w:t xml:space="preserve"> if we specify the following</w:t>
      </w:r>
      <w:r w:rsidR="00B64431">
        <w:t xml:space="preserve"> (with color-coding added to highlight the ports)</w:t>
      </w:r>
      <w:r w:rsidR="00024409">
        <w:t>:</w:t>
      </w:r>
    </w:p>
    <w:p w14:paraId="2CBE9902" w14:textId="77777777" w:rsidR="00024409" w:rsidRDefault="009814FF" w:rsidP="00024409">
      <w:r>
        <w:rPr>
          <w:noProof/>
          <w:lang w:eastAsia="en-US"/>
        </w:rPr>
        <w:drawing>
          <wp:inline distT="0" distB="0" distL="0" distR="0" wp14:anchorId="5182D11F" wp14:editId="229D6AFB">
            <wp:extent cx="6400800" cy="1659255"/>
            <wp:effectExtent l="57150" t="57150" r="114300" b="112395"/>
            <wp:docPr id="6566" name="Picture 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00800" cy="16592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7009F3F" w14:textId="77777777" w:rsidR="00024409" w:rsidRDefault="001161BC" w:rsidP="00024409">
      <w:r>
        <w:t>We will generate</w:t>
      </w:r>
      <w:r w:rsidR="00024409">
        <w:t xml:space="preserve"> the following graph:</w:t>
      </w:r>
    </w:p>
    <w:p w14:paraId="5DE9EC3B" w14:textId="77777777" w:rsidR="00024409" w:rsidRDefault="009814FF" w:rsidP="00024409">
      <w:pPr>
        <w:jc w:val="center"/>
      </w:pPr>
      <w:r>
        <w:rPr>
          <w:noProof/>
          <w:lang w:eastAsia="en-US"/>
        </w:rPr>
        <w:drawing>
          <wp:inline distT="0" distB="0" distL="0" distR="0" wp14:anchorId="0C1DD50F" wp14:editId="6F836AED">
            <wp:extent cx="2613547" cy="1479783"/>
            <wp:effectExtent l="0" t="0" r="0" b="6350"/>
            <wp:docPr id="65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86">
                      <a:extLst>
                        <a:ext uri="{28A0092B-C50C-407E-A947-70E740481C1C}">
                          <a14:useLocalDpi xmlns:a14="http://schemas.microsoft.com/office/drawing/2010/main"/>
                        </a:ext>
                      </a:extLst>
                    </a:blip>
                    <a:stretch>
                      <a:fillRect/>
                    </a:stretch>
                  </pic:blipFill>
                  <pic:spPr>
                    <a:xfrm>
                      <a:off x="0" y="0"/>
                      <a:ext cx="2629554" cy="1488846"/>
                    </a:xfrm>
                    <a:prstGeom prst="rect">
                      <a:avLst/>
                    </a:prstGeom>
                  </pic:spPr>
                </pic:pic>
              </a:graphicData>
            </a:graphic>
          </wp:inline>
        </w:drawing>
      </w:r>
    </w:p>
    <w:p w14:paraId="7218840C" w14:textId="4BEE6B51" w:rsidR="001161BC" w:rsidRDefault="001161BC" w:rsidP="001161BC">
      <w:r>
        <w:t xml:space="preserve">If we change the graphing direction from </w:t>
      </w:r>
      <w:r w:rsidR="00550172">
        <w:t>"</w:t>
      </w:r>
      <w:r>
        <w:t>Top to Bottom</w:t>
      </w:r>
      <w:r w:rsidR="00550172">
        <w:t>"</w:t>
      </w:r>
      <w:r>
        <w:t xml:space="preserve"> to </w:t>
      </w:r>
      <w:r w:rsidR="00550172">
        <w:t>"</w:t>
      </w:r>
      <w:r>
        <w:t>Left to Right</w:t>
      </w:r>
      <w:r w:rsidR="00550172">
        <w:t>"</w:t>
      </w:r>
      <w:r>
        <w:t xml:space="preserve"> on the </w:t>
      </w:r>
      <w:r w:rsidR="00E0663D" w:rsidRPr="00E0663D">
        <w:t>'</w:t>
      </w:r>
      <w:r>
        <w:t>Settings</w:t>
      </w:r>
      <w:r w:rsidR="00E0663D" w:rsidRPr="00E0663D">
        <w:t>'</w:t>
      </w:r>
      <w:r>
        <w:t xml:space="preserve"> worksheet and regenerate the graph it will appear as follows:</w:t>
      </w:r>
    </w:p>
    <w:p w14:paraId="318EC0CA" w14:textId="77777777" w:rsidR="001161BC" w:rsidRDefault="009814FF" w:rsidP="001161BC">
      <w:pPr>
        <w:jc w:val="center"/>
      </w:pPr>
      <w:r>
        <w:rPr>
          <w:noProof/>
          <w:lang w:eastAsia="en-US"/>
        </w:rPr>
        <w:drawing>
          <wp:inline distT="0" distB="0" distL="0" distR="0" wp14:anchorId="1FA9F512" wp14:editId="562B6777">
            <wp:extent cx="1958453" cy="2661037"/>
            <wp:effectExtent l="0" t="0" r="3810" b="6350"/>
            <wp:docPr id="65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87">
                      <a:extLst>
                        <a:ext uri="{28A0092B-C50C-407E-A947-70E740481C1C}">
                          <a14:useLocalDpi xmlns:a14="http://schemas.microsoft.com/office/drawing/2010/main"/>
                        </a:ext>
                      </a:extLst>
                    </a:blip>
                    <a:stretch>
                      <a:fillRect/>
                    </a:stretch>
                  </pic:blipFill>
                  <pic:spPr>
                    <a:xfrm>
                      <a:off x="0" y="0"/>
                      <a:ext cx="1962927" cy="2667116"/>
                    </a:xfrm>
                    <a:prstGeom prst="rect">
                      <a:avLst/>
                    </a:prstGeom>
                  </pic:spPr>
                </pic:pic>
              </a:graphicData>
            </a:graphic>
          </wp:inline>
        </w:drawing>
      </w:r>
    </w:p>
    <w:p w14:paraId="471E45FD" w14:textId="31C2BD08" w:rsidR="00CF3855" w:rsidRDefault="00CF3855" w:rsidP="00CF3855">
      <w:pPr>
        <w:pStyle w:val="Heading2"/>
        <w:pageBreakBefore/>
      </w:pPr>
      <w:bookmarkStart w:id="162" w:name="_Toc100494671"/>
      <w:r>
        <w:lastRenderedPageBreak/>
        <w:t>Nodes - Polygon Nodes</w:t>
      </w:r>
      <w:bookmarkEnd w:id="162"/>
    </w:p>
    <w:p w14:paraId="399EF1A7" w14:textId="0B5C511B" w:rsidR="00462B53" w:rsidRPr="00A118AF" w:rsidRDefault="00CF3855" w:rsidP="00A118AF">
      <w:r w:rsidRPr="00A118AF">
        <w:t xml:space="preserve">Polygon shapes are unique from other shapes in </w:t>
      </w:r>
      <w:r w:rsidR="00E16AE1" w:rsidRPr="00A118AF">
        <w:t>Graphviz and</w:t>
      </w:r>
      <w:r w:rsidRPr="00A118AF">
        <w:t xml:space="preserve"> have extra attributes which </w:t>
      </w:r>
      <w:r w:rsidR="00462B53" w:rsidRPr="00A118AF">
        <w:t>control how the polygon is created</w:t>
      </w:r>
      <w:r w:rsidRPr="00A118AF">
        <w:t xml:space="preserve">. </w:t>
      </w:r>
    </w:p>
    <w:p w14:paraId="720E43D6" w14:textId="6C23AB8F" w:rsidR="00660FA9" w:rsidRPr="00A118AF" w:rsidRDefault="00CF3855" w:rsidP="00A118AF">
      <w:r w:rsidRPr="00A118AF">
        <w:t xml:space="preserve">The easiest way to learn about polygon shapes is to use the </w:t>
      </w:r>
      <w:r w:rsidR="00E0663D" w:rsidRPr="00E0663D">
        <w:t>'</w:t>
      </w:r>
      <w:r w:rsidRPr="00A118AF">
        <w:t>style designer</w:t>
      </w:r>
      <w:r w:rsidR="00E0663D" w:rsidRPr="00E0663D">
        <w:t>'</w:t>
      </w:r>
      <w:r w:rsidRPr="00A118AF">
        <w:t xml:space="preserve">. The default </w:t>
      </w:r>
      <w:r w:rsidR="00E0663D" w:rsidRPr="00E0663D">
        <w:t>'</w:t>
      </w:r>
      <w:r w:rsidR="00660FA9" w:rsidRPr="00A118AF">
        <w:t>Shape</w:t>
      </w:r>
      <w:r w:rsidR="00E0663D" w:rsidRPr="00E0663D">
        <w:t>'</w:t>
      </w:r>
      <w:r w:rsidR="00660FA9" w:rsidRPr="00A118AF">
        <w:t xml:space="preserve"> section of the style designer ribbon (Element Type = Node) consists of a single dropdown list for </w:t>
      </w:r>
      <w:r w:rsidR="005329FB" w:rsidRPr="005329FB">
        <w:t>"</w:t>
      </w:r>
      <w:r w:rsidR="00660FA9" w:rsidRPr="00A118AF">
        <w:t>Node Shape</w:t>
      </w:r>
      <w:r w:rsidR="005329FB" w:rsidRPr="005329FB">
        <w:t>"</w:t>
      </w:r>
      <w:r w:rsidR="00660FA9" w:rsidRPr="00A118AF">
        <w:t xml:space="preserve">. If you select </w:t>
      </w:r>
      <w:r w:rsidR="00E0663D" w:rsidRPr="00E0663D">
        <w:t>'</w:t>
      </w:r>
      <w:r w:rsidR="00660FA9" w:rsidRPr="00A118AF">
        <w:t>polygon</w:t>
      </w:r>
      <w:r w:rsidR="00E0663D" w:rsidRPr="00E0663D">
        <w:t>'</w:t>
      </w:r>
      <w:r w:rsidR="00660FA9" w:rsidRPr="00A118AF">
        <w:t xml:space="preserve"> as the shape the ribbon will change dynamically to present additional choices as shown below:</w:t>
      </w:r>
    </w:p>
    <w:p w14:paraId="6841D592" w14:textId="6181EF7A" w:rsidR="00CF3855" w:rsidRPr="00A118AF" w:rsidRDefault="00660FA9" w:rsidP="00A118AF">
      <w:r>
        <w:rPr>
          <w:noProof/>
          <w:lang w:eastAsia="en-US"/>
        </w:rPr>
        <w:drawing>
          <wp:inline distT="0" distB="0" distL="0" distR="0" wp14:anchorId="394012A6" wp14:editId="6A184D35">
            <wp:extent cx="1628775" cy="876300"/>
            <wp:effectExtent l="0" t="0" r="9525" b="0"/>
            <wp:docPr id="6413" name="Picture 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28775" cy="876300"/>
                    </a:xfrm>
                    <a:prstGeom prst="rect">
                      <a:avLst/>
                    </a:prstGeom>
                  </pic:spPr>
                </pic:pic>
              </a:graphicData>
            </a:graphic>
          </wp:inline>
        </w:drawing>
      </w:r>
      <w:r w:rsidR="00CF3855" w:rsidRPr="00A118AF">
        <w:t xml:space="preserve"> </w:t>
      </w:r>
      <w:r w:rsidRPr="00A118AF">
        <w:t xml:space="preserve"> </w:t>
      </w:r>
    </w:p>
    <w:p w14:paraId="50CCF84E" w14:textId="77777777" w:rsidR="00CA2225" w:rsidRPr="00CA2225" w:rsidRDefault="00CA2225" w:rsidP="00CA2225"/>
    <w:p w14:paraId="6A55E94D" w14:textId="5B1384C1" w:rsidR="00660FA9" w:rsidRDefault="00F43489" w:rsidP="00660FA9">
      <w:r>
        <w:t xml:space="preserve">Selecting </w:t>
      </w:r>
      <w:r w:rsidR="00E0663D" w:rsidRPr="00E0663D">
        <w:t>'</w:t>
      </w:r>
      <w:r>
        <w:t>polygon</w:t>
      </w:r>
      <w:r w:rsidR="00E0663D" w:rsidRPr="00E0663D">
        <w:t>'</w:t>
      </w:r>
      <w:r>
        <w:t xml:space="preserve"> changes the ribbon to</w:t>
      </w:r>
      <w:r w:rsidR="00462A8B">
        <w:t xml:space="preserve"> appear as</w:t>
      </w:r>
      <w:r w:rsidR="00660FA9">
        <w:t>:</w:t>
      </w:r>
    </w:p>
    <w:p w14:paraId="73015874" w14:textId="7E8865CB" w:rsidR="00CA2225" w:rsidRDefault="00CA2225" w:rsidP="00660FA9"/>
    <w:p w14:paraId="2F97B481" w14:textId="717FDED2" w:rsidR="00660FA9" w:rsidRDefault="00CA2225" w:rsidP="00660FA9">
      <w:r w:rsidRPr="006C5386">
        <w:rPr>
          <w:noProof/>
          <w:lang w:eastAsia="en-US"/>
        </w:rPr>
        <mc:AlternateContent>
          <mc:Choice Requires="wps">
            <w:drawing>
              <wp:anchor distT="0" distB="0" distL="114300" distR="114300" simplePos="0" relativeHeight="252118528" behindDoc="0" locked="0" layoutInCell="1" allowOverlap="1" wp14:anchorId="50CE78FB" wp14:editId="79DC82B1">
                <wp:simplePos x="0" y="0"/>
                <wp:positionH relativeFrom="margin">
                  <wp:posOffset>714375</wp:posOffset>
                </wp:positionH>
                <wp:positionV relativeFrom="paragraph">
                  <wp:posOffset>9525</wp:posOffset>
                </wp:positionV>
                <wp:extent cx="952500" cy="247650"/>
                <wp:effectExtent l="0" t="0" r="19050" b="19050"/>
                <wp:wrapNone/>
                <wp:docPr id="6488" name="Rectangle 6488"/>
                <wp:cNvGraphicFramePr/>
                <a:graphic xmlns:a="http://schemas.openxmlformats.org/drawingml/2006/main">
                  <a:graphicData uri="http://schemas.microsoft.com/office/word/2010/wordprocessingShape">
                    <wps:wsp>
                      <wps:cNvSpPr/>
                      <wps:spPr>
                        <a:xfrm>
                          <a:off x="0" y="0"/>
                          <a:ext cx="9525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1A139" id="Rectangle 6488" o:spid="_x0000_s1026" style="position:absolute;margin-left:56.25pt;margin-top:.75pt;width:75pt;height:19.5pt;z-index:25211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" filled="f" strokecolor="red" strokeweight="1.5pt">
                <w10:wrap anchorx="margin"/>
              </v:rect>
            </w:pict>
          </mc:Fallback>
        </mc:AlternateContent>
      </w:r>
      <w:r w:rsidR="00F43489">
        <w:rPr>
          <w:noProof/>
          <w:lang w:eastAsia="en-US"/>
        </w:rPr>
        <w:drawing>
          <wp:inline distT="0" distB="0" distL="0" distR="0" wp14:anchorId="42B85CE0" wp14:editId="7C297D3A">
            <wp:extent cx="3238500" cy="904875"/>
            <wp:effectExtent l="0" t="0" r="0" b="9525"/>
            <wp:docPr id="6415" name="Picture 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38500" cy="904875"/>
                    </a:xfrm>
                    <a:prstGeom prst="rect">
                      <a:avLst/>
                    </a:prstGeom>
                  </pic:spPr>
                </pic:pic>
              </a:graphicData>
            </a:graphic>
          </wp:inline>
        </w:drawing>
      </w:r>
      <w:r w:rsidR="00F43489">
        <w:tab/>
      </w:r>
      <w:r w:rsidR="00F43489">
        <w:rPr>
          <w:noProof/>
          <w:lang w:eastAsia="en-US"/>
        </w:rPr>
        <w:drawing>
          <wp:inline distT="0" distB="0" distL="0" distR="0" wp14:anchorId="14A748C0" wp14:editId="709EA5B8">
            <wp:extent cx="742950" cy="514350"/>
            <wp:effectExtent l="0" t="0" r="0" b="0"/>
            <wp:docPr id="64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742950" cy="514350"/>
                    </a:xfrm>
                    <a:prstGeom prst="rect">
                      <a:avLst/>
                    </a:prstGeom>
                  </pic:spPr>
                </pic:pic>
              </a:graphicData>
            </a:graphic>
          </wp:inline>
        </w:drawing>
      </w:r>
    </w:p>
    <w:p w14:paraId="3E9DB395" w14:textId="77777777" w:rsidR="00F43489" w:rsidRPr="00F43489" w:rsidRDefault="00F43489" w:rsidP="00F43489">
      <w:pPr>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w:t>
      </w:r>
    </w:p>
    <w:p w14:paraId="35C0AADB" w14:textId="41F747CA" w:rsidR="00F43489" w:rsidRDefault="00F43489" w:rsidP="00660FA9"/>
    <w:p w14:paraId="748F0BBB" w14:textId="77777777" w:rsidR="00CA2225" w:rsidRDefault="00CA2225" w:rsidP="00660FA9">
      <w:pPr>
        <w:rPr>
          <w:b/>
        </w:rPr>
      </w:pPr>
    </w:p>
    <w:p w14:paraId="2BAB021C" w14:textId="580936FA" w:rsidR="00660FA9" w:rsidRDefault="00660FA9" w:rsidP="00660FA9">
      <w:r w:rsidRPr="00462A8B">
        <w:rPr>
          <w:b/>
        </w:rPr>
        <w:t>Regular Polygon</w:t>
      </w:r>
      <w:r w:rsidR="00462A8B">
        <w:t xml:space="preserve"> - </w:t>
      </w:r>
      <w:r w:rsidR="00462A8B" w:rsidRPr="00462A8B">
        <w:t>If true, force</w:t>
      </w:r>
      <w:r w:rsidR="00462A8B">
        <w:t>s the</w:t>
      </w:r>
      <w:r w:rsidR="00462A8B" w:rsidRPr="00462A8B">
        <w:t xml:space="preserve"> polygon to be regular, i.e., the vertices of the polygon will lie on a circle whose center is the center of the node.</w:t>
      </w:r>
    </w:p>
    <w:p w14:paraId="7D136E37" w14:textId="22A4BF5B" w:rsidR="003102C8" w:rsidRDefault="00462B53" w:rsidP="00660FA9">
      <w:r w:rsidRPr="006C5386">
        <w:rPr>
          <w:noProof/>
          <w:lang w:eastAsia="en-US"/>
        </w:rPr>
        <mc:AlternateContent>
          <mc:Choice Requires="wps">
            <w:drawing>
              <wp:anchor distT="0" distB="0" distL="114300" distR="114300" simplePos="0" relativeHeight="252120576" behindDoc="0" locked="0" layoutInCell="1" allowOverlap="1" wp14:anchorId="7B863420" wp14:editId="4F6A3441">
                <wp:simplePos x="0" y="0"/>
                <wp:positionH relativeFrom="margin">
                  <wp:posOffset>9525</wp:posOffset>
                </wp:positionH>
                <wp:positionV relativeFrom="paragraph">
                  <wp:posOffset>236220</wp:posOffset>
                </wp:positionV>
                <wp:extent cx="1190625" cy="200025"/>
                <wp:effectExtent l="0" t="0" r="28575" b="28575"/>
                <wp:wrapNone/>
                <wp:docPr id="6490" name="Rectangle 6490"/>
                <wp:cNvGraphicFramePr/>
                <a:graphic xmlns:a="http://schemas.openxmlformats.org/drawingml/2006/main">
                  <a:graphicData uri="http://schemas.microsoft.com/office/word/2010/wordprocessingShape">
                    <wps:wsp>
                      <wps:cNvSpPr/>
                      <wps:spPr>
                        <a:xfrm>
                          <a:off x="0" y="0"/>
                          <a:ext cx="11906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3355" id="Rectangle 6490" o:spid="_x0000_s1026" style="position:absolute;margin-left:.75pt;margin-top:18.6pt;width:93.75pt;height:15.75pt;z-index:2521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" filled="f" strokecolor="red" strokeweight="1.5pt">
                <w10:wrap anchorx="margin"/>
              </v:rect>
            </w:pict>
          </mc:Fallback>
        </mc:AlternateContent>
      </w:r>
      <w:r w:rsidR="003102C8">
        <w:rPr>
          <w:noProof/>
          <w:lang w:eastAsia="en-US"/>
        </w:rPr>
        <w:drawing>
          <wp:inline distT="0" distB="0" distL="0" distR="0" wp14:anchorId="70FC58B7" wp14:editId="1BE46031">
            <wp:extent cx="3190875" cy="885825"/>
            <wp:effectExtent l="0" t="0" r="9525" b="9525"/>
            <wp:docPr id="6450" name="Picture 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90875" cy="885825"/>
                    </a:xfrm>
                    <a:prstGeom prst="rect">
                      <a:avLst/>
                    </a:prstGeom>
                  </pic:spPr>
                </pic:pic>
              </a:graphicData>
            </a:graphic>
          </wp:inline>
        </w:drawing>
      </w:r>
      <w:r w:rsidR="003102C8">
        <w:tab/>
      </w:r>
      <w:r w:rsidR="003102C8">
        <w:rPr>
          <w:noProof/>
          <w:lang w:eastAsia="en-US"/>
        </w:rPr>
        <w:drawing>
          <wp:inline distT="0" distB="0" distL="0" distR="0" wp14:anchorId="0FC21BB7" wp14:editId="402B8893">
            <wp:extent cx="657225" cy="657225"/>
            <wp:effectExtent l="0" t="0" r="9525" b="9525"/>
            <wp:docPr id="6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14:paraId="4B64E358" w14:textId="77777777" w:rsidR="00F43489" w:rsidRPr="00F43489" w:rsidRDefault="00F43489" w:rsidP="00F43489">
      <w:pPr>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 regular="Yes"</w:t>
      </w:r>
    </w:p>
    <w:p w14:paraId="541F9A15" w14:textId="77777777" w:rsidR="00F43489" w:rsidRDefault="00F43489" w:rsidP="00660FA9"/>
    <w:p w14:paraId="2EF7614C" w14:textId="77777777" w:rsidR="00CA2225" w:rsidRDefault="00CA2225" w:rsidP="00660FA9">
      <w:pPr>
        <w:rPr>
          <w:b/>
        </w:rPr>
      </w:pPr>
    </w:p>
    <w:p w14:paraId="39F32159" w14:textId="7995474E" w:rsidR="003102C8" w:rsidRDefault="00462A8B" w:rsidP="00CA2225">
      <w:pPr>
        <w:keepNext/>
      </w:pPr>
      <w:r>
        <w:rPr>
          <w:b/>
        </w:rPr>
        <w:lastRenderedPageBreak/>
        <w:t xml:space="preserve">Polygon </w:t>
      </w:r>
      <w:r w:rsidR="003102C8" w:rsidRPr="00462A8B">
        <w:rPr>
          <w:b/>
        </w:rPr>
        <w:t>Skew</w:t>
      </w:r>
      <w:r w:rsidR="00F43489">
        <w:t xml:space="preserve"> - </w:t>
      </w:r>
      <w:r w:rsidR="00F43489" w:rsidRPr="00F43489">
        <w:t xml:space="preserve">Positive values skew top of polygon to right; negative </w:t>
      </w:r>
      <w:r>
        <w:t xml:space="preserve">values skew the top of the polygon </w:t>
      </w:r>
      <w:r w:rsidR="00F43489" w:rsidRPr="00F43489">
        <w:t xml:space="preserve">to </w:t>
      </w:r>
      <w:r>
        <w:t xml:space="preserve">the </w:t>
      </w:r>
      <w:r w:rsidR="00F43489" w:rsidRPr="00F43489">
        <w:t>left.</w:t>
      </w:r>
    </w:p>
    <w:p w14:paraId="6EDD6342" w14:textId="77777777" w:rsidR="00CA2225" w:rsidRDefault="00CA2225" w:rsidP="00CA2225">
      <w:pPr>
        <w:keepNext/>
      </w:pPr>
    </w:p>
    <w:p w14:paraId="07BFA7A3" w14:textId="7ADC49B4" w:rsidR="00462B53" w:rsidRPr="00462B53" w:rsidRDefault="00462B53" w:rsidP="00CA2225">
      <w:pPr>
        <w:keepNext/>
        <w:rPr>
          <w:i/>
        </w:rPr>
      </w:pPr>
      <w:r w:rsidRPr="00462B53">
        <w:rPr>
          <w:i/>
        </w:rPr>
        <w:t>Positive Skew</w:t>
      </w:r>
    </w:p>
    <w:p w14:paraId="7BF9E8EC" w14:textId="5684364D" w:rsidR="003102C8" w:rsidRDefault="00462B53" w:rsidP="00CA2225">
      <w:pPr>
        <w:keepNext/>
      </w:pPr>
      <w:r w:rsidRPr="006C5386">
        <w:rPr>
          <w:noProof/>
          <w:lang w:eastAsia="en-US"/>
        </w:rPr>
        <mc:AlternateContent>
          <mc:Choice Requires="wps">
            <w:drawing>
              <wp:anchor distT="0" distB="0" distL="114300" distR="114300" simplePos="0" relativeHeight="252122624" behindDoc="0" locked="0" layoutInCell="1" allowOverlap="1" wp14:anchorId="29240F60" wp14:editId="6CFE57CE">
                <wp:simplePos x="0" y="0"/>
                <wp:positionH relativeFrom="margin">
                  <wp:posOffset>1171575</wp:posOffset>
                </wp:positionH>
                <wp:positionV relativeFrom="paragraph">
                  <wp:posOffset>452120</wp:posOffset>
                </wp:positionV>
                <wp:extent cx="419100" cy="285750"/>
                <wp:effectExtent l="0" t="0" r="19050" b="19050"/>
                <wp:wrapNone/>
                <wp:docPr id="6492" name="Rectangle 6492"/>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30F52" id="Rectangle 6492" o:spid="_x0000_s1026" style="position:absolute;margin-left:92.25pt;margin-top:35.6pt;width:33pt;height:22.5pt;z-index:25212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" filled="f" strokecolor="red" strokeweight="1.5pt">
                <w10:wrap anchorx="margin"/>
              </v:rect>
            </w:pict>
          </mc:Fallback>
        </mc:AlternateContent>
      </w:r>
      <w:r w:rsidR="00076FEF">
        <w:rPr>
          <w:noProof/>
          <w:lang w:eastAsia="en-US"/>
        </w:rPr>
        <w:drawing>
          <wp:inline distT="0" distB="0" distL="0" distR="0" wp14:anchorId="02208B7C" wp14:editId="3593D490">
            <wp:extent cx="3143250" cy="904875"/>
            <wp:effectExtent l="0" t="0" r="0" b="9525"/>
            <wp:docPr id="6474" name="Picture 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143250" cy="904875"/>
                    </a:xfrm>
                    <a:prstGeom prst="rect">
                      <a:avLst/>
                    </a:prstGeom>
                  </pic:spPr>
                </pic:pic>
              </a:graphicData>
            </a:graphic>
          </wp:inline>
        </w:drawing>
      </w:r>
      <w:r w:rsidR="003102C8">
        <w:tab/>
      </w:r>
      <w:r w:rsidR="003102C8">
        <w:tab/>
      </w:r>
      <w:r w:rsidR="00076FEF">
        <w:rPr>
          <w:noProof/>
          <w:lang w:eastAsia="en-US"/>
        </w:rPr>
        <w:drawing>
          <wp:inline distT="0" distB="0" distL="0" distR="0" wp14:anchorId="3A6DA00B" wp14:editId="1AA1A72E">
            <wp:extent cx="1543050" cy="514350"/>
            <wp:effectExtent l="0" t="0" r="0" b="0"/>
            <wp:docPr id="64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inline>
        </w:drawing>
      </w:r>
    </w:p>
    <w:p w14:paraId="5CAAA026" w14:textId="7FC91727" w:rsidR="00076FEF" w:rsidRDefault="00076FEF" w:rsidP="00CA2225">
      <w:pPr>
        <w:keepNext/>
        <w:spacing w:after="0" w:line="240" w:lineRule="auto"/>
        <w:jc w:val="center"/>
        <w:rPr>
          <w:rFonts w:ascii="Consolas" w:eastAsia="Times New Roman" w:hAnsi="Consolas"/>
          <w:kern w:val="0"/>
          <w:sz w:val="22"/>
          <w:szCs w:val="22"/>
          <w:lang w:eastAsia="en-US"/>
          <w14:ligatures w14:val="none"/>
        </w:rPr>
      </w:pPr>
      <w:r w:rsidRPr="00076FEF">
        <w:rPr>
          <w:rFonts w:ascii="Consolas" w:eastAsia="Times New Roman" w:hAnsi="Consolas"/>
          <w:kern w:val="0"/>
          <w:sz w:val="22"/>
          <w:szCs w:val="22"/>
          <w:lang w:eastAsia="en-US"/>
          <w14:ligatures w14:val="none"/>
        </w:rPr>
        <w:t>shape="polygon" skew="1" regular="No"</w:t>
      </w:r>
    </w:p>
    <w:p w14:paraId="52789BE1" w14:textId="77777777" w:rsidR="00CA2225" w:rsidRDefault="00CA2225" w:rsidP="00CA2225">
      <w:pPr>
        <w:keepNext/>
        <w:rPr>
          <w:i/>
        </w:rPr>
      </w:pPr>
    </w:p>
    <w:p w14:paraId="608A1D91" w14:textId="5AB0FA21" w:rsidR="00462B53" w:rsidRPr="00462B53" w:rsidRDefault="00462B53" w:rsidP="00CA2225">
      <w:pPr>
        <w:keepNext/>
        <w:rPr>
          <w:i/>
        </w:rPr>
      </w:pPr>
      <w:r w:rsidRPr="00462B53">
        <w:rPr>
          <w:i/>
        </w:rPr>
        <w:t>Negative Skew</w:t>
      </w:r>
    </w:p>
    <w:p w14:paraId="11B66468" w14:textId="4BFD2919" w:rsidR="003102C8" w:rsidRDefault="00462B53" w:rsidP="00CA2225">
      <w:pPr>
        <w:keepNext/>
      </w:pPr>
      <w:r w:rsidRPr="006C5386">
        <w:rPr>
          <w:noProof/>
          <w:lang w:eastAsia="en-US"/>
        </w:rPr>
        <mc:AlternateContent>
          <mc:Choice Requires="wps">
            <w:drawing>
              <wp:anchor distT="0" distB="0" distL="114300" distR="114300" simplePos="0" relativeHeight="252124672" behindDoc="0" locked="0" layoutInCell="1" allowOverlap="1" wp14:anchorId="4A1E6EA3" wp14:editId="3497DB0C">
                <wp:simplePos x="0" y="0"/>
                <wp:positionH relativeFrom="margin">
                  <wp:posOffset>1200150</wp:posOffset>
                </wp:positionH>
                <wp:positionV relativeFrom="paragraph">
                  <wp:posOffset>433070</wp:posOffset>
                </wp:positionV>
                <wp:extent cx="419100" cy="285750"/>
                <wp:effectExtent l="0" t="0" r="19050" b="19050"/>
                <wp:wrapNone/>
                <wp:docPr id="6493" name="Rectangle 6493"/>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99C7F" id="Rectangle 6493" o:spid="_x0000_s1026" style="position:absolute;margin-left:94.5pt;margin-top:34.1pt;width:33pt;height:22.5pt;z-index:2521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" filled="f" strokecolor="red" strokeweight="1.5pt">
                <w10:wrap anchorx="margin"/>
              </v:rect>
            </w:pict>
          </mc:Fallback>
        </mc:AlternateContent>
      </w:r>
      <w:r w:rsidR="001B3BBB">
        <w:rPr>
          <w:noProof/>
          <w:lang w:eastAsia="en-US"/>
        </w:rPr>
        <w:drawing>
          <wp:inline distT="0" distB="0" distL="0" distR="0" wp14:anchorId="5B870FB1" wp14:editId="6771F0F6">
            <wp:extent cx="3171825" cy="885825"/>
            <wp:effectExtent l="0" t="0" r="9525" b="9525"/>
            <wp:docPr id="6477" name="Picture 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71825" cy="885825"/>
                    </a:xfrm>
                    <a:prstGeom prst="rect">
                      <a:avLst/>
                    </a:prstGeom>
                  </pic:spPr>
                </pic:pic>
              </a:graphicData>
            </a:graphic>
          </wp:inline>
        </w:drawing>
      </w:r>
      <w:r w:rsidR="003102C8">
        <w:tab/>
      </w:r>
      <w:r w:rsidR="003102C8">
        <w:tab/>
      </w:r>
      <w:r w:rsidR="001B3BBB">
        <w:rPr>
          <w:noProof/>
          <w:lang w:eastAsia="en-US"/>
        </w:rPr>
        <w:drawing>
          <wp:inline distT="0" distB="0" distL="0" distR="0" wp14:anchorId="391FB32D" wp14:editId="102990BB">
            <wp:extent cx="1543050" cy="514350"/>
            <wp:effectExtent l="0" t="0" r="0" b="0"/>
            <wp:docPr id="6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inline>
        </w:drawing>
      </w:r>
    </w:p>
    <w:p w14:paraId="6055A8C4" w14:textId="77777777" w:rsidR="001B3BBB" w:rsidRPr="001B3BBB" w:rsidRDefault="001B3BBB" w:rsidP="00CA2225">
      <w:pPr>
        <w:keepNext/>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skew="-1" regular="No"</w:t>
      </w:r>
    </w:p>
    <w:p w14:paraId="58BCD844" w14:textId="77777777" w:rsidR="00462B53" w:rsidRDefault="00462B53" w:rsidP="00660FA9"/>
    <w:p w14:paraId="55210CEE" w14:textId="537CB26C" w:rsidR="003102C8" w:rsidRDefault="00462A8B" w:rsidP="00660FA9">
      <w:r w:rsidRPr="00462A8B">
        <w:rPr>
          <w:b/>
        </w:rPr>
        <w:t xml:space="preserve">Polygon </w:t>
      </w:r>
      <w:r w:rsidR="003102C8" w:rsidRPr="00462A8B">
        <w:rPr>
          <w:b/>
        </w:rPr>
        <w:t>Distortion</w:t>
      </w:r>
      <w:r>
        <w:t xml:space="preserve"> - </w:t>
      </w:r>
      <w:r w:rsidRPr="00462A8B">
        <w:t xml:space="preserve">Positive values cause top part </w:t>
      </w:r>
      <w:r>
        <w:t xml:space="preserve">of the polygon </w:t>
      </w:r>
      <w:r w:rsidRPr="00462A8B">
        <w:t>to be larger than bottom; negative values do the opposite.</w:t>
      </w:r>
    </w:p>
    <w:p w14:paraId="71D5B877" w14:textId="77777777" w:rsidR="00CA2225" w:rsidRDefault="00CA2225" w:rsidP="00660FA9"/>
    <w:p w14:paraId="6A928873" w14:textId="32E56807" w:rsidR="00462A8B" w:rsidRPr="00462A8B" w:rsidRDefault="00462A8B" w:rsidP="00660FA9">
      <w:pPr>
        <w:rPr>
          <w:i/>
        </w:rPr>
      </w:pPr>
      <w:r w:rsidRPr="00462A8B">
        <w:rPr>
          <w:i/>
        </w:rPr>
        <w:t xml:space="preserve">Positive </w:t>
      </w:r>
      <w:r w:rsidR="00462B53">
        <w:rPr>
          <w:i/>
        </w:rPr>
        <w:t>Distortion</w:t>
      </w:r>
    </w:p>
    <w:p w14:paraId="37F097A7" w14:textId="445F28A6" w:rsidR="001B3BBB" w:rsidRDefault="00462B53" w:rsidP="00660FA9">
      <w:r w:rsidRPr="006C5386">
        <w:rPr>
          <w:noProof/>
          <w:lang w:eastAsia="en-US"/>
        </w:rPr>
        <mc:AlternateContent>
          <mc:Choice Requires="wps">
            <w:drawing>
              <wp:anchor distT="0" distB="0" distL="114300" distR="114300" simplePos="0" relativeHeight="252126720" behindDoc="0" locked="0" layoutInCell="1" allowOverlap="1" wp14:anchorId="11A7430C" wp14:editId="7942CC61">
                <wp:simplePos x="0" y="0"/>
                <wp:positionH relativeFrom="margin">
                  <wp:posOffset>2705100</wp:posOffset>
                </wp:positionH>
                <wp:positionV relativeFrom="paragraph">
                  <wp:posOffset>420370</wp:posOffset>
                </wp:positionV>
                <wp:extent cx="419100" cy="285750"/>
                <wp:effectExtent l="0" t="0" r="19050" b="19050"/>
                <wp:wrapNone/>
                <wp:docPr id="6494" name="Rectangle 6494"/>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3641" id="Rectangle 6494" o:spid="_x0000_s1026" style="position:absolute;margin-left:213pt;margin-top:33.1pt;width:33pt;height:22.5pt;z-index:2521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" filled="f" strokecolor="red" strokeweight="1.5pt">
                <w10:wrap anchorx="margin"/>
              </v:rect>
            </w:pict>
          </mc:Fallback>
        </mc:AlternateContent>
      </w:r>
      <w:r w:rsidR="001B3BBB">
        <w:rPr>
          <w:noProof/>
          <w:lang w:eastAsia="en-US"/>
        </w:rPr>
        <w:drawing>
          <wp:inline distT="0" distB="0" distL="0" distR="0" wp14:anchorId="71F9358E" wp14:editId="00888067">
            <wp:extent cx="3152775" cy="866775"/>
            <wp:effectExtent l="0" t="0" r="9525" b="9525"/>
            <wp:docPr id="6479" name="Picture 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52775" cy="866775"/>
                    </a:xfrm>
                    <a:prstGeom prst="rect">
                      <a:avLst/>
                    </a:prstGeom>
                  </pic:spPr>
                </pic:pic>
              </a:graphicData>
            </a:graphic>
          </wp:inline>
        </w:drawing>
      </w:r>
      <w:r w:rsidR="001B3BBB">
        <w:tab/>
      </w:r>
      <w:r w:rsidR="001B3BBB">
        <w:tab/>
      </w:r>
      <w:r w:rsidR="001B3BBB">
        <w:rPr>
          <w:noProof/>
          <w:lang w:eastAsia="en-US"/>
        </w:rPr>
        <w:drawing>
          <wp:inline distT="0" distB="0" distL="0" distR="0" wp14:anchorId="5C81180E" wp14:editId="5F84C440">
            <wp:extent cx="1704975" cy="514350"/>
            <wp:effectExtent l="0" t="0" r="9525" b="0"/>
            <wp:docPr id="6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1704975" cy="514350"/>
                    </a:xfrm>
                    <a:prstGeom prst="rect">
                      <a:avLst/>
                    </a:prstGeom>
                  </pic:spPr>
                </pic:pic>
              </a:graphicData>
            </a:graphic>
          </wp:inline>
        </w:drawing>
      </w:r>
    </w:p>
    <w:p w14:paraId="62B190B1" w14:textId="45C3B6F4" w:rsidR="003102C8" w:rsidRPr="00462A8B" w:rsidRDefault="001B3BBB" w:rsidP="00462A8B">
      <w:pPr>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distortion="1" regular="No"</w:t>
      </w:r>
    </w:p>
    <w:p w14:paraId="0E6A3395" w14:textId="77777777" w:rsidR="00CA2225" w:rsidRDefault="00CA2225" w:rsidP="00660FA9">
      <w:pPr>
        <w:rPr>
          <w:i/>
        </w:rPr>
      </w:pPr>
    </w:p>
    <w:p w14:paraId="7851E843" w14:textId="707D3514" w:rsidR="00076FEF" w:rsidRPr="00462A8B" w:rsidRDefault="00076FEF" w:rsidP="00660FA9">
      <w:pPr>
        <w:rPr>
          <w:i/>
        </w:rPr>
      </w:pPr>
      <w:r w:rsidRPr="00462A8B">
        <w:rPr>
          <w:i/>
        </w:rPr>
        <w:t>Negative</w:t>
      </w:r>
      <w:r w:rsidR="00462A8B" w:rsidRPr="00462A8B">
        <w:rPr>
          <w:i/>
        </w:rPr>
        <w:t xml:space="preserve"> </w:t>
      </w:r>
      <w:r w:rsidR="00462B53">
        <w:rPr>
          <w:i/>
        </w:rPr>
        <w:t>Distortion</w:t>
      </w:r>
    </w:p>
    <w:p w14:paraId="2CA1BDA0" w14:textId="0A531672" w:rsidR="001B3BBB" w:rsidRDefault="00462B53" w:rsidP="00660FA9">
      <w:r w:rsidRPr="006C5386">
        <w:rPr>
          <w:noProof/>
          <w:lang w:eastAsia="en-US"/>
        </w:rPr>
        <mc:AlternateContent>
          <mc:Choice Requires="wps">
            <w:drawing>
              <wp:anchor distT="0" distB="0" distL="114300" distR="114300" simplePos="0" relativeHeight="252128768" behindDoc="0" locked="0" layoutInCell="1" allowOverlap="1" wp14:anchorId="3090C17F" wp14:editId="5065C9BF">
                <wp:simplePos x="0" y="0"/>
                <wp:positionH relativeFrom="margin">
                  <wp:posOffset>2714625</wp:posOffset>
                </wp:positionH>
                <wp:positionV relativeFrom="paragraph">
                  <wp:posOffset>427990</wp:posOffset>
                </wp:positionV>
                <wp:extent cx="419100" cy="285750"/>
                <wp:effectExtent l="0" t="0" r="19050" b="19050"/>
                <wp:wrapNone/>
                <wp:docPr id="6495" name="Rectangle 6495"/>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D172F" id="Rectangle 6495" o:spid="_x0000_s1026" style="position:absolute;margin-left:213.75pt;margin-top:33.7pt;width:33pt;height:22.5pt;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" filled="f" strokecolor="red" strokeweight="1.5pt">
                <w10:wrap anchorx="margin"/>
              </v:rect>
            </w:pict>
          </mc:Fallback>
        </mc:AlternateContent>
      </w:r>
      <w:r w:rsidR="001B3BBB">
        <w:rPr>
          <w:noProof/>
          <w:lang w:eastAsia="en-US"/>
        </w:rPr>
        <w:drawing>
          <wp:inline distT="0" distB="0" distL="0" distR="0" wp14:anchorId="2F03393B" wp14:editId="29B75364">
            <wp:extent cx="3162300" cy="866775"/>
            <wp:effectExtent l="0" t="0" r="0" b="9525"/>
            <wp:docPr id="6481" name="Picture 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162300" cy="866775"/>
                    </a:xfrm>
                    <a:prstGeom prst="rect">
                      <a:avLst/>
                    </a:prstGeom>
                  </pic:spPr>
                </pic:pic>
              </a:graphicData>
            </a:graphic>
          </wp:inline>
        </w:drawing>
      </w:r>
      <w:r w:rsidR="001B3BBB">
        <w:tab/>
      </w:r>
      <w:r w:rsidR="001B3BBB">
        <w:tab/>
      </w:r>
      <w:r w:rsidR="001B3BBB">
        <w:rPr>
          <w:noProof/>
          <w:lang w:eastAsia="en-US"/>
        </w:rPr>
        <w:drawing>
          <wp:inline distT="0" distB="0" distL="0" distR="0" wp14:anchorId="75235BE5" wp14:editId="68896496">
            <wp:extent cx="1704975" cy="514350"/>
            <wp:effectExtent l="0" t="0" r="9525" b="0"/>
            <wp:docPr id="6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1704975" cy="514350"/>
                    </a:xfrm>
                    <a:prstGeom prst="rect">
                      <a:avLst/>
                    </a:prstGeom>
                  </pic:spPr>
                </pic:pic>
              </a:graphicData>
            </a:graphic>
          </wp:inline>
        </w:drawing>
      </w:r>
    </w:p>
    <w:p w14:paraId="70CED251" w14:textId="77777777" w:rsidR="001B3BBB" w:rsidRPr="00F43489" w:rsidRDefault="001B3BBB" w:rsidP="00F43489">
      <w:pPr>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distortion="-1" regular="No"</w:t>
      </w:r>
    </w:p>
    <w:p w14:paraId="0F02D494" w14:textId="77777777" w:rsidR="00E16AE1" w:rsidRDefault="00E16AE1" w:rsidP="00E16AE1">
      <w:pPr>
        <w:keepNext/>
        <w:rPr>
          <w:b/>
        </w:rPr>
      </w:pPr>
      <w:r>
        <w:rPr>
          <w:b/>
        </w:rPr>
        <w:lastRenderedPageBreak/>
        <w:t>Combining Skew with Distortion</w:t>
      </w:r>
    </w:p>
    <w:tbl>
      <w:tblPr>
        <w:tblStyle w:val="TableGrid"/>
        <w:tblW w:w="0" w:type="auto"/>
        <w:jc w:val="center"/>
        <w:tblLook w:val="04A0" w:firstRow="1" w:lastRow="0" w:firstColumn="1" w:lastColumn="0" w:noHBand="0" w:noVBand="1"/>
      </w:tblPr>
      <w:tblGrid>
        <w:gridCol w:w="2676"/>
        <w:gridCol w:w="2518"/>
        <w:gridCol w:w="2676"/>
      </w:tblGrid>
      <w:tr w:rsidR="00E16AE1" w14:paraId="12F23423" w14:textId="77777777" w:rsidTr="00822C34">
        <w:trPr>
          <w:jc w:val="center"/>
        </w:trPr>
        <w:tc>
          <w:tcPr>
            <w:tcW w:w="2676" w:type="dxa"/>
            <w:tcBorders>
              <w:top w:val="single" w:sz="4" w:space="0" w:color="auto"/>
              <w:bottom w:val="nil"/>
            </w:tcBorders>
          </w:tcPr>
          <w:p w14:paraId="7AA1DA00" w14:textId="77777777" w:rsidR="00E16AE1" w:rsidRDefault="00E16AE1" w:rsidP="00822C34"/>
          <w:p w14:paraId="2E352098" w14:textId="77777777" w:rsidR="00E16AE1" w:rsidRDefault="00E16AE1" w:rsidP="00822C34">
            <w:r>
              <w:rPr>
                <w:noProof/>
                <w:lang w:eastAsia="en-US"/>
              </w:rPr>
              <w:drawing>
                <wp:inline distT="0" distB="0" distL="0" distR="0" wp14:anchorId="1D4437EA" wp14:editId="5D21DEF4">
                  <wp:extent cx="1562100" cy="685800"/>
                  <wp:effectExtent l="0" t="0" r="0" b="0"/>
                  <wp:docPr id="6707" name="Picture 55" descr="Shape, rectangle&#10;&#10;Description automatically generated">
                    <a:extLst xmlns:a="http://schemas.openxmlformats.org/drawingml/2006/main">
                      <a:ext uri="{FF2B5EF4-FFF2-40B4-BE49-F238E27FC236}">
                        <a16:creationId xmlns:a16="http://schemas.microsoft.com/office/drawing/2014/main" id="{E9FB6953-DA19-0244-A5AD-D94476525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Shape, rectangle&#10;&#10;Description automatically generated">
                            <a:extLst>
                              <a:ext uri="{FF2B5EF4-FFF2-40B4-BE49-F238E27FC236}">
                                <a16:creationId xmlns:a16="http://schemas.microsoft.com/office/drawing/2014/main" id="{E9FB6953-DA19-0244-A5AD-D94476525275}"/>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1562100" cy="685800"/>
                          </a:xfrm>
                          <a:prstGeom prst="rect">
                            <a:avLst/>
                          </a:prstGeom>
                        </pic:spPr>
                      </pic:pic>
                    </a:graphicData>
                  </a:graphic>
                </wp:inline>
              </w:drawing>
            </w:r>
          </w:p>
        </w:tc>
        <w:tc>
          <w:tcPr>
            <w:tcW w:w="2518" w:type="dxa"/>
            <w:tcBorders>
              <w:top w:val="single" w:sz="4" w:space="0" w:color="auto"/>
              <w:bottom w:val="nil"/>
            </w:tcBorders>
          </w:tcPr>
          <w:p w14:paraId="473044F4" w14:textId="77777777" w:rsidR="00E16AE1" w:rsidRDefault="00E16AE1" w:rsidP="00822C34">
            <w:pPr>
              <w:jc w:val="center"/>
            </w:pPr>
          </w:p>
          <w:p w14:paraId="21D22766" w14:textId="77777777" w:rsidR="00E16AE1" w:rsidRDefault="00E16AE1" w:rsidP="00822C34">
            <w:pPr>
              <w:jc w:val="center"/>
            </w:pPr>
            <w:r>
              <w:rPr>
                <w:noProof/>
                <w:lang w:eastAsia="en-US"/>
              </w:rPr>
              <w:drawing>
                <wp:inline distT="0" distB="0" distL="0" distR="0" wp14:anchorId="77731366" wp14:editId="14BC2B51">
                  <wp:extent cx="990600" cy="685800"/>
                  <wp:effectExtent l="0" t="0" r="0" b="0"/>
                  <wp:docPr id="6708" name="Picture 53" descr="Shape&#10;&#10;Description automatically generated">
                    <a:extLst xmlns:a="http://schemas.openxmlformats.org/drawingml/2006/main">
                      <a:ext uri="{FF2B5EF4-FFF2-40B4-BE49-F238E27FC236}">
                        <a16:creationId xmlns:a16="http://schemas.microsoft.com/office/drawing/2014/main" id="{74C06287-A662-DD42-90CD-AED442F94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hape&#10;&#10;Description automatically generated">
                            <a:extLst>
                              <a:ext uri="{FF2B5EF4-FFF2-40B4-BE49-F238E27FC236}">
                                <a16:creationId xmlns:a16="http://schemas.microsoft.com/office/drawing/2014/main" id="{74C06287-A662-DD42-90CD-AED442F94D17}"/>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990600" cy="685800"/>
                          </a:xfrm>
                          <a:prstGeom prst="rect">
                            <a:avLst/>
                          </a:prstGeom>
                        </pic:spPr>
                      </pic:pic>
                    </a:graphicData>
                  </a:graphic>
                </wp:inline>
              </w:drawing>
            </w:r>
          </w:p>
        </w:tc>
        <w:tc>
          <w:tcPr>
            <w:tcW w:w="2676" w:type="dxa"/>
            <w:tcBorders>
              <w:top w:val="single" w:sz="4" w:space="0" w:color="auto"/>
              <w:bottom w:val="nil"/>
            </w:tcBorders>
          </w:tcPr>
          <w:p w14:paraId="163E36F8" w14:textId="77777777" w:rsidR="00E16AE1" w:rsidRDefault="00E16AE1" w:rsidP="00822C34"/>
          <w:p w14:paraId="6BCF836F" w14:textId="77777777" w:rsidR="00E16AE1" w:rsidRDefault="00E16AE1" w:rsidP="00822C34">
            <w:r>
              <w:rPr>
                <w:noProof/>
                <w:lang w:eastAsia="en-US"/>
              </w:rPr>
              <w:drawing>
                <wp:inline distT="0" distB="0" distL="0" distR="0" wp14:anchorId="11D66E43" wp14:editId="6A50BDC7">
                  <wp:extent cx="1562100" cy="685800"/>
                  <wp:effectExtent l="0" t="0" r="0" b="0"/>
                  <wp:docPr id="6709" name="Picture 63" descr="Shape, rectangle&#10;&#10;Description automatically generated">
                    <a:extLst xmlns:a="http://schemas.openxmlformats.org/drawingml/2006/main">
                      <a:ext uri="{FF2B5EF4-FFF2-40B4-BE49-F238E27FC236}">
                        <a16:creationId xmlns:a16="http://schemas.microsoft.com/office/drawing/2014/main" id="{F9A46D7B-A460-F04B-92CE-520A525F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 name="Picture 63" descr="Shape, rectangle&#10;&#10;Description automatically generated">
                            <a:extLst>
                              <a:ext uri="{FF2B5EF4-FFF2-40B4-BE49-F238E27FC236}">
                                <a16:creationId xmlns:a16="http://schemas.microsoft.com/office/drawing/2014/main" id="{F9A46D7B-A460-F04B-92CE-520A525F3AF9}"/>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1562100" cy="685800"/>
                          </a:xfrm>
                          <a:prstGeom prst="rect">
                            <a:avLst/>
                          </a:prstGeom>
                        </pic:spPr>
                      </pic:pic>
                    </a:graphicData>
                  </a:graphic>
                </wp:inline>
              </w:drawing>
            </w:r>
          </w:p>
        </w:tc>
      </w:tr>
      <w:tr w:rsidR="00E16AE1" w14:paraId="4FB0144A" w14:textId="77777777" w:rsidTr="00822C34">
        <w:trPr>
          <w:jc w:val="center"/>
        </w:trPr>
        <w:tc>
          <w:tcPr>
            <w:tcW w:w="2676" w:type="dxa"/>
            <w:tcBorders>
              <w:top w:val="nil"/>
              <w:bottom w:val="single" w:sz="4" w:space="0" w:color="auto"/>
            </w:tcBorders>
          </w:tcPr>
          <w:p w14:paraId="70C6CB19" w14:textId="77777777" w:rsidR="00E16AE1" w:rsidRDefault="00E16AE1" w:rsidP="00822C34">
            <w:pPr>
              <w:jc w:val="center"/>
            </w:pPr>
            <w:r>
              <w:t>Skew -1, Distortion 1</w:t>
            </w:r>
          </w:p>
        </w:tc>
        <w:tc>
          <w:tcPr>
            <w:tcW w:w="2518" w:type="dxa"/>
            <w:tcBorders>
              <w:top w:val="nil"/>
              <w:bottom w:val="single" w:sz="4" w:space="0" w:color="auto"/>
            </w:tcBorders>
          </w:tcPr>
          <w:p w14:paraId="156A7A9E" w14:textId="77777777" w:rsidR="00E16AE1" w:rsidRDefault="00E16AE1" w:rsidP="00822C34">
            <w:pPr>
              <w:jc w:val="center"/>
            </w:pPr>
            <w:r>
              <w:t>Skew 0, Distortion 1</w:t>
            </w:r>
          </w:p>
        </w:tc>
        <w:tc>
          <w:tcPr>
            <w:tcW w:w="2676" w:type="dxa"/>
            <w:tcBorders>
              <w:top w:val="nil"/>
              <w:bottom w:val="single" w:sz="4" w:space="0" w:color="auto"/>
            </w:tcBorders>
          </w:tcPr>
          <w:p w14:paraId="30EEAEAE" w14:textId="77777777" w:rsidR="00E16AE1" w:rsidRDefault="00E16AE1" w:rsidP="00822C34">
            <w:pPr>
              <w:jc w:val="center"/>
            </w:pPr>
            <w:r>
              <w:t>Skew 1, Distortion 1</w:t>
            </w:r>
          </w:p>
        </w:tc>
      </w:tr>
      <w:tr w:rsidR="00E16AE1" w14:paraId="0836B8B8" w14:textId="77777777" w:rsidTr="00822C34">
        <w:trPr>
          <w:jc w:val="center"/>
        </w:trPr>
        <w:tc>
          <w:tcPr>
            <w:tcW w:w="2676" w:type="dxa"/>
            <w:tcBorders>
              <w:bottom w:val="nil"/>
            </w:tcBorders>
          </w:tcPr>
          <w:p w14:paraId="310734DF" w14:textId="77777777" w:rsidR="00E16AE1" w:rsidRDefault="00E16AE1" w:rsidP="00822C34">
            <w:pPr>
              <w:jc w:val="center"/>
            </w:pPr>
          </w:p>
          <w:p w14:paraId="7C842E9E" w14:textId="77777777" w:rsidR="00E16AE1" w:rsidRDefault="00E16AE1" w:rsidP="00822C34">
            <w:pPr>
              <w:jc w:val="center"/>
            </w:pPr>
            <w:r>
              <w:rPr>
                <w:noProof/>
                <w:lang w:eastAsia="en-US"/>
              </w:rPr>
              <w:drawing>
                <wp:inline distT="0" distB="0" distL="0" distR="0" wp14:anchorId="368D7966" wp14:editId="6C770C6D">
                  <wp:extent cx="901700" cy="685800"/>
                  <wp:effectExtent l="0" t="0" r="0" b="0"/>
                  <wp:docPr id="58" name="Picture 57" descr="Shape, polygon&#10;&#10;Description automatically generated">
                    <a:extLst xmlns:a="http://schemas.openxmlformats.org/drawingml/2006/main">
                      <a:ext uri="{FF2B5EF4-FFF2-40B4-BE49-F238E27FC236}">
                        <a16:creationId xmlns:a16="http://schemas.microsoft.com/office/drawing/2014/main" id="{9431701F-0D77-DC46-A208-3F7FEE5E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Shape, polygon&#10;&#10;Description automatically generated">
                            <a:extLst>
                              <a:ext uri="{FF2B5EF4-FFF2-40B4-BE49-F238E27FC236}">
                                <a16:creationId xmlns:a16="http://schemas.microsoft.com/office/drawing/2014/main" id="{9431701F-0D77-DC46-A208-3F7FEE5EA5C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901700" cy="685800"/>
                          </a:xfrm>
                          <a:prstGeom prst="rect">
                            <a:avLst/>
                          </a:prstGeom>
                        </pic:spPr>
                      </pic:pic>
                    </a:graphicData>
                  </a:graphic>
                </wp:inline>
              </w:drawing>
            </w:r>
          </w:p>
        </w:tc>
        <w:tc>
          <w:tcPr>
            <w:tcW w:w="2518" w:type="dxa"/>
            <w:tcBorders>
              <w:bottom w:val="nil"/>
            </w:tcBorders>
          </w:tcPr>
          <w:p w14:paraId="75FD5AE8" w14:textId="77777777" w:rsidR="00E16AE1" w:rsidRDefault="00E16AE1" w:rsidP="00822C34">
            <w:pPr>
              <w:jc w:val="center"/>
            </w:pPr>
          </w:p>
          <w:p w14:paraId="13956BB2" w14:textId="77777777" w:rsidR="00E16AE1" w:rsidRDefault="00E16AE1" w:rsidP="00822C34">
            <w:pPr>
              <w:jc w:val="center"/>
            </w:pPr>
            <w:r>
              <w:rPr>
                <w:noProof/>
                <w:lang w:eastAsia="en-US"/>
              </w:rPr>
              <w:drawing>
                <wp:inline distT="0" distB="0" distL="0" distR="0" wp14:anchorId="2E24B1A7" wp14:editId="50C0177A">
                  <wp:extent cx="685800" cy="685800"/>
                  <wp:effectExtent l="0" t="0" r="0" b="0"/>
                  <wp:docPr id="6710" name="Picture 47" descr="A picture containing text, screenshot, picture frame&#10;&#10;Description automatically generated">
                    <a:extLst xmlns:a="http://schemas.openxmlformats.org/drawingml/2006/main">
                      <a:ext uri="{FF2B5EF4-FFF2-40B4-BE49-F238E27FC236}">
                        <a16:creationId xmlns:a16="http://schemas.microsoft.com/office/drawing/2014/main" id="{D61C09DB-87C4-BD46-91A6-F34434E39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 name="Picture 47" descr="A picture containing text, screenshot, picture frame&#10;&#10;Description automatically generated">
                            <a:extLst>
                              <a:ext uri="{FF2B5EF4-FFF2-40B4-BE49-F238E27FC236}">
                                <a16:creationId xmlns:a16="http://schemas.microsoft.com/office/drawing/2014/main" id="{D61C09DB-87C4-BD46-91A6-F34434E39EEE}"/>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2676" w:type="dxa"/>
            <w:tcBorders>
              <w:bottom w:val="nil"/>
            </w:tcBorders>
          </w:tcPr>
          <w:p w14:paraId="6651576A" w14:textId="77777777" w:rsidR="00E16AE1" w:rsidRDefault="00E16AE1" w:rsidP="00822C34">
            <w:pPr>
              <w:jc w:val="center"/>
            </w:pPr>
          </w:p>
          <w:p w14:paraId="59936FD9" w14:textId="77777777" w:rsidR="00E16AE1" w:rsidRDefault="00E16AE1" w:rsidP="00822C34">
            <w:pPr>
              <w:jc w:val="center"/>
            </w:pPr>
            <w:r>
              <w:rPr>
                <w:noProof/>
                <w:lang w:eastAsia="en-US"/>
              </w:rPr>
              <w:drawing>
                <wp:inline distT="0" distB="0" distL="0" distR="0" wp14:anchorId="74518BEB" wp14:editId="7771A616">
                  <wp:extent cx="901700" cy="685800"/>
                  <wp:effectExtent l="0" t="0" r="0" b="0"/>
                  <wp:docPr id="6711" name="Picture 65" descr="Shape, polygon&#10;&#10;Description automatically generated">
                    <a:extLst xmlns:a="http://schemas.openxmlformats.org/drawingml/2006/main">
                      <a:ext uri="{FF2B5EF4-FFF2-40B4-BE49-F238E27FC236}">
                        <a16:creationId xmlns:a16="http://schemas.microsoft.com/office/drawing/2014/main" id="{05297989-34B3-F041-B4DA-A5BB351F9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Shape, polygon&#10;&#10;Description automatically generated">
                            <a:extLst>
                              <a:ext uri="{FF2B5EF4-FFF2-40B4-BE49-F238E27FC236}">
                                <a16:creationId xmlns:a16="http://schemas.microsoft.com/office/drawing/2014/main" id="{05297989-34B3-F041-B4DA-A5BB351F94F9}"/>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901700" cy="685800"/>
                          </a:xfrm>
                          <a:prstGeom prst="rect">
                            <a:avLst/>
                          </a:prstGeom>
                        </pic:spPr>
                      </pic:pic>
                    </a:graphicData>
                  </a:graphic>
                </wp:inline>
              </w:drawing>
            </w:r>
          </w:p>
        </w:tc>
      </w:tr>
      <w:tr w:rsidR="00E16AE1" w14:paraId="7106A4CD" w14:textId="77777777" w:rsidTr="00822C34">
        <w:trPr>
          <w:jc w:val="center"/>
        </w:trPr>
        <w:tc>
          <w:tcPr>
            <w:tcW w:w="2676" w:type="dxa"/>
            <w:tcBorders>
              <w:top w:val="nil"/>
              <w:bottom w:val="single" w:sz="4" w:space="0" w:color="auto"/>
            </w:tcBorders>
          </w:tcPr>
          <w:p w14:paraId="36591900" w14:textId="77777777" w:rsidR="00E16AE1" w:rsidRDefault="00E16AE1" w:rsidP="00822C34">
            <w:pPr>
              <w:jc w:val="center"/>
            </w:pPr>
            <w:r>
              <w:t>Skew -1, Distortion 0</w:t>
            </w:r>
          </w:p>
        </w:tc>
        <w:tc>
          <w:tcPr>
            <w:tcW w:w="2518" w:type="dxa"/>
            <w:tcBorders>
              <w:top w:val="nil"/>
              <w:bottom w:val="single" w:sz="4" w:space="0" w:color="auto"/>
            </w:tcBorders>
          </w:tcPr>
          <w:p w14:paraId="1320EAA5" w14:textId="77777777" w:rsidR="00E16AE1" w:rsidRDefault="00E16AE1" w:rsidP="00822C34">
            <w:pPr>
              <w:jc w:val="center"/>
            </w:pPr>
            <w:r>
              <w:t>Skew 0, Distortion 0</w:t>
            </w:r>
          </w:p>
        </w:tc>
        <w:tc>
          <w:tcPr>
            <w:tcW w:w="2676" w:type="dxa"/>
            <w:tcBorders>
              <w:top w:val="nil"/>
              <w:bottom w:val="single" w:sz="4" w:space="0" w:color="auto"/>
            </w:tcBorders>
          </w:tcPr>
          <w:p w14:paraId="70D68704" w14:textId="77777777" w:rsidR="00E16AE1" w:rsidRDefault="00E16AE1" w:rsidP="00822C34">
            <w:pPr>
              <w:jc w:val="center"/>
            </w:pPr>
            <w:r>
              <w:t>Skew 1, Distortion 0</w:t>
            </w:r>
          </w:p>
        </w:tc>
      </w:tr>
      <w:tr w:rsidR="00E16AE1" w14:paraId="41E5E418" w14:textId="77777777" w:rsidTr="00822C34">
        <w:trPr>
          <w:jc w:val="center"/>
        </w:trPr>
        <w:tc>
          <w:tcPr>
            <w:tcW w:w="2676" w:type="dxa"/>
            <w:tcBorders>
              <w:bottom w:val="nil"/>
            </w:tcBorders>
          </w:tcPr>
          <w:p w14:paraId="26ED5285" w14:textId="77777777" w:rsidR="00E16AE1" w:rsidRDefault="00E16AE1" w:rsidP="00822C34">
            <w:pPr>
              <w:jc w:val="center"/>
            </w:pPr>
          </w:p>
          <w:p w14:paraId="79839081" w14:textId="77777777" w:rsidR="00E16AE1" w:rsidRDefault="00E16AE1" w:rsidP="00822C34">
            <w:pPr>
              <w:jc w:val="center"/>
            </w:pPr>
            <w:r>
              <w:rPr>
                <w:noProof/>
                <w:lang w:eastAsia="en-US"/>
              </w:rPr>
              <w:drawing>
                <wp:inline distT="0" distB="0" distL="0" distR="0" wp14:anchorId="5DFD9399" wp14:editId="64144D4A">
                  <wp:extent cx="1562100" cy="685800"/>
                  <wp:effectExtent l="0" t="0" r="0" b="0"/>
                  <wp:docPr id="6712" name="Picture 59" descr="Shape, rectangle&#10;&#10;Description automatically generated">
                    <a:extLst xmlns:a="http://schemas.openxmlformats.org/drawingml/2006/main">
                      <a:ext uri="{FF2B5EF4-FFF2-40B4-BE49-F238E27FC236}">
                        <a16:creationId xmlns:a16="http://schemas.microsoft.com/office/drawing/2014/main" id="{E5012648-268E-BC44-BA96-BCCE00FF6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 name="Picture 59" descr="Shape, rectangle&#10;&#10;Description automatically generated">
                            <a:extLst>
                              <a:ext uri="{FF2B5EF4-FFF2-40B4-BE49-F238E27FC236}">
                                <a16:creationId xmlns:a16="http://schemas.microsoft.com/office/drawing/2014/main" id="{E5012648-268E-BC44-BA96-BCCE00FF6FA9}"/>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1562100" cy="685800"/>
                          </a:xfrm>
                          <a:prstGeom prst="rect">
                            <a:avLst/>
                          </a:prstGeom>
                        </pic:spPr>
                      </pic:pic>
                    </a:graphicData>
                  </a:graphic>
                </wp:inline>
              </w:drawing>
            </w:r>
          </w:p>
        </w:tc>
        <w:tc>
          <w:tcPr>
            <w:tcW w:w="2518" w:type="dxa"/>
            <w:tcBorders>
              <w:bottom w:val="nil"/>
            </w:tcBorders>
          </w:tcPr>
          <w:p w14:paraId="474B9D0C" w14:textId="77777777" w:rsidR="00E16AE1" w:rsidRDefault="00E16AE1" w:rsidP="00822C34">
            <w:pPr>
              <w:jc w:val="center"/>
            </w:pPr>
          </w:p>
          <w:p w14:paraId="3AD4BCB0" w14:textId="77777777" w:rsidR="00E16AE1" w:rsidRDefault="00E16AE1" w:rsidP="00822C34">
            <w:pPr>
              <w:jc w:val="center"/>
            </w:pPr>
            <w:r>
              <w:rPr>
                <w:noProof/>
                <w:lang w:eastAsia="en-US"/>
              </w:rPr>
              <w:drawing>
                <wp:inline distT="0" distB="0" distL="0" distR="0" wp14:anchorId="79E6019F" wp14:editId="07D926A1">
                  <wp:extent cx="990600" cy="685800"/>
                  <wp:effectExtent l="0" t="0" r="0" b="0"/>
                  <wp:docPr id="52" name="Picture 51" descr="A picture containing text, triangle&#10;&#10;Description automatically generated">
                    <a:extLst xmlns:a="http://schemas.openxmlformats.org/drawingml/2006/main">
                      <a:ext uri="{FF2B5EF4-FFF2-40B4-BE49-F238E27FC236}">
                        <a16:creationId xmlns:a16="http://schemas.microsoft.com/office/drawing/2014/main" id="{9F3708DD-470D-3E42-8370-ABC1C9570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A picture containing text, triangle&#10;&#10;Description automatically generated">
                            <a:extLst>
                              <a:ext uri="{FF2B5EF4-FFF2-40B4-BE49-F238E27FC236}">
                                <a16:creationId xmlns:a16="http://schemas.microsoft.com/office/drawing/2014/main" id="{9F3708DD-470D-3E42-8370-ABC1C9570186}"/>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990600" cy="685800"/>
                          </a:xfrm>
                          <a:prstGeom prst="rect">
                            <a:avLst/>
                          </a:prstGeom>
                        </pic:spPr>
                      </pic:pic>
                    </a:graphicData>
                  </a:graphic>
                </wp:inline>
              </w:drawing>
            </w:r>
          </w:p>
        </w:tc>
        <w:tc>
          <w:tcPr>
            <w:tcW w:w="2676" w:type="dxa"/>
            <w:tcBorders>
              <w:bottom w:val="nil"/>
            </w:tcBorders>
          </w:tcPr>
          <w:p w14:paraId="0E5771ED" w14:textId="77777777" w:rsidR="00E16AE1" w:rsidRDefault="00E16AE1" w:rsidP="00822C34">
            <w:pPr>
              <w:jc w:val="center"/>
            </w:pPr>
          </w:p>
          <w:p w14:paraId="4BBA373C" w14:textId="77777777" w:rsidR="00E16AE1" w:rsidRDefault="00E16AE1" w:rsidP="00822C34">
            <w:pPr>
              <w:jc w:val="center"/>
            </w:pPr>
            <w:r>
              <w:rPr>
                <w:noProof/>
                <w:lang w:eastAsia="en-US"/>
              </w:rPr>
              <w:drawing>
                <wp:inline distT="0" distB="0" distL="0" distR="0" wp14:anchorId="30AB9753" wp14:editId="41D924C4">
                  <wp:extent cx="1562100" cy="685800"/>
                  <wp:effectExtent l="0" t="0" r="0" b="0"/>
                  <wp:docPr id="6713" name="Picture 67" descr="Shape, rectangle&#10;&#10;Description automatically generated">
                    <a:extLst xmlns:a="http://schemas.openxmlformats.org/drawingml/2006/main">
                      <a:ext uri="{FF2B5EF4-FFF2-40B4-BE49-F238E27FC236}">
                        <a16:creationId xmlns:a16="http://schemas.microsoft.com/office/drawing/2014/main" id="{D47179D8-6C04-E24A-B6DC-666DB5F4E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 name="Picture 67" descr="Shape, rectangle&#10;&#10;Description automatically generated">
                            <a:extLst>
                              <a:ext uri="{FF2B5EF4-FFF2-40B4-BE49-F238E27FC236}">
                                <a16:creationId xmlns:a16="http://schemas.microsoft.com/office/drawing/2014/main" id="{D47179D8-6C04-E24A-B6DC-666DB5F4EEDD}"/>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1562100" cy="685800"/>
                          </a:xfrm>
                          <a:prstGeom prst="rect">
                            <a:avLst/>
                          </a:prstGeom>
                        </pic:spPr>
                      </pic:pic>
                    </a:graphicData>
                  </a:graphic>
                </wp:inline>
              </w:drawing>
            </w:r>
          </w:p>
        </w:tc>
      </w:tr>
      <w:tr w:rsidR="00E16AE1" w14:paraId="5AF8DFD2" w14:textId="77777777" w:rsidTr="00822C34">
        <w:trPr>
          <w:jc w:val="center"/>
        </w:trPr>
        <w:tc>
          <w:tcPr>
            <w:tcW w:w="2676" w:type="dxa"/>
            <w:tcBorders>
              <w:top w:val="nil"/>
            </w:tcBorders>
          </w:tcPr>
          <w:p w14:paraId="2B6C4AC1" w14:textId="77777777" w:rsidR="00E16AE1" w:rsidRDefault="00E16AE1" w:rsidP="00822C34">
            <w:pPr>
              <w:jc w:val="center"/>
            </w:pPr>
            <w:r>
              <w:t>Skew -1, Distortion -1</w:t>
            </w:r>
          </w:p>
        </w:tc>
        <w:tc>
          <w:tcPr>
            <w:tcW w:w="2518" w:type="dxa"/>
            <w:tcBorders>
              <w:top w:val="nil"/>
            </w:tcBorders>
          </w:tcPr>
          <w:p w14:paraId="747CA660" w14:textId="77777777" w:rsidR="00E16AE1" w:rsidRDefault="00E16AE1" w:rsidP="00822C34">
            <w:pPr>
              <w:jc w:val="center"/>
            </w:pPr>
            <w:r>
              <w:t>Skew 0, Distortion -1</w:t>
            </w:r>
          </w:p>
        </w:tc>
        <w:tc>
          <w:tcPr>
            <w:tcW w:w="2676" w:type="dxa"/>
            <w:tcBorders>
              <w:top w:val="nil"/>
            </w:tcBorders>
          </w:tcPr>
          <w:p w14:paraId="6D07B007" w14:textId="77777777" w:rsidR="00E16AE1" w:rsidRDefault="00E16AE1" w:rsidP="00822C34">
            <w:pPr>
              <w:jc w:val="center"/>
            </w:pPr>
            <w:r>
              <w:t>Skew 1, Distortion -1</w:t>
            </w:r>
          </w:p>
        </w:tc>
      </w:tr>
    </w:tbl>
    <w:p w14:paraId="1B5B2DF6" w14:textId="77777777" w:rsidR="00E16AE1" w:rsidRDefault="00E16AE1" w:rsidP="00CA2225">
      <w:pPr>
        <w:keepNext/>
        <w:rPr>
          <w:b/>
        </w:rPr>
      </w:pPr>
    </w:p>
    <w:p w14:paraId="6333B4A9" w14:textId="1FC673F4" w:rsidR="00076FEF" w:rsidRDefault="00462A8B" w:rsidP="00CA2225">
      <w:pPr>
        <w:keepNext/>
      </w:pPr>
      <w:r w:rsidRPr="00462A8B">
        <w:rPr>
          <w:b/>
        </w:rPr>
        <w:t xml:space="preserve">Number of </w:t>
      </w:r>
      <w:r w:rsidR="00076FEF" w:rsidRPr="00462A8B">
        <w:rPr>
          <w:b/>
        </w:rPr>
        <w:t>Sides</w:t>
      </w:r>
      <w:r>
        <w:t xml:space="preserve"> - </w:t>
      </w:r>
      <w:r w:rsidRPr="00462A8B">
        <w:t xml:space="preserve">Number of </w:t>
      </w:r>
      <w:r>
        <w:t>polygon sides.</w:t>
      </w:r>
    </w:p>
    <w:p w14:paraId="121AE2C1" w14:textId="13FEF370" w:rsidR="00076FEF" w:rsidRDefault="00462B53" w:rsidP="00CA2225">
      <w:pPr>
        <w:keepNext/>
      </w:pPr>
      <w:r w:rsidRPr="006C5386">
        <w:rPr>
          <w:noProof/>
          <w:lang w:eastAsia="en-US"/>
        </w:rPr>
        <mc:AlternateContent>
          <mc:Choice Requires="wps">
            <w:drawing>
              <wp:anchor distT="0" distB="0" distL="114300" distR="114300" simplePos="0" relativeHeight="252130816" behindDoc="0" locked="0" layoutInCell="1" allowOverlap="1" wp14:anchorId="6903F38B" wp14:editId="0F9ACC56">
                <wp:simplePos x="0" y="0"/>
                <wp:positionH relativeFrom="margin">
                  <wp:posOffset>2752725</wp:posOffset>
                </wp:positionH>
                <wp:positionV relativeFrom="paragraph">
                  <wp:posOffset>13335</wp:posOffset>
                </wp:positionV>
                <wp:extent cx="419100" cy="285750"/>
                <wp:effectExtent l="0" t="0" r="19050" b="19050"/>
                <wp:wrapNone/>
                <wp:docPr id="6496" name="Rectangle 6496"/>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01DE" id="Rectangle 6496" o:spid="_x0000_s1026" style="position:absolute;margin-left:216.75pt;margin-top:1.05pt;width:33pt;height:22.5pt;z-index:2521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" filled="f" strokecolor="red" strokeweight="1.5pt">
                <w10:wrap anchorx="margin"/>
              </v:rect>
            </w:pict>
          </mc:Fallback>
        </mc:AlternateContent>
      </w:r>
      <w:r w:rsidR="00076FEF">
        <w:rPr>
          <w:noProof/>
          <w:lang w:eastAsia="en-US"/>
        </w:rPr>
        <w:drawing>
          <wp:inline distT="0" distB="0" distL="0" distR="0" wp14:anchorId="4BCA6351" wp14:editId="2E50FBFC">
            <wp:extent cx="3219450" cy="933450"/>
            <wp:effectExtent l="0" t="0" r="0" b="0"/>
            <wp:docPr id="6468" name="Picture 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19450" cy="933450"/>
                    </a:xfrm>
                    <a:prstGeom prst="rect">
                      <a:avLst/>
                    </a:prstGeom>
                  </pic:spPr>
                </pic:pic>
              </a:graphicData>
            </a:graphic>
          </wp:inline>
        </w:drawing>
      </w:r>
      <w:r w:rsidR="00076FEF">
        <w:tab/>
      </w:r>
      <w:r w:rsidR="00E16AE1">
        <w:tab/>
      </w:r>
      <w:r w:rsidR="00076FEF">
        <w:rPr>
          <w:noProof/>
          <w:lang w:eastAsia="en-US"/>
        </w:rPr>
        <w:drawing>
          <wp:inline distT="0" distB="0" distL="0" distR="0" wp14:anchorId="5C917523" wp14:editId="53479C8D">
            <wp:extent cx="895350" cy="895350"/>
            <wp:effectExtent l="0" t="0" r="0" b="0"/>
            <wp:docPr id="6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p w14:paraId="53E23D92" w14:textId="77777777" w:rsidR="001B3BBB" w:rsidRPr="00F43489" w:rsidRDefault="001B3BBB" w:rsidP="00CA2225">
      <w:pPr>
        <w:keepNext/>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sides="8" regular="Yes"</w:t>
      </w:r>
    </w:p>
    <w:p w14:paraId="04840AC9" w14:textId="77777777" w:rsidR="00462B53" w:rsidRDefault="00462B53" w:rsidP="00462B53">
      <w:pPr>
        <w:keepNext/>
      </w:pPr>
      <w:r w:rsidRPr="00462B53">
        <w:rPr>
          <w:b/>
        </w:rPr>
        <w:t xml:space="preserve">Polygon </w:t>
      </w:r>
      <w:r w:rsidR="00076FEF" w:rsidRPr="00462B53">
        <w:rPr>
          <w:b/>
        </w:rPr>
        <w:t>Rotation</w:t>
      </w:r>
      <w:r>
        <w:t xml:space="preserve"> - </w:t>
      </w:r>
      <w:r w:rsidRPr="00462B53">
        <w:t>Angle, in degrees, to rotate polygon node shapes. For any number of polygon sides, 0 degrees rotation results in a flat base.</w:t>
      </w:r>
    </w:p>
    <w:p w14:paraId="3EE0FA76" w14:textId="36CDC496" w:rsidR="00076FEF" w:rsidRDefault="00CA2225" w:rsidP="00462B53">
      <w:pPr>
        <w:keepNext/>
      </w:pPr>
      <w:r w:rsidRPr="006C5386">
        <w:rPr>
          <w:noProof/>
          <w:lang w:eastAsia="en-US"/>
        </w:rPr>
        <mc:AlternateContent>
          <mc:Choice Requires="wps">
            <w:drawing>
              <wp:anchor distT="0" distB="0" distL="114300" distR="114300" simplePos="0" relativeHeight="252136960" behindDoc="0" locked="0" layoutInCell="1" allowOverlap="1" wp14:anchorId="13C3C5F0" wp14:editId="39641B63">
                <wp:simplePos x="0" y="0"/>
                <wp:positionH relativeFrom="margin">
                  <wp:posOffset>2705100</wp:posOffset>
                </wp:positionH>
                <wp:positionV relativeFrom="paragraph">
                  <wp:posOffset>250190</wp:posOffset>
                </wp:positionV>
                <wp:extent cx="419100" cy="285750"/>
                <wp:effectExtent l="0" t="0" r="19050" b="19050"/>
                <wp:wrapNone/>
                <wp:docPr id="6501" name="Rectangle 6501"/>
                <wp:cNvGraphicFramePr/>
                <a:graphic xmlns:a="http://schemas.openxmlformats.org/drawingml/2006/main">
                  <a:graphicData uri="http://schemas.microsoft.com/office/word/2010/wordprocessingShape">
                    <wps:wsp>
                      <wps:cNvSpPr/>
                      <wps:spPr>
                        <a:xfrm>
                          <a:off x="0" y="0"/>
                          <a:ext cx="419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31ABF" id="Rectangle 6501" o:spid="_x0000_s1026" style="position:absolute;margin-left:213pt;margin-top:19.7pt;width:33pt;height:22.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" filled="f" strokecolor="red" strokeweight="1.5pt">
                <w10:wrap anchorx="margin"/>
              </v:rect>
            </w:pict>
          </mc:Fallback>
        </mc:AlternateContent>
      </w:r>
      <w:r w:rsidR="00076FEF">
        <w:rPr>
          <w:noProof/>
          <w:lang w:eastAsia="en-US"/>
        </w:rPr>
        <w:drawing>
          <wp:inline distT="0" distB="0" distL="0" distR="0" wp14:anchorId="43695897" wp14:editId="79815042">
            <wp:extent cx="3162300" cy="876300"/>
            <wp:effectExtent l="0" t="0" r="0" b="0"/>
            <wp:docPr id="6471" name="Picture 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162300" cy="876300"/>
                    </a:xfrm>
                    <a:prstGeom prst="rect">
                      <a:avLst/>
                    </a:prstGeom>
                  </pic:spPr>
                </pic:pic>
              </a:graphicData>
            </a:graphic>
          </wp:inline>
        </w:drawing>
      </w:r>
      <w:r w:rsidR="00076FEF">
        <w:tab/>
      </w:r>
      <w:r w:rsidR="00076FEF">
        <w:tab/>
      </w:r>
      <w:r w:rsidR="00E16AE1">
        <w:tab/>
      </w:r>
      <w:r w:rsidR="00076FEF">
        <w:rPr>
          <w:noProof/>
          <w:lang w:eastAsia="en-US"/>
        </w:rPr>
        <w:drawing>
          <wp:inline distT="0" distB="0" distL="0" distR="0" wp14:anchorId="05B0C760" wp14:editId="69DD4F37">
            <wp:extent cx="895350" cy="895350"/>
            <wp:effectExtent l="0" t="0" r="0" b="0"/>
            <wp:docPr id="6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p w14:paraId="685A5941" w14:textId="77777777" w:rsidR="00F43489" w:rsidRPr="00F43489" w:rsidRDefault="00F43489" w:rsidP="00462B53">
      <w:pPr>
        <w:keepNext/>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 sides="8" regular="Yes" orientation="21"</w:t>
      </w:r>
    </w:p>
    <w:p w14:paraId="4C86C5BF" w14:textId="1FED28C5" w:rsidR="003928B3" w:rsidRDefault="008F6ECA" w:rsidP="00CF3855">
      <w:pPr>
        <w:pStyle w:val="Heading2"/>
        <w:pageBreakBefore/>
      </w:pPr>
      <w:bookmarkStart w:id="163" w:name="_Toc100494672"/>
      <w:r>
        <w:lastRenderedPageBreak/>
        <w:t xml:space="preserve">Nodes - </w:t>
      </w:r>
      <w:r w:rsidR="0063324A">
        <w:t xml:space="preserve">Skewing </w:t>
      </w:r>
      <w:r>
        <w:t xml:space="preserve">the Angle of </w:t>
      </w:r>
      <w:r w:rsidR="0063324A">
        <w:t xml:space="preserve">Polygon </w:t>
      </w:r>
      <w:r w:rsidR="00791034">
        <w:t>Node</w:t>
      </w:r>
      <w:r w:rsidR="0063324A">
        <w:t>s</w:t>
      </w:r>
      <w:bookmarkEnd w:id="163"/>
    </w:p>
    <w:p w14:paraId="695D0B59" w14:textId="32C8C3D6" w:rsidR="00D13DAA" w:rsidRDefault="00967A9C" w:rsidP="000D66B3">
      <w:r>
        <w:t xml:space="preserve">Polygon shapes can be </w:t>
      </w:r>
      <w:r w:rsidR="002A1FB4">
        <w:t>angled</w:t>
      </w:r>
      <w:r>
        <w:t xml:space="preserve"> by changing the </w:t>
      </w:r>
      <w:r w:rsidRPr="003A6316">
        <w:rPr>
          <w:rFonts w:ascii="Courier New" w:hAnsi="Courier New" w:cs="Courier New"/>
        </w:rPr>
        <w:t>skew</w:t>
      </w:r>
      <w:r>
        <w:t xml:space="preserve"> attribute. </w:t>
      </w:r>
      <w:r w:rsidR="006F7C44" w:rsidRPr="006F7C44">
        <w:t>Positive values skew top of polygon to right; negative to left.</w:t>
      </w:r>
      <w:r>
        <w:t xml:space="preserve"> This feature can be illustrated simply by defining seven </w:t>
      </w:r>
      <w:r w:rsidR="009B2C00">
        <w:t>nodes and</w:t>
      </w:r>
      <w:r>
        <w:t xml:space="preserve"> varying the </w:t>
      </w:r>
      <w:r w:rsidRPr="00D13DAA">
        <w:rPr>
          <w:rFonts w:ascii="Courier New" w:hAnsi="Courier New" w:cs="Courier New"/>
        </w:rPr>
        <w:t>skew</w:t>
      </w:r>
      <w:r>
        <w:t xml:space="preserve"> </w:t>
      </w:r>
      <w:r w:rsidR="00D13DAA">
        <w:t>attribute</w:t>
      </w:r>
      <w:r>
        <w:t xml:space="preserve"> by 0.5 for a range of values from -1.5 to 1.5 in the </w:t>
      </w:r>
      <w:r w:rsidR="00E0663D" w:rsidRPr="00E0663D">
        <w:t>'</w:t>
      </w:r>
      <w:r w:rsidR="00005C07">
        <w:t>Attributes</w:t>
      </w:r>
      <w:r w:rsidR="00E0663D" w:rsidRPr="00E0663D">
        <w:t>'</w:t>
      </w:r>
      <w:r>
        <w:t xml:space="preserve"> column. </w:t>
      </w:r>
    </w:p>
    <w:p w14:paraId="318942CE" w14:textId="77777777" w:rsidR="00791034" w:rsidRDefault="00967A9C" w:rsidP="000D66B3">
      <w:r>
        <w:t>The Excel data is defined as follows:</w:t>
      </w:r>
    </w:p>
    <w:p w14:paraId="79D49AC5" w14:textId="77777777" w:rsidR="00B8511A" w:rsidRDefault="00B8511A" w:rsidP="000D66B3">
      <w:r w:rsidRPr="006C5386">
        <w:rPr>
          <w:noProof/>
          <w:lang w:eastAsia="en-US"/>
        </w:rPr>
        <mc:AlternateContent>
          <mc:Choice Requires="wps">
            <w:drawing>
              <wp:anchor distT="0" distB="0" distL="114300" distR="114300" simplePos="0" relativeHeight="251850240" behindDoc="0" locked="0" layoutInCell="1" allowOverlap="1" wp14:anchorId="5A2D1559" wp14:editId="0E98DE5D">
                <wp:simplePos x="0" y="0"/>
                <wp:positionH relativeFrom="margin">
                  <wp:posOffset>5240977</wp:posOffset>
                </wp:positionH>
                <wp:positionV relativeFrom="paragraph">
                  <wp:posOffset>856634</wp:posOffset>
                </wp:positionV>
                <wp:extent cx="1200501" cy="947720"/>
                <wp:effectExtent l="0" t="0" r="19050" b="24130"/>
                <wp:wrapNone/>
                <wp:docPr id="191" name="Rectangle 191"/>
                <wp:cNvGraphicFramePr/>
                <a:graphic xmlns:a="http://schemas.openxmlformats.org/drawingml/2006/main">
                  <a:graphicData uri="http://schemas.microsoft.com/office/word/2010/wordprocessingShape">
                    <wps:wsp>
                      <wps:cNvSpPr/>
                      <wps:spPr>
                        <a:xfrm>
                          <a:off x="0" y="0"/>
                          <a:ext cx="1200501" cy="947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58AE" id="Rectangle 191" o:spid="_x0000_s1026" style="position:absolute;margin-left:412.7pt;margin-top:67.45pt;width:94.55pt;height:74.6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" filled="f" strokecolor="red" strokeweight="1.5pt">
                <w10:wrap anchorx="margin"/>
              </v:rect>
            </w:pict>
          </mc:Fallback>
        </mc:AlternateContent>
      </w:r>
      <w:r>
        <w:rPr>
          <w:noProof/>
          <w:lang w:eastAsia="en-US"/>
        </w:rPr>
        <w:drawing>
          <wp:inline distT="0" distB="0" distL="0" distR="0" wp14:anchorId="19973FE6" wp14:editId="5A7B112D">
            <wp:extent cx="6400800" cy="1762760"/>
            <wp:effectExtent l="57150" t="57150" r="114300" b="123190"/>
            <wp:docPr id="6610" name="Picture 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400800" cy="17627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C4271C6" w14:textId="77777777" w:rsidR="00B8511A" w:rsidRDefault="00B8511A" w:rsidP="000D66B3"/>
    <w:p w14:paraId="4C139CA9" w14:textId="6051E231" w:rsidR="00967A9C" w:rsidRDefault="00B8511A" w:rsidP="000D66B3">
      <w:r>
        <w:t>Pressing</w:t>
      </w:r>
      <w:r w:rsidR="00967A9C">
        <w:t xml:space="preserve"> </w:t>
      </w:r>
      <w:r>
        <w:t xml:space="preserve">the </w:t>
      </w:r>
      <w:r w:rsidR="00550172">
        <w:t>"</w:t>
      </w:r>
      <w:r w:rsidR="008C14E9">
        <w:t>Refresh Graph</w:t>
      </w:r>
      <w:r w:rsidR="00550172">
        <w:t>"</w:t>
      </w:r>
      <w:r>
        <w:t xml:space="preserve"> button,</w:t>
      </w:r>
      <w:r w:rsidR="00967A9C">
        <w:t xml:space="preserve"> the graph appears as:</w:t>
      </w:r>
    </w:p>
    <w:p w14:paraId="276DD03E" w14:textId="77777777" w:rsidR="00791034" w:rsidRDefault="00C24C7F" w:rsidP="000D66B3">
      <w:r>
        <w:rPr>
          <w:noProof/>
          <w:lang w:eastAsia="en-US"/>
        </w:rPr>
        <w:drawing>
          <wp:inline distT="0" distB="0" distL="0" distR="0" wp14:anchorId="3E4ED526" wp14:editId="7153D88F">
            <wp:extent cx="6400800" cy="621030"/>
            <wp:effectExtent l="0" t="0" r="0" b="0"/>
            <wp:docPr id="66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415">
                      <a:extLst>
                        <a:ext uri="{28A0092B-C50C-407E-A947-70E740481C1C}">
                          <a14:useLocalDpi xmlns:a14="http://schemas.microsoft.com/office/drawing/2010/main"/>
                        </a:ext>
                      </a:extLst>
                    </a:blip>
                    <a:stretch>
                      <a:fillRect/>
                    </a:stretch>
                  </pic:blipFill>
                  <pic:spPr>
                    <a:xfrm>
                      <a:off x="0" y="0"/>
                      <a:ext cx="6400800" cy="621030"/>
                    </a:xfrm>
                    <a:prstGeom prst="rect">
                      <a:avLst/>
                    </a:prstGeom>
                  </pic:spPr>
                </pic:pic>
              </a:graphicData>
            </a:graphic>
          </wp:inline>
        </w:drawing>
      </w:r>
    </w:p>
    <w:p w14:paraId="3ADAB3FD" w14:textId="77777777" w:rsidR="00B8511A" w:rsidRDefault="00B8511A" w:rsidP="000D66B3"/>
    <w:p w14:paraId="7337C61A" w14:textId="533E6C06" w:rsidR="00967A9C" w:rsidRDefault="00D13DAA" w:rsidP="000D66B3">
      <w:r>
        <w:t xml:space="preserve">This feature works for any number of polygon sides. If the </w:t>
      </w:r>
      <w:r w:rsidRPr="00D13DAA">
        <w:rPr>
          <w:rFonts w:ascii="Courier New" w:hAnsi="Courier New" w:cs="Courier New"/>
        </w:rPr>
        <w:t>sides</w:t>
      </w:r>
      <w:r>
        <w:t xml:space="preserve"> attribute on row </w:t>
      </w:r>
      <w:r w:rsidR="00F93CE6">
        <w:t>3</w:t>
      </w:r>
      <w:r>
        <w:t xml:space="preserve"> </w:t>
      </w:r>
      <w:r w:rsidR="00B8511A">
        <w:t>changes</w:t>
      </w:r>
      <w:r>
        <w:t xml:space="preserve"> from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4</w:t>
      </w:r>
      <w:r w:rsidR="00550172">
        <w:rPr>
          <w:rFonts w:ascii="Courier New" w:hAnsi="Courier New" w:cs="Courier New"/>
        </w:rPr>
        <w:t>"</w:t>
      </w:r>
      <w:r>
        <w:t xml:space="preserve"> to </w:t>
      </w:r>
      <w:r w:rsidRPr="00D13DAA">
        <w:rPr>
          <w:rFonts w:ascii="Courier New" w:hAnsi="Courier New" w:cs="Courier New"/>
        </w:rPr>
        <w:t>sides=</w:t>
      </w:r>
      <w:r w:rsidR="00550172">
        <w:rPr>
          <w:rFonts w:ascii="Courier New" w:hAnsi="Courier New" w:cs="Courier New"/>
        </w:rPr>
        <w:t>"</w:t>
      </w:r>
      <w:r w:rsidR="00967A9C" w:rsidRPr="00D13DAA">
        <w:rPr>
          <w:rFonts w:ascii="Courier New" w:hAnsi="Courier New" w:cs="Courier New"/>
        </w:rPr>
        <w:t>8</w:t>
      </w:r>
      <w:r w:rsidR="00550172">
        <w:rPr>
          <w:rFonts w:ascii="Courier New" w:hAnsi="Courier New" w:cs="Courier New"/>
        </w:rPr>
        <w:t>"</w:t>
      </w:r>
      <w:r>
        <w:t>, the resulting graph appears as:</w:t>
      </w:r>
    </w:p>
    <w:p w14:paraId="3DB7C171" w14:textId="77777777" w:rsidR="00791034" w:rsidRDefault="00B8511A" w:rsidP="000D66B3">
      <w:r>
        <w:rPr>
          <w:noProof/>
          <w:lang w:eastAsia="en-US"/>
        </w:rPr>
        <w:drawing>
          <wp:inline distT="0" distB="0" distL="0" distR="0" wp14:anchorId="38A7EA46" wp14:editId="1CD350E1">
            <wp:extent cx="6400800" cy="643890"/>
            <wp:effectExtent l="0" t="0" r="0" b="0"/>
            <wp:docPr id="66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16">
                      <a:extLst>
                        <a:ext uri="{28A0092B-C50C-407E-A947-70E740481C1C}">
                          <a14:useLocalDpi xmlns:a14="http://schemas.microsoft.com/office/drawing/2010/main"/>
                        </a:ext>
                      </a:extLst>
                    </a:blip>
                    <a:stretch>
                      <a:fillRect/>
                    </a:stretch>
                  </pic:blipFill>
                  <pic:spPr>
                    <a:xfrm>
                      <a:off x="0" y="0"/>
                      <a:ext cx="6400800" cy="643890"/>
                    </a:xfrm>
                    <a:prstGeom prst="rect">
                      <a:avLst/>
                    </a:prstGeom>
                  </pic:spPr>
                </pic:pic>
              </a:graphicData>
            </a:graphic>
          </wp:inline>
        </w:drawing>
      </w:r>
    </w:p>
    <w:p w14:paraId="4D84D867" w14:textId="77777777" w:rsidR="00B92687" w:rsidRDefault="008F6ECA" w:rsidP="00B92687">
      <w:pPr>
        <w:pStyle w:val="Heading2"/>
        <w:pageBreakBefore/>
      </w:pPr>
      <w:bookmarkStart w:id="164" w:name="_Toc100494673"/>
      <w:r>
        <w:lastRenderedPageBreak/>
        <w:t xml:space="preserve">Nodes - </w:t>
      </w:r>
      <w:r w:rsidR="00B92687">
        <w:t xml:space="preserve">Distorting </w:t>
      </w:r>
      <w:r>
        <w:t xml:space="preserve">the Length of </w:t>
      </w:r>
      <w:r w:rsidR="00B92687">
        <w:t>Polygon Nodes</w:t>
      </w:r>
      <w:bookmarkEnd w:id="164"/>
    </w:p>
    <w:p w14:paraId="7C6EC4C6" w14:textId="5CC0E3D3" w:rsidR="00B92687" w:rsidRDefault="00B92687" w:rsidP="00B92687">
      <w:r>
        <w:t xml:space="preserve">Polygon shapes can be distorted by changing the </w:t>
      </w:r>
      <w:r w:rsidRPr="00B92687">
        <w:rPr>
          <w:rFonts w:ascii="Courier New" w:hAnsi="Courier New" w:cs="Courier New"/>
        </w:rPr>
        <w:t>distortion</w:t>
      </w:r>
      <w:r>
        <w:t xml:space="preserve"> attribute. </w:t>
      </w:r>
      <w:r w:rsidRPr="006F7C44">
        <w:t xml:space="preserve">Positive values </w:t>
      </w:r>
      <w:r>
        <w:t>cause the top part of the polygon to be larger than the bottom; negative values do the opposite</w:t>
      </w:r>
      <w:r w:rsidRPr="006F7C44">
        <w:t>.</w:t>
      </w:r>
      <w:r>
        <w:t xml:space="preserve"> This feature can be illustrated simply by defining seven </w:t>
      </w:r>
      <w:r w:rsidR="000043ED">
        <w:t>nodes and</w:t>
      </w:r>
      <w:r>
        <w:t xml:space="preserve"> varying the </w:t>
      </w:r>
      <w:r>
        <w:rPr>
          <w:rFonts w:ascii="Courier New" w:hAnsi="Courier New" w:cs="Courier New"/>
        </w:rPr>
        <w:t>distortion</w:t>
      </w:r>
      <w:r>
        <w:t xml:space="preserve"> attribute by 0.5 for a range of values from -1.5 to 1.5 in the </w:t>
      </w:r>
      <w:r w:rsidR="00E0663D" w:rsidRPr="00E0663D">
        <w:t>'</w:t>
      </w:r>
      <w:r w:rsidR="00005C07">
        <w:t>Attributes</w:t>
      </w:r>
      <w:r w:rsidR="00E0663D" w:rsidRPr="00E0663D">
        <w:t>'</w:t>
      </w:r>
      <w:r>
        <w:t xml:space="preserve"> column. </w:t>
      </w:r>
    </w:p>
    <w:p w14:paraId="407FEC92" w14:textId="77777777" w:rsidR="00B92687" w:rsidRDefault="00B8511A" w:rsidP="00B92687">
      <w:r>
        <w:t>Define t</w:t>
      </w:r>
      <w:r w:rsidR="00B92687">
        <w:t>he Excel data as follows:</w:t>
      </w:r>
    </w:p>
    <w:p w14:paraId="06A374A2" w14:textId="77777777" w:rsidR="00B8511A" w:rsidRDefault="00B8511A" w:rsidP="00B92687">
      <w:r w:rsidRPr="006C5386">
        <w:rPr>
          <w:noProof/>
          <w:lang w:eastAsia="en-US"/>
        </w:rPr>
        <mc:AlternateContent>
          <mc:Choice Requires="wps">
            <w:drawing>
              <wp:anchor distT="0" distB="0" distL="114300" distR="114300" simplePos="0" relativeHeight="251858432" behindDoc="0" locked="0" layoutInCell="1" allowOverlap="1" wp14:anchorId="71D28C38" wp14:editId="355A414C">
                <wp:simplePos x="0" y="0"/>
                <wp:positionH relativeFrom="margin">
                  <wp:posOffset>5244626</wp:posOffset>
                </wp:positionH>
                <wp:positionV relativeFrom="paragraph">
                  <wp:posOffset>1014152</wp:posOffset>
                </wp:positionV>
                <wp:extent cx="1200501" cy="943651"/>
                <wp:effectExtent l="0" t="0" r="19050" b="27940"/>
                <wp:wrapNone/>
                <wp:docPr id="6268" name="Rectangle 6268"/>
                <wp:cNvGraphicFramePr/>
                <a:graphic xmlns:a="http://schemas.openxmlformats.org/drawingml/2006/main">
                  <a:graphicData uri="http://schemas.microsoft.com/office/word/2010/wordprocessingShape">
                    <wps:wsp>
                      <wps:cNvSpPr/>
                      <wps:spPr>
                        <a:xfrm>
                          <a:off x="0" y="0"/>
                          <a:ext cx="1200501" cy="943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833E" id="Rectangle 6268" o:spid="_x0000_s1026" style="position:absolute;margin-left:412.95pt;margin-top:79.85pt;width:94.55pt;height:74.3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" filled="f" strokecolor="red" strokeweight="1.5pt">
                <w10:wrap anchorx="margin"/>
              </v:rect>
            </w:pict>
          </mc:Fallback>
        </mc:AlternateContent>
      </w:r>
      <w:r>
        <w:rPr>
          <w:noProof/>
          <w:lang w:eastAsia="en-US"/>
        </w:rPr>
        <w:drawing>
          <wp:inline distT="0" distB="0" distL="0" distR="0" wp14:anchorId="6287CB50" wp14:editId="0E8F9994">
            <wp:extent cx="6400800" cy="1913890"/>
            <wp:effectExtent l="57150" t="57150" r="114300" b="105410"/>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400800" cy="19138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BE2B4A" w14:textId="77777777" w:rsidR="00B8511A" w:rsidRDefault="00B8511A" w:rsidP="00B92687"/>
    <w:p w14:paraId="658F97D0" w14:textId="40BD1087" w:rsidR="00B92687" w:rsidRDefault="00B8511A" w:rsidP="00B92687">
      <w:r>
        <w:t>Pressing</w:t>
      </w:r>
      <w:r w:rsidR="00B92687">
        <w:t xml:space="preserve"> </w:t>
      </w:r>
      <w:r>
        <w:t xml:space="preserve">the </w:t>
      </w:r>
      <w:r w:rsidR="00550172">
        <w:t>"</w:t>
      </w:r>
      <w:r w:rsidR="008C14E9">
        <w:t>Refresh Graph</w:t>
      </w:r>
      <w:r w:rsidR="00550172">
        <w:t>"</w:t>
      </w:r>
      <w:r>
        <w:t xml:space="preserve"> button,</w:t>
      </w:r>
      <w:r w:rsidR="00B92687">
        <w:t xml:space="preserve"> the graph appears as:</w:t>
      </w:r>
    </w:p>
    <w:p w14:paraId="50BFEFE9" w14:textId="77777777" w:rsidR="00B92687" w:rsidRDefault="00B8511A" w:rsidP="00B92687">
      <w:r>
        <w:rPr>
          <w:noProof/>
          <w:lang w:eastAsia="en-US"/>
        </w:rPr>
        <w:drawing>
          <wp:inline distT="0" distB="0" distL="0" distR="0" wp14:anchorId="36036A41" wp14:editId="3C100EE3">
            <wp:extent cx="6400800" cy="579120"/>
            <wp:effectExtent l="0" t="0" r="0"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418">
                      <a:extLst>
                        <a:ext uri="{28A0092B-C50C-407E-A947-70E740481C1C}">
                          <a14:useLocalDpi xmlns:a14="http://schemas.microsoft.com/office/drawing/2010/main"/>
                        </a:ext>
                      </a:extLst>
                    </a:blip>
                    <a:stretch>
                      <a:fillRect/>
                    </a:stretch>
                  </pic:blipFill>
                  <pic:spPr>
                    <a:xfrm>
                      <a:off x="0" y="0"/>
                      <a:ext cx="6400800" cy="579120"/>
                    </a:xfrm>
                    <a:prstGeom prst="rect">
                      <a:avLst/>
                    </a:prstGeom>
                  </pic:spPr>
                </pic:pic>
              </a:graphicData>
            </a:graphic>
          </wp:inline>
        </w:drawing>
      </w:r>
    </w:p>
    <w:p w14:paraId="6E63A651" w14:textId="77777777" w:rsidR="00B8511A" w:rsidRDefault="00B8511A" w:rsidP="00B92687"/>
    <w:p w14:paraId="7FF0681C" w14:textId="16B4AA09" w:rsidR="00B92687" w:rsidRDefault="00B92687" w:rsidP="00B92687">
      <w:r>
        <w:t xml:space="preserve">This feature works for any number of polygon sides. If the </w:t>
      </w:r>
      <w:r w:rsidRPr="00D13DAA">
        <w:rPr>
          <w:rFonts w:ascii="Courier New" w:hAnsi="Courier New" w:cs="Courier New"/>
        </w:rPr>
        <w:t>sides</w:t>
      </w:r>
      <w:r w:rsidR="00F93CE6">
        <w:t xml:space="preserve"> attribute on row 3</w:t>
      </w:r>
      <w:r>
        <w:t xml:space="preserve"> </w:t>
      </w:r>
      <w:r w:rsidR="00B8511A">
        <w:t>changes</w:t>
      </w:r>
      <w:r>
        <w:t xml:space="preserve"> from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4</w:t>
      </w:r>
      <w:r w:rsidR="00550172">
        <w:rPr>
          <w:rFonts w:ascii="Courier New" w:hAnsi="Courier New" w:cs="Courier New"/>
        </w:rPr>
        <w:t>"</w:t>
      </w:r>
      <w:r>
        <w:t xml:space="preserve"> to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8</w:t>
      </w:r>
      <w:r w:rsidR="00550172">
        <w:rPr>
          <w:rFonts w:ascii="Courier New" w:hAnsi="Courier New" w:cs="Courier New"/>
        </w:rPr>
        <w:t>"</w:t>
      </w:r>
      <w:r>
        <w:t>, the resulting graph appears as:</w:t>
      </w:r>
    </w:p>
    <w:p w14:paraId="44D6EF96" w14:textId="77777777" w:rsidR="00B92687" w:rsidRDefault="00B8511A" w:rsidP="00B92687">
      <w:r>
        <w:rPr>
          <w:noProof/>
          <w:lang w:eastAsia="en-US"/>
        </w:rPr>
        <w:drawing>
          <wp:inline distT="0" distB="0" distL="0" distR="0" wp14:anchorId="4F17FB0C" wp14:editId="6606DA5E">
            <wp:extent cx="6400800" cy="617855"/>
            <wp:effectExtent l="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419">
                      <a:extLst>
                        <a:ext uri="{28A0092B-C50C-407E-A947-70E740481C1C}">
                          <a14:useLocalDpi xmlns:a14="http://schemas.microsoft.com/office/drawing/2010/main"/>
                        </a:ext>
                      </a:extLst>
                    </a:blip>
                    <a:stretch>
                      <a:fillRect/>
                    </a:stretch>
                  </pic:blipFill>
                  <pic:spPr>
                    <a:xfrm>
                      <a:off x="0" y="0"/>
                      <a:ext cx="6400800" cy="617855"/>
                    </a:xfrm>
                    <a:prstGeom prst="rect">
                      <a:avLst/>
                    </a:prstGeom>
                  </pic:spPr>
                </pic:pic>
              </a:graphicData>
            </a:graphic>
          </wp:inline>
        </w:drawing>
      </w:r>
    </w:p>
    <w:p w14:paraId="04B21940" w14:textId="514231E8" w:rsidR="00D60B67" w:rsidRDefault="00D60B67" w:rsidP="00191335">
      <w:pPr>
        <w:pStyle w:val="Heading2"/>
        <w:pageBreakBefore/>
      </w:pPr>
      <w:bookmarkStart w:id="165" w:name="_Toc100494674"/>
      <w:r>
        <w:lastRenderedPageBreak/>
        <w:t xml:space="preserve">Edges </w:t>
      </w:r>
      <w:r w:rsidR="0080664C">
        <w:t>-</w:t>
      </w:r>
      <w:r>
        <w:t xml:space="preserve"> Consolidating Edges Using the </w:t>
      </w:r>
      <w:r w:rsidR="00E0663D" w:rsidRPr="00E0663D">
        <w:t>'</w:t>
      </w:r>
      <w:r>
        <w:t>strict</w:t>
      </w:r>
      <w:r w:rsidR="00E0663D" w:rsidRPr="00E0663D">
        <w:t>'</w:t>
      </w:r>
      <w:r>
        <w:t xml:space="preserve"> Option</w:t>
      </w:r>
      <w:bookmarkEnd w:id="165"/>
    </w:p>
    <w:p w14:paraId="3F7F51DD" w14:textId="77777777" w:rsidR="0080664C" w:rsidRDefault="00D60B67" w:rsidP="00D60B67">
      <w:r>
        <w:t xml:space="preserve">Some sets of data will cause multiple edges to be drawn between the same nodes. A good example of this is the US state border example from the introduction of this document. Every state that shares a border with another state has two relationships. For example, Michigan shares a border with Ohio, and Ohio shares a border with Michigan. </w:t>
      </w:r>
    </w:p>
    <w:p w14:paraId="12746C2C" w14:textId="77777777" w:rsidR="00D60B67" w:rsidRDefault="0080664C" w:rsidP="00D60B67">
      <w:r>
        <w:t>Plotting the state border relationships as</w:t>
      </w:r>
      <w:r w:rsidR="00D60B67">
        <w:t xml:space="preserve"> an undirected graph, the following data:</w:t>
      </w:r>
    </w:p>
    <w:p w14:paraId="17668225" w14:textId="731E0D92" w:rsidR="00D60B67" w:rsidRDefault="00260ACA" w:rsidP="0080664C">
      <w:pPr>
        <w:jc w:val="center"/>
      </w:pPr>
      <w:r>
        <w:rPr>
          <w:noProof/>
          <w:lang w:eastAsia="en-US"/>
        </w:rPr>
        <w:drawing>
          <wp:inline distT="0" distB="0" distL="0" distR="0" wp14:anchorId="62FB9B5D" wp14:editId="2D26D1D7">
            <wp:extent cx="4714875" cy="990600"/>
            <wp:effectExtent l="57150" t="57150" r="123825" b="114300"/>
            <wp:docPr id="6542" name="Picture 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14875" cy="990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29B74B8" w14:textId="77777777" w:rsidR="00D60B67" w:rsidRDefault="00D60B67" w:rsidP="00D60B67">
      <w:r>
        <w:t>Generates the following graph:</w:t>
      </w:r>
    </w:p>
    <w:p w14:paraId="30D9A849" w14:textId="77777777" w:rsidR="00D60B67" w:rsidRDefault="00003055" w:rsidP="0080664C">
      <w:pPr>
        <w:jc w:val="center"/>
      </w:pPr>
      <w:r>
        <w:rPr>
          <w:noProof/>
          <w:lang w:eastAsia="en-US"/>
        </w:rPr>
        <w:drawing>
          <wp:inline distT="0" distB="0" distL="0" distR="0" wp14:anchorId="2B79DB97" wp14:editId="7CE9EECB">
            <wp:extent cx="1228725" cy="1476375"/>
            <wp:effectExtent l="0" t="0" r="9525" b="9525"/>
            <wp:docPr id="65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421">
                      <a:extLst>
                        <a:ext uri="{28A0092B-C50C-407E-A947-70E740481C1C}">
                          <a14:useLocalDpi xmlns:a14="http://schemas.microsoft.com/office/drawing/2010/main"/>
                        </a:ext>
                      </a:extLst>
                    </a:blip>
                    <a:stretch>
                      <a:fillRect/>
                    </a:stretch>
                  </pic:blipFill>
                  <pic:spPr>
                    <a:xfrm>
                      <a:off x="0" y="0"/>
                      <a:ext cx="1228725" cy="1476375"/>
                    </a:xfrm>
                    <a:prstGeom prst="rect">
                      <a:avLst/>
                    </a:prstGeom>
                  </pic:spPr>
                </pic:pic>
              </a:graphicData>
            </a:graphic>
          </wp:inline>
        </w:drawing>
      </w:r>
    </w:p>
    <w:p w14:paraId="2919D283" w14:textId="77777777" w:rsidR="0080664C" w:rsidRDefault="00D60B67" w:rsidP="0080664C">
      <w:r>
        <w:t xml:space="preserve">Graphviz can consolidate these duplicate relationships into one relationship. </w:t>
      </w:r>
      <w:r w:rsidR="0080664C">
        <w:t>If Graphviz is told that the graph is strict, then multiple edges are not allowed between the same pairs of nodes.</w:t>
      </w:r>
    </w:p>
    <w:p w14:paraId="5EADA4D5" w14:textId="0C128B90" w:rsidR="00D60B67" w:rsidRDefault="00D60B67" w:rsidP="0080664C">
      <w:r>
        <w:t xml:space="preserve">On the </w:t>
      </w:r>
      <w:r w:rsidR="00E0663D" w:rsidRPr="00E0663D">
        <w:t>'</w:t>
      </w:r>
      <w:r w:rsidR="00003055">
        <w:t>Graphviz</w:t>
      </w:r>
      <w:r w:rsidR="00E0663D" w:rsidRPr="00E0663D">
        <w:t>'</w:t>
      </w:r>
      <w:r>
        <w:t xml:space="preserve"> </w:t>
      </w:r>
      <w:r w:rsidR="00003055">
        <w:t xml:space="preserve">ribbon tab in the </w:t>
      </w:r>
      <w:r w:rsidR="00550172">
        <w:t>"</w:t>
      </w:r>
      <w:r w:rsidR="00260ACA">
        <w:t>Edge Options</w:t>
      </w:r>
      <w:r w:rsidR="00550172">
        <w:t>"</w:t>
      </w:r>
      <w:r>
        <w:t xml:space="preserve"> section</w:t>
      </w:r>
      <w:r w:rsidR="00003055">
        <w:t xml:space="preserve"> </w:t>
      </w:r>
      <w:r w:rsidR="00C44527">
        <w:t>check</w:t>
      </w:r>
      <w:r w:rsidR="00003055">
        <w:t xml:space="preserve"> the </w:t>
      </w:r>
      <w:r w:rsidR="00E0663D" w:rsidRPr="00E0663D">
        <w:t>'</w:t>
      </w:r>
      <w:r w:rsidR="00C44527">
        <w:t xml:space="preserve">Apply </w:t>
      </w:r>
      <w:r w:rsidR="005329FB" w:rsidRPr="005329FB">
        <w:t>"</w:t>
      </w:r>
      <w:r w:rsidR="00C44527">
        <w:t>strict</w:t>
      </w:r>
      <w:r w:rsidR="005329FB" w:rsidRPr="005329FB">
        <w:t>"</w:t>
      </w:r>
      <w:r w:rsidR="00C44527">
        <w:t xml:space="preserve"> rules</w:t>
      </w:r>
      <w:r w:rsidR="00E0663D" w:rsidRPr="00E0663D">
        <w:t>'</w:t>
      </w:r>
      <w:r w:rsidR="0080664C">
        <w:t xml:space="preserve"> option to </w:t>
      </w:r>
      <w:r w:rsidR="00550172">
        <w:t>"</w:t>
      </w:r>
      <w:r w:rsidR="0080664C">
        <w:t>yes</w:t>
      </w:r>
      <w:r w:rsidR="00550172">
        <w:t>"</w:t>
      </w:r>
      <w:r w:rsidR="0080664C">
        <w:t xml:space="preserve"> as shown below:</w:t>
      </w:r>
    </w:p>
    <w:p w14:paraId="469976E4" w14:textId="17ABBF0D" w:rsidR="0080664C" w:rsidRDefault="0080664C" w:rsidP="00260ACA">
      <w:pPr>
        <w:jc w:val="center"/>
      </w:pPr>
      <w:r w:rsidRPr="006C5386">
        <w:rPr>
          <w:noProof/>
          <w:lang w:eastAsia="en-US"/>
        </w:rPr>
        <mc:AlternateContent>
          <mc:Choice Requires="wps">
            <w:drawing>
              <wp:anchor distT="0" distB="0" distL="114300" distR="114300" simplePos="0" relativeHeight="251891200" behindDoc="0" locked="0" layoutInCell="1" allowOverlap="1" wp14:anchorId="357AD1C4" wp14:editId="6ED74155">
                <wp:simplePos x="0" y="0"/>
                <wp:positionH relativeFrom="margin">
                  <wp:posOffset>2121195</wp:posOffset>
                </wp:positionH>
                <wp:positionV relativeFrom="paragraph">
                  <wp:posOffset>704259</wp:posOffset>
                </wp:positionV>
                <wp:extent cx="2091070" cy="191386"/>
                <wp:effectExtent l="0" t="0" r="23495" b="18415"/>
                <wp:wrapNone/>
                <wp:docPr id="6318" name="Rectangle 6318"/>
                <wp:cNvGraphicFramePr/>
                <a:graphic xmlns:a="http://schemas.openxmlformats.org/drawingml/2006/main">
                  <a:graphicData uri="http://schemas.microsoft.com/office/word/2010/wordprocessingShape">
                    <wps:wsp>
                      <wps:cNvSpPr/>
                      <wps:spPr>
                        <a:xfrm>
                          <a:off x="0" y="0"/>
                          <a:ext cx="2091070"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C17D9" id="Rectangle 6318" o:spid="_x0000_s1026" style="position:absolute;margin-left:167pt;margin-top:55.45pt;width:164.65pt;height:15.05pt;z-index:25189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" filled="f" strokecolor="red" strokeweight="1.5pt">
                <w10:wrap anchorx="margin"/>
              </v:rect>
            </w:pict>
          </mc:Fallback>
        </mc:AlternateContent>
      </w:r>
      <w:r w:rsidR="00C44527">
        <w:rPr>
          <w:noProof/>
          <w:lang w:eastAsia="en-US"/>
        </w:rPr>
        <w:drawing>
          <wp:inline distT="0" distB="0" distL="0" distR="0" wp14:anchorId="543AC499" wp14:editId="6FEBD2E4">
            <wp:extent cx="2128430" cy="2622698"/>
            <wp:effectExtent l="57150" t="57150" r="120015" b="120650"/>
            <wp:docPr id="6573" name="Picture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49177" cy="264826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872D7CE" w14:textId="78378451" w:rsidR="0080664C" w:rsidRDefault="0080664C" w:rsidP="0080664C">
      <w:pPr>
        <w:keepNext/>
      </w:pPr>
      <w:r>
        <w:lastRenderedPageBreak/>
        <w:t xml:space="preserve">Press the </w:t>
      </w:r>
      <w:r w:rsidR="00550172">
        <w:t>"</w:t>
      </w:r>
      <w:r w:rsidR="008C14E9">
        <w:t>Refresh Graph</w:t>
      </w:r>
      <w:r w:rsidR="00550172">
        <w:t>"</w:t>
      </w:r>
      <w:r>
        <w:t xml:space="preserve"> button and the graph appears as:</w:t>
      </w:r>
      <w:r w:rsidRPr="0080664C">
        <w:rPr>
          <w:noProof/>
          <w:lang w:eastAsia="en-US"/>
        </w:rPr>
        <w:t xml:space="preserve"> </w:t>
      </w:r>
    </w:p>
    <w:p w14:paraId="38CDBE8C" w14:textId="77777777" w:rsidR="00D60B67" w:rsidRDefault="00003055" w:rsidP="00003055">
      <w:pPr>
        <w:keepNext/>
        <w:jc w:val="center"/>
      </w:pPr>
      <w:r>
        <w:rPr>
          <w:noProof/>
          <w:lang w:eastAsia="en-US"/>
        </w:rPr>
        <w:drawing>
          <wp:inline distT="0" distB="0" distL="0" distR="0" wp14:anchorId="26062396" wp14:editId="548FFA8C">
            <wp:extent cx="1228725" cy="1476375"/>
            <wp:effectExtent l="0" t="0" r="9525" b="9525"/>
            <wp:docPr id="65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423">
                      <a:extLst>
                        <a:ext uri="{28A0092B-C50C-407E-A947-70E740481C1C}">
                          <a14:useLocalDpi xmlns:a14="http://schemas.microsoft.com/office/drawing/2010/main"/>
                        </a:ext>
                      </a:extLst>
                    </a:blip>
                    <a:stretch>
                      <a:fillRect/>
                    </a:stretch>
                  </pic:blipFill>
                  <pic:spPr>
                    <a:xfrm>
                      <a:off x="0" y="0"/>
                      <a:ext cx="1228725" cy="1476375"/>
                    </a:xfrm>
                    <a:prstGeom prst="rect">
                      <a:avLst/>
                    </a:prstGeom>
                  </pic:spPr>
                </pic:pic>
              </a:graphicData>
            </a:graphic>
          </wp:inline>
        </w:drawing>
      </w:r>
    </w:p>
    <w:p w14:paraId="4813C9FD" w14:textId="77777777" w:rsidR="00D60B67" w:rsidRPr="00D60B67" w:rsidRDefault="00D60B67" w:rsidP="00D60B67"/>
    <w:p w14:paraId="3A38D38A" w14:textId="77777777" w:rsidR="00A86204" w:rsidRDefault="008F6ECA" w:rsidP="00191335">
      <w:pPr>
        <w:pStyle w:val="Heading2"/>
        <w:pageBreakBefore/>
      </w:pPr>
      <w:bookmarkStart w:id="166" w:name="_Toc100494675"/>
      <w:r>
        <w:lastRenderedPageBreak/>
        <w:t xml:space="preserve">Edges - </w:t>
      </w:r>
      <w:r w:rsidR="0063324A">
        <w:t xml:space="preserve">Changing the </w:t>
      </w:r>
      <w:r w:rsidR="00A86204">
        <w:t>Order</w:t>
      </w:r>
      <w:r w:rsidR="0063324A">
        <w:t xml:space="preserve"> of Edges</w:t>
      </w:r>
      <w:bookmarkEnd w:id="166"/>
    </w:p>
    <w:p w14:paraId="31182CCD" w14:textId="16E25913" w:rsidR="00A04962" w:rsidRDefault="00A04962" w:rsidP="00A04962">
      <w:r>
        <w:t xml:space="preserve">Differences in style may be achieved by altering the edge ordering. If the value of the </w:t>
      </w:r>
      <w:r w:rsidRPr="00A04962">
        <w:rPr>
          <w:rFonts w:ascii="Courier New" w:hAnsi="Courier New" w:cs="Courier New"/>
        </w:rPr>
        <w:t>ordering</w:t>
      </w:r>
      <w:r>
        <w:t xml:space="preserve"> attribute is </w:t>
      </w:r>
      <w:r w:rsidR="00550172">
        <w:rPr>
          <w:rFonts w:ascii="Courier New" w:hAnsi="Courier New" w:cs="Courier New"/>
        </w:rPr>
        <w:t>"</w:t>
      </w:r>
      <w:r w:rsidRPr="00A04962">
        <w:rPr>
          <w:rFonts w:ascii="Courier New" w:hAnsi="Courier New" w:cs="Courier New"/>
        </w:rPr>
        <w:t>out</w:t>
      </w:r>
      <w:r w:rsidR="00550172">
        <w:rPr>
          <w:rFonts w:ascii="Courier New" w:hAnsi="Courier New" w:cs="Courier New"/>
        </w:rPr>
        <w:t>"</w:t>
      </w:r>
      <w:r>
        <w:t xml:space="preserve">, then the out edges of a node, that is, edges with the node as its tail node, must appear left-to-right in the same order in which they are defined in the input. If the value of the attribute is </w:t>
      </w:r>
      <w:r w:rsidR="00550172">
        <w:rPr>
          <w:rFonts w:ascii="Courier New" w:hAnsi="Courier New" w:cs="Courier New"/>
        </w:rPr>
        <w:t>"</w:t>
      </w:r>
      <w:r w:rsidRPr="00A04962">
        <w:rPr>
          <w:rFonts w:ascii="Courier New" w:hAnsi="Courier New" w:cs="Courier New"/>
        </w:rPr>
        <w:t>in</w:t>
      </w:r>
      <w:r w:rsidR="00550172">
        <w:rPr>
          <w:rFonts w:ascii="Courier New" w:hAnsi="Courier New" w:cs="Courier New"/>
        </w:rPr>
        <w:t>"</w:t>
      </w:r>
      <w:r>
        <w:t xml:space="preserve">, then the in edges of a node must appear left-to-right in the same order in which they are defined in the input. </w:t>
      </w:r>
    </w:p>
    <w:p w14:paraId="077B7BE2" w14:textId="77777777" w:rsidR="00A04962" w:rsidRDefault="00A04962" w:rsidP="00A27EC4">
      <w:pPr>
        <w:keepNext/>
      </w:pPr>
      <w:r>
        <w:t xml:space="preserve">Assume you have </w:t>
      </w:r>
      <w:r w:rsidR="00110B20">
        <w:t>several</w:t>
      </w:r>
      <w:r>
        <w:t xml:space="preserve"> edge relationships defined as follows:</w:t>
      </w:r>
    </w:p>
    <w:p w14:paraId="274C448D" w14:textId="77777777" w:rsidR="00A04962" w:rsidRDefault="00A04962" w:rsidP="00A27EC4">
      <w:pPr>
        <w:keepNext/>
      </w:pPr>
      <w:r w:rsidRPr="006C5386">
        <w:rPr>
          <w:noProof/>
          <w:lang w:eastAsia="en-US"/>
        </w:rPr>
        <mc:AlternateContent>
          <mc:Choice Requires="wps">
            <w:drawing>
              <wp:anchor distT="0" distB="0" distL="114300" distR="114300" simplePos="0" relativeHeight="251852288" behindDoc="0" locked="0" layoutInCell="1" allowOverlap="1" wp14:anchorId="328BAA85" wp14:editId="33198C1B">
                <wp:simplePos x="0" y="0"/>
                <wp:positionH relativeFrom="margin">
                  <wp:posOffset>5238749</wp:posOffset>
                </wp:positionH>
                <wp:positionV relativeFrom="paragraph">
                  <wp:posOffset>335280</wp:posOffset>
                </wp:positionV>
                <wp:extent cx="1209675" cy="154379"/>
                <wp:effectExtent l="0" t="0" r="28575" b="17145"/>
                <wp:wrapNone/>
                <wp:docPr id="6212" name="Rectangle 6212"/>
                <wp:cNvGraphicFramePr/>
                <a:graphic xmlns:a="http://schemas.openxmlformats.org/drawingml/2006/main">
                  <a:graphicData uri="http://schemas.microsoft.com/office/word/2010/wordprocessingShape">
                    <wps:wsp>
                      <wps:cNvSpPr/>
                      <wps:spPr>
                        <a:xfrm>
                          <a:off x="0" y="0"/>
                          <a:ext cx="1209675"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3DBF5" id="Rectangle 6212" o:spid="_x0000_s1026" style="position:absolute;margin-left:412.5pt;margin-top:26.4pt;width:95.25pt;height:12.1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" filled="f" strokecolor="red" strokeweight="1.5pt">
                <w10:wrap anchorx="margin"/>
              </v:rect>
            </w:pict>
          </mc:Fallback>
        </mc:AlternateContent>
      </w:r>
      <w:r w:rsidR="00075A28">
        <w:rPr>
          <w:noProof/>
          <w:lang w:eastAsia="en-US"/>
        </w:rPr>
        <w:drawing>
          <wp:inline distT="0" distB="0" distL="0" distR="0" wp14:anchorId="7620AED6" wp14:editId="5EE04F70">
            <wp:extent cx="6400800" cy="1522095"/>
            <wp:effectExtent l="57150" t="57150" r="114300" b="116205"/>
            <wp:docPr id="6575" name="Picture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400800" cy="15220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3EE9896" w14:textId="13D61164" w:rsidR="00A04962" w:rsidRDefault="00B8511A" w:rsidP="00A04962">
      <w:r>
        <w:t xml:space="preserve">Pressing the </w:t>
      </w:r>
      <w:r w:rsidR="00550172">
        <w:t>"</w:t>
      </w:r>
      <w:r w:rsidR="008C14E9">
        <w:t>Refresh Graph</w:t>
      </w:r>
      <w:r w:rsidR="00550172">
        <w:t>"</w:t>
      </w:r>
      <w:r>
        <w:t xml:space="preserve"> button, </w:t>
      </w:r>
      <w:r w:rsidR="00A04962">
        <w:t>the graph appears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A04962" w14:paraId="6EED5EF5" w14:textId="77777777" w:rsidTr="00075A28">
        <w:tc>
          <w:tcPr>
            <w:tcW w:w="5035" w:type="dxa"/>
            <w:tcBorders>
              <w:right w:val="single" w:sz="4" w:space="0" w:color="auto"/>
            </w:tcBorders>
          </w:tcPr>
          <w:p w14:paraId="63607148" w14:textId="77777777" w:rsidR="00A04962" w:rsidRDefault="00075A28" w:rsidP="00A04962">
            <w:pPr>
              <w:jc w:val="center"/>
            </w:pPr>
            <w:r>
              <w:rPr>
                <w:noProof/>
                <w:lang w:eastAsia="en-US"/>
              </w:rPr>
              <w:drawing>
                <wp:inline distT="0" distB="0" distL="0" distR="0" wp14:anchorId="5E5453BA" wp14:editId="641CF0D1">
                  <wp:extent cx="2645155" cy="4261104"/>
                  <wp:effectExtent l="0" t="0" r="3175" b="6350"/>
                  <wp:docPr id="65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425">
                            <a:extLst>
                              <a:ext uri="{28A0092B-C50C-407E-A947-70E740481C1C}">
                                <a14:useLocalDpi xmlns:a14="http://schemas.microsoft.com/office/drawing/2010/main"/>
                              </a:ext>
                            </a:extLst>
                          </a:blip>
                          <a:stretch>
                            <a:fillRect/>
                          </a:stretch>
                        </pic:blipFill>
                        <pic:spPr>
                          <a:xfrm>
                            <a:off x="0" y="0"/>
                            <a:ext cx="2645155" cy="4261104"/>
                          </a:xfrm>
                          <a:prstGeom prst="rect">
                            <a:avLst/>
                          </a:prstGeom>
                        </pic:spPr>
                      </pic:pic>
                    </a:graphicData>
                  </a:graphic>
                </wp:inline>
              </w:drawing>
            </w:r>
          </w:p>
          <w:p w14:paraId="05E6B93E" w14:textId="67283127" w:rsidR="00A04962" w:rsidRDefault="00705F15" w:rsidP="00A04962">
            <w:pPr>
              <w:jc w:val="center"/>
            </w:pPr>
            <w:r>
              <w:rPr>
                <w:rFonts w:ascii="Courier New" w:hAnsi="Courier New" w:cs="Courier New"/>
              </w:rPr>
              <w:t>ordering=</w:t>
            </w:r>
            <w:r w:rsidR="00550172">
              <w:rPr>
                <w:rFonts w:ascii="Courier New" w:hAnsi="Courier New" w:cs="Courier New"/>
              </w:rPr>
              <w:t>"</w:t>
            </w:r>
            <w:r w:rsidR="00A04962" w:rsidRPr="00A04962">
              <w:rPr>
                <w:rFonts w:ascii="Courier New" w:hAnsi="Courier New" w:cs="Courier New"/>
              </w:rPr>
              <w:t>in</w:t>
            </w:r>
            <w:r w:rsidR="00550172">
              <w:rPr>
                <w:rFonts w:ascii="Courier New" w:hAnsi="Courier New" w:cs="Courier New"/>
              </w:rPr>
              <w:t>"</w:t>
            </w:r>
          </w:p>
        </w:tc>
        <w:tc>
          <w:tcPr>
            <w:tcW w:w="5035" w:type="dxa"/>
            <w:tcBorders>
              <w:left w:val="single" w:sz="4" w:space="0" w:color="auto"/>
            </w:tcBorders>
          </w:tcPr>
          <w:p w14:paraId="7F5D2A14" w14:textId="77777777" w:rsidR="00A04962" w:rsidRDefault="00075A28" w:rsidP="00A04962">
            <w:pPr>
              <w:jc w:val="center"/>
            </w:pPr>
            <w:r>
              <w:rPr>
                <w:noProof/>
                <w:lang w:eastAsia="en-US"/>
              </w:rPr>
              <w:drawing>
                <wp:inline distT="0" distB="0" distL="0" distR="0" wp14:anchorId="454F717E" wp14:editId="13C1DA60">
                  <wp:extent cx="2643026" cy="4257675"/>
                  <wp:effectExtent l="0" t="0" r="5080" b="0"/>
                  <wp:docPr id="65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426">
                            <a:extLst>
                              <a:ext uri="{28A0092B-C50C-407E-A947-70E740481C1C}">
                                <a14:useLocalDpi xmlns:a14="http://schemas.microsoft.com/office/drawing/2010/main"/>
                              </a:ext>
                            </a:extLst>
                          </a:blip>
                          <a:stretch>
                            <a:fillRect/>
                          </a:stretch>
                        </pic:blipFill>
                        <pic:spPr>
                          <a:xfrm>
                            <a:off x="0" y="0"/>
                            <a:ext cx="2645023" cy="4260892"/>
                          </a:xfrm>
                          <a:prstGeom prst="rect">
                            <a:avLst/>
                          </a:prstGeom>
                        </pic:spPr>
                      </pic:pic>
                    </a:graphicData>
                  </a:graphic>
                </wp:inline>
              </w:drawing>
            </w:r>
          </w:p>
          <w:p w14:paraId="34244810" w14:textId="6C993013" w:rsidR="00A04962" w:rsidRDefault="00A04962" w:rsidP="00A04962">
            <w:pPr>
              <w:jc w:val="center"/>
            </w:pPr>
            <w:r w:rsidRPr="00A04962">
              <w:rPr>
                <w:rFonts w:ascii="Courier New" w:hAnsi="Courier New" w:cs="Courier New"/>
              </w:rPr>
              <w:t>ordering=</w:t>
            </w:r>
            <w:r w:rsidR="00550172">
              <w:rPr>
                <w:rFonts w:ascii="Courier New" w:hAnsi="Courier New" w:cs="Courier New"/>
              </w:rPr>
              <w:t>"</w:t>
            </w:r>
            <w:r>
              <w:rPr>
                <w:rFonts w:ascii="Courier New" w:hAnsi="Courier New" w:cs="Courier New"/>
              </w:rPr>
              <w:t>out</w:t>
            </w:r>
            <w:r w:rsidR="00550172">
              <w:rPr>
                <w:rFonts w:ascii="Courier New" w:hAnsi="Courier New" w:cs="Courier New"/>
              </w:rPr>
              <w:t>"</w:t>
            </w:r>
          </w:p>
        </w:tc>
      </w:tr>
    </w:tbl>
    <w:p w14:paraId="2360D258" w14:textId="77777777" w:rsidR="00DF1386" w:rsidRDefault="008F6ECA" w:rsidP="00DF1386">
      <w:pPr>
        <w:pStyle w:val="Heading2"/>
      </w:pPr>
      <w:bookmarkStart w:id="167" w:name="_Toc100494676"/>
      <w:r>
        <w:lastRenderedPageBreak/>
        <w:t xml:space="preserve">Edges - </w:t>
      </w:r>
      <w:r w:rsidR="00DF1386">
        <w:t xml:space="preserve">Placing a Label at the </w:t>
      </w:r>
      <w:r>
        <w:t>Head or Tail</w:t>
      </w:r>
      <w:r w:rsidR="00DF1386">
        <w:t xml:space="preserve"> of an Edge</w:t>
      </w:r>
      <w:bookmarkEnd w:id="167"/>
    </w:p>
    <w:p w14:paraId="54723ED4" w14:textId="1F395F19" w:rsidR="00DF1386" w:rsidRDefault="00DF1386" w:rsidP="00DF1386">
      <w:r>
        <w:t>The</w:t>
      </w:r>
      <w:r w:rsidR="00D30346">
        <w:t xml:space="preserve"> default view of the</w:t>
      </w:r>
      <w:r>
        <w:t xml:space="preserve"> Relationship Visualizer provides a Label column for labeling an edge. Graphviz also supports placing a label at the tail and/or head of an edge via the </w:t>
      </w:r>
      <w:proofErr w:type="spellStart"/>
      <w:r w:rsidRPr="008F6ECA">
        <w:rPr>
          <w:rFonts w:ascii="Courier New" w:hAnsi="Courier New" w:cs="Courier New"/>
        </w:rPr>
        <w:t>taillabel</w:t>
      </w:r>
      <w:proofErr w:type="spellEnd"/>
      <w:r>
        <w:t xml:space="preserve"> and </w:t>
      </w:r>
      <w:proofErr w:type="spellStart"/>
      <w:r w:rsidRPr="008F6ECA">
        <w:rPr>
          <w:rFonts w:ascii="Courier New" w:hAnsi="Courier New" w:cs="Courier New"/>
        </w:rPr>
        <w:t>headlabel</w:t>
      </w:r>
      <w:proofErr w:type="spellEnd"/>
      <w:r>
        <w:t xml:space="preserve"> attributes respectively. </w:t>
      </w:r>
      <w:r w:rsidR="00D30346">
        <w:t xml:space="preserve">There are label columns </w:t>
      </w:r>
      <w:r w:rsidR="00B61CED">
        <w:t xml:space="preserve">on the </w:t>
      </w:r>
      <w:r w:rsidR="00E0663D" w:rsidRPr="00E0663D">
        <w:t>'</w:t>
      </w:r>
      <w:r w:rsidR="00B61CED">
        <w:t>data</w:t>
      </w:r>
      <w:r w:rsidR="00E0663D" w:rsidRPr="00E0663D">
        <w:t>'</w:t>
      </w:r>
      <w:r w:rsidR="00B61CED">
        <w:t xml:space="preserve"> worksheet </w:t>
      </w:r>
      <w:r w:rsidR="00D30346">
        <w:t>which correspond to these attributes, however you must unhide the columns to use them.</w:t>
      </w:r>
    </w:p>
    <w:p w14:paraId="3DE12215" w14:textId="77777777" w:rsidR="00D30346" w:rsidRDefault="00D30346" w:rsidP="00DF1386">
      <w:r>
        <w:t>For example, if we have a simple relationship such as:</w:t>
      </w:r>
    </w:p>
    <w:p w14:paraId="00E55C05" w14:textId="348D444C" w:rsidR="00D30346" w:rsidRDefault="008E2E35" w:rsidP="00B61CED">
      <w:pPr>
        <w:jc w:val="center"/>
      </w:pPr>
      <w:r>
        <w:rPr>
          <w:noProof/>
          <w:lang w:eastAsia="en-US"/>
        </w:rPr>
        <w:drawing>
          <wp:inline distT="0" distB="0" distL="0" distR="0" wp14:anchorId="2A81DA26" wp14:editId="15234322">
            <wp:extent cx="4667250" cy="790575"/>
            <wp:effectExtent l="57150" t="57150" r="114300" b="123825"/>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67250" cy="7905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A07DDDE" w14:textId="77777777" w:rsidR="00D30346" w:rsidRDefault="00D30346" w:rsidP="00DF1386">
      <w:r>
        <w:t>Producing the graph:</w:t>
      </w:r>
    </w:p>
    <w:p w14:paraId="1AD77461" w14:textId="77777777" w:rsidR="00D30346" w:rsidRDefault="00075A28" w:rsidP="00B61CED">
      <w:pPr>
        <w:jc w:val="center"/>
      </w:pPr>
      <w:r>
        <w:rPr>
          <w:noProof/>
          <w:lang w:eastAsia="en-US"/>
        </w:rPr>
        <w:drawing>
          <wp:inline distT="0" distB="0" distL="0" distR="0" wp14:anchorId="60BE0EB8" wp14:editId="7647A453">
            <wp:extent cx="2752725" cy="561975"/>
            <wp:effectExtent l="0" t="0" r="9525" b="9525"/>
            <wp:docPr id="65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428">
                      <a:extLst>
                        <a:ext uri="{28A0092B-C50C-407E-A947-70E740481C1C}">
                          <a14:useLocalDpi xmlns:a14="http://schemas.microsoft.com/office/drawing/2010/main"/>
                        </a:ext>
                      </a:extLst>
                    </a:blip>
                    <a:stretch>
                      <a:fillRect/>
                    </a:stretch>
                  </pic:blipFill>
                  <pic:spPr>
                    <a:xfrm>
                      <a:off x="0" y="0"/>
                      <a:ext cx="2752725" cy="561975"/>
                    </a:xfrm>
                    <a:prstGeom prst="rect">
                      <a:avLst/>
                    </a:prstGeom>
                  </pic:spPr>
                </pic:pic>
              </a:graphicData>
            </a:graphic>
          </wp:inline>
        </w:drawing>
      </w:r>
    </w:p>
    <w:p w14:paraId="56986D73" w14:textId="01D9ABBA" w:rsidR="00D30346" w:rsidRDefault="00D30346" w:rsidP="00DF1386">
      <w:r>
        <w:t xml:space="preserve">We can click the </w:t>
      </w:r>
      <w:r w:rsidR="005329FB" w:rsidRPr="005329FB">
        <w:t>"</w:t>
      </w:r>
      <w:r w:rsidR="008E2E35">
        <w:t>Show/Hide Columns</w:t>
      </w:r>
      <w:r w:rsidR="005329FB" w:rsidRPr="005329FB">
        <w:t>"</w:t>
      </w:r>
      <w:r w:rsidR="008E2E35">
        <w:t xml:space="preserve"> dropdown list on the Graphviz tab </w:t>
      </w:r>
      <w:r>
        <w:t xml:space="preserve">to expose </w:t>
      </w:r>
      <w:r w:rsidR="00B61CED">
        <w:t xml:space="preserve">the </w:t>
      </w:r>
      <w:r>
        <w:t>additional label columns</w:t>
      </w:r>
    </w:p>
    <w:p w14:paraId="61A97B94" w14:textId="3EE400EB" w:rsidR="00860E9E" w:rsidRDefault="00860E9E" w:rsidP="00075A28">
      <w:r w:rsidRPr="006C5386">
        <w:rPr>
          <w:noProof/>
          <w:lang w:eastAsia="en-US"/>
        </w:rPr>
        <mc:AlternateContent>
          <mc:Choice Requires="wps">
            <w:drawing>
              <wp:anchor distT="0" distB="0" distL="114300" distR="114300" simplePos="0" relativeHeight="252141056" behindDoc="0" locked="0" layoutInCell="1" allowOverlap="1" wp14:anchorId="483AA512" wp14:editId="15737076">
                <wp:simplePos x="0" y="0"/>
                <wp:positionH relativeFrom="margin">
                  <wp:posOffset>4800600</wp:posOffset>
                </wp:positionH>
                <wp:positionV relativeFrom="paragraph">
                  <wp:posOffset>1685290</wp:posOffset>
                </wp:positionV>
                <wp:extent cx="1514475" cy="438150"/>
                <wp:effectExtent l="0" t="0" r="28575" b="19050"/>
                <wp:wrapNone/>
                <wp:docPr id="6511" name="Rectangle 6511"/>
                <wp:cNvGraphicFramePr/>
                <a:graphic xmlns:a="http://schemas.openxmlformats.org/drawingml/2006/main">
                  <a:graphicData uri="http://schemas.microsoft.com/office/word/2010/wordprocessingShape">
                    <wps:wsp>
                      <wps:cNvSpPr/>
                      <wps:spPr>
                        <a:xfrm>
                          <a:off x="0" y="0"/>
                          <a:ext cx="15144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4935" id="Rectangle 6511" o:spid="_x0000_s1026" style="position:absolute;margin-left:378pt;margin-top:132.7pt;width:119.25pt;height:34.5pt;z-index:2521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2139008" behindDoc="0" locked="0" layoutInCell="1" allowOverlap="1" wp14:anchorId="515177C5" wp14:editId="25352E44">
                <wp:simplePos x="0" y="0"/>
                <wp:positionH relativeFrom="margin">
                  <wp:posOffset>4791075</wp:posOffset>
                </wp:positionH>
                <wp:positionV relativeFrom="paragraph">
                  <wp:posOffset>1199515</wp:posOffset>
                </wp:positionV>
                <wp:extent cx="1514475" cy="247650"/>
                <wp:effectExtent l="0" t="0" r="28575" b="19050"/>
                <wp:wrapNone/>
                <wp:docPr id="6509" name="Rectangle 6509"/>
                <wp:cNvGraphicFramePr/>
                <a:graphic xmlns:a="http://schemas.openxmlformats.org/drawingml/2006/main">
                  <a:graphicData uri="http://schemas.microsoft.com/office/word/2010/wordprocessingShape">
                    <wps:wsp>
                      <wps:cNvSpPr/>
                      <wps:spPr>
                        <a:xfrm>
                          <a:off x="0" y="0"/>
                          <a:ext cx="15144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D940" id="Rectangle 6509" o:spid="_x0000_s1026" style="position:absolute;margin-left:377.25pt;margin-top:94.45pt;width:119.25pt;height:19.5pt;z-index:2521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" filled="f" strokecolor="red" strokeweight="1.5pt">
                <w10:wrap anchorx="margin"/>
              </v:rect>
            </w:pict>
          </mc:Fallback>
        </mc:AlternateContent>
      </w:r>
      <w:r w:rsidR="008E2E35" w:rsidRPr="006C5386">
        <w:rPr>
          <w:noProof/>
          <w:lang w:eastAsia="en-US"/>
        </w:rPr>
        <mc:AlternateContent>
          <mc:Choice Requires="wps">
            <w:drawing>
              <wp:anchor distT="0" distB="0" distL="114300" distR="114300" simplePos="0" relativeHeight="251898368" behindDoc="0" locked="0" layoutInCell="1" allowOverlap="1" wp14:anchorId="22221E37" wp14:editId="2D944A25">
                <wp:simplePos x="0" y="0"/>
                <wp:positionH relativeFrom="margin">
                  <wp:posOffset>1152525</wp:posOffset>
                </wp:positionH>
                <wp:positionV relativeFrom="paragraph">
                  <wp:posOffset>475616</wp:posOffset>
                </wp:positionV>
                <wp:extent cx="1419225" cy="247650"/>
                <wp:effectExtent l="0" t="0" r="28575" b="19050"/>
                <wp:wrapNone/>
                <wp:docPr id="6385" name="Rectangle 6385"/>
                <wp:cNvGraphicFramePr/>
                <a:graphic xmlns:a="http://schemas.openxmlformats.org/drawingml/2006/main">
                  <a:graphicData uri="http://schemas.microsoft.com/office/word/2010/wordprocessingShape">
                    <wps:wsp>
                      <wps:cNvSpPr/>
                      <wps:spPr>
                        <a:xfrm>
                          <a:off x="0" y="0"/>
                          <a:ext cx="14192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46B3B" id="Rectangle 6385" o:spid="_x0000_s1026" style="position:absolute;margin-left:90.75pt;margin-top:37.45pt;width:111.75pt;height:19.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" filled="f" strokecolor="red" strokeweight="1.5pt">
                <w10:wrap anchorx="margin"/>
              </v:rect>
            </w:pict>
          </mc:Fallback>
        </mc:AlternateContent>
      </w:r>
      <w:r w:rsidR="008E2E35">
        <w:rPr>
          <w:noProof/>
          <w:lang w:eastAsia="en-US"/>
        </w:rPr>
        <w:drawing>
          <wp:inline distT="0" distB="0" distL="0" distR="0" wp14:anchorId="3F814EB6" wp14:editId="6C5C16A8">
            <wp:extent cx="2743200" cy="3076575"/>
            <wp:effectExtent l="0" t="0" r="0" b="9525"/>
            <wp:docPr id="6504" name="Picture 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743200" cy="3076575"/>
                    </a:xfrm>
                    <a:prstGeom prst="rect">
                      <a:avLst/>
                    </a:prstGeom>
                    <a:noFill/>
                    <a:ln>
                      <a:noFill/>
                    </a:ln>
                  </pic:spPr>
                </pic:pic>
              </a:graphicData>
            </a:graphic>
          </wp:inline>
        </w:drawing>
      </w:r>
      <w:r>
        <w:t xml:space="preserve"> </w:t>
      </w:r>
      <w:r>
        <w:tab/>
      </w:r>
      <w:r>
        <w:tab/>
      </w:r>
      <w:r>
        <w:rPr>
          <w:noProof/>
          <w:lang w:eastAsia="en-US"/>
        </w:rPr>
        <w:drawing>
          <wp:inline distT="0" distB="0" distL="0" distR="0" wp14:anchorId="77C3E448" wp14:editId="1E2B93C0">
            <wp:extent cx="2695575" cy="3048000"/>
            <wp:effectExtent l="0" t="0" r="9525" b="0"/>
            <wp:docPr id="6508" name="Picture 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95575" cy="3048000"/>
                    </a:xfrm>
                    <a:prstGeom prst="rect">
                      <a:avLst/>
                    </a:prstGeom>
                    <a:noFill/>
                    <a:ln>
                      <a:noFill/>
                    </a:ln>
                  </pic:spPr>
                </pic:pic>
              </a:graphicData>
            </a:graphic>
          </wp:inline>
        </w:drawing>
      </w:r>
    </w:p>
    <w:p w14:paraId="4C040E10" w14:textId="1CA296D4" w:rsidR="00860E9E" w:rsidRDefault="00860E9E" w:rsidP="00075A28">
      <w:r>
        <w:t>The data worksheet now appears as:</w:t>
      </w:r>
    </w:p>
    <w:p w14:paraId="30ABC82B" w14:textId="2C8C723C" w:rsidR="00D30346" w:rsidRDefault="00860E9E" w:rsidP="00075A28">
      <w:r>
        <w:rPr>
          <w:noProof/>
          <w:lang w:eastAsia="en-US"/>
        </w:rPr>
        <w:drawing>
          <wp:inline distT="0" distB="0" distL="0" distR="0" wp14:anchorId="2307228B" wp14:editId="5DD3B06E">
            <wp:extent cx="6400800" cy="690245"/>
            <wp:effectExtent l="57150" t="57150" r="114300" b="109855"/>
            <wp:docPr id="6512" name="Picture 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400800" cy="690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3859A6" w14:textId="0EC5A472" w:rsidR="00DF1386" w:rsidRDefault="00B61CED" w:rsidP="00B61CED">
      <w:pPr>
        <w:keepNext/>
      </w:pPr>
      <w:r>
        <w:lastRenderedPageBreak/>
        <w:t>I</w:t>
      </w:r>
      <w:r w:rsidR="00DF1386">
        <w:t xml:space="preserve">f we place the value </w:t>
      </w:r>
      <w:r w:rsidR="00550172">
        <w:t>"</w:t>
      </w:r>
      <w:r w:rsidR="00DF1386">
        <w:t>tail</w:t>
      </w:r>
      <w:r w:rsidR="00550172">
        <w:t>"</w:t>
      </w:r>
      <w:r w:rsidR="00DF1386">
        <w:t xml:space="preserve"> at the tail of an edge, and </w:t>
      </w:r>
      <w:r w:rsidR="00550172">
        <w:t>"</w:t>
      </w:r>
      <w:r w:rsidR="00DF1386">
        <w:t>head</w:t>
      </w:r>
      <w:r w:rsidR="00550172">
        <w:t>"</w:t>
      </w:r>
      <w:r w:rsidR="00DF1386">
        <w:t xml:space="preserve"> at the head of an edge, the data in the spreadsheet would look as follows: </w:t>
      </w:r>
    </w:p>
    <w:p w14:paraId="22D3E9D5" w14:textId="59F4E9F3" w:rsidR="00DF1386" w:rsidRDefault="0006610D" w:rsidP="00B61CED">
      <w:pPr>
        <w:keepNext/>
      </w:pPr>
      <w:r w:rsidRPr="006C5386">
        <w:rPr>
          <w:noProof/>
          <w:lang w:eastAsia="en-US"/>
        </w:rPr>
        <mc:AlternateContent>
          <mc:Choice Requires="wps">
            <w:drawing>
              <wp:anchor distT="0" distB="0" distL="114300" distR="114300" simplePos="0" relativeHeight="252143104" behindDoc="0" locked="0" layoutInCell="1" allowOverlap="1" wp14:anchorId="23BFFF86" wp14:editId="5DAF7A8C">
                <wp:simplePos x="0" y="0"/>
                <wp:positionH relativeFrom="margin">
                  <wp:posOffset>4543424</wp:posOffset>
                </wp:positionH>
                <wp:positionV relativeFrom="paragraph">
                  <wp:posOffset>491490</wp:posOffset>
                </wp:positionV>
                <wp:extent cx="695325" cy="171450"/>
                <wp:effectExtent l="0" t="0" r="28575" b="19050"/>
                <wp:wrapNone/>
                <wp:docPr id="6534" name="Rectangle 6534"/>
                <wp:cNvGraphicFramePr/>
                <a:graphic xmlns:a="http://schemas.openxmlformats.org/drawingml/2006/main">
                  <a:graphicData uri="http://schemas.microsoft.com/office/word/2010/wordprocessingShape">
                    <wps:wsp>
                      <wps:cNvSpPr/>
                      <wps:spPr>
                        <a:xfrm>
                          <a:off x="0" y="0"/>
                          <a:ext cx="6953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E6C7" id="Rectangle 6534" o:spid="_x0000_s1026" style="position:absolute;margin-left:357.75pt;margin-top:38.7pt;width:54.75pt;height:13.5pt;z-index:25214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" filled="f" strokecolor="red" strokeweight="1.5pt">
                <w10:wrap anchorx="margin"/>
              </v:rect>
            </w:pict>
          </mc:Fallback>
        </mc:AlternateContent>
      </w:r>
      <w:r w:rsidR="00DF1386" w:rsidRPr="006C5386">
        <w:rPr>
          <w:noProof/>
          <w:lang w:eastAsia="en-US"/>
        </w:rPr>
        <mc:AlternateContent>
          <mc:Choice Requires="wps">
            <w:drawing>
              <wp:anchor distT="0" distB="0" distL="114300" distR="114300" simplePos="0" relativeHeight="251872768" behindDoc="0" locked="0" layoutInCell="1" allowOverlap="1" wp14:anchorId="78C7B955" wp14:editId="03AF718F">
                <wp:simplePos x="0" y="0"/>
                <wp:positionH relativeFrom="margin">
                  <wp:posOffset>1533525</wp:posOffset>
                </wp:positionH>
                <wp:positionV relativeFrom="paragraph">
                  <wp:posOffset>491490</wp:posOffset>
                </wp:positionV>
                <wp:extent cx="609600" cy="161925"/>
                <wp:effectExtent l="0" t="0" r="19050" b="28575"/>
                <wp:wrapNone/>
                <wp:docPr id="6288" name="Rectangle 6288"/>
                <wp:cNvGraphicFramePr/>
                <a:graphic xmlns:a="http://schemas.openxmlformats.org/drawingml/2006/main">
                  <a:graphicData uri="http://schemas.microsoft.com/office/word/2010/wordprocessingShape">
                    <wps:wsp>
                      <wps:cNvSpPr/>
                      <wps:spPr>
                        <a:xfrm>
                          <a:off x="0" y="0"/>
                          <a:ext cx="6096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00BEB" id="Rectangle 6288" o:spid="_x0000_s1026" style="position:absolute;margin-left:120.75pt;margin-top:38.7pt;width:48pt;height:12.7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25C10FD7" wp14:editId="7DDC22F5">
            <wp:extent cx="6400800" cy="666750"/>
            <wp:effectExtent l="0" t="0" r="0" b="0"/>
            <wp:docPr id="6513" name="Picture 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400800" cy="666750"/>
                    </a:xfrm>
                    <a:prstGeom prst="rect">
                      <a:avLst/>
                    </a:prstGeom>
                  </pic:spPr>
                </pic:pic>
              </a:graphicData>
            </a:graphic>
          </wp:inline>
        </w:drawing>
      </w:r>
    </w:p>
    <w:p w14:paraId="36BE5085" w14:textId="6F98D435" w:rsidR="00DF1386" w:rsidRDefault="00DF1386" w:rsidP="00DF1386">
      <w:r>
        <w:t xml:space="preserve">Pressing the </w:t>
      </w:r>
      <w:r w:rsidR="00550172">
        <w:t>"</w:t>
      </w:r>
      <w:r w:rsidR="008C14E9">
        <w:t>Refresh Graph</w:t>
      </w:r>
      <w:r w:rsidR="00550172">
        <w:t>"</w:t>
      </w:r>
      <w:r>
        <w:t xml:space="preserve"> button creates the following graph:</w:t>
      </w:r>
      <w:r w:rsidRPr="00EF7945">
        <w:rPr>
          <w:noProof/>
          <w:lang w:eastAsia="en-US"/>
        </w:rPr>
        <w:t xml:space="preserve"> </w:t>
      </w:r>
    </w:p>
    <w:p w14:paraId="3E23C460" w14:textId="6CF1CE12" w:rsidR="00B94E0A" w:rsidRDefault="00A8541F" w:rsidP="00DD3CF9">
      <w:pPr>
        <w:jc w:val="center"/>
      </w:pPr>
      <w:r>
        <w:rPr>
          <w:noProof/>
          <w:lang w:eastAsia="en-US"/>
        </w:rPr>
        <w:drawing>
          <wp:inline distT="0" distB="0" distL="0" distR="0" wp14:anchorId="5E94D18F" wp14:editId="0E383E28">
            <wp:extent cx="2752725" cy="561975"/>
            <wp:effectExtent l="0" t="0" r="9525" b="9525"/>
            <wp:docPr id="65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433">
                      <a:extLst>
                        <a:ext uri="{28A0092B-C50C-407E-A947-70E740481C1C}">
                          <a14:useLocalDpi xmlns:a14="http://schemas.microsoft.com/office/drawing/2010/main"/>
                        </a:ext>
                      </a:extLst>
                    </a:blip>
                    <a:stretch>
                      <a:fillRect/>
                    </a:stretch>
                  </pic:blipFill>
                  <pic:spPr>
                    <a:xfrm>
                      <a:off x="0" y="0"/>
                      <a:ext cx="2752725" cy="561975"/>
                    </a:xfrm>
                    <a:prstGeom prst="rect">
                      <a:avLst/>
                    </a:prstGeom>
                  </pic:spPr>
                </pic:pic>
              </a:graphicData>
            </a:graphic>
          </wp:inline>
        </w:drawing>
      </w:r>
    </w:p>
    <w:p w14:paraId="137B8273" w14:textId="77777777" w:rsidR="0006610D" w:rsidRDefault="0006610D" w:rsidP="00DD3CF9">
      <w:pPr>
        <w:jc w:val="center"/>
      </w:pPr>
    </w:p>
    <w:p w14:paraId="3992AD3A" w14:textId="77777777" w:rsidR="00A1142E" w:rsidRDefault="00A1142E">
      <w:pPr>
        <w:spacing w:after="200" w:line="276" w:lineRule="auto"/>
        <w:rPr>
          <w:b/>
          <w:color w:val="D34817" w:themeColor="accent1"/>
          <w:spacing w:val="20"/>
          <w:sz w:val="28"/>
          <w:szCs w:val="28"/>
        </w:rPr>
      </w:pPr>
      <w:r>
        <w:br w:type="page"/>
      </w:r>
    </w:p>
    <w:p w14:paraId="7D316A57" w14:textId="24A3C393" w:rsidR="00EF7945" w:rsidRDefault="008F6ECA" w:rsidP="00B61CED">
      <w:pPr>
        <w:pStyle w:val="Heading2"/>
      </w:pPr>
      <w:bookmarkStart w:id="168" w:name="_Toc100494677"/>
      <w:r>
        <w:lastRenderedPageBreak/>
        <w:t xml:space="preserve">Edges - </w:t>
      </w:r>
      <w:r w:rsidR="0063324A">
        <w:t xml:space="preserve">Drawing an </w:t>
      </w:r>
      <w:r w:rsidR="00EF7945">
        <w:t xml:space="preserve">Edge </w:t>
      </w:r>
      <w:r>
        <w:t>from or to</w:t>
      </w:r>
      <w:r w:rsidR="0063324A">
        <w:t xml:space="preserve"> the Center of a Node</w:t>
      </w:r>
      <w:bookmarkEnd w:id="168"/>
    </w:p>
    <w:p w14:paraId="6BC99925" w14:textId="77777777" w:rsidR="00EF7945" w:rsidRDefault="00EF7945" w:rsidP="00A04962">
      <w:r>
        <w:t xml:space="preserve">An edge is clipped to the boundary of a node shape by default. It is possible to override this behavior such that the edge will begin and/or end in the center of the node instead of the </w:t>
      </w:r>
      <w:r w:rsidR="00191335">
        <w:t xml:space="preserve">node boundary. The attributes </w:t>
      </w:r>
      <w:proofErr w:type="spellStart"/>
      <w:r w:rsidR="00191335" w:rsidRPr="000C3835">
        <w:rPr>
          <w:rFonts w:ascii="Courier New" w:hAnsi="Courier New" w:cs="Courier New"/>
        </w:rPr>
        <w:t>headclip</w:t>
      </w:r>
      <w:proofErr w:type="spellEnd"/>
      <w:r w:rsidR="00191335">
        <w:t xml:space="preserve"> and </w:t>
      </w:r>
      <w:proofErr w:type="spellStart"/>
      <w:r w:rsidR="00191335" w:rsidRPr="000C3835">
        <w:rPr>
          <w:rFonts w:ascii="Courier New" w:hAnsi="Courier New" w:cs="Courier New"/>
        </w:rPr>
        <w:t>tailclip</w:t>
      </w:r>
      <w:proofErr w:type="spellEnd"/>
      <w:r w:rsidR="00191335">
        <w:t xml:space="preserve"> control this behavior. When set to true (the default) an edge is clipped to the boundary of a node. When set to false the edge goes to the center of the node, or the center of a port if applicable.</w:t>
      </w:r>
    </w:p>
    <w:p w14:paraId="3004FEED" w14:textId="77777777" w:rsidR="00191335" w:rsidRDefault="00191335" w:rsidP="00191335">
      <w:r>
        <w:t>The data below:</w:t>
      </w:r>
    </w:p>
    <w:p w14:paraId="4AB4A5E2" w14:textId="77777777" w:rsidR="00191335" w:rsidRDefault="00A8541F" w:rsidP="00191335">
      <w:r w:rsidRPr="006C5386">
        <w:rPr>
          <w:noProof/>
          <w:lang w:eastAsia="en-US"/>
        </w:rPr>
        <mc:AlternateContent>
          <mc:Choice Requires="wps">
            <w:drawing>
              <wp:anchor distT="0" distB="0" distL="114300" distR="114300" simplePos="0" relativeHeight="251856384" behindDoc="0" locked="0" layoutInCell="1" allowOverlap="1" wp14:anchorId="1EB54AE4" wp14:editId="2C06D5CF">
                <wp:simplePos x="0" y="0"/>
                <wp:positionH relativeFrom="margin">
                  <wp:posOffset>5229224</wp:posOffset>
                </wp:positionH>
                <wp:positionV relativeFrom="paragraph">
                  <wp:posOffset>604520</wp:posOffset>
                </wp:positionV>
                <wp:extent cx="1247775" cy="546240"/>
                <wp:effectExtent l="0" t="0" r="28575" b="25400"/>
                <wp:wrapNone/>
                <wp:docPr id="6263" name="Rectangle 6263"/>
                <wp:cNvGraphicFramePr/>
                <a:graphic xmlns:a="http://schemas.openxmlformats.org/drawingml/2006/main">
                  <a:graphicData uri="http://schemas.microsoft.com/office/word/2010/wordprocessingShape">
                    <wps:wsp>
                      <wps:cNvSpPr/>
                      <wps:spPr>
                        <a:xfrm>
                          <a:off x="0" y="0"/>
                          <a:ext cx="1247775" cy="54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67B03" id="Rectangle 6263" o:spid="_x0000_s1026" style="position:absolute;margin-left:411.75pt;margin-top:47.6pt;width:98.25pt;height:43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" filled="f" strokecolor="red" strokeweight="1.5pt">
                <w10:wrap anchorx="margin"/>
              </v:rect>
            </w:pict>
          </mc:Fallback>
        </mc:AlternateContent>
      </w:r>
      <w:r>
        <w:rPr>
          <w:noProof/>
          <w:lang w:eastAsia="en-US"/>
        </w:rPr>
        <w:drawing>
          <wp:inline distT="0" distB="0" distL="0" distR="0" wp14:anchorId="1D453CE5" wp14:editId="043DD6BE">
            <wp:extent cx="6400800" cy="1090295"/>
            <wp:effectExtent l="57150" t="57150" r="114300" b="109855"/>
            <wp:docPr id="6585" name="Picture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400800" cy="10902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F4CBC80" w14:textId="77777777" w:rsidR="00191335" w:rsidRDefault="00191335" w:rsidP="00171687">
      <w:r>
        <w:t>Creates the following graph:</w:t>
      </w:r>
      <w:r w:rsidRPr="00EF7945">
        <w:rPr>
          <w:noProof/>
          <w:lang w:eastAsia="en-US"/>
        </w:rPr>
        <w:t xml:space="preserve"> </w:t>
      </w:r>
    </w:p>
    <w:p w14:paraId="0DE83579" w14:textId="77777777" w:rsidR="00191335" w:rsidRDefault="00A8541F" w:rsidP="00171687">
      <w:pPr>
        <w:jc w:val="center"/>
      </w:pPr>
      <w:r>
        <w:rPr>
          <w:noProof/>
          <w:lang w:eastAsia="en-US"/>
        </w:rPr>
        <w:drawing>
          <wp:inline distT="0" distB="0" distL="0" distR="0" wp14:anchorId="5363D751" wp14:editId="38482348">
            <wp:extent cx="5343525" cy="1857375"/>
            <wp:effectExtent l="0" t="0" r="0" b="9525"/>
            <wp:docPr id="65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435">
                      <a:extLst>
                        <a:ext uri="{28A0092B-C50C-407E-A947-70E740481C1C}">
                          <a14:useLocalDpi xmlns:a14="http://schemas.microsoft.com/office/drawing/2010/main"/>
                        </a:ext>
                      </a:extLst>
                    </a:blip>
                    <a:stretch>
                      <a:fillRect/>
                    </a:stretch>
                  </pic:blipFill>
                  <pic:spPr>
                    <a:xfrm>
                      <a:off x="0" y="0"/>
                      <a:ext cx="5343525" cy="1857375"/>
                    </a:xfrm>
                    <a:prstGeom prst="rect">
                      <a:avLst/>
                    </a:prstGeom>
                  </pic:spPr>
                </pic:pic>
              </a:graphicData>
            </a:graphic>
          </wp:inline>
        </w:drawing>
      </w:r>
    </w:p>
    <w:p w14:paraId="20581490" w14:textId="53E30AF6" w:rsidR="00B94E0A" w:rsidRDefault="008472AB" w:rsidP="00171687">
      <w:pPr>
        <w:rPr>
          <w:i/>
        </w:rPr>
      </w:pPr>
      <w:r w:rsidRPr="008472AB">
        <w:rPr>
          <w:b/>
          <w:i/>
        </w:rPr>
        <w:t>Note:</w:t>
      </w:r>
      <w:r w:rsidRPr="008472AB">
        <w:rPr>
          <w:i/>
        </w:rPr>
        <w:t xml:space="preserve"> </w:t>
      </w:r>
      <w:r w:rsidR="00B8511A">
        <w:rPr>
          <w:i/>
        </w:rPr>
        <w:t>The n</w:t>
      </w:r>
      <w:r w:rsidRPr="008472AB">
        <w:rPr>
          <w:i/>
        </w:rPr>
        <w:t xml:space="preserve">odes </w:t>
      </w:r>
      <w:r w:rsidR="00B8511A">
        <w:rPr>
          <w:i/>
        </w:rPr>
        <w:t>have</w:t>
      </w:r>
      <w:r w:rsidRPr="008472AB">
        <w:rPr>
          <w:i/>
        </w:rPr>
        <w:t xml:space="preserve"> blank labels </w:t>
      </w:r>
      <w:r w:rsidR="00110B20" w:rsidRPr="008472AB">
        <w:rPr>
          <w:i/>
        </w:rPr>
        <w:t>to</w:t>
      </w:r>
      <w:r w:rsidRPr="008472AB">
        <w:rPr>
          <w:i/>
        </w:rPr>
        <w:t xml:space="preserve"> make the illustration of edges coming from or going to the center of the</w:t>
      </w:r>
      <w:r w:rsidR="00A8541F">
        <w:rPr>
          <w:i/>
        </w:rPr>
        <w:t xml:space="preserve"> node easier to see. Enabling the </w:t>
      </w:r>
      <w:r w:rsidR="00E0663D" w:rsidRPr="00E0663D">
        <w:rPr>
          <w:i/>
        </w:rPr>
        <w:t>'</w:t>
      </w:r>
      <w:r w:rsidR="00A8541F">
        <w:rPr>
          <w:i/>
        </w:rPr>
        <w:t>Nodes</w:t>
      </w:r>
      <w:r w:rsidR="00E0663D" w:rsidRPr="00E0663D">
        <w:rPr>
          <w:i/>
        </w:rPr>
        <w:t>'</w:t>
      </w:r>
      <w:r w:rsidR="00A8541F">
        <w:rPr>
          <w:i/>
        </w:rPr>
        <w:t xml:space="preserve"> graph option</w:t>
      </w:r>
      <w:r w:rsidR="00A1142E">
        <w:rPr>
          <w:i/>
        </w:rPr>
        <w:t xml:space="preserve"> </w:t>
      </w:r>
      <w:r w:rsidR="00E0663D" w:rsidRPr="00E0663D">
        <w:rPr>
          <w:i/>
        </w:rPr>
        <w:t>'</w:t>
      </w:r>
      <w:r w:rsidR="00A1142E">
        <w:rPr>
          <w:i/>
        </w:rPr>
        <w:t xml:space="preserve">When the </w:t>
      </w:r>
      <w:r w:rsidR="005329FB" w:rsidRPr="005329FB">
        <w:rPr>
          <w:i/>
        </w:rPr>
        <w:t>"</w:t>
      </w:r>
      <w:r w:rsidR="00A1142E">
        <w:rPr>
          <w:i/>
        </w:rPr>
        <w:t>Label</w:t>
      </w:r>
      <w:r w:rsidR="005329FB" w:rsidRPr="005329FB">
        <w:rPr>
          <w:i/>
        </w:rPr>
        <w:t>"</w:t>
      </w:r>
      <w:r w:rsidR="00A1142E">
        <w:rPr>
          <w:i/>
        </w:rPr>
        <w:t xml:space="preserve"> column is blank…</w:t>
      </w:r>
      <w:r w:rsidR="00E0663D" w:rsidRPr="00E0663D">
        <w:rPr>
          <w:i/>
        </w:rPr>
        <w:t>'</w:t>
      </w:r>
      <w:r w:rsidR="00A1142E">
        <w:rPr>
          <w:i/>
        </w:rPr>
        <w:t xml:space="preserve"> </w:t>
      </w:r>
      <w:r w:rsidR="00E0663D" w:rsidRPr="00E0663D">
        <w:rPr>
          <w:i/>
        </w:rPr>
        <w:t>'</w:t>
      </w:r>
      <w:r w:rsidR="00A1142E">
        <w:rPr>
          <w:i/>
        </w:rPr>
        <w:t>…use blank for the node label</w:t>
      </w:r>
      <w:r w:rsidR="005329FB" w:rsidRPr="005329FB">
        <w:rPr>
          <w:i/>
        </w:rPr>
        <w:t>"</w:t>
      </w:r>
      <w:r w:rsidRPr="008472AB">
        <w:rPr>
          <w:i/>
        </w:rPr>
        <w:t xml:space="preserve"> on the </w:t>
      </w:r>
      <w:r w:rsidR="00E0663D" w:rsidRPr="00E0663D">
        <w:rPr>
          <w:i/>
        </w:rPr>
        <w:t>'</w:t>
      </w:r>
      <w:r w:rsidR="00A8541F">
        <w:rPr>
          <w:i/>
        </w:rPr>
        <w:t>Graphviz</w:t>
      </w:r>
      <w:r w:rsidR="00E0663D" w:rsidRPr="00E0663D">
        <w:rPr>
          <w:i/>
        </w:rPr>
        <w:t>'</w:t>
      </w:r>
      <w:r w:rsidRPr="008472AB">
        <w:rPr>
          <w:i/>
        </w:rPr>
        <w:t xml:space="preserve"> </w:t>
      </w:r>
      <w:r w:rsidR="00A8541F">
        <w:rPr>
          <w:i/>
        </w:rPr>
        <w:t>ribbon tab</w:t>
      </w:r>
      <w:r w:rsidRPr="008472AB">
        <w:rPr>
          <w:i/>
        </w:rPr>
        <w:t xml:space="preserve"> is required to achieve this effect.</w:t>
      </w:r>
    </w:p>
    <w:p w14:paraId="6E19953A" w14:textId="7A90973D" w:rsidR="00A8541F" w:rsidRDefault="00A1142E" w:rsidP="00171687">
      <w:r w:rsidRPr="006C5386">
        <w:rPr>
          <w:noProof/>
          <w:lang w:eastAsia="en-US"/>
        </w:rPr>
        <mc:AlternateContent>
          <mc:Choice Requires="wps">
            <w:drawing>
              <wp:anchor distT="0" distB="0" distL="114300" distR="114300" simplePos="0" relativeHeight="252145152" behindDoc="0" locked="0" layoutInCell="1" allowOverlap="1" wp14:anchorId="600637EE" wp14:editId="1D1E46D8">
                <wp:simplePos x="0" y="0"/>
                <wp:positionH relativeFrom="margin">
                  <wp:posOffset>2352675</wp:posOffset>
                </wp:positionH>
                <wp:positionV relativeFrom="paragraph">
                  <wp:posOffset>1858645</wp:posOffset>
                </wp:positionV>
                <wp:extent cx="2333625" cy="219075"/>
                <wp:effectExtent l="0" t="0" r="28575" b="28575"/>
                <wp:wrapNone/>
                <wp:docPr id="6560" name="Rectangle 6560"/>
                <wp:cNvGraphicFramePr/>
                <a:graphic xmlns:a="http://schemas.openxmlformats.org/drawingml/2006/main">
                  <a:graphicData uri="http://schemas.microsoft.com/office/word/2010/wordprocessingShape">
                    <wps:wsp>
                      <wps:cNvSpPr/>
                      <wps:spPr>
                        <a:xfrm>
                          <a:off x="0" y="0"/>
                          <a:ext cx="23336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5F50A" id="Rectangle 6560" o:spid="_x0000_s1026" style="position:absolute;margin-left:185.25pt;margin-top:146.35pt;width:183.75pt;height:17.25pt;z-index:25214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" filled="f" strokecolor="red" strokeweight="1.5pt">
                <w10:wrap anchorx="margin"/>
              </v:rect>
            </w:pict>
          </mc:Fallback>
        </mc:AlternateContent>
      </w:r>
      <w:r w:rsidR="00A8541F" w:rsidRPr="006C5386">
        <w:rPr>
          <w:noProof/>
          <w:lang w:eastAsia="en-US"/>
        </w:rPr>
        <mc:AlternateContent>
          <mc:Choice Requires="wps">
            <w:drawing>
              <wp:anchor distT="0" distB="0" distL="114300" distR="114300" simplePos="0" relativeHeight="251983360" behindDoc="0" locked="0" layoutInCell="1" allowOverlap="1" wp14:anchorId="427E475D" wp14:editId="3D41B735">
                <wp:simplePos x="0" y="0"/>
                <wp:positionH relativeFrom="margin">
                  <wp:posOffset>47625</wp:posOffset>
                </wp:positionH>
                <wp:positionV relativeFrom="paragraph">
                  <wp:posOffset>1858645</wp:posOffset>
                </wp:positionV>
                <wp:extent cx="2305050" cy="219075"/>
                <wp:effectExtent l="0" t="0" r="19050" b="28575"/>
                <wp:wrapNone/>
                <wp:docPr id="6587" name="Rectangle 6587"/>
                <wp:cNvGraphicFramePr/>
                <a:graphic xmlns:a="http://schemas.openxmlformats.org/drawingml/2006/main">
                  <a:graphicData uri="http://schemas.microsoft.com/office/word/2010/wordprocessingShape">
                    <wps:wsp>
                      <wps:cNvSpPr/>
                      <wps:spPr>
                        <a:xfrm>
                          <a:off x="0" y="0"/>
                          <a:ext cx="23050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733E8" id="Rectangle 6587" o:spid="_x0000_s1026" style="position:absolute;margin-left:3.75pt;margin-top:146.35pt;width:181.5pt;height:17.25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" filled="f" strokecolor="red" strokeweight="1.5pt">
                <w10:wrap anchorx="margin"/>
              </v:rect>
            </w:pict>
          </mc:Fallback>
        </mc:AlternateContent>
      </w:r>
      <w:r>
        <w:rPr>
          <w:noProof/>
          <w:lang w:eastAsia="en-US"/>
        </w:rPr>
        <w:drawing>
          <wp:inline distT="0" distB="0" distL="0" distR="0" wp14:anchorId="6D42A352" wp14:editId="30807C59">
            <wp:extent cx="4752975" cy="2362200"/>
            <wp:effectExtent l="0" t="0" r="9525" b="0"/>
            <wp:docPr id="6551" name="Picture 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52975" cy="2362200"/>
                    </a:xfrm>
                    <a:prstGeom prst="rect">
                      <a:avLst/>
                    </a:prstGeom>
                  </pic:spPr>
                </pic:pic>
              </a:graphicData>
            </a:graphic>
          </wp:inline>
        </w:drawing>
      </w:r>
    </w:p>
    <w:p w14:paraId="5F6C6220" w14:textId="43496891" w:rsidR="00171687" w:rsidRDefault="00181CFC" w:rsidP="00171687">
      <w:pPr>
        <w:pStyle w:val="Heading2"/>
      </w:pPr>
      <w:bookmarkStart w:id="169" w:name="_Toc100494678"/>
      <w:r>
        <w:lastRenderedPageBreak/>
        <w:t>Edges -</w:t>
      </w:r>
      <w:r w:rsidR="00171687">
        <w:t xml:space="preserve"> Head and Tail Options</w:t>
      </w:r>
      <w:bookmarkEnd w:id="169"/>
    </w:p>
    <w:p w14:paraId="3473DEDF" w14:textId="6CDF43AE" w:rsidR="00171687" w:rsidRDefault="00171687" w:rsidP="008472AB">
      <w:pPr>
        <w:keepNext/>
      </w:pPr>
      <w:r>
        <w:t xml:space="preserve">The </w:t>
      </w:r>
      <w:r w:rsidR="00E0663D" w:rsidRPr="00E0663D">
        <w:t>'</w:t>
      </w:r>
      <w:r>
        <w:t>style designer</w:t>
      </w:r>
      <w:r w:rsidR="00E0663D" w:rsidRPr="00E0663D">
        <w:t>'</w:t>
      </w:r>
      <w:r>
        <w:t xml:space="preserve"> was updated </w:t>
      </w:r>
      <w:r w:rsidR="00433EF1">
        <w:t xml:space="preserve">in Version 5.0 </w:t>
      </w:r>
      <w:r>
        <w:t>to help provide more assistance in defining the head and tail attributes for an edge.</w:t>
      </w:r>
    </w:p>
    <w:p w14:paraId="2A7FD45C" w14:textId="2B79893E" w:rsidR="00171687" w:rsidRDefault="00C44527" w:rsidP="008472AB">
      <w:pPr>
        <w:keepNext/>
      </w:pPr>
      <w:r w:rsidRPr="006C5386">
        <w:rPr>
          <w:noProof/>
          <w:lang w:eastAsia="en-US"/>
        </w:rPr>
        <mc:AlternateContent>
          <mc:Choice Requires="wps">
            <w:drawing>
              <wp:anchor distT="0" distB="0" distL="114300" distR="114300" simplePos="0" relativeHeight="252190208" behindDoc="0" locked="0" layoutInCell="1" allowOverlap="1" wp14:anchorId="7092CA0A" wp14:editId="4D8A28DD">
                <wp:simplePos x="0" y="0"/>
                <wp:positionH relativeFrom="margin">
                  <wp:align>right</wp:align>
                </wp:positionH>
                <wp:positionV relativeFrom="paragraph">
                  <wp:posOffset>790974</wp:posOffset>
                </wp:positionV>
                <wp:extent cx="6358269" cy="829339"/>
                <wp:effectExtent l="0" t="0" r="23495" b="27940"/>
                <wp:wrapNone/>
                <wp:docPr id="6578" name="Rectangle 6578"/>
                <wp:cNvGraphicFramePr/>
                <a:graphic xmlns:a="http://schemas.openxmlformats.org/drawingml/2006/main">
                  <a:graphicData uri="http://schemas.microsoft.com/office/word/2010/wordprocessingShape">
                    <wps:wsp>
                      <wps:cNvSpPr/>
                      <wps:spPr>
                        <a:xfrm>
                          <a:off x="0" y="0"/>
                          <a:ext cx="6358269" cy="8293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0D150" id="Rectangle 6578" o:spid="_x0000_s1026" style="position:absolute;margin-left:449.45pt;margin-top:62.3pt;width:500.65pt;height:65.3pt;z-index:252190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" filled="f" strokecolor="red" strokeweight="1.5pt">
                <w10:wrap anchorx="margin"/>
              </v:rect>
            </w:pict>
          </mc:Fallback>
        </mc:AlternateContent>
      </w:r>
      <w:r w:rsidR="00171687">
        <w:rPr>
          <w:noProof/>
          <w:lang w:eastAsia="en-US"/>
        </w:rPr>
        <w:drawing>
          <wp:inline distT="0" distB="0" distL="0" distR="0" wp14:anchorId="56CFDBCB" wp14:editId="7F4BC667">
            <wp:extent cx="6400800" cy="1647825"/>
            <wp:effectExtent l="0" t="0" r="0" b="9525"/>
            <wp:docPr id="6591" name="Picture 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800" cy="1647825"/>
                    </a:xfrm>
                    <a:prstGeom prst="rect">
                      <a:avLst/>
                    </a:prstGeom>
                    <a:noFill/>
                    <a:ln>
                      <a:noFill/>
                    </a:ln>
                  </pic:spPr>
                </pic:pic>
              </a:graphicData>
            </a:graphic>
          </wp:inline>
        </w:drawing>
      </w:r>
    </w:p>
    <w:p w14:paraId="6CBEA268" w14:textId="77777777" w:rsidR="007C2CE0" w:rsidRDefault="007C2CE0" w:rsidP="008472AB">
      <w:pPr>
        <w:keepNext/>
        <w:rPr>
          <w:b/>
        </w:rPr>
      </w:pPr>
    </w:p>
    <w:p w14:paraId="5EF1B142" w14:textId="560B049D" w:rsidR="00171687" w:rsidRDefault="00171687" w:rsidP="008472AB">
      <w:pPr>
        <w:keepNext/>
      </w:pPr>
      <w:proofErr w:type="spellStart"/>
      <w:r w:rsidRPr="00022099">
        <w:rPr>
          <w:b/>
        </w:rPr>
        <w:t>Head+Tail</w:t>
      </w:r>
      <w:proofErr w:type="spellEnd"/>
      <w:r w:rsidRPr="00022099">
        <w:rPr>
          <w:b/>
        </w:rPr>
        <w:t xml:space="preserve"> Label Font Name, Font Size, and Font Color</w:t>
      </w:r>
      <w:r>
        <w:t xml:space="preserve"> </w:t>
      </w:r>
      <w:r w:rsidR="005329FB">
        <w:t>-</w:t>
      </w:r>
      <w:r w:rsidR="00022099">
        <w:t xml:space="preserve"> These attributes </w:t>
      </w:r>
      <w:r w:rsidR="004F7667">
        <w:t>provide a way to differentiate the text at the end of the edges where they meet the node.</w:t>
      </w:r>
    </w:p>
    <w:p w14:paraId="6F77DFF4" w14:textId="3DCF031C" w:rsidR="004F7667" w:rsidRDefault="004F7667" w:rsidP="008472AB">
      <w:pPr>
        <w:keepNext/>
      </w:pPr>
      <w:r>
        <w:rPr>
          <w:noProof/>
          <w:lang w:eastAsia="en-US"/>
        </w:rPr>
        <w:drawing>
          <wp:inline distT="0" distB="0" distL="0" distR="0" wp14:anchorId="0D9639F1" wp14:editId="573989D9">
            <wp:extent cx="2486025" cy="914400"/>
            <wp:effectExtent l="0" t="0" r="9525" b="0"/>
            <wp:docPr id="6594" name="Picture 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86025" cy="914400"/>
                    </a:xfrm>
                    <a:prstGeom prst="rect">
                      <a:avLst/>
                    </a:prstGeom>
                  </pic:spPr>
                </pic:pic>
              </a:graphicData>
            </a:graphic>
          </wp:inline>
        </w:drawing>
      </w:r>
      <w:r>
        <w:tab/>
        <w:t>Appears as:</w:t>
      </w:r>
      <w:r>
        <w:tab/>
      </w:r>
      <w:r>
        <w:rPr>
          <w:noProof/>
          <w:lang w:eastAsia="en-US"/>
        </w:rPr>
        <w:drawing>
          <wp:inline distT="0" distB="0" distL="0" distR="0" wp14:anchorId="382F8368" wp14:editId="11D0F2D8">
            <wp:extent cx="2276475" cy="514350"/>
            <wp:effectExtent l="0" t="0" r="9525" b="0"/>
            <wp:docPr id="65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2276475" cy="514350"/>
                    </a:xfrm>
                    <a:prstGeom prst="rect">
                      <a:avLst/>
                    </a:prstGeom>
                  </pic:spPr>
                </pic:pic>
              </a:graphicData>
            </a:graphic>
          </wp:inline>
        </w:drawing>
      </w:r>
    </w:p>
    <w:p w14:paraId="33AE0FAE" w14:textId="77777777" w:rsidR="00022099" w:rsidRDefault="00022099" w:rsidP="004F7667">
      <w:pPr>
        <w:spacing w:after="0" w:line="240" w:lineRule="auto"/>
        <w:rPr>
          <w:rFonts w:ascii="Consolas" w:eastAsia="Times New Roman" w:hAnsi="Consolas"/>
          <w:kern w:val="0"/>
          <w:sz w:val="22"/>
          <w:szCs w:val="22"/>
          <w:lang w:eastAsia="en-US"/>
          <w14:ligatures w14:val="none"/>
        </w:rPr>
      </w:pPr>
    </w:p>
    <w:p w14:paraId="440FF976" w14:textId="59C9F44D" w:rsidR="004F7667" w:rsidRPr="00433EF1" w:rsidRDefault="004F7667"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0762ABAF" w14:textId="04D8E1A4" w:rsidR="004F7667" w:rsidRDefault="004F7667" w:rsidP="00752671"/>
    <w:p w14:paraId="315C8F31" w14:textId="77777777" w:rsidR="00022099" w:rsidRDefault="00022099" w:rsidP="00022099">
      <w:pPr>
        <w:rPr>
          <w:b/>
        </w:rPr>
      </w:pPr>
    </w:p>
    <w:p w14:paraId="7B7C3FDE" w14:textId="0D55E37C" w:rsidR="00022099" w:rsidRDefault="00022099" w:rsidP="00022099">
      <w:r w:rsidRPr="00022099">
        <w:rPr>
          <w:b/>
        </w:rPr>
        <w:t>Label Angle</w:t>
      </w:r>
      <w:r>
        <w:t xml:space="preserve"> </w:t>
      </w:r>
      <w:r w:rsidR="005329FB">
        <w:t>-</w:t>
      </w:r>
      <w:r>
        <w:t xml:space="preserve"> </w:t>
      </w:r>
      <w:proofErr w:type="spellStart"/>
      <w:r w:rsidRPr="00022099">
        <w:rPr>
          <w:rFonts w:ascii="Consolas" w:hAnsi="Consolas"/>
        </w:rPr>
        <w:t>labelangle</w:t>
      </w:r>
      <w:proofErr w:type="spellEnd"/>
      <w:r w:rsidRPr="00022099">
        <w:rPr>
          <w:rFonts w:ascii="Consolas" w:hAnsi="Consolas"/>
        </w:rPr>
        <w:t>=</w:t>
      </w:r>
      <w:r>
        <w:t xml:space="preserve"> (along with </w:t>
      </w:r>
      <w:proofErr w:type="spellStart"/>
      <w:r w:rsidRPr="00022099">
        <w:rPr>
          <w:rFonts w:ascii="Consolas" w:hAnsi="Consolas"/>
        </w:rPr>
        <w:t>labeldistance</w:t>
      </w:r>
      <w:proofErr w:type="spellEnd"/>
      <w:r w:rsidRPr="00022099">
        <w:rPr>
          <w:rFonts w:ascii="Consolas" w:hAnsi="Consolas"/>
        </w:rPr>
        <w:t>=),</w:t>
      </w:r>
      <w:r>
        <w:t xml:space="preserve"> determines where the head label and tail label are placed with respect to the head (tail) in polar coordinates. The origin in the coordinate system is the point where the edge touches the node. The ray of 0 degrees goes from the origin back along the edge, parallel to the edge at the origin.</w:t>
      </w:r>
    </w:p>
    <w:p w14:paraId="6FC5ED2D" w14:textId="68AB1172" w:rsidR="00BF6BE3" w:rsidRDefault="00022099" w:rsidP="00022099">
      <w:r>
        <w:t xml:space="preserve">The angle, in degrees, specifies the rotation from the </w:t>
      </w:r>
      <w:proofErr w:type="gramStart"/>
      <w:r>
        <w:t>0 degree</w:t>
      </w:r>
      <w:proofErr w:type="gramEnd"/>
      <w:r>
        <w:t xml:space="preserve"> ray, with positive angles moving counterclockwise and negative angles moving clockwise.</w:t>
      </w:r>
    </w:p>
    <w:p w14:paraId="0F5506E8" w14:textId="75335834" w:rsidR="004F7667" w:rsidRDefault="00C44527" w:rsidP="00752671">
      <w:r w:rsidRPr="006C5386">
        <w:rPr>
          <w:noProof/>
          <w:lang w:eastAsia="en-US"/>
        </w:rPr>
        <mc:AlternateContent>
          <mc:Choice Requires="wps">
            <w:drawing>
              <wp:anchor distT="0" distB="0" distL="114300" distR="114300" simplePos="0" relativeHeight="252192256" behindDoc="0" locked="0" layoutInCell="1" allowOverlap="1" wp14:anchorId="4DCBB95A" wp14:editId="2B242422">
                <wp:simplePos x="0" y="0"/>
                <wp:positionH relativeFrom="margin">
                  <wp:posOffset>1383665</wp:posOffset>
                </wp:positionH>
                <wp:positionV relativeFrom="paragraph">
                  <wp:posOffset>19788</wp:posOffset>
                </wp:positionV>
                <wp:extent cx="531628" cy="219075"/>
                <wp:effectExtent l="0" t="0" r="20955" b="28575"/>
                <wp:wrapNone/>
                <wp:docPr id="6579" name="Rectangle 6579"/>
                <wp:cNvGraphicFramePr/>
                <a:graphic xmlns:a="http://schemas.openxmlformats.org/drawingml/2006/main">
                  <a:graphicData uri="http://schemas.microsoft.com/office/word/2010/wordprocessingShape">
                    <wps:wsp>
                      <wps:cNvSpPr/>
                      <wps:spPr>
                        <a:xfrm>
                          <a:off x="0" y="0"/>
                          <a:ext cx="531628"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FF9D2" id="Rectangle 6579" o:spid="_x0000_s1026" style="position:absolute;margin-left:108.95pt;margin-top:1.55pt;width:41.85pt;height:17.25pt;z-index:25219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QZmQIAAIo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" filled="f" strokecolor="red" strokeweight="1.5pt">
                <w10:wrap anchorx="margin"/>
              </v:rect>
            </w:pict>
          </mc:Fallback>
        </mc:AlternateContent>
      </w:r>
      <w:r w:rsidR="00BF6BE3">
        <w:rPr>
          <w:noProof/>
          <w:lang w:eastAsia="en-US"/>
        </w:rPr>
        <w:drawing>
          <wp:inline distT="0" distB="0" distL="0" distR="0" wp14:anchorId="60BC501C" wp14:editId="335A39E9">
            <wp:extent cx="1990725" cy="895350"/>
            <wp:effectExtent l="0" t="0" r="9525" b="0"/>
            <wp:docPr id="6597" name="Picture 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990725" cy="895350"/>
                    </a:xfrm>
                    <a:prstGeom prst="rect">
                      <a:avLst/>
                    </a:prstGeom>
                  </pic:spPr>
                </pic:pic>
              </a:graphicData>
            </a:graphic>
          </wp:inline>
        </w:drawing>
      </w:r>
      <w:r w:rsidR="00BF6BE3">
        <w:tab/>
      </w:r>
      <w:r w:rsidR="00752671">
        <w:tab/>
      </w:r>
      <w:r w:rsidR="00BF6BE3">
        <w:t>Appears as:</w:t>
      </w:r>
      <w:r w:rsidR="00BF6BE3">
        <w:tab/>
      </w:r>
      <w:r w:rsidR="00BF6BE3">
        <w:rPr>
          <w:noProof/>
          <w:lang w:eastAsia="en-US"/>
        </w:rPr>
        <w:drawing>
          <wp:inline distT="0" distB="0" distL="0" distR="0" wp14:anchorId="69417B45" wp14:editId="1022F5A3">
            <wp:extent cx="2276475" cy="514350"/>
            <wp:effectExtent l="0" t="0" r="9525" b="0"/>
            <wp:docPr id="6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a:xfrm>
                      <a:off x="0" y="0"/>
                      <a:ext cx="2276475" cy="514350"/>
                    </a:xfrm>
                    <a:prstGeom prst="rect">
                      <a:avLst/>
                    </a:prstGeom>
                  </pic:spPr>
                </pic:pic>
              </a:graphicData>
            </a:graphic>
          </wp:inline>
        </w:drawing>
      </w:r>
    </w:p>
    <w:p w14:paraId="5F784120" w14:textId="77777777" w:rsidR="00022099" w:rsidRDefault="00022099" w:rsidP="00433EF1">
      <w:pPr>
        <w:spacing w:after="0" w:line="240" w:lineRule="auto"/>
        <w:rPr>
          <w:rFonts w:ascii="Consolas" w:eastAsia="Times New Roman" w:hAnsi="Consolas"/>
          <w:kern w:val="0"/>
          <w:sz w:val="22"/>
          <w:szCs w:val="22"/>
          <w:lang w:eastAsia="en-US"/>
          <w14:ligatures w14:val="none"/>
        </w:rPr>
      </w:pPr>
    </w:p>
    <w:p w14:paraId="31E2950D" w14:textId="77777777" w:rsidR="007C2CE0" w:rsidRDefault="00433EF1"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labelangle</w:t>
      </w:r>
      <w:proofErr w:type="spellEnd"/>
      <w:r w:rsidRPr="00433EF1">
        <w:rPr>
          <w:rFonts w:ascii="Consolas" w:eastAsia="Times New Roman" w:hAnsi="Consolas"/>
          <w:kern w:val="0"/>
          <w:sz w:val="22"/>
          <w:szCs w:val="22"/>
          <w:lang w:eastAsia="en-US"/>
          <w14:ligatures w14:val="none"/>
        </w:rPr>
        <w:t xml:space="preserve">="90" </w:t>
      </w:r>
    </w:p>
    <w:p w14:paraId="214823B9" w14:textId="58E7061E" w:rsidR="00433EF1" w:rsidRPr="00433EF1" w:rsidRDefault="00433EF1"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150980B5" w14:textId="710A5A35" w:rsidR="00BF6BE3" w:rsidRDefault="00BF6BE3" w:rsidP="00752671"/>
    <w:p w14:paraId="1BD74438" w14:textId="39F23FFC" w:rsidR="00022099" w:rsidRDefault="00022099" w:rsidP="00752671">
      <w:pPr>
        <w:rPr>
          <w:b/>
        </w:rPr>
      </w:pPr>
    </w:p>
    <w:p w14:paraId="35339F09" w14:textId="7D4A060E" w:rsidR="00BF6BE3" w:rsidRDefault="00022099" w:rsidP="00752671">
      <w:r w:rsidRPr="00022099">
        <w:rPr>
          <w:b/>
        </w:rPr>
        <w:t>Label D</w:t>
      </w:r>
      <w:r w:rsidR="00BF6BE3" w:rsidRPr="00022099">
        <w:rPr>
          <w:b/>
        </w:rPr>
        <w:t>istance</w:t>
      </w:r>
      <w:r>
        <w:t xml:space="preserve"> - </w:t>
      </w:r>
      <w:r w:rsidRPr="00022099">
        <w:t xml:space="preserve">Multiplicative scaling factor adjusting the distance that the </w:t>
      </w:r>
      <w:proofErr w:type="spellStart"/>
      <w:r w:rsidRPr="00022099">
        <w:t>headlabel</w:t>
      </w:r>
      <w:proofErr w:type="spellEnd"/>
      <w:r w:rsidRPr="00022099">
        <w:t xml:space="preserve"> (</w:t>
      </w:r>
      <w:proofErr w:type="spellStart"/>
      <w:r w:rsidRPr="00022099">
        <w:t>taillabel</w:t>
      </w:r>
      <w:proofErr w:type="spellEnd"/>
      <w:r w:rsidRPr="00022099">
        <w:t xml:space="preserve">) is from the head (tail) node. The default distance is 10 points. See </w:t>
      </w:r>
      <w:proofErr w:type="spellStart"/>
      <w:r w:rsidRPr="00022099">
        <w:t>labelangle</w:t>
      </w:r>
      <w:proofErr w:type="spellEnd"/>
      <w:r w:rsidRPr="00022099">
        <w:t xml:space="preserve"> for more details.</w:t>
      </w:r>
    </w:p>
    <w:p w14:paraId="00873AD4" w14:textId="6F165CAF" w:rsidR="00BF6BE3" w:rsidRDefault="00C44527" w:rsidP="00752671">
      <w:r w:rsidRPr="006C5386">
        <w:rPr>
          <w:noProof/>
          <w:lang w:eastAsia="en-US"/>
        </w:rPr>
        <mc:AlternateContent>
          <mc:Choice Requires="wps">
            <w:drawing>
              <wp:anchor distT="0" distB="0" distL="114300" distR="114300" simplePos="0" relativeHeight="252194304" behindDoc="0" locked="0" layoutInCell="1" allowOverlap="1" wp14:anchorId="47EE913F" wp14:editId="1B2A411B">
                <wp:simplePos x="0" y="0"/>
                <wp:positionH relativeFrom="margin">
                  <wp:posOffset>1355149</wp:posOffset>
                </wp:positionH>
                <wp:positionV relativeFrom="paragraph">
                  <wp:posOffset>1721205</wp:posOffset>
                </wp:positionV>
                <wp:extent cx="531628" cy="219075"/>
                <wp:effectExtent l="0" t="0" r="20955" b="28575"/>
                <wp:wrapNone/>
                <wp:docPr id="6580" name="Rectangle 6580"/>
                <wp:cNvGraphicFramePr/>
                <a:graphic xmlns:a="http://schemas.openxmlformats.org/drawingml/2006/main">
                  <a:graphicData uri="http://schemas.microsoft.com/office/word/2010/wordprocessingShape">
                    <wps:wsp>
                      <wps:cNvSpPr/>
                      <wps:spPr>
                        <a:xfrm>
                          <a:off x="0" y="0"/>
                          <a:ext cx="531628"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664BD" id="Rectangle 6580" o:spid="_x0000_s1026" style="position:absolute;margin-left:106.7pt;margin-top:135.55pt;width:41.85pt;height:17.25pt;z-index:25219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7dmAIAAIo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" filled="f" strokecolor="red" strokeweight="1.5pt">
                <w10:wrap anchorx="margin"/>
              </v:rect>
            </w:pict>
          </mc:Fallback>
        </mc:AlternateContent>
      </w:r>
      <w:r w:rsidR="00BF6BE3">
        <w:rPr>
          <w:noProof/>
          <w:lang w:eastAsia="en-US"/>
        </w:rPr>
        <w:drawing>
          <wp:inline distT="0" distB="0" distL="0" distR="0" wp14:anchorId="4318AA1B" wp14:editId="244296A4">
            <wp:extent cx="1952625" cy="2705100"/>
            <wp:effectExtent l="0" t="0" r="9525" b="0"/>
            <wp:docPr id="6602" name="Picture 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952625" cy="2705100"/>
                    </a:xfrm>
                    <a:prstGeom prst="rect">
                      <a:avLst/>
                    </a:prstGeom>
                  </pic:spPr>
                </pic:pic>
              </a:graphicData>
            </a:graphic>
          </wp:inline>
        </w:drawing>
      </w:r>
      <w:r w:rsidR="00BF6BE3">
        <w:tab/>
      </w:r>
      <w:r w:rsidR="00752671">
        <w:tab/>
      </w:r>
      <w:r w:rsidR="00BF6BE3">
        <w:t>Appears as:</w:t>
      </w:r>
      <w:r w:rsidR="00BF6BE3">
        <w:tab/>
      </w:r>
      <w:r w:rsidR="00BF6BE3">
        <w:rPr>
          <w:noProof/>
          <w:lang w:eastAsia="en-US"/>
        </w:rPr>
        <w:drawing>
          <wp:inline distT="0" distB="0" distL="0" distR="0" wp14:anchorId="42A7A7AD" wp14:editId="34D86FBD">
            <wp:extent cx="2276475" cy="514350"/>
            <wp:effectExtent l="0" t="0" r="9525" b="0"/>
            <wp:docPr id="66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442">
                      <a:extLst>
                        <a:ext uri="{28A0092B-C50C-407E-A947-70E740481C1C}">
                          <a14:useLocalDpi xmlns:a14="http://schemas.microsoft.com/office/drawing/2010/main" val="0"/>
                        </a:ext>
                      </a:extLst>
                    </a:blip>
                    <a:stretch>
                      <a:fillRect/>
                    </a:stretch>
                  </pic:blipFill>
                  <pic:spPr>
                    <a:xfrm>
                      <a:off x="0" y="0"/>
                      <a:ext cx="2276475" cy="514350"/>
                    </a:xfrm>
                    <a:prstGeom prst="rect">
                      <a:avLst/>
                    </a:prstGeom>
                  </pic:spPr>
                </pic:pic>
              </a:graphicData>
            </a:graphic>
          </wp:inline>
        </w:drawing>
      </w:r>
    </w:p>
    <w:p w14:paraId="0711F1F5" w14:textId="77777777" w:rsidR="00D07A7E" w:rsidRDefault="00D07A7E" w:rsidP="00752671"/>
    <w:p w14:paraId="640F9170" w14:textId="77777777" w:rsidR="00022099" w:rsidRDefault="00022099" w:rsidP="00752671">
      <w:pPr>
        <w:spacing w:after="0" w:line="240" w:lineRule="auto"/>
        <w:rPr>
          <w:rFonts w:ascii="Consolas" w:eastAsia="Times New Roman" w:hAnsi="Consolas"/>
          <w:kern w:val="0"/>
          <w:sz w:val="22"/>
          <w:szCs w:val="22"/>
          <w:lang w:eastAsia="en-US"/>
          <w14:ligatures w14:val="none"/>
        </w:rPr>
      </w:pPr>
    </w:p>
    <w:p w14:paraId="114C8F56" w14:textId="77777777" w:rsidR="00C44527" w:rsidRDefault="00BF6BE3"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labeldistance</w:t>
      </w:r>
      <w:proofErr w:type="spellEnd"/>
      <w:r w:rsidRPr="00433EF1">
        <w:rPr>
          <w:rFonts w:ascii="Consolas" w:eastAsia="Times New Roman" w:hAnsi="Consolas"/>
          <w:kern w:val="0"/>
          <w:sz w:val="22"/>
          <w:szCs w:val="22"/>
          <w:lang w:eastAsia="en-US"/>
          <w14:ligatures w14:val="none"/>
        </w:rPr>
        <w:t xml:space="preserve">="3" </w:t>
      </w:r>
    </w:p>
    <w:p w14:paraId="74E81ABD" w14:textId="48EEEED0" w:rsidR="00BF6BE3" w:rsidRPr="00433EF1" w:rsidRDefault="00BF6BE3"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67B02295" w14:textId="4106A89F" w:rsidR="00BF6BE3" w:rsidRDefault="00BF6BE3" w:rsidP="00752671"/>
    <w:p w14:paraId="01EC556C" w14:textId="77777777" w:rsidR="00C44527" w:rsidRDefault="00C44527" w:rsidP="00752671">
      <w:pPr>
        <w:rPr>
          <w:b/>
        </w:rPr>
      </w:pPr>
    </w:p>
    <w:p w14:paraId="24377512" w14:textId="77777777" w:rsidR="007C2CE0" w:rsidRDefault="007C2CE0" w:rsidP="00752671">
      <w:pPr>
        <w:rPr>
          <w:b/>
        </w:rPr>
      </w:pPr>
    </w:p>
    <w:p w14:paraId="377FB4ED" w14:textId="5AC96B9B" w:rsidR="00BF6BE3" w:rsidRDefault="00BF6BE3" w:rsidP="00752671">
      <w:r w:rsidRPr="00022099">
        <w:rPr>
          <w:b/>
        </w:rPr>
        <w:t xml:space="preserve">Label </w:t>
      </w:r>
      <w:r w:rsidR="00022099" w:rsidRPr="00022099">
        <w:rPr>
          <w:b/>
        </w:rPr>
        <w:t>Angle</w:t>
      </w:r>
      <w:r w:rsidRPr="00022099">
        <w:rPr>
          <w:b/>
        </w:rPr>
        <w:t xml:space="preserve"> &amp; Label Distance</w:t>
      </w:r>
      <w:r w:rsidR="00022099">
        <w:t xml:space="preserve"> </w:t>
      </w:r>
      <w:r w:rsidR="005329FB">
        <w:t>-</w:t>
      </w:r>
      <w:r w:rsidR="00022099">
        <w:t xml:space="preserve"> This example depicts when </w:t>
      </w:r>
      <w:proofErr w:type="spellStart"/>
      <w:r w:rsidR="00022099">
        <w:t>lableangle</w:t>
      </w:r>
      <w:proofErr w:type="spellEnd"/>
      <w:r w:rsidR="00022099">
        <w:t xml:space="preserve">= and </w:t>
      </w:r>
      <w:proofErr w:type="spellStart"/>
      <w:r w:rsidR="00022099">
        <w:t>labeldistance</w:t>
      </w:r>
      <w:proofErr w:type="spellEnd"/>
      <w:r w:rsidR="00022099">
        <w:t>= attributes are used together.</w:t>
      </w:r>
    </w:p>
    <w:p w14:paraId="42068157" w14:textId="2D3E98F5" w:rsidR="00171687" w:rsidRDefault="00C44527" w:rsidP="00752671">
      <w:r w:rsidRPr="006C5386">
        <w:rPr>
          <w:noProof/>
          <w:lang w:eastAsia="en-US"/>
        </w:rPr>
        <mc:AlternateContent>
          <mc:Choice Requires="wps">
            <w:drawing>
              <wp:anchor distT="0" distB="0" distL="114300" distR="114300" simplePos="0" relativeHeight="252196352" behindDoc="0" locked="0" layoutInCell="1" allowOverlap="1" wp14:anchorId="557EC3F9" wp14:editId="1459F568">
                <wp:simplePos x="0" y="0"/>
                <wp:positionH relativeFrom="margin">
                  <wp:posOffset>1384005</wp:posOffset>
                </wp:positionH>
                <wp:positionV relativeFrom="paragraph">
                  <wp:posOffset>69702</wp:posOffset>
                </wp:positionV>
                <wp:extent cx="531628" cy="425303"/>
                <wp:effectExtent l="0" t="0" r="20955" b="13335"/>
                <wp:wrapNone/>
                <wp:docPr id="6581" name="Rectangle 6581"/>
                <wp:cNvGraphicFramePr/>
                <a:graphic xmlns:a="http://schemas.openxmlformats.org/drawingml/2006/main">
                  <a:graphicData uri="http://schemas.microsoft.com/office/word/2010/wordprocessingShape">
                    <wps:wsp>
                      <wps:cNvSpPr/>
                      <wps:spPr>
                        <a:xfrm>
                          <a:off x="0" y="0"/>
                          <a:ext cx="531628" cy="4253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43576" id="Rectangle 6581" o:spid="_x0000_s1026" style="position:absolute;margin-left:109pt;margin-top:5.5pt;width:41.85pt;height:33.5pt;z-index:25219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NDmAIAAIo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" filled="f" strokecolor="red" strokeweight="1.5pt">
                <w10:wrap anchorx="margin"/>
              </v:rect>
            </w:pict>
          </mc:Fallback>
        </mc:AlternateContent>
      </w:r>
      <w:r w:rsidR="00752671">
        <w:rPr>
          <w:noProof/>
          <w:lang w:eastAsia="en-US"/>
        </w:rPr>
        <w:drawing>
          <wp:inline distT="0" distB="0" distL="0" distR="0" wp14:anchorId="5A7538BB" wp14:editId="5E0E41A9">
            <wp:extent cx="1990725" cy="904875"/>
            <wp:effectExtent l="0" t="0" r="9525" b="9525"/>
            <wp:docPr id="6607" name="Picture 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990725" cy="904875"/>
                    </a:xfrm>
                    <a:prstGeom prst="rect">
                      <a:avLst/>
                    </a:prstGeom>
                  </pic:spPr>
                </pic:pic>
              </a:graphicData>
            </a:graphic>
          </wp:inline>
        </w:drawing>
      </w:r>
      <w:r w:rsidR="00752671">
        <w:tab/>
      </w:r>
      <w:r w:rsidR="00752671">
        <w:tab/>
        <w:t>Appears as:</w:t>
      </w:r>
      <w:r w:rsidR="00752671">
        <w:tab/>
      </w:r>
      <w:r w:rsidR="00752671">
        <w:rPr>
          <w:noProof/>
          <w:lang w:eastAsia="en-US"/>
        </w:rPr>
        <w:drawing>
          <wp:inline distT="0" distB="0" distL="0" distR="0" wp14:anchorId="5288CC05" wp14:editId="6507C025">
            <wp:extent cx="2276475" cy="933450"/>
            <wp:effectExtent l="0" t="0" r="9525" b="0"/>
            <wp:docPr id="66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0" y="0"/>
                      <a:ext cx="2276475" cy="933450"/>
                    </a:xfrm>
                    <a:prstGeom prst="rect">
                      <a:avLst/>
                    </a:prstGeom>
                  </pic:spPr>
                </pic:pic>
              </a:graphicData>
            </a:graphic>
          </wp:inline>
        </w:drawing>
      </w:r>
    </w:p>
    <w:p w14:paraId="0AC0F29D" w14:textId="77777777" w:rsidR="00D07A7E" w:rsidRDefault="00D07A7E" w:rsidP="00752671"/>
    <w:p w14:paraId="4CFEB884" w14:textId="77777777" w:rsidR="00C44527" w:rsidRDefault="00752671"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labelangle</w:t>
      </w:r>
      <w:proofErr w:type="spellEnd"/>
      <w:r w:rsidRPr="00433EF1">
        <w:rPr>
          <w:rFonts w:ascii="Consolas" w:eastAsia="Times New Roman" w:hAnsi="Consolas"/>
          <w:kern w:val="0"/>
          <w:sz w:val="22"/>
          <w:szCs w:val="22"/>
          <w:lang w:eastAsia="en-US"/>
          <w14:ligatures w14:val="none"/>
        </w:rPr>
        <w:t xml:space="preserve">="90" </w:t>
      </w:r>
      <w:proofErr w:type="spellStart"/>
      <w:r w:rsidRPr="00433EF1">
        <w:rPr>
          <w:rFonts w:ascii="Consolas" w:eastAsia="Times New Roman" w:hAnsi="Consolas"/>
          <w:kern w:val="0"/>
          <w:sz w:val="22"/>
          <w:szCs w:val="22"/>
          <w:lang w:eastAsia="en-US"/>
          <w14:ligatures w14:val="none"/>
        </w:rPr>
        <w:t>labeldistance</w:t>
      </w:r>
      <w:proofErr w:type="spellEnd"/>
      <w:r w:rsidRPr="00433EF1">
        <w:rPr>
          <w:rFonts w:ascii="Consolas" w:eastAsia="Times New Roman" w:hAnsi="Consolas"/>
          <w:kern w:val="0"/>
          <w:sz w:val="22"/>
          <w:szCs w:val="22"/>
          <w:lang w:eastAsia="en-US"/>
          <w14:ligatures w14:val="none"/>
        </w:rPr>
        <w:t xml:space="preserve">="3" </w:t>
      </w:r>
    </w:p>
    <w:p w14:paraId="73312800" w14:textId="47922769" w:rsidR="00752671" w:rsidRPr="00433EF1" w:rsidRDefault="00752671"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14CF59F7" w14:textId="5D532856"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3DFBBC01" w14:textId="77777777" w:rsidR="004314BD" w:rsidRDefault="004314BD" w:rsidP="004314BD">
      <w:pPr>
        <w:rPr>
          <w:b/>
        </w:rPr>
      </w:pPr>
    </w:p>
    <w:p w14:paraId="6F1BEF26" w14:textId="77777777" w:rsidR="007C2CE0" w:rsidRDefault="007C2CE0">
      <w:pPr>
        <w:spacing w:after="200" w:line="276" w:lineRule="auto"/>
        <w:rPr>
          <w:b/>
        </w:rPr>
      </w:pPr>
      <w:r>
        <w:rPr>
          <w:b/>
        </w:rPr>
        <w:br w:type="page"/>
      </w:r>
    </w:p>
    <w:p w14:paraId="54067617" w14:textId="0F70A2A3" w:rsidR="004314BD" w:rsidRDefault="004314BD" w:rsidP="004314BD">
      <w:pPr>
        <w:keepNext/>
      </w:pPr>
      <w:r w:rsidRPr="004314BD">
        <w:rPr>
          <w:b/>
        </w:rPr>
        <w:lastRenderedPageBreak/>
        <w:t>Edge Head Port</w:t>
      </w:r>
      <w:r>
        <w:rPr>
          <w:b/>
        </w:rPr>
        <w:t xml:space="preserve"> </w:t>
      </w:r>
      <w:r w:rsidRPr="004314BD">
        <w:t>- Indicates where on the head node to attach the head of the edge. In the default case, the edge is aimed towards the center of the node, and then clipped at the node boundary.</w:t>
      </w:r>
      <w:r>
        <w:t xml:space="preserve"> </w:t>
      </w:r>
    </w:p>
    <w:p w14:paraId="0CB4B176" w14:textId="14383BE3" w:rsidR="004314BD" w:rsidRPr="004314BD" w:rsidRDefault="004314BD" w:rsidP="004314BD">
      <w:pPr>
        <w:keepNext/>
        <w:rPr>
          <w:b/>
        </w:rPr>
      </w:pPr>
      <w:r w:rsidRPr="004314BD">
        <w:t>If a compass point is used, it must have the form "</w:t>
      </w:r>
      <w:r w:rsidRPr="00E0663D">
        <w:rPr>
          <w:rFonts w:ascii="Courier New" w:hAnsi="Courier New" w:cs="Courier New"/>
        </w:rPr>
        <w:t>n</w:t>
      </w:r>
      <w:r w:rsidRPr="004314BD">
        <w:t>", "</w:t>
      </w:r>
      <w:r w:rsidRPr="00E0663D">
        <w:rPr>
          <w:rFonts w:ascii="Courier New" w:hAnsi="Courier New" w:cs="Courier New"/>
        </w:rPr>
        <w:t>ne</w:t>
      </w:r>
      <w:r w:rsidRPr="004314BD">
        <w:t>", "</w:t>
      </w:r>
      <w:r w:rsidRPr="00E0663D">
        <w:rPr>
          <w:rFonts w:ascii="Courier New" w:hAnsi="Courier New" w:cs="Courier New"/>
        </w:rPr>
        <w:t>e</w:t>
      </w:r>
      <w:r w:rsidRPr="004314BD">
        <w:t>", "</w:t>
      </w:r>
      <w:r w:rsidRPr="00E0663D">
        <w:rPr>
          <w:rFonts w:ascii="Courier New" w:hAnsi="Courier New" w:cs="Courier New"/>
        </w:rPr>
        <w:t>se</w:t>
      </w:r>
      <w:r w:rsidRPr="004314BD">
        <w:t>", "</w:t>
      </w:r>
      <w:r w:rsidRPr="00E0663D">
        <w:rPr>
          <w:rFonts w:ascii="Courier New" w:hAnsi="Courier New" w:cs="Courier New"/>
        </w:rPr>
        <w:t>s</w:t>
      </w:r>
      <w:r w:rsidRPr="004314BD">
        <w:t>", "</w:t>
      </w:r>
      <w:proofErr w:type="spellStart"/>
      <w:r w:rsidRPr="00E0663D">
        <w:rPr>
          <w:rFonts w:ascii="Courier New" w:hAnsi="Courier New" w:cs="Courier New"/>
        </w:rPr>
        <w:t>sw</w:t>
      </w:r>
      <w:proofErr w:type="spellEnd"/>
      <w:r w:rsidRPr="004314BD">
        <w:t>", "</w:t>
      </w:r>
      <w:r w:rsidRPr="00E0663D">
        <w:rPr>
          <w:rFonts w:ascii="Courier New" w:hAnsi="Courier New" w:cs="Courier New"/>
        </w:rPr>
        <w:t>w</w:t>
      </w:r>
      <w:r w:rsidRPr="004314BD">
        <w:t>", "</w:t>
      </w:r>
      <w:proofErr w:type="spellStart"/>
      <w:r w:rsidRPr="00E0663D">
        <w:rPr>
          <w:rFonts w:ascii="Courier New" w:hAnsi="Courier New" w:cs="Courier New"/>
        </w:rPr>
        <w:t>nw</w:t>
      </w:r>
      <w:proofErr w:type="spellEnd"/>
      <w:r w:rsidRPr="004314BD">
        <w:t>", "</w:t>
      </w:r>
      <w:r w:rsidRPr="00E0663D">
        <w:rPr>
          <w:rFonts w:ascii="Courier New" w:hAnsi="Courier New" w:cs="Courier New"/>
        </w:rPr>
        <w:t>c</w:t>
      </w:r>
      <w:r w:rsidRPr="004314BD">
        <w:t>", "</w:t>
      </w:r>
      <w:r w:rsidRPr="00E0663D">
        <w:rPr>
          <w:rFonts w:ascii="Courier New" w:hAnsi="Courier New" w:cs="Courier New"/>
        </w:rPr>
        <w:t>_</w:t>
      </w:r>
      <w:r w:rsidRPr="004314BD">
        <w:t xml:space="preserve">". This </w:t>
      </w:r>
      <w:r w:rsidR="00E0663D">
        <w:t xml:space="preserve">specification </w:t>
      </w:r>
      <w:r w:rsidRPr="004314BD">
        <w:t>modifies the edge placement to aim for the corresponding compass point on the port or, in the second form where no port</w:t>
      </w:r>
      <w:r w:rsidR="00181CFC">
        <w:t xml:space="preserve"> </w:t>
      </w:r>
      <w:r w:rsidRPr="004314BD">
        <w:t>name is supplied, on the node itself. The compass point "c" specifies the center of the node or port. The compass point "_" specifies that an appropriate side of the port adjacent to the exterior of the node should be used, if such exists. Otherwise, the center is used. If no compass point is used with a port</w:t>
      </w:r>
      <w:r w:rsidR="00181CFC">
        <w:t xml:space="preserve"> </w:t>
      </w:r>
      <w:r w:rsidRPr="004314BD">
        <w:t>name, the default value is "</w:t>
      </w:r>
      <w:r w:rsidRPr="00E0663D">
        <w:rPr>
          <w:rFonts w:ascii="Courier New" w:hAnsi="Courier New" w:cs="Courier New"/>
        </w:rPr>
        <w:t>_</w:t>
      </w:r>
      <w:r w:rsidRPr="004314BD">
        <w:t>".</w:t>
      </w:r>
    </w:p>
    <w:p w14:paraId="5A3F406F" w14:textId="2E8E6680" w:rsidR="00752671" w:rsidRDefault="007C2CE0" w:rsidP="004314BD">
      <w:pPr>
        <w:keepNext/>
        <w:spacing w:after="0" w:line="240" w:lineRule="auto"/>
        <w:rPr>
          <w:rFonts w:ascii="Calibri" w:eastAsia="Times New Roman" w:hAnsi="Calibri"/>
          <w:color w:val="3F3F76"/>
          <w:kern w:val="0"/>
          <w:sz w:val="22"/>
          <w:szCs w:val="22"/>
          <w:lang w:eastAsia="en-US"/>
          <w14:ligatures w14:val="none"/>
        </w:rPr>
      </w:pPr>
      <w:r w:rsidRPr="006C5386">
        <w:rPr>
          <w:noProof/>
          <w:lang w:eastAsia="en-US"/>
        </w:rPr>
        <mc:AlternateContent>
          <mc:Choice Requires="wps">
            <w:drawing>
              <wp:anchor distT="0" distB="0" distL="114300" distR="114300" simplePos="0" relativeHeight="252198400" behindDoc="0" locked="0" layoutInCell="1" allowOverlap="1" wp14:anchorId="27FF1A89" wp14:editId="17D87ED7">
                <wp:simplePos x="0" y="0"/>
                <wp:positionH relativeFrom="margin">
                  <wp:posOffset>632637</wp:posOffset>
                </wp:positionH>
                <wp:positionV relativeFrom="paragraph">
                  <wp:posOffset>1120879</wp:posOffset>
                </wp:positionV>
                <wp:extent cx="864782" cy="332726"/>
                <wp:effectExtent l="0" t="0" r="12065" b="10795"/>
                <wp:wrapNone/>
                <wp:docPr id="6586" name="Rectangle 6586"/>
                <wp:cNvGraphicFramePr/>
                <a:graphic xmlns:a="http://schemas.openxmlformats.org/drawingml/2006/main">
                  <a:graphicData uri="http://schemas.microsoft.com/office/word/2010/wordprocessingShape">
                    <wps:wsp>
                      <wps:cNvSpPr/>
                      <wps:spPr>
                        <a:xfrm>
                          <a:off x="0" y="0"/>
                          <a:ext cx="864782" cy="3327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77AC" id="Rectangle 6586" o:spid="_x0000_s1026" style="position:absolute;margin-left:49.8pt;margin-top:88.25pt;width:68.1pt;height:26.2pt;z-index:25219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" filled="f" strokecolor="red" strokeweight="1.5pt">
                <w10:wrap anchorx="margin"/>
              </v:rect>
            </w:pict>
          </mc:Fallback>
        </mc:AlternateContent>
      </w:r>
      <w:r w:rsidR="00752671">
        <w:rPr>
          <w:rFonts w:ascii="Calibri" w:eastAsia="Times New Roman" w:hAnsi="Calibri"/>
          <w:noProof/>
          <w:color w:val="3F3F76"/>
          <w:kern w:val="0"/>
          <w:sz w:val="22"/>
          <w:szCs w:val="22"/>
          <w:lang w:eastAsia="en-US"/>
          <w14:ligatures w14:val="none"/>
        </w:rPr>
        <w:drawing>
          <wp:inline distT="0" distB="0" distL="0" distR="0" wp14:anchorId="7888ACA7" wp14:editId="3C086645">
            <wp:extent cx="1566530" cy="3782931"/>
            <wp:effectExtent l="0" t="0" r="0" b="8255"/>
            <wp:docPr id="6615" name="Picture 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75097" cy="3803620"/>
                    </a:xfrm>
                    <a:prstGeom prst="rect">
                      <a:avLst/>
                    </a:prstGeom>
                    <a:noFill/>
                    <a:ln>
                      <a:noFill/>
                    </a:ln>
                  </pic:spPr>
                </pic:pic>
              </a:graphicData>
            </a:graphic>
          </wp:inline>
        </w:drawing>
      </w:r>
      <w:r w:rsidR="00752671">
        <w:rPr>
          <w:rFonts w:ascii="Calibri" w:eastAsia="Times New Roman" w:hAnsi="Calibri"/>
          <w:color w:val="3F3F76"/>
          <w:kern w:val="0"/>
          <w:sz w:val="22"/>
          <w:szCs w:val="22"/>
          <w:lang w:eastAsia="en-US"/>
          <w14:ligatures w14:val="none"/>
        </w:rPr>
        <w:t xml:space="preserve"> </w:t>
      </w:r>
      <w:r w:rsidR="00433EF1">
        <w:rPr>
          <w:rFonts w:ascii="Calibri" w:eastAsia="Times New Roman" w:hAnsi="Calibri"/>
          <w:color w:val="3F3F76"/>
          <w:kern w:val="0"/>
          <w:sz w:val="22"/>
          <w:szCs w:val="22"/>
          <w:lang w:eastAsia="en-US"/>
          <w14:ligatures w14:val="none"/>
        </w:rPr>
        <w:tab/>
      </w:r>
      <w:r w:rsidR="00433EF1">
        <w:rPr>
          <w:rFonts w:ascii="Calibri" w:eastAsia="Times New Roman" w:hAnsi="Calibri"/>
          <w:color w:val="3F3F76"/>
          <w:kern w:val="0"/>
          <w:sz w:val="22"/>
          <w:szCs w:val="22"/>
          <w:lang w:eastAsia="en-US"/>
          <w14:ligatures w14:val="none"/>
        </w:rPr>
        <w:tab/>
      </w:r>
      <w:r w:rsidR="00752671" w:rsidRPr="00433EF1">
        <w:t>Appears As:</w:t>
      </w:r>
      <w:r w:rsidR="00752671">
        <w:rPr>
          <w:rFonts w:ascii="Calibri" w:eastAsia="Times New Roman" w:hAnsi="Calibri"/>
          <w:color w:val="3F3F76"/>
          <w:kern w:val="0"/>
          <w:sz w:val="22"/>
          <w:szCs w:val="22"/>
          <w:lang w:eastAsia="en-US"/>
          <w14:ligatures w14:val="none"/>
        </w:rPr>
        <w:tab/>
      </w:r>
      <w:r w:rsidR="00752671">
        <w:rPr>
          <w:noProof/>
          <w:lang w:eastAsia="en-US"/>
        </w:rPr>
        <w:drawing>
          <wp:inline distT="0" distB="0" distL="0" distR="0" wp14:anchorId="53074F49" wp14:editId="5A7981C7">
            <wp:extent cx="2276475" cy="1019175"/>
            <wp:effectExtent l="0" t="0" r="9525" b="9525"/>
            <wp:docPr id="66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446">
                      <a:extLst>
                        <a:ext uri="{28A0092B-C50C-407E-A947-70E740481C1C}">
                          <a14:useLocalDpi xmlns:a14="http://schemas.microsoft.com/office/drawing/2010/main" val="0"/>
                        </a:ext>
                      </a:extLst>
                    </a:blip>
                    <a:stretch>
                      <a:fillRect/>
                    </a:stretch>
                  </pic:blipFill>
                  <pic:spPr>
                    <a:xfrm>
                      <a:off x="0" y="0"/>
                      <a:ext cx="2276475" cy="1019175"/>
                    </a:xfrm>
                    <a:prstGeom prst="rect">
                      <a:avLst/>
                    </a:prstGeom>
                  </pic:spPr>
                </pic:pic>
              </a:graphicData>
            </a:graphic>
          </wp:inline>
        </w:drawing>
      </w:r>
    </w:p>
    <w:p w14:paraId="1178DB62" w14:textId="78DACDF0" w:rsidR="003B2F92" w:rsidRDefault="003B2F92" w:rsidP="00752671">
      <w:pPr>
        <w:spacing w:after="0" w:line="240" w:lineRule="auto"/>
        <w:rPr>
          <w:rFonts w:ascii="Calibri" w:eastAsia="Times New Roman" w:hAnsi="Calibri"/>
          <w:color w:val="3F3F76"/>
          <w:kern w:val="0"/>
          <w:sz w:val="22"/>
          <w:szCs w:val="22"/>
          <w:lang w:eastAsia="en-US"/>
          <w14:ligatures w14:val="none"/>
        </w:rPr>
      </w:pPr>
    </w:p>
    <w:p w14:paraId="618E9A3C" w14:textId="77777777" w:rsidR="004314BD" w:rsidRDefault="004314BD" w:rsidP="003B2F92">
      <w:pPr>
        <w:spacing w:after="0" w:line="240" w:lineRule="auto"/>
        <w:rPr>
          <w:rFonts w:ascii="Consolas" w:eastAsia="Times New Roman" w:hAnsi="Consolas"/>
          <w:kern w:val="0"/>
          <w:sz w:val="22"/>
          <w:szCs w:val="22"/>
          <w:lang w:eastAsia="en-US"/>
          <w14:ligatures w14:val="none"/>
        </w:rPr>
      </w:pPr>
    </w:p>
    <w:p w14:paraId="78C3D222" w14:textId="77777777" w:rsidR="007C2CE0" w:rsidRDefault="007C2CE0"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headport</w:t>
      </w:r>
      <w:proofErr w:type="spellEnd"/>
      <w:r w:rsidRPr="00433EF1">
        <w:rPr>
          <w:rFonts w:ascii="Consolas" w:eastAsia="Times New Roman" w:hAnsi="Consolas"/>
          <w:kern w:val="0"/>
          <w:sz w:val="22"/>
          <w:szCs w:val="22"/>
          <w:lang w:eastAsia="en-US"/>
          <w14:ligatures w14:val="none"/>
        </w:rPr>
        <w:t>="n"</w:t>
      </w:r>
    </w:p>
    <w:p w14:paraId="0790138D" w14:textId="1724C5C5" w:rsidR="003B2F92" w:rsidRPr="00433EF1" w:rsidRDefault="003B2F92"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 xml:space="preserve">="Blue" </w:t>
      </w:r>
    </w:p>
    <w:p w14:paraId="7D1B6B97" w14:textId="77777777" w:rsidR="003B2F92" w:rsidRDefault="003B2F92" w:rsidP="00752671">
      <w:pPr>
        <w:spacing w:after="0" w:line="240" w:lineRule="auto"/>
        <w:rPr>
          <w:rFonts w:ascii="Calibri" w:eastAsia="Times New Roman" w:hAnsi="Calibri"/>
          <w:color w:val="3F3F76"/>
          <w:kern w:val="0"/>
          <w:sz w:val="22"/>
          <w:szCs w:val="22"/>
          <w:lang w:eastAsia="en-US"/>
          <w14:ligatures w14:val="none"/>
        </w:rPr>
      </w:pPr>
    </w:p>
    <w:p w14:paraId="5F9DF2A6" w14:textId="3602DB2D"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269F22EB" w14:textId="77777777"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6989A814" w14:textId="25C04ADE"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3B41E1D3" w14:textId="77777777" w:rsidR="007C2CE0" w:rsidRDefault="007C2CE0">
      <w:pPr>
        <w:spacing w:after="200" w:line="276" w:lineRule="auto"/>
        <w:rPr>
          <w:b/>
        </w:rPr>
      </w:pPr>
      <w:r>
        <w:rPr>
          <w:b/>
        </w:rPr>
        <w:br w:type="page"/>
      </w:r>
    </w:p>
    <w:p w14:paraId="5D04DA59" w14:textId="5A459A6B" w:rsidR="00752671" w:rsidRDefault="00752671" w:rsidP="004314BD">
      <w:r w:rsidRPr="004314BD">
        <w:rPr>
          <w:b/>
        </w:rPr>
        <w:lastRenderedPageBreak/>
        <w:t>Edge Tail Port</w:t>
      </w:r>
      <w:r w:rsidR="004314BD" w:rsidRPr="004314BD">
        <w:t xml:space="preserve"> - Indicates where on the tail node to attach the tail of the edge.</w:t>
      </w:r>
      <w:r w:rsidR="00D07A7E">
        <w:t xml:space="preserve"> </w:t>
      </w:r>
    </w:p>
    <w:p w14:paraId="3B09F480" w14:textId="5C589BC7" w:rsidR="00D07A7E" w:rsidRPr="004314BD" w:rsidRDefault="00D07A7E" w:rsidP="00D07A7E">
      <w:pPr>
        <w:keepNext/>
        <w:rPr>
          <w:b/>
        </w:rPr>
      </w:pPr>
      <w:r w:rsidRPr="004314BD">
        <w:t xml:space="preserve">If a compass point is used, it must have the </w:t>
      </w:r>
      <w:r w:rsidR="00E0663D" w:rsidRPr="004314BD">
        <w:t>form "</w:t>
      </w:r>
      <w:r w:rsidR="00E0663D" w:rsidRPr="00E0663D">
        <w:rPr>
          <w:rFonts w:ascii="Courier New" w:hAnsi="Courier New" w:cs="Courier New"/>
        </w:rPr>
        <w:t>n</w:t>
      </w:r>
      <w:r w:rsidR="00E0663D" w:rsidRPr="004314BD">
        <w:t>", "</w:t>
      </w:r>
      <w:r w:rsidR="00E0663D" w:rsidRPr="00E0663D">
        <w:rPr>
          <w:rFonts w:ascii="Courier New" w:hAnsi="Courier New" w:cs="Courier New"/>
        </w:rPr>
        <w:t>ne</w:t>
      </w:r>
      <w:r w:rsidR="00E0663D" w:rsidRPr="004314BD">
        <w:t>", "</w:t>
      </w:r>
      <w:r w:rsidR="00E0663D" w:rsidRPr="00E0663D">
        <w:rPr>
          <w:rFonts w:ascii="Courier New" w:hAnsi="Courier New" w:cs="Courier New"/>
        </w:rPr>
        <w:t>e</w:t>
      </w:r>
      <w:r w:rsidR="00E0663D" w:rsidRPr="004314BD">
        <w:t>", "</w:t>
      </w:r>
      <w:r w:rsidR="00E0663D" w:rsidRPr="00E0663D">
        <w:rPr>
          <w:rFonts w:ascii="Courier New" w:hAnsi="Courier New" w:cs="Courier New"/>
        </w:rPr>
        <w:t>se</w:t>
      </w:r>
      <w:r w:rsidR="00E0663D" w:rsidRPr="004314BD">
        <w:t>", "</w:t>
      </w:r>
      <w:r w:rsidR="00E0663D" w:rsidRPr="00E0663D">
        <w:rPr>
          <w:rFonts w:ascii="Courier New" w:hAnsi="Courier New" w:cs="Courier New"/>
        </w:rPr>
        <w:t>s</w:t>
      </w:r>
      <w:r w:rsidR="00E0663D" w:rsidRPr="004314BD">
        <w:t>", "</w:t>
      </w:r>
      <w:proofErr w:type="spellStart"/>
      <w:r w:rsidR="00E0663D" w:rsidRPr="00E0663D">
        <w:rPr>
          <w:rFonts w:ascii="Courier New" w:hAnsi="Courier New" w:cs="Courier New"/>
        </w:rPr>
        <w:t>sw</w:t>
      </w:r>
      <w:proofErr w:type="spellEnd"/>
      <w:r w:rsidR="00E0663D" w:rsidRPr="004314BD">
        <w:t>", "</w:t>
      </w:r>
      <w:r w:rsidR="00E0663D" w:rsidRPr="00E0663D">
        <w:rPr>
          <w:rFonts w:ascii="Courier New" w:hAnsi="Courier New" w:cs="Courier New"/>
        </w:rPr>
        <w:t>w</w:t>
      </w:r>
      <w:r w:rsidR="00E0663D" w:rsidRPr="004314BD">
        <w:t>", "</w:t>
      </w:r>
      <w:proofErr w:type="spellStart"/>
      <w:r w:rsidR="00E0663D" w:rsidRPr="00E0663D">
        <w:rPr>
          <w:rFonts w:ascii="Courier New" w:hAnsi="Courier New" w:cs="Courier New"/>
        </w:rPr>
        <w:t>nw</w:t>
      </w:r>
      <w:proofErr w:type="spellEnd"/>
      <w:r w:rsidR="00E0663D" w:rsidRPr="004314BD">
        <w:t>", "</w:t>
      </w:r>
      <w:r w:rsidR="00E0663D" w:rsidRPr="00E0663D">
        <w:rPr>
          <w:rFonts w:ascii="Courier New" w:hAnsi="Courier New" w:cs="Courier New"/>
        </w:rPr>
        <w:t>c</w:t>
      </w:r>
      <w:r w:rsidR="00E0663D" w:rsidRPr="004314BD">
        <w:t>", "</w:t>
      </w:r>
      <w:r w:rsidR="00E0663D" w:rsidRPr="00E0663D">
        <w:rPr>
          <w:rFonts w:ascii="Courier New" w:hAnsi="Courier New" w:cs="Courier New"/>
        </w:rPr>
        <w:t>_</w:t>
      </w:r>
      <w:r w:rsidR="00E0663D" w:rsidRPr="004314BD">
        <w:t xml:space="preserve">". </w:t>
      </w:r>
      <w:r w:rsidRPr="004314BD">
        <w:t xml:space="preserve">This </w:t>
      </w:r>
      <w:r w:rsidR="00E0663D">
        <w:t xml:space="preserve">specification </w:t>
      </w:r>
      <w:r w:rsidRPr="004314BD">
        <w:t>modifies the edge placement to aim for the corresponding compass point on the port or, in the second form where no port</w:t>
      </w:r>
      <w:r w:rsidR="007C2CE0">
        <w:t xml:space="preserve"> </w:t>
      </w:r>
      <w:r w:rsidRPr="004314BD">
        <w:t>name is supplied, on the node itself. The compass point "c" specifies the center of the node or port. The compass point "_" specifies that an appropriate side of the port adjacent to the exterior of the node should be used, if such exists. Otherwise, the center is used. If no compass point is used with a port</w:t>
      </w:r>
      <w:r w:rsidR="007C2CE0">
        <w:t xml:space="preserve"> </w:t>
      </w:r>
      <w:r w:rsidRPr="004314BD">
        <w:t>name, the default value is "</w:t>
      </w:r>
      <w:r w:rsidRPr="00E0663D">
        <w:rPr>
          <w:rFonts w:ascii="Courier New" w:hAnsi="Courier New" w:cs="Courier New"/>
        </w:rPr>
        <w:t>_</w:t>
      </w:r>
      <w:r w:rsidRPr="004314BD">
        <w:t>".</w:t>
      </w:r>
    </w:p>
    <w:p w14:paraId="649EC137" w14:textId="77777777" w:rsidR="00D07A7E" w:rsidRPr="004314BD" w:rsidRDefault="00D07A7E" w:rsidP="004314BD">
      <w:pPr>
        <w:rPr>
          <w:b/>
        </w:rPr>
      </w:pPr>
    </w:p>
    <w:p w14:paraId="3909E382" w14:textId="1956F34B"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37C03E3E" w14:textId="36D315E2" w:rsidR="00752671" w:rsidRDefault="007C2CE0" w:rsidP="00752671">
      <w:pPr>
        <w:spacing w:after="0" w:line="240" w:lineRule="auto"/>
        <w:rPr>
          <w:rFonts w:ascii="Calibri" w:eastAsia="Times New Roman" w:hAnsi="Calibri"/>
          <w:color w:val="3F3F76"/>
          <w:kern w:val="0"/>
          <w:sz w:val="22"/>
          <w:szCs w:val="22"/>
          <w:lang w:eastAsia="en-US"/>
          <w14:ligatures w14:val="none"/>
        </w:rPr>
      </w:pPr>
      <w:r w:rsidRPr="006C5386">
        <w:rPr>
          <w:noProof/>
          <w:lang w:eastAsia="en-US"/>
        </w:rPr>
        <mc:AlternateContent>
          <mc:Choice Requires="wps">
            <w:drawing>
              <wp:anchor distT="0" distB="0" distL="114300" distR="114300" simplePos="0" relativeHeight="252200448" behindDoc="0" locked="0" layoutInCell="1" allowOverlap="1" wp14:anchorId="5AFB4096" wp14:editId="0168DAF6">
                <wp:simplePos x="0" y="0"/>
                <wp:positionH relativeFrom="margin">
                  <wp:posOffset>901995</wp:posOffset>
                </wp:positionH>
                <wp:positionV relativeFrom="paragraph">
                  <wp:posOffset>4999074</wp:posOffset>
                </wp:positionV>
                <wp:extent cx="1240465" cy="418214"/>
                <wp:effectExtent l="0" t="0" r="17145" b="20320"/>
                <wp:wrapNone/>
                <wp:docPr id="6614" name="Rectangle 6614"/>
                <wp:cNvGraphicFramePr/>
                <a:graphic xmlns:a="http://schemas.openxmlformats.org/drawingml/2006/main">
                  <a:graphicData uri="http://schemas.microsoft.com/office/word/2010/wordprocessingShape">
                    <wps:wsp>
                      <wps:cNvSpPr/>
                      <wps:spPr>
                        <a:xfrm>
                          <a:off x="0" y="0"/>
                          <a:ext cx="1240465" cy="4182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E28E9" id="Rectangle 6614" o:spid="_x0000_s1026" style="position:absolute;margin-left:71pt;margin-top:393.65pt;width:97.65pt;height:32.95pt;z-index:25220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" filled="f" strokecolor="red" strokeweight="1.5pt">
                <w10:wrap anchorx="margin"/>
              </v:rect>
            </w:pict>
          </mc:Fallback>
        </mc:AlternateContent>
      </w:r>
      <w:r w:rsidR="00752671">
        <w:rPr>
          <w:rFonts w:ascii="Calibri" w:eastAsia="Times New Roman" w:hAnsi="Calibri"/>
          <w:noProof/>
          <w:color w:val="3F3F76"/>
          <w:kern w:val="0"/>
          <w:sz w:val="22"/>
          <w:szCs w:val="22"/>
          <w:lang w:eastAsia="en-US"/>
          <w14:ligatures w14:val="none"/>
        </w:rPr>
        <w:drawing>
          <wp:inline distT="0" distB="0" distL="0" distR="0" wp14:anchorId="386FDD66" wp14:editId="12526FAA">
            <wp:extent cx="2219325" cy="5495925"/>
            <wp:effectExtent l="0" t="0" r="9525" b="9525"/>
            <wp:docPr id="6616" name="Picture 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219325" cy="5495925"/>
                    </a:xfrm>
                    <a:prstGeom prst="rect">
                      <a:avLst/>
                    </a:prstGeom>
                    <a:noFill/>
                    <a:ln>
                      <a:noFill/>
                    </a:ln>
                  </pic:spPr>
                </pic:pic>
              </a:graphicData>
            </a:graphic>
          </wp:inline>
        </w:drawing>
      </w:r>
      <w:r w:rsidR="003B2F92">
        <w:rPr>
          <w:rFonts w:ascii="Calibri" w:eastAsia="Times New Roman" w:hAnsi="Calibri"/>
          <w:color w:val="3F3F76"/>
          <w:kern w:val="0"/>
          <w:sz w:val="22"/>
          <w:szCs w:val="22"/>
          <w:lang w:eastAsia="en-US"/>
          <w14:ligatures w14:val="none"/>
        </w:rPr>
        <w:tab/>
      </w:r>
      <w:r w:rsidR="00433EF1">
        <w:rPr>
          <w:rFonts w:ascii="Calibri" w:eastAsia="Times New Roman" w:hAnsi="Calibri"/>
          <w:color w:val="3F3F76"/>
          <w:kern w:val="0"/>
          <w:sz w:val="22"/>
          <w:szCs w:val="22"/>
          <w:lang w:eastAsia="en-US"/>
          <w14:ligatures w14:val="none"/>
        </w:rPr>
        <w:tab/>
      </w:r>
      <w:r w:rsidR="003B2F92" w:rsidRPr="00433EF1">
        <w:t>Appears as:</w:t>
      </w:r>
      <w:r w:rsidR="003B2F92">
        <w:rPr>
          <w:rFonts w:ascii="Calibri" w:eastAsia="Times New Roman" w:hAnsi="Calibri"/>
          <w:color w:val="3F3F76"/>
          <w:kern w:val="0"/>
          <w:sz w:val="22"/>
          <w:szCs w:val="22"/>
          <w:lang w:eastAsia="en-US"/>
          <w14:ligatures w14:val="none"/>
        </w:rPr>
        <w:tab/>
      </w:r>
      <w:r w:rsidR="003B2F92">
        <w:rPr>
          <w:noProof/>
          <w:lang w:eastAsia="en-US"/>
        </w:rPr>
        <w:drawing>
          <wp:inline distT="0" distB="0" distL="0" distR="0" wp14:anchorId="5BF634D0" wp14:editId="0F54F971">
            <wp:extent cx="2486025" cy="971550"/>
            <wp:effectExtent l="0" t="0" r="9525" b="0"/>
            <wp:docPr id="66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448">
                      <a:extLst>
                        <a:ext uri="{28A0092B-C50C-407E-A947-70E740481C1C}">
                          <a14:useLocalDpi xmlns:a14="http://schemas.microsoft.com/office/drawing/2010/main" val="0"/>
                        </a:ext>
                      </a:extLst>
                    </a:blip>
                    <a:stretch>
                      <a:fillRect/>
                    </a:stretch>
                  </pic:blipFill>
                  <pic:spPr>
                    <a:xfrm>
                      <a:off x="0" y="0"/>
                      <a:ext cx="2486025" cy="971550"/>
                    </a:xfrm>
                    <a:prstGeom prst="rect">
                      <a:avLst/>
                    </a:prstGeom>
                  </pic:spPr>
                </pic:pic>
              </a:graphicData>
            </a:graphic>
          </wp:inline>
        </w:drawing>
      </w:r>
    </w:p>
    <w:p w14:paraId="588EA56E" w14:textId="77777777" w:rsidR="003B2F92" w:rsidRDefault="003B2F92" w:rsidP="003B2F92">
      <w:pPr>
        <w:spacing w:after="0" w:line="240" w:lineRule="auto"/>
        <w:rPr>
          <w:rFonts w:ascii="Calibri" w:eastAsia="Times New Roman" w:hAnsi="Calibri"/>
          <w:color w:val="3F3F76"/>
          <w:kern w:val="0"/>
          <w:sz w:val="22"/>
          <w:szCs w:val="22"/>
          <w:lang w:eastAsia="en-US"/>
          <w14:ligatures w14:val="none"/>
        </w:rPr>
      </w:pPr>
    </w:p>
    <w:p w14:paraId="77066F0F" w14:textId="77777777" w:rsidR="007C2CE0" w:rsidRDefault="007C2CE0" w:rsidP="007C2CE0">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headport</w:t>
      </w:r>
      <w:proofErr w:type="spellEnd"/>
      <w:r w:rsidRPr="00433EF1">
        <w:rPr>
          <w:rFonts w:ascii="Consolas" w:eastAsia="Times New Roman" w:hAnsi="Consolas"/>
          <w:kern w:val="0"/>
          <w:sz w:val="22"/>
          <w:szCs w:val="22"/>
          <w:lang w:eastAsia="en-US"/>
          <w14:ligatures w14:val="none"/>
        </w:rPr>
        <w:t xml:space="preserve">="n" </w:t>
      </w:r>
      <w:proofErr w:type="spellStart"/>
      <w:r w:rsidRPr="00433EF1">
        <w:rPr>
          <w:rFonts w:ascii="Consolas" w:eastAsia="Times New Roman" w:hAnsi="Consolas"/>
          <w:kern w:val="0"/>
          <w:sz w:val="22"/>
          <w:szCs w:val="22"/>
          <w:lang w:eastAsia="en-US"/>
          <w14:ligatures w14:val="none"/>
        </w:rPr>
        <w:t>tailport</w:t>
      </w:r>
      <w:proofErr w:type="spellEnd"/>
      <w:r w:rsidRPr="00433EF1">
        <w:rPr>
          <w:rFonts w:ascii="Consolas" w:eastAsia="Times New Roman" w:hAnsi="Consolas"/>
          <w:kern w:val="0"/>
          <w:sz w:val="22"/>
          <w:szCs w:val="22"/>
          <w:lang w:eastAsia="en-US"/>
          <w14:ligatures w14:val="none"/>
        </w:rPr>
        <w:t>="s"</w:t>
      </w:r>
    </w:p>
    <w:p w14:paraId="475A843A" w14:textId="2F7FA605" w:rsidR="003B2F92" w:rsidRPr="00433EF1" w:rsidRDefault="003B2F92" w:rsidP="007C2CE0">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7D65D7BA" w14:textId="77777777" w:rsidR="003B2F92" w:rsidRPr="00752671" w:rsidRDefault="003B2F92" w:rsidP="00752671">
      <w:pPr>
        <w:spacing w:after="0" w:line="240" w:lineRule="auto"/>
        <w:rPr>
          <w:rFonts w:ascii="Calibri" w:eastAsia="Times New Roman" w:hAnsi="Calibri"/>
          <w:color w:val="3F3F76"/>
          <w:kern w:val="0"/>
          <w:sz w:val="22"/>
          <w:szCs w:val="22"/>
          <w:lang w:eastAsia="en-US"/>
          <w14:ligatures w14:val="none"/>
        </w:rPr>
      </w:pPr>
    </w:p>
    <w:p w14:paraId="5E7B38E0" w14:textId="77777777" w:rsidR="00752671" w:rsidRPr="00A8541F" w:rsidRDefault="00752671" w:rsidP="00752671"/>
    <w:p w14:paraId="667EC5C2" w14:textId="77777777" w:rsidR="00B94E0A" w:rsidRDefault="008F6ECA" w:rsidP="00A8541F">
      <w:pPr>
        <w:pStyle w:val="Heading2"/>
        <w:pageBreakBefore/>
      </w:pPr>
      <w:bookmarkStart w:id="170" w:name="_Toc100494679"/>
      <w:r>
        <w:lastRenderedPageBreak/>
        <w:t xml:space="preserve">Graphs - </w:t>
      </w:r>
      <w:r w:rsidR="00B94E0A">
        <w:t>Rotating Graphs 90 Degrees</w:t>
      </w:r>
      <w:bookmarkEnd w:id="170"/>
    </w:p>
    <w:p w14:paraId="28758EB3" w14:textId="24B78F15" w:rsidR="00B94E0A" w:rsidRDefault="00B94E0A" w:rsidP="00B94E0A">
      <w:r>
        <w:t xml:space="preserve">Graphs can have their drawing orientation set to landscape by setting the rotate attribute equal to 90. The final output is rotated in the </w:t>
      </w:r>
      <w:r w:rsidR="00AE50F9">
        <w:t>counterclockwise</w:t>
      </w:r>
      <w:r>
        <w:t xml:space="preserve"> direction. The data below:</w:t>
      </w:r>
    </w:p>
    <w:p w14:paraId="40F04018" w14:textId="77777777" w:rsidR="00B94E0A" w:rsidRDefault="00B94E0A" w:rsidP="00B94E0A">
      <w:r w:rsidRPr="006C5386">
        <w:rPr>
          <w:noProof/>
          <w:lang w:eastAsia="en-US"/>
        </w:rPr>
        <mc:AlternateContent>
          <mc:Choice Requires="wps">
            <w:drawing>
              <wp:anchor distT="0" distB="0" distL="114300" distR="114300" simplePos="0" relativeHeight="251874816" behindDoc="0" locked="0" layoutInCell="1" allowOverlap="1" wp14:anchorId="3EDCD2AB" wp14:editId="388AC9F5">
                <wp:simplePos x="0" y="0"/>
                <wp:positionH relativeFrom="margin">
                  <wp:posOffset>5200649</wp:posOffset>
                </wp:positionH>
                <wp:positionV relativeFrom="paragraph">
                  <wp:posOffset>339090</wp:posOffset>
                </wp:positionV>
                <wp:extent cx="1266825" cy="171450"/>
                <wp:effectExtent l="0" t="0" r="28575" b="19050"/>
                <wp:wrapNone/>
                <wp:docPr id="6262" name="Rectangle 6262"/>
                <wp:cNvGraphicFramePr/>
                <a:graphic xmlns:a="http://schemas.openxmlformats.org/drawingml/2006/main">
                  <a:graphicData uri="http://schemas.microsoft.com/office/word/2010/wordprocessingShape">
                    <wps:wsp>
                      <wps:cNvSpPr/>
                      <wps:spPr>
                        <a:xfrm>
                          <a:off x="0" y="0"/>
                          <a:ext cx="1266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27EBA" id="Rectangle 6262" o:spid="_x0000_s1026" style="position:absolute;margin-left:409.5pt;margin-top:26.7pt;width:99.75pt;height:13.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" filled="f" strokecolor="red" strokeweight="1.5pt">
                <w10:wrap anchorx="margin"/>
              </v:rect>
            </w:pict>
          </mc:Fallback>
        </mc:AlternateContent>
      </w:r>
      <w:r w:rsidR="00A8541F">
        <w:rPr>
          <w:noProof/>
          <w:lang w:eastAsia="en-US"/>
        </w:rPr>
        <w:drawing>
          <wp:inline distT="0" distB="0" distL="0" distR="0" wp14:anchorId="3F727BB1" wp14:editId="26001E47">
            <wp:extent cx="6400800" cy="1246505"/>
            <wp:effectExtent l="57150" t="57150" r="114300" b="106045"/>
            <wp:docPr id="6589" name="Picture 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400800" cy="12465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D7B51B" w14:textId="77777777" w:rsidR="00B94E0A" w:rsidRDefault="00B94E0A" w:rsidP="00B94E0A">
      <w:r>
        <w:t>Creates the following graph:</w:t>
      </w:r>
      <w:r w:rsidRPr="00EF7945">
        <w:rPr>
          <w:noProof/>
          <w:lang w:eastAsia="en-US"/>
        </w:rPr>
        <w:t xml:space="preserve"> </w:t>
      </w:r>
    </w:p>
    <w:p w14:paraId="7D4BA538" w14:textId="4587F0ED" w:rsidR="00B94E0A" w:rsidRDefault="00A8541F" w:rsidP="00B94E0A">
      <w:pPr>
        <w:jc w:val="center"/>
      </w:pPr>
      <w:r>
        <w:rPr>
          <w:noProof/>
          <w:lang w:eastAsia="en-US"/>
        </w:rPr>
        <w:drawing>
          <wp:inline distT="0" distB="0" distL="0" distR="0" wp14:anchorId="6D964FA0" wp14:editId="3A79920E">
            <wp:extent cx="3305175" cy="1562100"/>
            <wp:effectExtent l="0" t="0" r="9525" b="0"/>
            <wp:docPr id="65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450">
                      <a:extLst>
                        <a:ext uri="{28A0092B-C50C-407E-A947-70E740481C1C}">
                          <a14:useLocalDpi xmlns:a14="http://schemas.microsoft.com/office/drawing/2010/main"/>
                        </a:ext>
                      </a:extLst>
                    </a:blip>
                    <a:stretch>
                      <a:fillRect/>
                    </a:stretch>
                  </pic:blipFill>
                  <pic:spPr>
                    <a:xfrm>
                      <a:off x="0" y="0"/>
                      <a:ext cx="3305175" cy="1562100"/>
                    </a:xfrm>
                    <a:prstGeom prst="rect">
                      <a:avLst/>
                    </a:prstGeom>
                  </pic:spPr>
                </pic:pic>
              </a:graphicData>
            </a:graphic>
          </wp:inline>
        </w:drawing>
      </w:r>
    </w:p>
    <w:p w14:paraId="0B329DD3" w14:textId="4C711E51" w:rsidR="007C2CE0" w:rsidRDefault="007C2CE0" w:rsidP="004F5240">
      <w:r>
        <w:t xml:space="preserve">An alternate method is to </w:t>
      </w:r>
      <w:r w:rsidR="004F5240">
        <w:t xml:space="preserve">check the </w:t>
      </w:r>
      <w:r w:rsidR="005329FB" w:rsidRPr="005329FB">
        <w:t>"</w:t>
      </w:r>
      <w:r w:rsidR="004F5240">
        <w:t>Rotate 90 counterclockwise</w:t>
      </w:r>
      <w:r w:rsidR="005329FB" w:rsidRPr="005329FB">
        <w:t>"</w:t>
      </w:r>
      <w:r w:rsidR="004F5240">
        <w:t xml:space="preserve"> option from the Graph Options on the Graphviz tab.</w:t>
      </w:r>
      <w:r>
        <w:t xml:space="preserve"> </w:t>
      </w:r>
    </w:p>
    <w:p w14:paraId="162FD153" w14:textId="7A3A3B33" w:rsidR="004F5240" w:rsidRDefault="004F5240" w:rsidP="00B94E0A">
      <w:pPr>
        <w:jc w:val="center"/>
      </w:pPr>
      <w:r w:rsidRPr="006C5386">
        <w:rPr>
          <w:noProof/>
          <w:lang w:eastAsia="en-US"/>
        </w:rPr>
        <mc:AlternateContent>
          <mc:Choice Requires="wps">
            <w:drawing>
              <wp:anchor distT="0" distB="0" distL="114300" distR="114300" simplePos="0" relativeHeight="252202496" behindDoc="0" locked="0" layoutInCell="1" allowOverlap="1" wp14:anchorId="26FE03FF" wp14:editId="77A2CEBE">
                <wp:simplePos x="0" y="0"/>
                <wp:positionH relativeFrom="margin">
                  <wp:posOffset>2199167</wp:posOffset>
                </wp:positionH>
                <wp:positionV relativeFrom="paragraph">
                  <wp:posOffset>2071739</wp:posOffset>
                </wp:positionV>
                <wp:extent cx="2006010" cy="241004"/>
                <wp:effectExtent l="0" t="0" r="13335" b="26035"/>
                <wp:wrapNone/>
                <wp:docPr id="6620" name="Rectangle 6620"/>
                <wp:cNvGraphicFramePr/>
                <a:graphic xmlns:a="http://schemas.openxmlformats.org/drawingml/2006/main">
                  <a:graphicData uri="http://schemas.microsoft.com/office/word/2010/wordprocessingShape">
                    <wps:wsp>
                      <wps:cNvSpPr/>
                      <wps:spPr>
                        <a:xfrm>
                          <a:off x="0" y="0"/>
                          <a:ext cx="2006010" cy="241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67949" id="Rectangle 6620" o:spid="_x0000_s1026" style="position:absolute;margin-left:173.15pt;margin-top:163.15pt;width:157.95pt;height:19pt;z-index:2522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" filled="f" strokecolor="red" strokeweight="1.5pt">
                <w10:wrap anchorx="margin"/>
              </v:rect>
            </w:pict>
          </mc:Fallback>
        </mc:AlternateContent>
      </w:r>
      <w:r>
        <w:rPr>
          <w:noProof/>
          <w:lang w:eastAsia="en-US"/>
        </w:rPr>
        <w:drawing>
          <wp:inline distT="0" distB="0" distL="0" distR="0" wp14:anchorId="2EBDC470" wp14:editId="3E3F72D6">
            <wp:extent cx="2055495" cy="2552065"/>
            <wp:effectExtent l="0" t="0" r="1905" b="635"/>
            <wp:docPr id="6618" name="Picture 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055495" cy="2552065"/>
                    </a:xfrm>
                    <a:prstGeom prst="rect">
                      <a:avLst/>
                    </a:prstGeom>
                    <a:noFill/>
                    <a:ln>
                      <a:noFill/>
                    </a:ln>
                  </pic:spPr>
                </pic:pic>
              </a:graphicData>
            </a:graphic>
          </wp:inline>
        </w:drawing>
      </w:r>
    </w:p>
    <w:p w14:paraId="5A0E626F" w14:textId="77777777" w:rsidR="00EF7945" w:rsidRDefault="00EF7945" w:rsidP="00A04962"/>
    <w:p w14:paraId="63C76840" w14:textId="77777777" w:rsidR="00D221CF" w:rsidRDefault="00D221CF" w:rsidP="00D221CF">
      <w:pPr>
        <w:pStyle w:val="Heading1"/>
        <w:pageBreakBefore/>
      </w:pPr>
      <w:bookmarkStart w:id="171" w:name="_Using_SQL_to"/>
      <w:bookmarkStart w:id="172" w:name="_Ref528516611"/>
      <w:bookmarkStart w:id="173" w:name="_Toc100494680"/>
      <w:bookmarkEnd w:id="171"/>
      <w:r>
        <w:lastRenderedPageBreak/>
        <w:t>U</w:t>
      </w:r>
      <w:r w:rsidR="003F74A0">
        <w:t>sing</w:t>
      </w:r>
      <w:r>
        <w:t xml:space="preserve"> SQL to Import Data from other Excel Spreadsheets</w:t>
      </w:r>
      <w:bookmarkEnd w:id="172"/>
      <w:bookmarkEnd w:id="173"/>
    </w:p>
    <w:p w14:paraId="73F75928" w14:textId="77777777" w:rsidR="00823AB3" w:rsidRDefault="00A319E1" w:rsidP="00D221CF">
      <w:r>
        <w:t>Have you e</w:t>
      </w:r>
      <w:r w:rsidR="003E3CC5">
        <w:t>ver wish</w:t>
      </w:r>
      <w:r>
        <w:t>ed that</w:t>
      </w:r>
      <w:r w:rsidR="003E3CC5">
        <w:t xml:space="preserve"> you could graph data </w:t>
      </w:r>
      <w:r w:rsidR="003F74A0">
        <w:t xml:space="preserve">that resides </w:t>
      </w:r>
      <w:r w:rsidR="003E3CC5">
        <w:t>in some other spreadsheet? Do you have spreadsheets which change frequently, and thus need frequent re</w:t>
      </w:r>
      <w:r w:rsidR="003B0523">
        <w:t>-</w:t>
      </w:r>
      <w:r w:rsidR="003E3CC5">
        <w:t xml:space="preserve">graphing? The Relationship Visualizer </w:t>
      </w:r>
      <w:r w:rsidR="003F74A0">
        <w:t>provides</w:t>
      </w:r>
      <w:r w:rsidR="003E3CC5">
        <w:t xml:space="preserve"> a solution which lets you write Structured Query Language (SQL) statements which can pull in </w:t>
      </w:r>
      <w:r w:rsidR="003F74A0">
        <w:t xml:space="preserve">your </w:t>
      </w:r>
      <w:r w:rsidR="003E3CC5">
        <w:t xml:space="preserve">data from other worksheets in an easily repeatable manner. </w:t>
      </w:r>
      <w:r w:rsidR="006D23C5">
        <w:t>Using this</w:t>
      </w:r>
      <w:r w:rsidR="003E3CC5">
        <w:t xml:space="preserve"> capability</w:t>
      </w:r>
      <w:r w:rsidR="006D23C5">
        <w:t xml:space="preserve"> is optional. You do not have to use this feature to create graphs. This is a feature for the Relationship Visualizer power user and</w:t>
      </w:r>
      <w:r w:rsidR="003E3CC5">
        <w:t xml:space="preserve"> require</w:t>
      </w:r>
      <w:r w:rsidR="006D23C5">
        <w:t>s</w:t>
      </w:r>
      <w:r w:rsidR="003E3CC5">
        <w:t xml:space="preserve"> some working knowledge of how to write SQL statements.</w:t>
      </w:r>
    </w:p>
    <w:p w14:paraId="732441AC" w14:textId="77777777" w:rsidR="00823AB3" w:rsidRDefault="00823AB3" w:rsidP="00823AB3">
      <w:pPr>
        <w:pStyle w:val="Heading2"/>
      </w:pPr>
      <w:bookmarkStart w:id="174" w:name="_Toc100494681"/>
      <w:r>
        <w:t>SQL Explained</w:t>
      </w:r>
      <w:bookmarkEnd w:id="174"/>
    </w:p>
    <w:p w14:paraId="50F86449" w14:textId="77777777" w:rsidR="00E46F37" w:rsidRDefault="00E46F37" w:rsidP="00823AB3">
      <w:r w:rsidRPr="00E46F37">
        <w:t>Structured Query Language</w:t>
      </w:r>
      <w:r>
        <w:t xml:space="preserve"> (SQL</w:t>
      </w:r>
      <w:r w:rsidRPr="00E46F37">
        <w:t>) is a domain-specific language designed for stream processing in a relational data stream management system (RDSMS). It is particularly useful in handling structured data where there are relations between different entities/variables of the data.</w:t>
      </w:r>
      <w:r>
        <w:t xml:space="preserve"> </w:t>
      </w:r>
    </w:p>
    <w:p w14:paraId="642C27A6" w14:textId="77777777" w:rsidR="00823AB3" w:rsidRDefault="00E46F37" w:rsidP="00823AB3">
      <w:r w:rsidRPr="00E46F37">
        <w:t xml:space="preserve">SQL </w:t>
      </w:r>
      <w:r>
        <w:t>SELECT statements are</w:t>
      </w:r>
      <w:r w:rsidRPr="00E46F37">
        <w:t xml:space="preserve"> designed for a specific purpose: to query data contained in a relational database.</w:t>
      </w:r>
      <w:r>
        <w:t xml:space="preserve"> </w:t>
      </w:r>
      <w:r w:rsidR="00823AB3">
        <w:t xml:space="preserve">The </w:t>
      </w:r>
      <w:r w:rsidR="00823AB3" w:rsidRPr="00823AB3">
        <w:rPr>
          <w:rFonts w:ascii="Courier New" w:hAnsi="Courier New" w:cs="Courier New"/>
        </w:rPr>
        <w:t>SQL SELECT</w:t>
      </w:r>
      <w:r w:rsidR="00823AB3">
        <w:t xml:space="preserve"> </w:t>
      </w:r>
      <w:r w:rsidR="003B0523">
        <w:t>s</w:t>
      </w:r>
      <w:r w:rsidR="00823AB3">
        <w:t xml:space="preserve">tatement selects data from a database, specifying column(s) headings, table(s) from which columns are to be selected, and the criteria for selection. </w:t>
      </w:r>
      <w:r w:rsidR="00823AB3" w:rsidRPr="00823AB3">
        <w:rPr>
          <w:rFonts w:ascii="Courier New" w:hAnsi="Courier New" w:cs="Courier New"/>
        </w:rPr>
        <w:t>SELECT *</w:t>
      </w:r>
      <w:r w:rsidR="00823AB3">
        <w:t xml:space="preserve"> is used to select all columns from a table. The </w:t>
      </w:r>
      <w:r w:rsidR="00823AB3" w:rsidRPr="00823AB3">
        <w:rPr>
          <w:rFonts w:ascii="Courier New" w:hAnsi="Courier New" w:cs="Courier New"/>
        </w:rPr>
        <w:t>FROM</w:t>
      </w:r>
      <w:r w:rsidR="00823AB3">
        <w:t xml:space="preserve"> clause in a </w:t>
      </w:r>
      <w:r w:rsidR="00823AB3" w:rsidRPr="00823AB3">
        <w:rPr>
          <w:rFonts w:ascii="Courier New" w:hAnsi="Courier New" w:cs="Courier New"/>
        </w:rPr>
        <w:t>SELECT</w:t>
      </w:r>
      <w:r w:rsidR="00823AB3">
        <w:t xml:space="preserve"> statement specifies the Table from which columns are to be selected. The </w:t>
      </w:r>
      <w:r w:rsidR="00823AB3" w:rsidRPr="00E46F37">
        <w:rPr>
          <w:rFonts w:ascii="Courier New" w:hAnsi="Courier New" w:cs="Courier New"/>
        </w:rPr>
        <w:t>WHERE</w:t>
      </w:r>
      <w:r w:rsidR="00823AB3">
        <w:t xml:space="preserve"> clause in a </w:t>
      </w:r>
      <w:r w:rsidR="00823AB3" w:rsidRPr="00E46F37">
        <w:rPr>
          <w:rFonts w:ascii="Courier New" w:hAnsi="Courier New" w:cs="Courier New"/>
        </w:rPr>
        <w:t>SELECT</w:t>
      </w:r>
      <w:r w:rsidR="00823AB3">
        <w:t xml:space="preserve"> statement specifies the criteria for selection. </w:t>
      </w:r>
    </w:p>
    <w:p w14:paraId="0CF9F110" w14:textId="77777777" w:rsidR="00823AB3" w:rsidRDefault="00823AB3" w:rsidP="00823AB3">
      <w:r>
        <w:t xml:space="preserve">Syntax: </w:t>
      </w:r>
      <w:r w:rsidRPr="00823AB3">
        <w:rPr>
          <w:rFonts w:ascii="Courier New" w:hAnsi="Courier New" w:cs="Courier New"/>
        </w:rPr>
        <w:t xml:space="preserve">SELECT </w:t>
      </w:r>
      <w:proofErr w:type="spellStart"/>
      <w:r w:rsidRPr="00823AB3">
        <w:rPr>
          <w:rFonts w:ascii="Courier New" w:hAnsi="Courier New" w:cs="Courier New"/>
        </w:rPr>
        <w:t>column_name</w:t>
      </w:r>
      <w:proofErr w:type="spellEnd"/>
      <w:r w:rsidRPr="00823AB3">
        <w:rPr>
          <w:rFonts w:ascii="Courier New" w:hAnsi="Courier New" w:cs="Courier New"/>
        </w:rPr>
        <w:t xml:space="preserve"> FROM </w:t>
      </w:r>
      <w:proofErr w:type="spellStart"/>
      <w:r w:rsidRPr="00823AB3">
        <w:rPr>
          <w:rFonts w:ascii="Courier New" w:hAnsi="Courier New" w:cs="Courier New"/>
        </w:rPr>
        <w:t>table_name</w:t>
      </w:r>
      <w:proofErr w:type="spellEnd"/>
      <w:r w:rsidRPr="00823AB3">
        <w:rPr>
          <w:rFonts w:ascii="Courier New" w:hAnsi="Courier New" w:cs="Courier New"/>
        </w:rPr>
        <w:t xml:space="preserve"> [WHERE clause]</w:t>
      </w:r>
    </w:p>
    <w:p w14:paraId="6BA1998C" w14:textId="77777777" w:rsidR="00D221CF" w:rsidRDefault="003B0523" w:rsidP="00D221CF">
      <w:pPr>
        <w:pStyle w:val="Heading2"/>
      </w:pPr>
      <w:bookmarkStart w:id="175" w:name="_Toc100494682"/>
      <w:r>
        <w:t>ActiveX Data Objects (ADO)</w:t>
      </w:r>
      <w:r w:rsidRPr="00D221CF">
        <w:t xml:space="preserve"> </w:t>
      </w:r>
      <w:r w:rsidR="00D221CF">
        <w:t>SQL</w:t>
      </w:r>
      <w:r>
        <w:t xml:space="preserve"> Queries</w:t>
      </w:r>
      <w:bookmarkEnd w:id="175"/>
    </w:p>
    <w:p w14:paraId="318C8C8B" w14:textId="77777777" w:rsidR="00A319E1" w:rsidRDefault="00D221CF" w:rsidP="006D23C5">
      <w:r w:rsidRPr="00D221CF">
        <w:t xml:space="preserve">Excel can function as a flat-file </w:t>
      </w:r>
      <w:r w:rsidR="00E46F37">
        <w:t xml:space="preserve">RDBMS </w:t>
      </w:r>
      <w:r w:rsidRPr="00D221CF">
        <w:t xml:space="preserve">database that can be accessed using </w:t>
      </w:r>
      <w:r>
        <w:t>ActiveX Data Objects (ADO)</w:t>
      </w:r>
      <w:r w:rsidRPr="00D221CF">
        <w:t xml:space="preserve"> and </w:t>
      </w:r>
      <w:r w:rsidR="00E46F37">
        <w:t>SQL</w:t>
      </w:r>
      <w:r w:rsidRPr="00D221CF">
        <w:t xml:space="preserve"> queries</w:t>
      </w:r>
      <w:r w:rsidR="00A319E1">
        <w:t xml:space="preserve">. </w:t>
      </w:r>
      <w:r w:rsidR="00A319E1" w:rsidRPr="00A319E1">
        <w:t>Microsoft Excel handles SQL via its own SQL dialect.</w:t>
      </w:r>
      <w:r w:rsidR="00A319E1">
        <w:t xml:space="preserve"> </w:t>
      </w:r>
      <w:r w:rsidR="006D23C5">
        <w:t>See the references at the end of this chapter for detailed information on the Excel SQL dialect.</w:t>
      </w:r>
    </w:p>
    <w:p w14:paraId="77F86D8F" w14:textId="543CDC3F" w:rsidR="00D221CF" w:rsidRDefault="00D221CF" w:rsidP="00D221CF">
      <w:r>
        <w:t xml:space="preserve">The Relationship Visualizer contains a worksheet named </w:t>
      </w:r>
      <w:r w:rsidR="00E0663D" w:rsidRPr="00E0663D">
        <w:t>'</w:t>
      </w:r>
      <w:proofErr w:type="spellStart"/>
      <w:r>
        <w:t>sql</w:t>
      </w:r>
      <w:proofErr w:type="spellEnd"/>
      <w:r w:rsidR="00E0663D" w:rsidRPr="00E0663D">
        <w:t>'</w:t>
      </w:r>
      <w:r>
        <w:t xml:space="preserve"> which </w:t>
      </w:r>
      <w:r w:rsidR="003E3CC5">
        <w:t xml:space="preserve">hides most of the complexities of writing ADO SQL. It </w:t>
      </w:r>
      <w:r>
        <w:t>allows you to write SQL SELECT queries conforming to the ADO syntax conventions</w:t>
      </w:r>
      <w:r w:rsidR="003E3CC5">
        <w:t xml:space="preserve"> and it takes care of the rest. The SQL SELECT statements </w:t>
      </w:r>
      <w:r>
        <w:t>can reference either the Relationship Visualizer spreadsheet or another Excel spreadsheet as the source of</w:t>
      </w:r>
      <w:r w:rsidR="0066120C">
        <w:t xml:space="preserve"> the </w:t>
      </w:r>
      <w:r w:rsidR="003E3CC5">
        <w:t>data. When the query is executed</w:t>
      </w:r>
      <w:r w:rsidR="003F74A0">
        <w:t>,</w:t>
      </w:r>
      <w:r w:rsidR="003E3CC5">
        <w:t xml:space="preserve"> the</w:t>
      </w:r>
      <w:r w:rsidR="0066120C">
        <w:t xml:space="preserve"> query results </w:t>
      </w:r>
      <w:r w:rsidR="003E3CC5">
        <w:t>are written to</w:t>
      </w:r>
      <w:r w:rsidR="0066120C">
        <w:t xml:space="preserve"> the </w:t>
      </w:r>
      <w:r w:rsidR="00E0663D" w:rsidRPr="00E0663D">
        <w:t>'</w:t>
      </w:r>
      <w:r w:rsidR="0066120C">
        <w:t>data</w:t>
      </w:r>
      <w:r w:rsidR="00E0663D" w:rsidRPr="00E0663D">
        <w:t>'</w:t>
      </w:r>
      <w:r w:rsidR="0066120C">
        <w:t xml:space="preserve"> worksheet </w:t>
      </w:r>
      <w:r w:rsidR="003E3CC5">
        <w:t xml:space="preserve">ready </w:t>
      </w:r>
      <w:r w:rsidR="0066120C">
        <w:t>for graphing</w:t>
      </w:r>
      <w:r>
        <w:t xml:space="preserve">. </w:t>
      </w:r>
    </w:p>
    <w:p w14:paraId="10900894" w14:textId="77777777" w:rsidR="0066120C" w:rsidRDefault="0066120C" w:rsidP="00D221CF">
      <w:r>
        <w:t xml:space="preserve">ADO has a lot of powerful features, but the only </w:t>
      </w:r>
      <w:r w:rsidR="003F74A0">
        <w:t>features which</w:t>
      </w:r>
      <w:r>
        <w:t xml:space="preserve"> </w:t>
      </w:r>
      <w:r w:rsidR="000905B9">
        <w:t xml:space="preserve">the Relationship Visualizer uses are SQL </w:t>
      </w:r>
      <w:r w:rsidR="003F74A0">
        <w:t xml:space="preserve">SELECT </w:t>
      </w:r>
      <w:r w:rsidR="000905B9">
        <w:t>queries of the form:</w:t>
      </w:r>
    </w:p>
    <w:tbl>
      <w:tblPr>
        <w:tblStyle w:val="TableGrid"/>
        <w:tblW w:w="0" w:type="auto"/>
        <w:tblLook w:val="04A0" w:firstRow="1" w:lastRow="0" w:firstColumn="1" w:lastColumn="0" w:noHBand="0" w:noVBand="1"/>
      </w:tblPr>
      <w:tblGrid>
        <w:gridCol w:w="10070"/>
      </w:tblGrid>
      <w:tr w:rsidR="0066120C" w14:paraId="3DB37E92" w14:textId="77777777" w:rsidTr="0066120C">
        <w:tc>
          <w:tcPr>
            <w:tcW w:w="10070" w:type="dxa"/>
          </w:tcPr>
          <w:p w14:paraId="00A5D289" w14:textId="77777777" w:rsidR="0066120C" w:rsidRPr="00181CFC" w:rsidRDefault="0066120C" w:rsidP="0066120C">
            <w:pPr>
              <w:spacing w:before="120" w:after="0"/>
              <w:rPr>
                <w:rFonts w:ascii="Courier New" w:hAnsi="Courier New" w:cs="Courier New"/>
                <w:sz w:val="20"/>
                <w:szCs w:val="20"/>
              </w:rPr>
            </w:pPr>
            <w:r w:rsidRPr="00181CFC">
              <w:rPr>
                <w:rFonts w:ascii="Courier New" w:hAnsi="Courier New" w:cs="Courier New"/>
                <w:sz w:val="20"/>
                <w:szCs w:val="20"/>
              </w:rPr>
              <w:t xml:space="preserve">SELECT [Country Code] as </w:t>
            </w:r>
            <w:r w:rsidR="00823AB3" w:rsidRPr="00181CFC">
              <w:rPr>
                <w:rFonts w:ascii="Courier New" w:hAnsi="Courier New" w:cs="Courier New"/>
                <w:sz w:val="20"/>
                <w:szCs w:val="20"/>
              </w:rPr>
              <w:t>[</w:t>
            </w:r>
            <w:r w:rsidRPr="00181CFC">
              <w:rPr>
                <w:rFonts w:ascii="Courier New" w:hAnsi="Courier New" w:cs="Courier New"/>
                <w:sz w:val="20"/>
                <w:szCs w:val="20"/>
              </w:rPr>
              <w:t>Item</w:t>
            </w:r>
            <w:r w:rsidR="00823AB3" w:rsidRPr="00181CFC">
              <w:rPr>
                <w:rFonts w:ascii="Courier New" w:hAnsi="Courier New" w:cs="Courier New"/>
                <w:sz w:val="20"/>
                <w:szCs w:val="20"/>
              </w:rPr>
              <w:t>]</w:t>
            </w:r>
            <w:r w:rsidRPr="00181CFC">
              <w:rPr>
                <w:rFonts w:ascii="Courier New" w:hAnsi="Courier New" w:cs="Courier New"/>
                <w:sz w:val="20"/>
                <w:szCs w:val="20"/>
              </w:rPr>
              <w:t>,</w:t>
            </w:r>
          </w:p>
          <w:p w14:paraId="748A9128" w14:textId="77777777" w:rsidR="0066120C" w:rsidRPr="00181CFC" w:rsidRDefault="0066120C" w:rsidP="0066120C">
            <w:pPr>
              <w:spacing w:after="0"/>
              <w:rPr>
                <w:rFonts w:ascii="Courier New" w:hAnsi="Courier New" w:cs="Courier New"/>
                <w:sz w:val="20"/>
                <w:szCs w:val="20"/>
              </w:rPr>
            </w:pPr>
            <w:r w:rsidRPr="00181CFC">
              <w:rPr>
                <w:rFonts w:ascii="Courier New" w:hAnsi="Courier New" w:cs="Courier New"/>
                <w:sz w:val="20"/>
                <w:szCs w:val="20"/>
              </w:rPr>
              <w:t xml:space="preserve">       [Country Name] as </w:t>
            </w:r>
            <w:r w:rsidR="00823AB3" w:rsidRPr="00181CFC">
              <w:rPr>
                <w:rFonts w:ascii="Courier New" w:hAnsi="Courier New" w:cs="Courier New"/>
                <w:sz w:val="20"/>
                <w:szCs w:val="20"/>
              </w:rPr>
              <w:t>[</w:t>
            </w:r>
            <w:r w:rsidRPr="00181CFC">
              <w:rPr>
                <w:rFonts w:ascii="Courier New" w:hAnsi="Courier New" w:cs="Courier New"/>
                <w:sz w:val="20"/>
                <w:szCs w:val="20"/>
              </w:rPr>
              <w:t>Label</w:t>
            </w:r>
            <w:r w:rsidR="00823AB3" w:rsidRPr="00181CFC">
              <w:rPr>
                <w:rFonts w:ascii="Courier New" w:hAnsi="Courier New" w:cs="Courier New"/>
                <w:sz w:val="20"/>
                <w:szCs w:val="20"/>
              </w:rPr>
              <w:t>]</w:t>
            </w:r>
          </w:p>
          <w:p w14:paraId="02EF9F00" w14:textId="77777777" w:rsidR="0066120C" w:rsidRDefault="0066120C" w:rsidP="00D221CF">
            <w:r w:rsidRPr="00181CFC">
              <w:rPr>
                <w:rFonts w:ascii="Courier New" w:hAnsi="Courier New" w:cs="Courier New"/>
                <w:sz w:val="20"/>
                <w:szCs w:val="20"/>
              </w:rPr>
              <w:t>FROM</w:t>
            </w:r>
            <w:proofErr w:type="gramStart"/>
            <w:r w:rsidRPr="00181CFC">
              <w:rPr>
                <w:rFonts w:ascii="Courier New" w:hAnsi="Courier New" w:cs="Courier New"/>
                <w:sz w:val="20"/>
                <w:szCs w:val="20"/>
              </w:rPr>
              <w:t xml:space="preserve">   [</w:t>
            </w:r>
            <w:proofErr w:type="gramEnd"/>
            <w:r w:rsidRPr="00181CFC">
              <w:rPr>
                <w:rFonts w:ascii="Courier New" w:hAnsi="Courier New" w:cs="Courier New"/>
                <w:sz w:val="20"/>
                <w:szCs w:val="20"/>
              </w:rPr>
              <w:t>Countries$]</w:t>
            </w:r>
          </w:p>
        </w:tc>
      </w:tr>
    </w:tbl>
    <w:p w14:paraId="2A0B6A07" w14:textId="17FE5893" w:rsidR="00823AB3" w:rsidRDefault="0066120C" w:rsidP="003B0523">
      <w:pPr>
        <w:spacing w:before="120" w:after="120"/>
      </w:pPr>
      <w:r w:rsidRPr="0066120C">
        <w:t xml:space="preserve">This is a standard SQL query, one that selects </w:t>
      </w:r>
      <w:r>
        <w:t xml:space="preserve">two columns </w:t>
      </w:r>
      <w:r w:rsidRPr="0066120C">
        <w:t>in the database (</w:t>
      </w:r>
      <w:r w:rsidR="00A319E1">
        <w:t xml:space="preserve">which in our case is a </w:t>
      </w:r>
      <w:r w:rsidRPr="0066120C">
        <w:t>worksheet)</w:t>
      </w:r>
      <w:r>
        <w:t xml:space="preserve"> and names the results to correspond to the column names of the </w:t>
      </w:r>
      <w:r w:rsidR="00E0663D" w:rsidRPr="00E0663D">
        <w:t>'</w:t>
      </w:r>
      <w:r>
        <w:t>data</w:t>
      </w:r>
      <w:r w:rsidR="00E0663D" w:rsidRPr="00E0663D">
        <w:t>'</w:t>
      </w:r>
      <w:r>
        <w:t xml:space="preserve"> worksheet.</w:t>
      </w:r>
      <w:r w:rsidRPr="0066120C">
        <w:t xml:space="preserve"> Notice that we specify the name of an individual worksheet in the query, </w:t>
      </w:r>
      <w:r w:rsidR="00A319E1">
        <w:t xml:space="preserve">in the </w:t>
      </w:r>
      <w:r w:rsidRPr="0066120C">
        <w:t xml:space="preserve">same way that we would specify an individual table name </w:t>
      </w:r>
      <w:r>
        <w:t xml:space="preserve">if we </w:t>
      </w:r>
      <w:r w:rsidRPr="0066120C">
        <w:t>were connecting to a database</w:t>
      </w:r>
      <w:r w:rsidR="00A319E1">
        <w:t>, with a couple of minor exceptions</w:t>
      </w:r>
      <w:r w:rsidRPr="0066120C">
        <w:t xml:space="preserve">. </w:t>
      </w:r>
      <w:r w:rsidR="00A319E1">
        <w:t>T</w:t>
      </w:r>
      <w:r w:rsidRPr="0066120C">
        <w:t xml:space="preserve">he worksheet name is enclosed in square brackets and that the actual </w:t>
      </w:r>
      <w:r w:rsidR="00A319E1">
        <w:t xml:space="preserve">worksheet </w:t>
      </w:r>
      <w:r w:rsidRPr="0066120C">
        <w:t xml:space="preserve">name </w:t>
      </w:r>
      <w:r w:rsidR="005329FB">
        <w:t>-</w:t>
      </w:r>
      <w:r w:rsidRPr="0066120C">
        <w:t xml:space="preserve"> </w:t>
      </w:r>
      <w:r w:rsidRPr="0066120C">
        <w:rPr>
          <w:b/>
        </w:rPr>
        <w:t>Countries</w:t>
      </w:r>
      <w:r w:rsidRPr="0066120C">
        <w:t xml:space="preserve"> </w:t>
      </w:r>
      <w:r w:rsidR="005329FB">
        <w:t>-</w:t>
      </w:r>
      <w:r w:rsidRPr="0066120C">
        <w:t xml:space="preserve"> has a </w:t>
      </w:r>
      <w:r w:rsidRPr="0066120C">
        <w:rPr>
          <w:b/>
        </w:rPr>
        <w:t>$</w:t>
      </w:r>
      <w:r w:rsidRPr="0066120C">
        <w:t xml:space="preserve"> appended to it. </w:t>
      </w:r>
    </w:p>
    <w:p w14:paraId="12EF67DC" w14:textId="77777777" w:rsidR="001E1AA1" w:rsidRDefault="0066120C" w:rsidP="00823AB3">
      <w:r>
        <w:lastRenderedPageBreak/>
        <w:t>Square brackets are also used to wrap the column names since the column names</w:t>
      </w:r>
      <w:r w:rsidR="00823AB3">
        <w:t xml:space="preserve"> may have spaces present. The square braces inform ADO to treat the value inside as the column name. Square brackets are used instead of quotes because quotes denote a string value to place in the results. </w:t>
      </w:r>
    </w:p>
    <w:p w14:paraId="05702A2F" w14:textId="6C06A005" w:rsidR="001E1AA1" w:rsidRDefault="001E1AA1" w:rsidP="001E1AA1">
      <w:pPr>
        <w:spacing w:before="120" w:after="120"/>
      </w:pPr>
      <w:r>
        <w:t xml:space="preserve">The results of the SELECT statements are processed by the Relationship Visualizer to place the selected values into the appropriate columns of the </w:t>
      </w:r>
      <w:r w:rsidR="00E0663D" w:rsidRPr="00E0663D">
        <w:t>'</w:t>
      </w:r>
      <w:r>
        <w:t>data</w:t>
      </w:r>
      <w:r w:rsidR="00E0663D" w:rsidRPr="00E0663D">
        <w:t>'</w:t>
      </w:r>
      <w:r>
        <w:t xml:space="preserve"> worksheet. The processing logic only recognizes the column names, and will discard all other data:</w:t>
      </w:r>
    </w:p>
    <w:p w14:paraId="3B0EF696"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[Comment]</w:t>
      </w:r>
    </w:p>
    <w:p w14:paraId="4816A418"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[Item]</w:t>
      </w:r>
    </w:p>
    <w:p w14:paraId="27A21120"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[Label]</w:t>
      </w:r>
    </w:p>
    <w:p w14:paraId="0F77BB64"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[Outside Label]</w:t>
      </w:r>
    </w:p>
    <w:p w14:paraId="7F5C98BB"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[Tail Label]</w:t>
      </w:r>
    </w:p>
    <w:p w14:paraId="1E5C40FC"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[Head Label]</w:t>
      </w:r>
    </w:p>
    <w:p w14:paraId="5435D18C"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w:t>
      </w:r>
      <w:r w:rsidR="006D0805">
        <w:rPr>
          <w:rFonts w:ascii="Courier New" w:hAnsi="Courier New" w:cs="Courier New"/>
        </w:rPr>
        <w:t>Related Item</w:t>
      </w:r>
      <w:r w:rsidRPr="003F74A0">
        <w:rPr>
          <w:rFonts w:ascii="Courier New" w:hAnsi="Courier New" w:cs="Courier New"/>
        </w:rPr>
        <w:t>]</w:t>
      </w:r>
    </w:p>
    <w:p w14:paraId="2FB4C512" w14:textId="77777777" w:rsidR="001E1AA1" w:rsidRPr="003F74A0" w:rsidRDefault="001E1AA1" w:rsidP="00181CFC">
      <w:pPr>
        <w:pStyle w:val="ListParagraph"/>
        <w:numPr>
          <w:ilvl w:val="0"/>
          <w:numId w:val="29"/>
        </w:numPr>
        <w:spacing w:after="0" w:line="240" w:lineRule="auto"/>
        <w:rPr>
          <w:rFonts w:ascii="Courier New" w:hAnsi="Courier New" w:cs="Courier New"/>
        </w:rPr>
      </w:pPr>
      <w:r w:rsidRPr="003F74A0">
        <w:rPr>
          <w:rFonts w:ascii="Courier New" w:hAnsi="Courier New" w:cs="Courier New"/>
        </w:rPr>
        <w:t>[Style Name]</w:t>
      </w:r>
    </w:p>
    <w:p w14:paraId="44F91BE1" w14:textId="77777777" w:rsidR="001E1AA1" w:rsidRPr="003F74A0" w:rsidRDefault="001E1AA1" w:rsidP="001E1AA1">
      <w:pPr>
        <w:pStyle w:val="ListParagraph"/>
        <w:numPr>
          <w:ilvl w:val="0"/>
          <w:numId w:val="29"/>
        </w:numPr>
        <w:rPr>
          <w:rFonts w:ascii="Courier New" w:hAnsi="Courier New" w:cs="Courier New"/>
        </w:rPr>
      </w:pPr>
      <w:r w:rsidRPr="003F74A0">
        <w:rPr>
          <w:rFonts w:ascii="Courier New" w:hAnsi="Courier New" w:cs="Courier New"/>
        </w:rPr>
        <w:t>[</w:t>
      </w:r>
      <w:r w:rsidR="006D0805">
        <w:rPr>
          <w:rFonts w:ascii="Courier New" w:hAnsi="Courier New" w:cs="Courier New"/>
        </w:rPr>
        <w:t>Attributes</w:t>
      </w:r>
      <w:r w:rsidRPr="003F74A0">
        <w:rPr>
          <w:rFonts w:ascii="Courier New" w:hAnsi="Courier New" w:cs="Courier New"/>
        </w:rPr>
        <w:t>]</w:t>
      </w:r>
    </w:p>
    <w:p w14:paraId="23AF6680" w14:textId="799D722F" w:rsidR="00823AB3" w:rsidRDefault="001E1AA1" w:rsidP="00823AB3">
      <w:r>
        <w:t>Excel SQL also allows you to specify strings values as selection columns. The string is repeated for each row of the query results</w:t>
      </w:r>
      <w:r w:rsidR="003F74A0">
        <w:t xml:space="preserve"> when the SQL is executed</w:t>
      </w:r>
      <w:r>
        <w:t xml:space="preserve">. This is a useful feature for specifying things such as a style name. Assume that there is a style defined on the </w:t>
      </w:r>
      <w:r w:rsidR="00E0663D" w:rsidRPr="00E0663D">
        <w:t>'</w:t>
      </w:r>
      <w:r>
        <w:t>styles</w:t>
      </w:r>
      <w:r w:rsidR="00E0663D" w:rsidRPr="00E0663D">
        <w:t>'</w:t>
      </w:r>
      <w:r>
        <w:t xml:space="preserve"> worksheet named </w:t>
      </w:r>
      <w:r w:rsidR="00550172">
        <w:t>"</w:t>
      </w:r>
      <w:r>
        <w:t>Country</w:t>
      </w:r>
      <w:r w:rsidR="00550172">
        <w:t>"</w:t>
      </w:r>
      <w:r>
        <w:t>. T</w:t>
      </w:r>
      <w:r w:rsidR="00823AB3">
        <w:t xml:space="preserve">he query is modified </w:t>
      </w:r>
      <w:r>
        <w:t xml:space="preserve">as follows </w:t>
      </w:r>
      <w:r w:rsidR="00823AB3">
        <w:t xml:space="preserve">to add a style named </w:t>
      </w:r>
      <w:r w:rsidR="00550172">
        <w:t>"</w:t>
      </w:r>
      <w:r w:rsidR="00823AB3">
        <w:t>Country</w:t>
      </w:r>
      <w:r w:rsidR="00550172">
        <w:t>"</w:t>
      </w:r>
      <w:r w:rsidR="00823AB3">
        <w:t xml:space="preserve"> to each row of the result</w:t>
      </w:r>
      <w:r>
        <w:t>s</w:t>
      </w:r>
      <w:r w:rsidR="00823AB3">
        <w:t>:</w:t>
      </w:r>
    </w:p>
    <w:tbl>
      <w:tblPr>
        <w:tblStyle w:val="TableGrid"/>
        <w:tblW w:w="0" w:type="auto"/>
        <w:tblLook w:val="04A0" w:firstRow="1" w:lastRow="0" w:firstColumn="1" w:lastColumn="0" w:noHBand="0" w:noVBand="1"/>
      </w:tblPr>
      <w:tblGrid>
        <w:gridCol w:w="10070"/>
      </w:tblGrid>
      <w:tr w:rsidR="00823AB3" w14:paraId="41CBB3A1" w14:textId="77777777" w:rsidTr="00A319E1">
        <w:tc>
          <w:tcPr>
            <w:tcW w:w="10070" w:type="dxa"/>
          </w:tcPr>
          <w:p w14:paraId="1AFBF539" w14:textId="77777777" w:rsidR="00823AB3" w:rsidRPr="00181CFC" w:rsidRDefault="00823AB3" w:rsidP="00A319E1">
            <w:pPr>
              <w:spacing w:before="120" w:after="0"/>
              <w:rPr>
                <w:rFonts w:ascii="Courier New" w:hAnsi="Courier New" w:cs="Courier New"/>
                <w:sz w:val="20"/>
                <w:szCs w:val="20"/>
              </w:rPr>
            </w:pPr>
            <w:r w:rsidRPr="00181CFC">
              <w:rPr>
                <w:rFonts w:ascii="Courier New" w:hAnsi="Courier New" w:cs="Courier New"/>
                <w:sz w:val="20"/>
                <w:szCs w:val="20"/>
              </w:rPr>
              <w:t>SELECT [Country Code] as [Item],</w:t>
            </w:r>
          </w:p>
          <w:p w14:paraId="4EFB5270" w14:textId="77777777" w:rsidR="00823AB3" w:rsidRPr="00181CFC" w:rsidRDefault="00823AB3" w:rsidP="00A319E1">
            <w:pPr>
              <w:spacing w:after="0"/>
              <w:rPr>
                <w:rFonts w:ascii="Courier New" w:hAnsi="Courier New" w:cs="Courier New"/>
                <w:sz w:val="20"/>
                <w:szCs w:val="20"/>
              </w:rPr>
            </w:pPr>
            <w:r w:rsidRPr="00181CFC">
              <w:rPr>
                <w:rFonts w:ascii="Courier New" w:hAnsi="Courier New" w:cs="Courier New"/>
                <w:sz w:val="20"/>
                <w:szCs w:val="20"/>
              </w:rPr>
              <w:t xml:space="preserve">       [Country Name] as [Label],</w:t>
            </w:r>
          </w:p>
          <w:p w14:paraId="1A967E83" w14:textId="5FF43BB6" w:rsidR="00823AB3" w:rsidRPr="00181CFC" w:rsidRDefault="00823AB3" w:rsidP="00A319E1">
            <w:pPr>
              <w:spacing w:after="0"/>
              <w:rPr>
                <w:rFonts w:ascii="Courier New" w:hAnsi="Courier New" w:cs="Courier New"/>
                <w:b/>
                <w:sz w:val="20"/>
                <w:szCs w:val="20"/>
              </w:rPr>
            </w:pPr>
            <w:r w:rsidRPr="00181CFC">
              <w:rPr>
                <w:rFonts w:ascii="Courier New" w:hAnsi="Courier New" w:cs="Courier New"/>
                <w:sz w:val="20"/>
                <w:szCs w:val="20"/>
              </w:rPr>
              <w:t xml:space="preserve">       </w:t>
            </w:r>
            <w:r w:rsidR="00E0663D" w:rsidRPr="00E0663D">
              <w:rPr>
                <w:rFonts w:ascii="Courier New" w:hAnsi="Courier New" w:cs="Courier New"/>
                <w:b/>
                <w:sz w:val="20"/>
                <w:szCs w:val="20"/>
              </w:rPr>
              <w:t>'</w:t>
            </w:r>
            <w:r w:rsidRPr="00181CFC">
              <w:rPr>
                <w:rFonts w:ascii="Courier New" w:hAnsi="Courier New" w:cs="Courier New"/>
                <w:b/>
                <w:sz w:val="20"/>
                <w:szCs w:val="20"/>
              </w:rPr>
              <w:t>Country</w:t>
            </w:r>
            <w:r w:rsidR="00E0663D" w:rsidRPr="00E0663D">
              <w:rPr>
                <w:rFonts w:ascii="Courier New" w:hAnsi="Courier New" w:cs="Courier New"/>
                <w:b/>
                <w:sz w:val="20"/>
                <w:szCs w:val="20"/>
              </w:rPr>
              <w:t>'</w:t>
            </w:r>
            <w:r w:rsidRPr="00181CFC">
              <w:rPr>
                <w:rFonts w:ascii="Courier New" w:hAnsi="Courier New" w:cs="Courier New"/>
                <w:b/>
                <w:sz w:val="20"/>
                <w:szCs w:val="20"/>
              </w:rPr>
              <w:t xml:space="preserve">      as [Style Name]</w:t>
            </w:r>
          </w:p>
          <w:p w14:paraId="1A8029AE" w14:textId="77777777" w:rsidR="00823AB3" w:rsidRDefault="00823AB3" w:rsidP="00A319E1">
            <w:r w:rsidRPr="00181CFC">
              <w:rPr>
                <w:rFonts w:ascii="Courier New" w:hAnsi="Courier New" w:cs="Courier New"/>
                <w:sz w:val="20"/>
                <w:szCs w:val="20"/>
              </w:rPr>
              <w:t>FROM</w:t>
            </w:r>
            <w:proofErr w:type="gramStart"/>
            <w:r w:rsidRPr="00181CFC">
              <w:rPr>
                <w:rFonts w:ascii="Courier New" w:hAnsi="Courier New" w:cs="Courier New"/>
                <w:sz w:val="20"/>
                <w:szCs w:val="20"/>
              </w:rPr>
              <w:t xml:space="preserve">   [</w:t>
            </w:r>
            <w:proofErr w:type="gramEnd"/>
            <w:r w:rsidRPr="00181CFC">
              <w:rPr>
                <w:rFonts w:ascii="Courier New" w:hAnsi="Courier New" w:cs="Courier New"/>
                <w:sz w:val="20"/>
                <w:szCs w:val="20"/>
              </w:rPr>
              <w:t>Countries$]</w:t>
            </w:r>
          </w:p>
        </w:tc>
      </w:tr>
    </w:tbl>
    <w:p w14:paraId="3EB702E7" w14:textId="77777777" w:rsidR="007F216F" w:rsidRDefault="00E46F37" w:rsidP="003B0523">
      <w:pPr>
        <w:spacing w:before="120" w:after="120"/>
      </w:pPr>
      <w:r>
        <w:t xml:space="preserve">SQL allows you to specify WHERE conditions which control what information is returned. </w:t>
      </w:r>
      <w:r w:rsidR="007F216F" w:rsidRPr="007F216F">
        <w:t xml:space="preserve">The WHERE clause, states the qualifying conditions for a query. Multiple conditions can be joined by the AND </w:t>
      </w:r>
      <w:proofErr w:type="spellStart"/>
      <w:r w:rsidR="007F216F" w:rsidRPr="007F216F">
        <w:t>and</w:t>
      </w:r>
      <w:proofErr w:type="spellEnd"/>
      <w:r w:rsidR="007F216F" w:rsidRPr="007F216F">
        <w:t xml:space="preserve"> OR clauses, optionally surrounded by (parentheses) to group them. Only the records that satisfy the specified criteria are returned by the query.</w:t>
      </w:r>
    </w:p>
    <w:p w14:paraId="0DF7227A" w14:textId="45661951" w:rsidR="00E46F37" w:rsidRDefault="00E46F37" w:rsidP="003B0523">
      <w:pPr>
        <w:spacing w:before="120" w:after="120"/>
      </w:pPr>
      <w:r>
        <w:t xml:space="preserve">Assume that we wanted a list of countries which use US Dollars as their national currency. The international code for US Dollars is </w:t>
      </w:r>
      <w:r w:rsidR="00550172">
        <w:t>"</w:t>
      </w:r>
      <w:r>
        <w:t>USD</w:t>
      </w:r>
      <w:r w:rsidR="00550172">
        <w:t>"</w:t>
      </w:r>
      <w:r>
        <w:t xml:space="preserve"> so the SQL would be modified to appear as follows:</w:t>
      </w:r>
    </w:p>
    <w:tbl>
      <w:tblPr>
        <w:tblStyle w:val="TableGrid"/>
        <w:tblW w:w="0" w:type="auto"/>
        <w:tblLook w:val="04A0" w:firstRow="1" w:lastRow="0" w:firstColumn="1" w:lastColumn="0" w:noHBand="0" w:noVBand="1"/>
      </w:tblPr>
      <w:tblGrid>
        <w:gridCol w:w="10070"/>
      </w:tblGrid>
      <w:tr w:rsidR="00E46F37" w14:paraId="3EA564D5" w14:textId="77777777" w:rsidTr="00A319E1">
        <w:tc>
          <w:tcPr>
            <w:tcW w:w="10070" w:type="dxa"/>
          </w:tcPr>
          <w:p w14:paraId="5CF24B88" w14:textId="77777777" w:rsidR="00E46F37" w:rsidRPr="00181CFC" w:rsidRDefault="00E46F37" w:rsidP="00A319E1">
            <w:pPr>
              <w:spacing w:before="120" w:after="0"/>
              <w:rPr>
                <w:rFonts w:ascii="Courier New" w:hAnsi="Courier New" w:cs="Courier New"/>
                <w:sz w:val="20"/>
                <w:szCs w:val="20"/>
              </w:rPr>
            </w:pPr>
            <w:r w:rsidRPr="00181CFC">
              <w:rPr>
                <w:rFonts w:ascii="Courier New" w:hAnsi="Courier New" w:cs="Courier New"/>
                <w:sz w:val="20"/>
                <w:szCs w:val="20"/>
              </w:rPr>
              <w:t>SELECT [Country Code] as [Item],</w:t>
            </w:r>
          </w:p>
          <w:p w14:paraId="5648767F" w14:textId="77777777" w:rsidR="00E46F37" w:rsidRPr="00181CFC" w:rsidRDefault="00E46F37" w:rsidP="00A319E1">
            <w:pPr>
              <w:spacing w:after="0"/>
              <w:rPr>
                <w:rFonts w:ascii="Courier New" w:hAnsi="Courier New" w:cs="Courier New"/>
                <w:sz w:val="20"/>
                <w:szCs w:val="20"/>
              </w:rPr>
            </w:pPr>
            <w:r w:rsidRPr="00181CFC">
              <w:rPr>
                <w:rFonts w:ascii="Courier New" w:hAnsi="Courier New" w:cs="Courier New"/>
                <w:sz w:val="20"/>
                <w:szCs w:val="20"/>
              </w:rPr>
              <w:t xml:space="preserve">       [Country Name] as [Label],</w:t>
            </w:r>
          </w:p>
          <w:p w14:paraId="34F6DB07" w14:textId="7BCDECD6" w:rsidR="00E46F37" w:rsidRPr="00181CFC" w:rsidRDefault="00E46F37" w:rsidP="00A319E1">
            <w:pPr>
              <w:spacing w:after="0"/>
              <w:rPr>
                <w:rFonts w:ascii="Courier New" w:hAnsi="Courier New" w:cs="Courier New"/>
                <w:sz w:val="20"/>
                <w:szCs w:val="20"/>
              </w:rPr>
            </w:pPr>
            <w:r w:rsidRPr="00181CFC">
              <w:rPr>
                <w:rFonts w:ascii="Courier New" w:hAnsi="Courier New" w:cs="Courier New"/>
                <w:sz w:val="20"/>
                <w:szCs w:val="20"/>
              </w:rPr>
              <w:t xml:space="preserve">       </w:t>
            </w:r>
            <w:r w:rsidR="00E0663D" w:rsidRPr="00E0663D">
              <w:rPr>
                <w:rFonts w:ascii="Courier New" w:hAnsi="Courier New" w:cs="Courier New"/>
                <w:sz w:val="20"/>
                <w:szCs w:val="20"/>
              </w:rPr>
              <w:t>'</w:t>
            </w:r>
            <w:r w:rsidRPr="00181CFC">
              <w:rPr>
                <w:rFonts w:ascii="Courier New" w:hAnsi="Courier New" w:cs="Courier New"/>
                <w:sz w:val="20"/>
                <w:szCs w:val="20"/>
              </w:rPr>
              <w:t>Country</w:t>
            </w:r>
            <w:r w:rsidR="00E0663D" w:rsidRPr="00E0663D">
              <w:rPr>
                <w:rFonts w:ascii="Courier New" w:hAnsi="Courier New" w:cs="Courier New"/>
                <w:sz w:val="20"/>
                <w:szCs w:val="20"/>
              </w:rPr>
              <w:t>'</w:t>
            </w:r>
            <w:r w:rsidRPr="00181CFC">
              <w:rPr>
                <w:rFonts w:ascii="Courier New" w:hAnsi="Courier New" w:cs="Courier New"/>
                <w:sz w:val="20"/>
                <w:szCs w:val="20"/>
              </w:rPr>
              <w:t xml:space="preserve">      as [Style Name]</w:t>
            </w:r>
          </w:p>
          <w:p w14:paraId="7D3D5CCD" w14:textId="77777777" w:rsidR="00E46F37" w:rsidRPr="00181CFC" w:rsidRDefault="00E46F37" w:rsidP="003E3CC5">
            <w:pPr>
              <w:spacing w:after="0"/>
              <w:rPr>
                <w:rFonts w:ascii="Courier New" w:hAnsi="Courier New" w:cs="Courier New"/>
                <w:sz w:val="20"/>
                <w:szCs w:val="20"/>
              </w:rPr>
            </w:pPr>
            <w:r w:rsidRPr="00181CFC">
              <w:rPr>
                <w:rFonts w:ascii="Courier New" w:hAnsi="Courier New" w:cs="Courier New"/>
                <w:sz w:val="20"/>
                <w:szCs w:val="20"/>
              </w:rPr>
              <w:t>FROM</w:t>
            </w:r>
            <w:proofErr w:type="gramStart"/>
            <w:r w:rsidRPr="00181CFC">
              <w:rPr>
                <w:rFonts w:ascii="Courier New" w:hAnsi="Courier New" w:cs="Courier New"/>
                <w:sz w:val="20"/>
                <w:szCs w:val="20"/>
              </w:rPr>
              <w:t xml:space="preserve">   [</w:t>
            </w:r>
            <w:proofErr w:type="gramEnd"/>
            <w:r w:rsidRPr="00181CFC">
              <w:rPr>
                <w:rFonts w:ascii="Courier New" w:hAnsi="Courier New" w:cs="Courier New"/>
                <w:sz w:val="20"/>
                <w:szCs w:val="20"/>
              </w:rPr>
              <w:t>Countries$]</w:t>
            </w:r>
          </w:p>
          <w:p w14:paraId="361E2CB1" w14:textId="581AF8DC" w:rsidR="00E46F37" w:rsidRPr="003E3CC5" w:rsidRDefault="00E46F37" w:rsidP="006355DC">
            <w:pPr>
              <w:rPr>
                <w:b/>
              </w:rPr>
            </w:pPr>
            <w:proofErr w:type="gramStart"/>
            <w:r w:rsidRPr="00181CFC">
              <w:rPr>
                <w:rFonts w:ascii="Courier New" w:hAnsi="Courier New" w:cs="Courier New"/>
                <w:b/>
                <w:sz w:val="20"/>
                <w:szCs w:val="20"/>
              </w:rPr>
              <w:t>WHERE  [</w:t>
            </w:r>
            <w:proofErr w:type="gramEnd"/>
            <w:r w:rsidRPr="00181CFC">
              <w:rPr>
                <w:rFonts w:ascii="Courier New" w:hAnsi="Courier New" w:cs="Courier New"/>
                <w:b/>
                <w:sz w:val="20"/>
                <w:szCs w:val="20"/>
              </w:rPr>
              <w:t xml:space="preserve">Currency Code] = </w:t>
            </w:r>
            <w:r w:rsidR="00E0663D" w:rsidRPr="00E0663D">
              <w:rPr>
                <w:rFonts w:ascii="Courier New" w:hAnsi="Courier New" w:cs="Courier New"/>
                <w:b/>
                <w:sz w:val="20"/>
                <w:szCs w:val="20"/>
              </w:rPr>
              <w:t>'</w:t>
            </w:r>
            <w:r w:rsidRPr="00181CFC">
              <w:rPr>
                <w:rFonts w:ascii="Courier New" w:hAnsi="Courier New" w:cs="Courier New"/>
                <w:b/>
                <w:sz w:val="20"/>
                <w:szCs w:val="20"/>
              </w:rPr>
              <w:t>USD</w:t>
            </w:r>
            <w:r w:rsidR="00E0663D" w:rsidRPr="00E0663D">
              <w:rPr>
                <w:rFonts w:ascii="Courier New" w:hAnsi="Courier New" w:cs="Courier New"/>
                <w:b/>
                <w:sz w:val="20"/>
                <w:szCs w:val="20"/>
              </w:rPr>
              <w:t>'</w:t>
            </w:r>
          </w:p>
        </w:tc>
      </w:tr>
    </w:tbl>
    <w:p w14:paraId="6A1A13BF" w14:textId="77777777" w:rsidR="000905B9" w:rsidRDefault="000905B9" w:rsidP="000905B9">
      <w:pPr>
        <w:spacing w:before="120" w:after="120"/>
      </w:pPr>
      <w:r w:rsidRPr="000905B9">
        <w:t>A column can contain duplicate values, and to list the distinct values, use the SELECT DISTINCT clause. The DISTINCT clause can be used to return only distinct values from a set of records.</w:t>
      </w:r>
      <w:r>
        <w:t xml:space="preserve"> For example, if our worksheet contains the continent names where countries reside, we can obtain a list of the continents without duplicate rows using the following SQL statement:</w:t>
      </w:r>
    </w:p>
    <w:p w14:paraId="05747476" w14:textId="2DC8288E" w:rsidR="000905B9" w:rsidRDefault="000905B9" w:rsidP="000905B9">
      <w:pPr>
        <w:spacing w:before="120" w:after="120"/>
      </w:pPr>
      <w:r>
        <w:t xml:space="preserve">Assume that we wanted a list of countries which use US Dollars as their national currency. The international code for US Dollars is </w:t>
      </w:r>
      <w:r w:rsidR="00550172">
        <w:t>"</w:t>
      </w:r>
      <w:r>
        <w:t>USD</w:t>
      </w:r>
      <w:r w:rsidR="00550172">
        <w:t>"</w:t>
      </w:r>
      <w:r>
        <w:t xml:space="preserve"> so the SQL would be modified to appear as follows:</w:t>
      </w:r>
    </w:p>
    <w:tbl>
      <w:tblPr>
        <w:tblStyle w:val="TableGrid"/>
        <w:tblW w:w="0" w:type="auto"/>
        <w:tblLook w:val="04A0" w:firstRow="1" w:lastRow="0" w:firstColumn="1" w:lastColumn="0" w:noHBand="0" w:noVBand="1"/>
      </w:tblPr>
      <w:tblGrid>
        <w:gridCol w:w="10070"/>
      </w:tblGrid>
      <w:tr w:rsidR="000905B9" w14:paraId="5E0A3370" w14:textId="77777777" w:rsidTr="004A259D">
        <w:tc>
          <w:tcPr>
            <w:tcW w:w="10070" w:type="dxa"/>
          </w:tcPr>
          <w:p w14:paraId="5FA47FD3" w14:textId="77777777" w:rsidR="000905B9" w:rsidRPr="00181CFC" w:rsidRDefault="000905B9" w:rsidP="004A259D">
            <w:pPr>
              <w:spacing w:before="120" w:after="0"/>
              <w:rPr>
                <w:rFonts w:ascii="Courier New" w:hAnsi="Courier New" w:cs="Courier New"/>
                <w:sz w:val="20"/>
                <w:szCs w:val="20"/>
              </w:rPr>
            </w:pPr>
            <w:r w:rsidRPr="00181CFC">
              <w:rPr>
                <w:rFonts w:ascii="Courier New" w:hAnsi="Courier New" w:cs="Courier New"/>
                <w:sz w:val="20"/>
                <w:szCs w:val="20"/>
              </w:rPr>
              <w:lastRenderedPageBreak/>
              <w:t xml:space="preserve">SELECT </w:t>
            </w:r>
            <w:r w:rsidRPr="00181CFC">
              <w:rPr>
                <w:rFonts w:ascii="Courier New" w:hAnsi="Courier New" w:cs="Courier New"/>
                <w:b/>
                <w:sz w:val="20"/>
                <w:szCs w:val="20"/>
              </w:rPr>
              <w:t>DISTINCT</w:t>
            </w:r>
            <w:r w:rsidRPr="00181CFC">
              <w:rPr>
                <w:rFonts w:ascii="Courier New" w:hAnsi="Courier New" w:cs="Courier New"/>
                <w:sz w:val="20"/>
                <w:szCs w:val="20"/>
              </w:rPr>
              <w:t xml:space="preserve"> [Continent] as [Item],</w:t>
            </w:r>
          </w:p>
          <w:p w14:paraId="44C89AE4" w14:textId="77777777" w:rsidR="000905B9" w:rsidRPr="00181CFC" w:rsidRDefault="000905B9" w:rsidP="004A259D">
            <w:pPr>
              <w:spacing w:after="0"/>
              <w:rPr>
                <w:rFonts w:ascii="Courier New" w:hAnsi="Courier New" w:cs="Courier New"/>
                <w:sz w:val="20"/>
                <w:szCs w:val="20"/>
              </w:rPr>
            </w:pPr>
            <w:r w:rsidRPr="00181CFC">
              <w:rPr>
                <w:rFonts w:ascii="Courier New" w:hAnsi="Courier New" w:cs="Courier New"/>
                <w:sz w:val="20"/>
                <w:szCs w:val="20"/>
              </w:rPr>
              <w:t xml:space="preserve">                [Continent] as [Label],</w:t>
            </w:r>
          </w:p>
          <w:p w14:paraId="5EEB037A" w14:textId="3C0EA05F" w:rsidR="000905B9" w:rsidRPr="00181CFC" w:rsidRDefault="000905B9" w:rsidP="004A259D">
            <w:pPr>
              <w:spacing w:after="0"/>
              <w:rPr>
                <w:rFonts w:ascii="Courier New" w:hAnsi="Courier New" w:cs="Courier New"/>
                <w:sz w:val="20"/>
                <w:szCs w:val="20"/>
              </w:rPr>
            </w:pPr>
            <w:r w:rsidRPr="00181CFC">
              <w:rPr>
                <w:rFonts w:ascii="Courier New" w:hAnsi="Courier New" w:cs="Courier New"/>
                <w:sz w:val="20"/>
                <w:szCs w:val="20"/>
              </w:rPr>
              <w:t xml:space="preserve">                </w:t>
            </w:r>
            <w:r w:rsidR="00E0663D" w:rsidRPr="00E0663D">
              <w:rPr>
                <w:rFonts w:ascii="Courier New" w:hAnsi="Courier New" w:cs="Courier New"/>
                <w:sz w:val="20"/>
                <w:szCs w:val="20"/>
              </w:rPr>
              <w:t>'</w:t>
            </w:r>
            <w:r w:rsidRPr="00181CFC">
              <w:rPr>
                <w:rFonts w:ascii="Courier New" w:hAnsi="Courier New" w:cs="Courier New"/>
                <w:sz w:val="20"/>
                <w:szCs w:val="20"/>
              </w:rPr>
              <w:t>Continent</w:t>
            </w:r>
            <w:r w:rsidR="00E0663D" w:rsidRPr="00E0663D">
              <w:rPr>
                <w:rFonts w:ascii="Courier New" w:hAnsi="Courier New" w:cs="Courier New"/>
                <w:sz w:val="20"/>
                <w:szCs w:val="20"/>
              </w:rPr>
              <w:t>'</w:t>
            </w:r>
            <w:r w:rsidRPr="00181CFC">
              <w:rPr>
                <w:rFonts w:ascii="Courier New" w:hAnsi="Courier New" w:cs="Courier New"/>
                <w:sz w:val="20"/>
                <w:szCs w:val="20"/>
              </w:rPr>
              <w:t xml:space="preserve"> as [Style Name]</w:t>
            </w:r>
          </w:p>
          <w:p w14:paraId="78F159AD" w14:textId="77777777" w:rsidR="000905B9" w:rsidRPr="000905B9" w:rsidRDefault="000905B9" w:rsidP="000905B9">
            <w:r w:rsidRPr="00181CFC">
              <w:rPr>
                <w:rFonts w:ascii="Courier New" w:hAnsi="Courier New" w:cs="Courier New"/>
                <w:sz w:val="20"/>
                <w:szCs w:val="20"/>
              </w:rPr>
              <w:t xml:space="preserve">FROM         </w:t>
            </w:r>
            <w:proofErr w:type="gramStart"/>
            <w:r w:rsidRPr="00181CFC">
              <w:rPr>
                <w:rFonts w:ascii="Courier New" w:hAnsi="Courier New" w:cs="Courier New"/>
                <w:sz w:val="20"/>
                <w:szCs w:val="20"/>
              </w:rPr>
              <w:t xml:space="preserve">   [</w:t>
            </w:r>
            <w:proofErr w:type="gramEnd"/>
            <w:r w:rsidRPr="00181CFC">
              <w:rPr>
                <w:rFonts w:ascii="Courier New" w:hAnsi="Courier New" w:cs="Courier New"/>
                <w:sz w:val="20"/>
                <w:szCs w:val="20"/>
              </w:rPr>
              <w:t>Countries$]</w:t>
            </w:r>
          </w:p>
        </w:tc>
      </w:tr>
    </w:tbl>
    <w:p w14:paraId="4864379D" w14:textId="77777777" w:rsidR="000905B9" w:rsidRDefault="000905B9" w:rsidP="000905B9"/>
    <w:p w14:paraId="26877CFD" w14:textId="070CB212" w:rsidR="00553F26" w:rsidRDefault="00FD5D9D" w:rsidP="00FD5D9D">
      <w:r>
        <w:t xml:space="preserve">Now that you understand the basics of writing SQL SELECT statements, let us look at the features contained in the </w:t>
      </w:r>
      <w:r w:rsidR="00E0663D" w:rsidRPr="00E0663D">
        <w:t>'</w:t>
      </w:r>
      <w:proofErr w:type="spellStart"/>
      <w:r w:rsidR="00553F26">
        <w:t>sql</w:t>
      </w:r>
      <w:proofErr w:type="spellEnd"/>
      <w:r w:rsidR="00E0663D" w:rsidRPr="00E0663D">
        <w:t>'</w:t>
      </w:r>
      <w:r w:rsidR="00553F26">
        <w:t xml:space="preserve"> worksheet and</w:t>
      </w:r>
      <w:r>
        <w:t xml:space="preserve"> ribbon tab. </w:t>
      </w:r>
    </w:p>
    <w:p w14:paraId="29248A57" w14:textId="2A5E5D4B" w:rsidR="00553F26" w:rsidRDefault="00553F26" w:rsidP="00FD5D9D">
      <w:r>
        <w:t xml:space="preserve">The </w:t>
      </w:r>
      <w:r w:rsidR="00E0663D" w:rsidRPr="00E0663D">
        <w:t>'</w:t>
      </w:r>
      <w:proofErr w:type="spellStart"/>
      <w:r>
        <w:t>sql</w:t>
      </w:r>
      <w:proofErr w:type="spellEnd"/>
      <w:r w:rsidR="00E0663D" w:rsidRPr="00E0663D">
        <w:t>'</w:t>
      </w:r>
      <w:r>
        <w:t xml:space="preserve"> worksheet is hidden by default. To expose the </w:t>
      </w:r>
      <w:r w:rsidR="00E0663D" w:rsidRPr="00E0663D">
        <w:t>'</w:t>
      </w:r>
      <w:proofErr w:type="spellStart"/>
      <w:r>
        <w:t>sql</w:t>
      </w:r>
      <w:proofErr w:type="spellEnd"/>
      <w:r w:rsidR="00E0663D" w:rsidRPr="00E0663D">
        <w:t>'</w:t>
      </w:r>
      <w:r>
        <w:t xml:space="preserve"> worksheet select the </w:t>
      </w:r>
      <w:r w:rsidR="00E0663D" w:rsidRPr="00E0663D">
        <w:t>'</w:t>
      </w:r>
      <w:proofErr w:type="spellStart"/>
      <w:r>
        <w:t>sql</w:t>
      </w:r>
      <w:proofErr w:type="spellEnd"/>
      <w:r w:rsidR="00E0663D" w:rsidRPr="00E0663D">
        <w:t>'</w:t>
      </w:r>
      <w:r>
        <w:t xml:space="preserve"> button on the </w:t>
      </w:r>
      <w:r w:rsidR="00E0663D" w:rsidRPr="00E0663D">
        <w:t>'</w:t>
      </w:r>
      <w:r>
        <w:t>Graphviz</w:t>
      </w:r>
      <w:r w:rsidR="00E0663D" w:rsidRPr="00E0663D">
        <w:t>'</w:t>
      </w:r>
      <w:r>
        <w:t xml:space="preserve"> tab.</w:t>
      </w:r>
    </w:p>
    <w:p w14:paraId="2F2B673A" w14:textId="100FFE2B" w:rsidR="00553F26" w:rsidRDefault="00553F26" w:rsidP="00553F26">
      <w:pPr>
        <w:jc w:val="center"/>
      </w:pPr>
      <w:r w:rsidRPr="006C5386">
        <w:rPr>
          <w:noProof/>
          <w:lang w:eastAsia="en-US"/>
        </w:rPr>
        <mc:AlternateContent>
          <mc:Choice Requires="wps">
            <w:drawing>
              <wp:anchor distT="0" distB="0" distL="114300" distR="114300" simplePos="0" relativeHeight="252204544" behindDoc="0" locked="0" layoutInCell="1" allowOverlap="1" wp14:anchorId="0E72A7A5" wp14:editId="6613DE8A">
                <wp:simplePos x="0" y="0"/>
                <wp:positionH relativeFrom="margin">
                  <wp:posOffset>3248247</wp:posOffset>
                </wp:positionH>
                <wp:positionV relativeFrom="paragraph">
                  <wp:posOffset>450185</wp:posOffset>
                </wp:positionV>
                <wp:extent cx="446567" cy="241004"/>
                <wp:effectExtent l="0" t="0" r="10795" b="26035"/>
                <wp:wrapNone/>
                <wp:docPr id="6630" name="Rectangle 6630"/>
                <wp:cNvGraphicFramePr/>
                <a:graphic xmlns:a="http://schemas.openxmlformats.org/drawingml/2006/main">
                  <a:graphicData uri="http://schemas.microsoft.com/office/word/2010/wordprocessingShape">
                    <wps:wsp>
                      <wps:cNvSpPr/>
                      <wps:spPr>
                        <a:xfrm>
                          <a:off x="0" y="0"/>
                          <a:ext cx="446567" cy="241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9BE6" id="Rectangle 6630" o:spid="_x0000_s1026" style="position:absolute;margin-left:255.75pt;margin-top:35.45pt;width:35.15pt;height:19pt;z-index:2522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5B6A79A9" wp14:editId="1ECA363E">
            <wp:extent cx="1476375" cy="857250"/>
            <wp:effectExtent l="0" t="0" r="9525" b="0"/>
            <wp:docPr id="6629" name="Picture 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476375" cy="857250"/>
                    </a:xfrm>
                    <a:prstGeom prst="rect">
                      <a:avLst/>
                    </a:prstGeom>
                  </pic:spPr>
                </pic:pic>
              </a:graphicData>
            </a:graphic>
          </wp:inline>
        </w:drawing>
      </w:r>
    </w:p>
    <w:p w14:paraId="5096603B" w14:textId="482E98E9" w:rsidR="000B0144" w:rsidRDefault="000B0144" w:rsidP="000B0144">
      <w:pPr>
        <w:pStyle w:val="Heading2"/>
      </w:pPr>
      <w:bookmarkStart w:id="176" w:name="_Ref59202816"/>
      <w:bookmarkStart w:id="177" w:name="_Toc100494683"/>
      <w:r>
        <w:t>SQL Ribbon Controls</w:t>
      </w:r>
      <w:bookmarkEnd w:id="176"/>
      <w:bookmarkEnd w:id="177"/>
    </w:p>
    <w:p w14:paraId="47B65967" w14:textId="20CF4347" w:rsidR="00FD5D9D" w:rsidRDefault="00FD5D9D" w:rsidP="00FD5D9D">
      <w:r>
        <w:t xml:space="preserve">The </w:t>
      </w:r>
      <w:r w:rsidR="00E0663D" w:rsidRPr="00E0663D">
        <w:t>'</w:t>
      </w:r>
      <w:r>
        <w:t xml:space="preserve">SQL ribbon tab is activated whenever the </w:t>
      </w:r>
      <w:r w:rsidR="00E0663D" w:rsidRPr="00E0663D">
        <w:t>'</w:t>
      </w:r>
      <w:proofErr w:type="spellStart"/>
      <w:r>
        <w:t>sql</w:t>
      </w:r>
      <w:proofErr w:type="spellEnd"/>
      <w:r w:rsidR="00E0663D" w:rsidRPr="00E0663D">
        <w:t>'</w:t>
      </w:r>
      <w:r>
        <w:t xml:space="preserve"> worksheet is activated. It appears as follows:</w:t>
      </w:r>
    </w:p>
    <w:p w14:paraId="39909651" w14:textId="77777777" w:rsidR="00FD5D9D" w:rsidRDefault="00FD5D9D" w:rsidP="00FD5D9D">
      <w:r>
        <w:rPr>
          <w:noProof/>
          <w:lang w:eastAsia="en-US"/>
        </w:rPr>
        <w:drawing>
          <wp:inline distT="0" distB="0" distL="0" distR="0" wp14:anchorId="005590C7" wp14:editId="6D9FE02E">
            <wp:extent cx="6400800" cy="817245"/>
            <wp:effectExtent l="57150" t="57150" r="114300" b="116205"/>
            <wp:docPr id="6600" name="Picture 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00800" cy="817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AE3695B" w14:textId="77777777" w:rsidR="00FD5D9D" w:rsidRDefault="00FD5D9D" w:rsidP="00FD5D9D">
      <w:r>
        <w:t>It contains the following major groups:</w:t>
      </w:r>
    </w:p>
    <w:p w14:paraId="014DB04A" w14:textId="77777777" w:rsidR="00FD5D9D" w:rsidRDefault="00FD5D9D" w:rsidP="00FD5D9D">
      <w:pPr>
        <w:pStyle w:val="ListParagraph"/>
        <w:numPr>
          <w:ilvl w:val="0"/>
          <w:numId w:val="27"/>
        </w:numPr>
      </w:pPr>
      <w:r>
        <w:t>SQL</w:t>
      </w:r>
    </w:p>
    <w:p w14:paraId="1C70AD79" w14:textId="77777777" w:rsidR="00FD5D9D" w:rsidRDefault="00FD5D9D" w:rsidP="00FD5D9D">
      <w:pPr>
        <w:pStyle w:val="ListParagraph"/>
        <w:numPr>
          <w:ilvl w:val="0"/>
          <w:numId w:val="27"/>
        </w:numPr>
      </w:pPr>
      <w:r>
        <w:t>Visualize</w:t>
      </w:r>
    </w:p>
    <w:p w14:paraId="29BBC357" w14:textId="77777777" w:rsidR="00FD5D9D" w:rsidRDefault="00FD5D9D" w:rsidP="000B0144">
      <w:pPr>
        <w:pStyle w:val="Heading3"/>
      </w:pPr>
      <w:bookmarkStart w:id="178" w:name="_Toc100494684"/>
      <w:r>
        <w:t>SQL</w:t>
      </w:r>
      <w:bookmarkEnd w:id="178"/>
    </w:p>
    <w:p w14:paraId="2341B16B" w14:textId="77777777" w:rsidR="00FD5D9D" w:rsidRDefault="00FD5D9D" w:rsidP="00FD5D9D">
      <w:r>
        <w:rPr>
          <w:noProof/>
          <w:lang w:eastAsia="en-US"/>
        </w:rPr>
        <w:drawing>
          <wp:inline distT="0" distB="0" distL="0" distR="0" wp14:anchorId="29684644" wp14:editId="205C62D1">
            <wp:extent cx="1171575" cy="847725"/>
            <wp:effectExtent l="57150" t="57150" r="123825" b="123825"/>
            <wp:docPr id="6604" name="Picture 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71575" cy="8477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FD5D9D" w14:paraId="738C03D7" w14:textId="77777777" w:rsidTr="004A259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2A4018AC" w14:textId="77777777" w:rsidR="00FD5D9D" w:rsidRDefault="00FD5D9D" w:rsidP="004A259D">
            <w:r>
              <w:t>Label</w:t>
            </w:r>
          </w:p>
        </w:tc>
        <w:tc>
          <w:tcPr>
            <w:tcW w:w="1676" w:type="dxa"/>
          </w:tcPr>
          <w:p w14:paraId="77FF428E" w14:textId="77777777" w:rsidR="00FD5D9D" w:rsidRDefault="00FD5D9D" w:rsidP="004A259D">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16A92F65" w14:textId="77777777" w:rsidR="00FD5D9D" w:rsidRDefault="00FD5D9D" w:rsidP="004A259D">
            <w:pPr>
              <w:cnfStyle w:val="100000000000" w:firstRow="1" w:lastRow="0" w:firstColumn="0" w:lastColumn="0" w:oddVBand="0" w:evenVBand="0" w:oddHBand="0" w:evenHBand="0" w:firstRowFirstColumn="0" w:firstRowLastColumn="0" w:lastRowFirstColumn="0" w:lastRowLastColumn="0"/>
            </w:pPr>
            <w:r>
              <w:t>Description</w:t>
            </w:r>
          </w:p>
        </w:tc>
      </w:tr>
      <w:tr w:rsidR="00FD5D9D" w14:paraId="17764AF4" w14:textId="77777777" w:rsidTr="004A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D7C3A40" w14:textId="77777777" w:rsidR="00FD5D9D" w:rsidRDefault="00FD5D9D" w:rsidP="004A259D">
            <w:r>
              <w:t>Run SQL Commands</w:t>
            </w:r>
          </w:p>
        </w:tc>
        <w:tc>
          <w:tcPr>
            <w:tcW w:w="1676" w:type="dxa"/>
          </w:tcPr>
          <w:p w14:paraId="01D39FDE" w14:textId="77777777" w:rsidR="00FD5D9D" w:rsidRDefault="00FD5D9D" w:rsidP="004A25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EA8A95E" w14:textId="3053682A" w:rsidR="00FD5D9D" w:rsidRDefault="00FD5D9D" w:rsidP="004A259D">
            <w:pPr>
              <w:cnfStyle w:val="000000100000" w:firstRow="0" w:lastRow="0" w:firstColumn="0" w:lastColumn="0" w:oddVBand="0" w:evenVBand="0" w:oddHBand="1" w:evenHBand="0" w:firstRowFirstColumn="0" w:firstRowLastColumn="0" w:lastRowFirstColumn="0" w:lastRowLastColumn="0"/>
            </w:pPr>
            <w:r>
              <w:t xml:space="preserve">Sequentially runs the SQL statements in this worksheet, writing the results to the </w:t>
            </w:r>
            <w:r w:rsidR="00E0663D" w:rsidRPr="00E0663D">
              <w:t>'</w:t>
            </w:r>
            <w:r>
              <w:t>data</w:t>
            </w:r>
            <w:r w:rsidR="00E0663D" w:rsidRPr="00E0663D">
              <w:t>'</w:t>
            </w:r>
            <w:r>
              <w:t xml:space="preserve"> worksheet.</w:t>
            </w:r>
          </w:p>
        </w:tc>
      </w:tr>
      <w:tr w:rsidR="00FD5D9D" w14:paraId="3694EF0E" w14:textId="77777777" w:rsidTr="004A259D">
        <w:tc>
          <w:tcPr>
            <w:cnfStyle w:val="001000000000" w:firstRow="0" w:lastRow="0" w:firstColumn="1" w:lastColumn="0" w:oddVBand="0" w:evenVBand="0" w:oddHBand="0" w:evenHBand="0" w:firstRowFirstColumn="0" w:firstRowLastColumn="0" w:lastRowFirstColumn="0" w:lastRowLastColumn="0"/>
            <w:tcW w:w="2347" w:type="dxa"/>
          </w:tcPr>
          <w:p w14:paraId="302627EA" w14:textId="77777777" w:rsidR="00FD5D9D" w:rsidRDefault="00FD5D9D" w:rsidP="004A259D">
            <w:r>
              <w:t>Clear Status</w:t>
            </w:r>
          </w:p>
        </w:tc>
        <w:tc>
          <w:tcPr>
            <w:tcW w:w="1676" w:type="dxa"/>
          </w:tcPr>
          <w:p w14:paraId="42D61B77" w14:textId="77777777" w:rsidR="00FD5D9D" w:rsidRDefault="00FD5D9D" w:rsidP="004A259D">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2AE88DCE" w14:textId="26D165EB" w:rsidR="00FD5D9D" w:rsidRDefault="00FD5D9D" w:rsidP="004A259D">
            <w:pPr>
              <w:keepNext/>
              <w:cnfStyle w:val="000000000000" w:firstRow="0" w:lastRow="0" w:firstColumn="0" w:lastColumn="0" w:oddVBand="0" w:evenVBand="0" w:oddHBand="0" w:evenHBand="0" w:firstRowFirstColumn="0" w:firstRowLastColumn="0" w:lastRowFirstColumn="0" w:lastRowLastColumn="0"/>
            </w:pPr>
            <w:r>
              <w:t xml:space="preserve">Clear the values from the </w:t>
            </w:r>
            <w:r w:rsidR="00E0663D" w:rsidRPr="00E0663D">
              <w:t>'</w:t>
            </w:r>
            <w:r>
              <w:t>Status</w:t>
            </w:r>
            <w:r w:rsidR="00E0663D" w:rsidRPr="00E0663D">
              <w:t>'</w:t>
            </w:r>
            <w:r>
              <w:t xml:space="preserve"> column.</w:t>
            </w:r>
          </w:p>
        </w:tc>
      </w:tr>
    </w:tbl>
    <w:p w14:paraId="0AA3B00D" w14:textId="77777777" w:rsidR="00FD5D9D" w:rsidRDefault="00FD5D9D" w:rsidP="000B0144">
      <w:pPr>
        <w:pStyle w:val="Heading3"/>
      </w:pPr>
      <w:bookmarkStart w:id="179" w:name="_Toc100494685"/>
      <w:r>
        <w:lastRenderedPageBreak/>
        <w:t>Visualize</w:t>
      </w:r>
      <w:bookmarkEnd w:id="179"/>
    </w:p>
    <w:p w14:paraId="44A58C88" w14:textId="77777777" w:rsidR="00FD5D9D" w:rsidRDefault="00FD5D9D" w:rsidP="00FD5D9D">
      <w:pPr>
        <w:keepNext/>
      </w:pPr>
      <w:r>
        <w:rPr>
          <w:noProof/>
          <w:lang w:eastAsia="en-US"/>
        </w:rPr>
        <w:drawing>
          <wp:inline distT="0" distB="0" distL="0" distR="0" wp14:anchorId="1347A3AD" wp14:editId="3E5EDCB8">
            <wp:extent cx="1333500" cy="885825"/>
            <wp:effectExtent l="57150" t="57150" r="114300" b="123825"/>
            <wp:docPr id="6605" name="Picture 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333500" cy="885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Pr="00FD5D9D">
        <w:t xml:space="preserve"> </w:t>
      </w:r>
    </w:p>
    <w:tbl>
      <w:tblPr>
        <w:tblStyle w:val="ListTable3-Accent3"/>
        <w:tblW w:w="10075" w:type="dxa"/>
        <w:tblLook w:val="04A0" w:firstRow="1" w:lastRow="0" w:firstColumn="1" w:lastColumn="0" w:noHBand="0" w:noVBand="1"/>
      </w:tblPr>
      <w:tblGrid>
        <w:gridCol w:w="2347"/>
        <w:gridCol w:w="1676"/>
        <w:gridCol w:w="6052"/>
      </w:tblGrid>
      <w:tr w:rsidR="00FD5D9D" w14:paraId="1BC5ECD0" w14:textId="77777777" w:rsidTr="004A259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1E0D24E2" w14:textId="77777777" w:rsidR="00FD5D9D" w:rsidRDefault="00FD5D9D" w:rsidP="004A259D">
            <w:r>
              <w:t>Label</w:t>
            </w:r>
          </w:p>
        </w:tc>
        <w:tc>
          <w:tcPr>
            <w:tcW w:w="1676" w:type="dxa"/>
          </w:tcPr>
          <w:p w14:paraId="794CC605" w14:textId="77777777" w:rsidR="00FD5D9D" w:rsidRDefault="00FD5D9D" w:rsidP="004A259D">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11559871" w14:textId="77777777" w:rsidR="00FD5D9D" w:rsidRDefault="00FD5D9D" w:rsidP="004A259D">
            <w:pPr>
              <w:cnfStyle w:val="100000000000" w:firstRow="1" w:lastRow="0" w:firstColumn="0" w:lastColumn="0" w:oddVBand="0" w:evenVBand="0" w:oddHBand="0" w:evenHBand="0" w:firstRowFirstColumn="0" w:firstRowLastColumn="0" w:lastRowFirstColumn="0" w:lastRowLastColumn="0"/>
            </w:pPr>
            <w:r>
              <w:t>Description</w:t>
            </w:r>
          </w:p>
        </w:tc>
      </w:tr>
      <w:tr w:rsidR="00FD5D9D" w14:paraId="75754DF2" w14:textId="77777777" w:rsidTr="004A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131A9F2A" w14:textId="77777777" w:rsidR="00FD5D9D" w:rsidRDefault="008C14E9" w:rsidP="004A259D">
            <w:r>
              <w:t>Refresh Graph</w:t>
            </w:r>
          </w:p>
        </w:tc>
        <w:tc>
          <w:tcPr>
            <w:tcW w:w="1676" w:type="dxa"/>
          </w:tcPr>
          <w:p w14:paraId="7F58B930" w14:textId="77777777" w:rsidR="00FD5D9D" w:rsidRDefault="00FD5D9D" w:rsidP="004A25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09C569B7" w14:textId="37972D39" w:rsidR="00FD5D9D" w:rsidRDefault="0078189A" w:rsidP="0078189A">
            <w:pPr>
              <w:cnfStyle w:val="000000100000" w:firstRow="0" w:lastRow="0" w:firstColumn="0" w:lastColumn="0" w:oddVBand="0" w:evenVBand="0" w:oddHBand="1" w:evenHBand="0" w:firstRowFirstColumn="0" w:firstRowLastColumn="0" w:lastRowFirstColumn="0" w:lastRowLastColumn="0"/>
            </w:pPr>
            <w:r>
              <w:t xml:space="preserve">Graphs the data in the </w:t>
            </w:r>
            <w:r w:rsidR="00E0663D" w:rsidRPr="00E0663D">
              <w:t>'</w:t>
            </w:r>
            <w:r>
              <w:t>data</w:t>
            </w:r>
            <w:r w:rsidR="00E0663D" w:rsidRPr="00E0663D">
              <w:t>'</w:t>
            </w:r>
            <w:r>
              <w:t xml:space="preserve"> worksheet and displays the results in Excel. This button does the same work as the like-named button on the </w:t>
            </w:r>
            <w:r w:rsidR="00E0663D" w:rsidRPr="00E0663D">
              <w:t>'</w:t>
            </w:r>
            <w:r>
              <w:t>Graphviz</w:t>
            </w:r>
            <w:r w:rsidR="00E0663D" w:rsidRPr="00E0663D">
              <w:t>'</w:t>
            </w:r>
            <w:r>
              <w:t xml:space="preserve"> ribbon tab and is included here to speed the creation of graphs after running SQL statements.</w:t>
            </w:r>
          </w:p>
        </w:tc>
      </w:tr>
      <w:tr w:rsidR="00FD5D9D" w14:paraId="3CE1F5C7" w14:textId="77777777" w:rsidTr="004A259D">
        <w:tc>
          <w:tcPr>
            <w:cnfStyle w:val="001000000000" w:firstRow="0" w:lastRow="0" w:firstColumn="1" w:lastColumn="0" w:oddVBand="0" w:evenVBand="0" w:oddHBand="0" w:evenHBand="0" w:firstRowFirstColumn="0" w:firstRowLastColumn="0" w:lastRowFirstColumn="0" w:lastRowLastColumn="0"/>
            <w:tcW w:w="2347" w:type="dxa"/>
          </w:tcPr>
          <w:p w14:paraId="303C2D28" w14:textId="77777777" w:rsidR="00FD5D9D" w:rsidRDefault="0078189A" w:rsidP="004A259D">
            <w:r>
              <w:t>Graph to File</w:t>
            </w:r>
          </w:p>
        </w:tc>
        <w:tc>
          <w:tcPr>
            <w:tcW w:w="1676" w:type="dxa"/>
          </w:tcPr>
          <w:p w14:paraId="0F9D3545" w14:textId="77777777" w:rsidR="00FD5D9D" w:rsidRDefault="00FD5D9D" w:rsidP="004A259D">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1D115476" w14:textId="05212B96" w:rsidR="00FD5D9D" w:rsidRDefault="0078189A" w:rsidP="0078189A">
            <w:pPr>
              <w:keepNext/>
              <w:cnfStyle w:val="000000000000" w:firstRow="0" w:lastRow="0" w:firstColumn="0" w:lastColumn="0" w:oddVBand="0" w:evenVBand="0" w:oddHBand="0" w:evenHBand="0" w:firstRowFirstColumn="0" w:firstRowLastColumn="0" w:lastRowFirstColumn="0" w:lastRowLastColumn="0"/>
            </w:pPr>
            <w:r>
              <w:t xml:space="preserve">Graphs the data in the </w:t>
            </w:r>
            <w:r w:rsidR="00E0663D" w:rsidRPr="00E0663D">
              <w:t>'</w:t>
            </w:r>
            <w:r>
              <w:t>data</w:t>
            </w:r>
            <w:r w:rsidR="00E0663D" w:rsidRPr="00E0663D">
              <w:t>'</w:t>
            </w:r>
            <w:r>
              <w:t xml:space="preserve"> worksheet and writes the graph to a file using the values specified on the Graphviz ribbon tab. This button does the same work as the like-named button on the </w:t>
            </w:r>
            <w:r w:rsidR="00E0663D" w:rsidRPr="00E0663D">
              <w:t>'</w:t>
            </w:r>
            <w:r>
              <w:t>Graphviz</w:t>
            </w:r>
            <w:r w:rsidR="00E0663D" w:rsidRPr="00E0663D">
              <w:t>'</w:t>
            </w:r>
            <w:r>
              <w:t xml:space="preserve"> ribbon tab and is included here to speed the creation of graphs after running SQL statements.</w:t>
            </w:r>
          </w:p>
        </w:tc>
      </w:tr>
      <w:tr w:rsidR="00FD5D9D" w14:paraId="44DC128E" w14:textId="77777777" w:rsidTr="004A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39EB500" w14:textId="77777777" w:rsidR="00FD5D9D" w:rsidRDefault="0078189A" w:rsidP="004A259D">
            <w:r>
              <w:t>All views to File</w:t>
            </w:r>
          </w:p>
        </w:tc>
        <w:tc>
          <w:tcPr>
            <w:tcW w:w="1676" w:type="dxa"/>
          </w:tcPr>
          <w:p w14:paraId="3A929572" w14:textId="77777777" w:rsidR="00FD5D9D" w:rsidRDefault="00FD5D9D" w:rsidP="004A25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47C0517" w14:textId="7879CBE5" w:rsidR="00FD5D9D" w:rsidRDefault="0078189A" w:rsidP="0078189A">
            <w:pPr>
              <w:keepNext/>
              <w:cnfStyle w:val="000000100000" w:firstRow="0" w:lastRow="0" w:firstColumn="0" w:lastColumn="0" w:oddVBand="0" w:evenVBand="0" w:oddHBand="1" w:evenHBand="0" w:firstRowFirstColumn="0" w:firstRowLastColumn="0" w:lastRowFirstColumn="0" w:lastRowLastColumn="0"/>
            </w:pPr>
            <w:r>
              <w:t xml:space="preserve">Graphs the data in the </w:t>
            </w:r>
            <w:r w:rsidR="00E0663D" w:rsidRPr="00E0663D">
              <w:t>'</w:t>
            </w:r>
            <w:r>
              <w:t>data</w:t>
            </w:r>
            <w:r w:rsidR="00E0663D" w:rsidRPr="00E0663D">
              <w:t>'</w:t>
            </w:r>
            <w:r>
              <w:t xml:space="preserve"> worksheet against all the views specified and writes the graphs to files using the values specified on the Graphviz ribbon tab. This button does the same work as the like-named button on the </w:t>
            </w:r>
            <w:r w:rsidR="00E0663D" w:rsidRPr="00E0663D">
              <w:t>'</w:t>
            </w:r>
            <w:r>
              <w:t>Graphviz</w:t>
            </w:r>
            <w:r w:rsidR="00E0663D" w:rsidRPr="00E0663D">
              <w:t>'</w:t>
            </w:r>
            <w:r>
              <w:t xml:space="preserve"> ribbon tab and is included here to speed the creation of graphs after running SQL statements.</w:t>
            </w:r>
          </w:p>
        </w:tc>
      </w:tr>
    </w:tbl>
    <w:p w14:paraId="49C0AB33" w14:textId="77777777" w:rsidR="00FD5D9D" w:rsidRDefault="00FD5D9D" w:rsidP="00FD5D9D"/>
    <w:p w14:paraId="7F74A6A7" w14:textId="77777777" w:rsidR="000905B9" w:rsidRDefault="00FD5D9D" w:rsidP="000905B9">
      <w:pPr>
        <w:pStyle w:val="Heading2"/>
      </w:pPr>
      <w:bookmarkStart w:id="180" w:name="_Toc100494686"/>
      <w:r>
        <w:t xml:space="preserve">Writing </w:t>
      </w:r>
      <w:r w:rsidR="000905B9">
        <w:t>SQL Queries to create graphs</w:t>
      </w:r>
      <w:bookmarkEnd w:id="180"/>
    </w:p>
    <w:p w14:paraId="392A60C9" w14:textId="02F99CCC" w:rsidR="000905B9" w:rsidRDefault="00BA6E7A" w:rsidP="000905B9">
      <w:r>
        <w:t xml:space="preserve">In the </w:t>
      </w:r>
      <w:r w:rsidR="0078189A">
        <w:t xml:space="preserve">Relationship Visualizer </w:t>
      </w:r>
      <w:r>
        <w:t xml:space="preserve">download </w:t>
      </w:r>
      <w:r w:rsidR="003F74A0">
        <w:t xml:space="preserve">zip </w:t>
      </w:r>
      <w:r w:rsidR="00E0663D">
        <w:t>file,</w:t>
      </w:r>
      <w:r w:rsidR="003F74A0">
        <w:t xml:space="preserve"> </w:t>
      </w:r>
      <w:r>
        <w:t xml:space="preserve">there is a directory </w:t>
      </w:r>
      <w:r w:rsidR="003F74A0">
        <w:t>named</w:t>
      </w:r>
      <w:r>
        <w:t xml:space="preserve"> </w:t>
      </w:r>
      <w:r w:rsidR="00550172">
        <w:t>"</w:t>
      </w:r>
      <w:r>
        <w:t xml:space="preserve">SQL </w:t>
      </w:r>
      <w:r w:rsidR="005329FB">
        <w:t>-</w:t>
      </w:r>
      <w:r>
        <w:t xml:space="preserve"> World Map</w:t>
      </w:r>
      <w:r w:rsidR="00550172">
        <w:t>"</w:t>
      </w:r>
      <w:r w:rsidR="003F74A0">
        <w:t xml:space="preserve"> within the </w:t>
      </w:r>
      <w:r w:rsidR="00550172">
        <w:t>"</w:t>
      </w:r>
      <w:r w:rsidR="003F74A0">
        <w:t>samples</w:t>
      </w:r>
      <w:r w:rsidR="00550172">
        <w:t>"</w:t>
      </w:r>
      <w:r w:rsidR="003F74A0">
        <w:t xml:space="preserve"> directory</w:t>
      </w:r>
      <w:r>
        <w:t xml:space="preserve">. </w:t>
      </w:r>
      <w:r w:rsidR="0078189A">
        <w:t xml:space="preserve">We will use this example to show how to use the </w:t>
      </w:r>
      <w:r w:rsidR="00E0663D" w:rsidRPr="00E0663D">
        <w:t>'</w:t>
      </w:r>
      <w:proofErr w:type="spellStart"/>
      <w:r w:rsidR="0078189A">
        <w:t>sql</w:t>
      </w:r>
      <w:proofErr w:type="spellEnd"/>
      <w:r w:rsidR="00E0663D" w:rsidRPr="00E0663D">
        <w:t>'</w:t>
      </w:r>
      <w:r w:rsidR="0078189A">
        <w:t xml:space="preserve"> worksheet. The </w:t>
      </w:r>
      <w:r w:rsidR="00550172">
        <w:t>"</w:t>
      </w:r>
      <w:r w:rsidR="0078189A">
        <w:t xml:space="preserve">SQL </w:t>
      </w:r>
      <w:r w:rsidR="005329FB">
        <w:t>-</w:t>
      </w:r>
      <w:r w:rsidR="0078189A">
        <w:t xml:space="preserve"> World Map</w:t>
      </w:r>
      <w:r w:rsidR="00550172">
        <w:t>"</w:t>
      </w:r>
      <w:r w:rsidR="0078189A">
        <w:t xml:space="preserve"> directory ha</w:t>
      </w:r>
      <w:r>
        <w:t>s in it a copy of the Relationship Visualizer spreadsheet</w:t>
      </w:r>
      <w:r w:rsidR="0078189A">
        <w:t xml:space="preserve"> containing SQL statements, and predefined styles on the </w:t>
      </w:r>
      <w:r w:rsidR="00E0663D" w:rsidRPr="00E0663D">
        <w:t>'</w:t>
      </w:r>
      <w:r w:rsidR="0078189A">
        <w:t>styles</w:t>
      </w:r>
      <w:r w:rsidR="00E0663D" w:rsidRPr="00E0663D">
        <w:t>'</w:t>
      </w:r>
      <w:r w:rsidR="0078189A">
        <w:t xml:space="preserve"> worksheet</w:t>
      </w:r>
      <w:r>
        <w:t xml:space="preserve">, as well as </w:t>
      </w:r>
      <w:r w:rsidR="00E0663D" w:rsidRPr="00E0663D">
        <w:t>'</w:t>
      </w:r>
      <w:r>
        <w:t>data</w:t>
      </w:r>
      <w:r w:rsidR="00E0663D" w:rsidRPr="00E0663D">
        <w:t>'</w:t>
      </w:r>
      <w:r>
        <w:t xml:space="preserve"> directory which has 5 representations of a </w:t>
      </w:r>
      <w:r w:rsidR="00550172">
        <w:t>"</w:t>
      </w:r>
      <w:r>
        <w:t>countries</w:t>
      </w:r>
      <w:r w:rsidR="00550172">
        <w:t>"</w:t>
      </w:r>
      <w:r>
        <w:t xml:space="preserve"> worksheet corresponding to the supported file extensions of </w:t>
      </w:r>
      <w:r w:rsidRPr="00E0663D">
        <w:rPr>
          <w:rFonts w:ascii="Courier New" w:hAnsi="Courier New" w:cs="Courier New"/>
        </w:rPr>
        <w:t>csv</w:t>
      </w:r>
      <w:r>
        <w:t xml:space="preserve">, </w:t>
      </w:r>
      <w:proofErr w:type="spellStart"/>
      <w:r w:rsidRPr="00E0663D">
        <w:rPr>
          <w:rFonts w:ascii="Courier New" w:hAnsi="Courier New" w:cs="Courier New"/>
        </w:rPr>
        <w:t>xls</w:t>
      </w:r>
      <w:proofErr w:type="spellEnd"/>
      <w:r>
        <w:t xml:space="preserve">, </w:t>
      </w:r>
      <w:proofErr w:type="spellStart"/>
      <w:r w:rsidRPr="00E0663D">
        <w:rPr>
          <w:rFonts w:ascii="Courier New" w:hAnsi="Courier New" w:cs="Courier New"/>
        </w:rPr>
        <w:t>xlsb</w:t>
      </w:r>
      <w:proofErr w:type="spellEnd"/>
      <w:r>
        <w:t xml:space="preserve">, </w:t>
      </w:r>
      <w:proofErr w:type="spellStart"/>
      <w:r w:rsidRPr="00E0663D">
        <w:rPr>
          <w:rFonts w:ascii="Courier New" w:hAnsi="Courier New" w:cs="Courier New"/>
        </w:rPr>
        <w:t>xlsm</w:t>
      </w:r>
      <w:proofErr w:type="spellEnd"/>
      <w:r>
        <w:t xml:space="preserve">, and </w:t>
      </w:r>
      <w:proofErr w:type="spellStart"/>
      <w:r w:rsidRPr="00E0663D">
        <w:rPr>
          <w:rFonts w:ascii="Courier New" w:hAnsi="Courier New" w:cs="Courier New"/>
        </w:rPr>
        <w:t>xslx</w:t>
      </w:r>
      <w:proofErr w:type="spellEnd"/>
      <w:r>
        <w:t xml:space="preserve">. All </w:t>
      </w:r>
      <w:r w:rsidR="003F74A0">
        <w:t xml:space="preserve">of the </w:t>
      </w:r>
      <w:r w:rsidR="00550172">
        <w:t>"</w:t>
      </w:r>
      <w:r w:rsidR="003F74A0">
        <w:t>countries</w:t>
      </w:r>
      <w:r w:rsidR="00550172">
        <w:t>"</w:t>
      </w:r>
      <w:r w:rsidR="003F74A0">
        <w:t xml:space="preserve"> </w:t>
      </w:r>
      <w:r>
        <w:t>spreadsheets have the same data</w:t>
      </w:r>
      <w:r w:rsidR="003F74A0">
        <w:t>. The query logic has to treat each file extension a little differently (I won</w:t>
      </w:r>
      <w:r w:rsidR="00E0663D" w:rsidRPr="00E0663D">
        <w:t>'</w:t>
      </w:r>
      <w:r w:rsidR="003F74A0">
        <w:t>t bore you with the details</w:t>
      </w:r>
      <w:r w:rsidR="00E0663D">
        <w:t>) and</w:t>
      </w:r>
      <w:r w:rsidR="0078189A">
        <w:t xml:space="preserve"> </w:t>
      </w:r>
      <w:r w:rsidR="003F74A0">
        <w:t xml:space="preserve">is </w:t>
      </w:r>
      <w:r w:rsidR="0078189A">
        <w:t xml:space="preserve">included in the </w:t>
      </w:r>
      <w:r w:rsidR="003F74A0">
        <w:t xml:space="preserve">different </w:t>
      </w:r>
      <w:r w:rsidR="0078189A">
        <w:t>formats simply for testing purposes</w:t>
      </w:r>
      <w:r>
        <w:t xml:space="preserve">. An example </w:t>
      </w:r>
      <w:r w:rsidR="00386AF3">
        <w:t xml:space="preserve">of a </w:t>
      </w:r>
      <w:r w:rsidR="00550172">
        <w:t>"</w:t>
      </w:r>
      <w:r w:rsidR="00386AF3">
        <w:t>countries</w:t>
      </w:r>
      <w:r w:rsidR="00550172">
        <w:t>"</w:t>
      </w:r>
      <w:r w:rsidR="00386AF3">
        <w:t xml:space="preserve"> workbook </w:t>
      </w:r>
      <w:r>
        <w:t>appears as follows:</w:t>
      </w:r>
    </w:p>
    <w:p w14:paraId="29CFCC46" w14:textId="77777777" w:rsidR="00BA6E7A" w:rsidRDefault="00BA6E7A" w:rsidP="000905B9">
      <w:r>
        <w:rPr>
          <w:noProof/>
          <w:lang w:eastAsia="en-US"/>
        </w:rPr>
        <w:lastRenderedPageBreak/>
        <w:drawing>
          <wp:inline distT="0" distB="0" distL="0" distR="0" wp14:anchorId="58465383" wp14:editId="1CFEAC2C">
            <wp:extent cx="6400800" cy="3582670"/>
            <wp:effectExtent l="57150" t="57150" r="114300" b="113030"/>
            <wp:docPr id="6522" name="Picture 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400800" cy="35826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3DC5753" w14:textId="114CEBCA" w:rsidR="000905B9" w:rsidRDefault="00BD5F40" w:rsidP="00E46F37">
      <w:r>
        <w:t xml:space="preserve">Now open the file </w:t>
      </w:r>
      <w:r w:rsidR="00550172">
        <w:t>"</w:t>
      </w:r>
      <w:r>
        <w:t xml:space="preserve">Relationship </w:t>
      </w:r>
      <w:proofErr w:type="spellStart"/>
      <w:r>
        <w:t>Visualizer.xslm</w:t>
      </w:r>
      <w:proofErr w:type="spellEnd"/>
      <w:r w:rsidR="00550172">
        <w:t>"</w:t>
      </w:r>
      <w:r w:rsidR="00386AF3">
        <w:t xml:space="preserve">, select the </w:t>
      </w:r>
      <w:r w:rsidR="00E0663D" w:rsidRPr="00E0663D">
        <w:t>'</w:t>
      </w:r>
      <w:proofErr w:type="spellStart"/>
      <w:r w:rsidR="00386AF3">
        <w:t>sql</w:t>
      </w:r>
      <w:proofErr w:type="spellEnd"/>
      <w:r w:rsidR="00E0663D" w:rsidRPr="00E0663D">
        <w:t>'</w:t>
      </w:r>
      <w:r w:rsidR="00386AF3">
        <w:t xml:space="preserve"> worksheet</w:t>
      </w:r>
      <w:r w:rsidR="003F74A0">
        <w:t>. Note</w:t>
      </w:r>
      <w:r>
        <w:t xml:space="preserve"> that there are </w:t>
      </w:r>
      <w:r w:rsidR="00386AF3">
        <w:t>4</w:t>
      </w:r>
      <w:r>
        <w:t xml:space="preserve"> rows with SQL statements. We will use these statements to extract the values out the </w:t>
      </w:r>
      <w:r w:rsidR="00E0663D" w:rsidRPr="00E0663D">
        <w:t>'</w:t>
      </w:r>
      <w:r>
        <w:t>countries</w:t>
      </w:r>
      <w:r w:rsidR="00E0663D" w:rsidRPr="00E0663D">
        <w:t>'</w:t>
      </w:r>
      <w:r>
        <w:t xml:space="preserve"> workbooks and draw a graph view of the continents, countries, and connected borders. The </w:t>
      </w:r>
      <w:r w:rsidR="00E0663D" w:rsidRPr="00E0663D">
        <w:t>'</w:t>
      </w:r>
      <w:proofErr w:type="spellStart"/>
      <w:r>
        <w:t>sql</w:t>
      </w:r>
      <w:proofErr w:type="spellEnd"/>
      <w:r w:rsidR="00E0663D" w:rsidRPr="00E0663D">
        <w:t>'</w:t>
      </w:r>
      <w:r>
        <w:t xml:space="preserve"> worksheet appears as follows:</w:t>
      </w:r>
    </w:p>
    <w:p w14:paraId="570EBFFA" w14:textId="01B967A9" w:rsidR="00BD5F40" w:rsidRDefault="00356899" w:rsidP="00E46F37">
      <w:r>
        <w:rPr>
          <w:noProof/>
          <w:lang w:eastAsia="en-US"/>
        </w:rPr>
        <w:drawing>
          <wp:inline distT="0" distB="0" distL="0" distR="0" wp14:anchorId="40CA6548" wp14:editId="34C285FF">
            <wp:extent cx="6400800" cy="3455035"/>
            <wp:effectExtent l="57150" t="57150" r="114300" b="107315"/>
            <wp:docPr id="6623" name="Picture 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BE7B5D4" w14:textId="63BB7B73" w:rsidR="003F74A0" w:rsidRDefault="00BD5F40" w:rsidP="00041C69">
      <w:r>
        <w:lastRenderedPageBreak/>
        <w:t xml:space="preserve">The first SQL statement on row 2 selects the column </w:t>
      </w:r>
      <w:r w:rsidR="00550172">
        <w:t>"</w:t>
      </w:r>
      <w:r>
        <w:t>ISO</w:t>
      </w:r>
      <w:r w:rsidR="00550172">
        <w:t>"</w:t>
      </w:r>
      <w:r>
        <w:t xml:space="preserve"> to </w:t>
      </w:r>
      <w:r w:rsidR="003F74A0">
        <w:t>represent</w:t>
      </w:r>
      <w:r>
        <w:t xml:space="preserve"> the Item </w:t>
      </w:r>
      <w:r w:rsidR="00041C69">
        <w:t>ID</w:t>
      </w:r>
      <w:r>
        <w:t xml:space="preserve">, as well as the node label. The country name is selected to be an outside label, and the </w:t>
      </w:r>
      <w:r w:rsidR="00041C69">
        <w:t xml:space="preserve">continent name is selected to be the style name. Within the </w:t>
      </w:r>
      <w:r w:rsidR="00E0663D" w:rsidRPr="00E0663D">
        <w:t>'</w:t>
      </w:r>
      <w:r w:rsidR="00041C69">
        <w:t>styles</w:t>
      </w:r>
      <w:r w:rsidR="00E0663D" w:rsidRPr="00E0663D">
        <w:t>'</w:t>
      </w:r>
      <w:r w:rsidR="00041C69">
        <w:t xml:space="preserve"> worksheet there are 7 node style definitions which correspond to the continent names. </w:t>
      </w:r>
    </w:p>
    <w:p w14:paraId="33378851" w14:textId="77777777" w:rsidR="00BD5F40" w:rsidRDefault="00041C69" w:rsidP="00041C69">
      <w:r>
        <w:t>The SQL is written as follows:</w:t>
      </w:r>
    </w:p>
    <w:tbl>
      <w:tblPr>
        <w:tblStyle w:val="TableGrid"/>
        <w:tblW w:w="0" w:type="auto"/>
        <w:tblLook w:val="04A0" w:firstRow="1" w:lastRow="0" w:firstColumn="1" w:lastColumn="0" w:noHBand="0" w:noVBand="1"/>
      </w:tblPr>
      <w:tblGrid>
        <w:gridCol w:w="10070"/>
      </w:tblGrid>
      <w:tr w:rsidR="00BD5F40" w14:paraId="74B2C2B7" w14:textId="77777777" w:rsidTr="004A259D">
        <w:tc>
          <w:tcPr>
            <w:tcW w:w="10070" w:type="dxa"/>
          </w:tcPr>
          <w:p w14:paraId="74756077" w14:textId="77777777" w:rsidR="00BD5F40" w:rsidRPr="00D42168" w:rsidRDefault="00BD5F40" w:rsidP="00BD5F40">
            <w:pPr>
              <w:spacing w:before="120" w:after="0"/>
              <w:rPr>
                <w:rFonts w:ascii="Courier New" w:hAnsi="Courier New" w:cs="Courier New"/>
                <w:sz w:val="20"/>
                <w:szCs w:val="20"/>
              </w:rPr>
            </w:pPr>
            <w:r w:rsidRPr="00D42168">
              <w:rPr>
                <w:rFonts w:ascii="Courier New" w:hAnsi="Courier New" w:cs="Courier New"/>
                <w:sz w:val="20"/>
                <w:szCs w:val="20"/>
              </w:rPr>
              <w:t>SELECT</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ISO]                as [Item],</w:t>
            </w:r>
          </w:p>
          <w:p w14:paraId="5602BBA7"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ISO]   </w:t>
            </w:r>
            <w:proofErr w:type="gramEnd"/>
            <w:r w:rsidRPr="00D42168">
              <w:rPr>
                <w:rFonts w:ascii="Courier New" w:hAnsi="Courier New" w:cs="Courier New"/>
                <w:sz w:val="20"/>
                <w:szCs w:val="20"/>
              </w:rPr>
              <w:t xml:space="preserve">             as [Label],</w:t>
            </w:r>
          </w:p>
          <w:p w14:paraId="41E5CA69"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Country]   </w:t>
            </w:r>
            <w:proofErr w:type="gramEnd"/>
            <w:r w:rsidRPr="00D42168">
              <w:rPr>
                <w:rFonts w:ascii="Courier New" w:hAnsi="Courier New" w:cs="Courier New"/>
                <w:sz w:val="20"/>
                <w:szCs w:val="20"/>
              </w:rPr>
              <w:t xml:space="preserve">         as [Outside Label],</w:t>
            </w:r>
          </w:p>
          <w:p w14:paraId="279308B2"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Continent]   </w:t>
            </w:r>
            <w:proofErr w:type="gramEnd"/>
            <w:r w:rsidRPr="00D42168">
              <w:rPr>
                <w:rFonts w:ascii="Courier New" w:hAnsi="Courier New" w:cs="Courier New"/>
                <w:sz w:val="20"/>
                <w:szCs w:val="20"/>
              </w:rPr>
              <w:t xml:space="preserve">       as [Style Name]</w:t>
            </w:r>
          </w:p>
          <w:p w14:paraId="4EC15361"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FROM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countries$]</w:t>
            </w:r>
          </w:p>
          <w:p w14:paraId="69A88B59"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WHERE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ISO] IS NOT NULL</w:t>
            </w:r>
          </w:p>
          <w:p w14:paraId="01F6D0BE" w14:textId="77777777" w:rsidR="00BD5F40" w:rsidRPr="00D42168" w:rsidRDefault="00BD5F40" w:rsidP="00BD5F40">
            <w:pPr>
              <w:spacing w:after="120"/>
              <w:rPr>
                <w:sz w:val="20"/>
                <w:szCs w:val="20"/>
              </w:rPr>
            </w:pPr>
            <w:r w:rsidRPr="00D42168">
              <w:rPr>
                <w:rFonts w:ascii="Courier New" w:hAnsi="Courier New" w:cs="Courier New"/>
                <w:sz w:val="20"/>
                <w:szCs w:val="20"/>
              </w:rPr>
              <w:t>ORDER BY [Country] ASC</w:t>
            </w:r>
          </w:p>
        </w:tc>
      </w:tr>
    </w:tbl>
    <w:p w14:paraId="08E4E172" w14:textId="189B58A2" w:rsidR="003F74A0" w:rsidRDefault="00BD5F40" w:rsidP="00041C69">
      <w:pPr>
        <w:spacing w:before="120"/>
      </w:pPr>
      <w:r>
        <w:t xml:space="preserve">The second </w:t>
      </w:r>
      <w:r w:rsidR="003F74A0">
        <w:t xml:space="preserve">SQL </w:t>
      </w:r>
      <w:r>
        <w:t>statement on row 3</w:t>
      </w:r>
      <w:r w:rsidR="00041C69">
        <w:t xml:space="preserve"> will extract the 7 seven unique continent names from the list of countries by using the </w:t>
      </w:r>
      <w:r w:rsidR="00041C69" w:rsidRPr="00386AF3">
        <w:rPr>
          <w:rFonts w:ascii="Courier New" w:hAnsi="Courier New" w:cs="Courier New"/>
        </w:rPr>
        <w:t>DISTINCT</w:t>
      </w:r>
      <w:r w:rsidR="00041C69">
        <w:t xml:space="preserve"> clause. The continent name will be used as the Item ID as well as the node label. A style name of </w:t>
      </w:r>
      <w:r w:rsidR="00550172">
        <w:t>"</w:t>
      </w:r>
      <w:r w:rsidR="00041C69" w:rsidRPr="00386AF3">
        <w:rPr>
          <w:rFonts w:ascii="Courier New" w:hAnsi="Courier New" w:cs="Courier New"/>
        </w:rPr>
        <w:t>Continent</w:t>
      </w:r>
      <w:r w:rsidR="00550172">
        <w:t>"</w:t>
      </w:r>
      <w:r w:rsidR="00041C69">
        <w:t xml:space="preserve"> will be used for all the rows. </w:t>
      </w:r>
    </w:p>
    <w:p w14:paraId="4FA9794D" w14:textId="77777777" w:rsidR="00BD5F40" w:rsidRDefault="00041C69" w:rsidP="00041C69">
      <w:pPr>
        <w:spacing w:before="120"/>
      </w:pPr>
      <w:r>
        <w:t>The SQL is written as follows:</w:t>
      </w:r>
    </w:p>
    <w:tbl>
      <w:tblPr>
        <w:tblStyle w:val="TableGrid"/>
        <w:tblW w:w="0" w:type="auto"/>
        <w:tblLook w:val="04A0" w:firstRow="1" w:lastRow="0" w:firstColumn="1" w:lastColumn="0" w:noHBand="0" w:noVBand="1"/>
      </w:tblPr>
      <w:tblGrid>
        <w:gridCol w:w="10070"/>
      </w:tblGrid>
      <w:tr w:rsidR="00BD5F40" w14:paraId="2A004190" w14:textId="77777777" w:rsidTr="004A259D">
        <w:tc>
          <w:tcPr>
            <w:tcW w:w="10070" w:type="dxa"/>
          </w:tcPr>
          <w:p w14:paraId="339F633A" w14:textId="77777777" w:rsidR="00BD5F40" w:rsidRPr="00D42168" w:rsidRDefault="00BD5F40" w:rsidP="00BD5F40">
            <w:pPr>
              <w:spacing w:before="120" w:after="0"/>
              <w:rPr>
                <w:rFonts w:ascii="Courier New" w:hAnsi="Courier New" w:cs="Courier New"/>
                <w:sz w:val="20"/>
                <w:szCs w:val="20"/>
              </w:rPr>
            </w:pPr>
            <w:r w:rsidRPr="00D42168">
              <w:rPr>
                <w:rFonts w:ascii="Courier New" w:hAnsi="Courier New" w:cs="Courier New"/>
                <w:sz w:val="20"/>
                <w:szCs w:val="20"/>
              </w:rPr>
              <w:t>SELECT DISTINCT [</w:t>
            </w:r>
            <w:proofErr w:type="gramStart"/>
            <w:r w:rsidRPr="00D42168">
              <w:rPr>
                <w:rFonts w:ascii="Courier New" w:hAnsi="Courier New" w:cs="Courier New"/>
                <w:sz w:val="20"/>
                <w:szCs w:val="20"/>
              </w:rPr>
              <w:t xml:space="preserve">Continent]   </w:t>
            </w:r>
            <w:proofErr w:type="gramEnd"/>
            <w:r w:rsidRPr="00D42168">
              <w:rPr>
                <w:rFonts w:ascii="Courier New" w:hAnsi="Courier New" w:cs="Courier New"/>
                <w:sz w:val="20"/>
                <w:szCs w:val="20"/>
              </w:rPr>
              <w:t>as [Item],</w:t>
            </w:r>
          </w:p>
          <w:p w14:paraId="04AE8343"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Continent]   </w:t>
            </w:r>
            <w:proofErr w:type="gramEnd"/>
            <w:r w:rsidRPr="00D42168">
              <w:rPr>
                <w:rFonts w:ascii="Courier New" w:hAnsi="Courier New" w:cs="Courier New"/>
                <w:sz w:val="20"/>
                <w:szCs w:val="20"/>
              </w:rPr>
              <w:t>as [Label],</w:t>
            </w:r>
          </w:p>
          <w:p w14:paraId="35EE56FD" w14:textId="20295F2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r w:rsidR="00E0663D" w:rsidRPr="00E0663D">
              <w:rPr>
                <w:rFonts w:ascii="Courier New" w:hAnsi="Courier New" w:cs="Courier New"/>
                <w:sz w:val="20"/>
                <w:szCs w:val="20"/>
              </w:rPr>
              <w:t>'</w:t>
            </w:r>
            <w:r w:rsidRPr="00D42168">
              <w:rPr>
                <w:rFonts w:ascii="Courier New" w:hAnsi="Courier New" w:cs="Courier New"/>
                <w:sz w:val="20"/>
                <w:szCs w:val="20"/>
              </w:rPr>
              <w:t>Continent</w:t>
            </w:r>
            <w:r w:rsidR="00E0663D" w:rsidRPr="00E0663D">
              <w:rPr>
                <w:rFonts w:ascii="Courier New" w:hAnsi="Courier New" w:cs="Courier New"/>
                <w:sz w:val="20"/>
                <w:szCs w:val="20"/>
              </w:rPr>
              <w:t>'</w:t>
            </w:r>
            <w:r w:rsidRPr="00D42168">
              <w:rPr>
                <w:rFonts w:ascii="Courier New" w:hAnsi="Courier New" w:cs="Courier New"/>
                <w:sz w:val="20"/>
                <w:szCs w:val="20"/>
              </w:rPr>
              <w:t xml:space="preserve">   as [Style Name]</w:t>
            </w:r>
          </w:p>
          <w:p w14:paraId="138C03DA"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FROM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countries$]</w:t>
            </w:r>
          </w:p>
          <w:p w14:paraId="7D7C70CC" w14:textId="77777777" w:rsidR="00BD5F40" w:rsidRPr="00D42168" w:rsidRDefault="00BD5F40" w:rsidP="00BD5F40">
            <w:pPr>
              <w:rPr>
                <w:sz w:val="20"/>
                <w:szCs w:val="20"/>
              </w:rPr>
            </w:pPr>
            <w:r w:rsidRPr="00D42168">
              <w:rPr>
                <w:rFonts w:ascii="Courier New" w:hAnsi="Courier New" w:cs="Courier New"/>
                <w:sz w:val="20"/>
                <w:szCs w:val="20"/>
              </w:rPr>
              <w:t>ORDER BY [Continent] ASC</w:t>
            </w:r>
          </w:p>
        </w:tc>
      </w:tr>
    </w:tbl>
    <w:p w14:paraId="66E00A1A" w14:textId="33898A1D" w:rsidR="003F74A0" w:rsidRDefault="00BD5F40" w:rsidP="00462FAF">
      <w:pPr>
        <w:spacing w:before="120"/>
      </w:pPr>
      <w:r>
        <w:t xml:space="preserve">The third </w:t>
      </w:r>
      <w:r w:rsidR="00041C69">
        <w:t xml:space="preserve">SQL </w:t>
      </w:r>
      <w:r>
        <w:t>statement on row 4</w:t>
      </w:r>
      <w:r w:rsidR="00041C69">
        <w:t xml:space="preserve"> creates edge relationship rows by selecting the ISO value as the Item ID, and the </w:t>
      </w:r>
      <w:r w:rsidR="00550172">
        <w:t>"</w:t>
      </w:r>
      <w:r w:rsidR="00041C69">
        <w:t>Neighbors</w:t>
      </w:r>
      <w:r w:rsidR="00550172">
        <w:t>"</w:t>
      </w:r>
      <w:r w:rsidR="00041C69">
        <w:t xml:space="preserve"> column as the </w:t>
      </w:r>
      <w:r w:rsidR="00550172">
        <w:t>"</w:t>
      </w:r>
      <w:r w:rsidR="006D0805">
        <w:t>Related Item</w:t>
      </w:r>
      <w:r w:rsidR="00550172">
        <w:t>"</w:t>
      </w:r>
      <w:r w:rsidR="003F74A0">
        <w:t xml:space="preserve"> value. The </w:t>
      </w:r>
      <w:r w:rsidR="00550172">
        <w:t>"</w:t>
      </w:r>
      <w:r w:rsidR="003F74A0">
        <w:t>N</w:t>
      </w:r>
      <w:r w:rsidR="00041C69">
        <w:t>eighbors</w:t>
      </w:r>
      <w:r w:rsidR="00550172">
        <w:t>"</w:t>
      </w:r>
      <w:r w:rsidR="00041C69">
        <w:t xml:space="preserve"> column </w:t>
      </w:r>
      <w:r w:rsidR="00462FAF">
        <w:t xml:space="preserve">in the source worksheet </w:t>
      </w:r>
      <w:r w:rsidR="00041C69">
        <w:t xml:space="preserve">contains comma-delimited ISO values which are neighboring countries to that row. The Relationship Visualizer has built-in logic to expand the comma-delimited list into multiple relationships. No style name is provided, so the default edge style will be used. Note that on the </w:t>
      </w:r>
      <w:r w:rsidR="00041C69" w:rsidRPr="00386AF3">
        <w:rPr>
          <w:rFonts w:ascii="Courier New" w:hAnsi="Courier New" w:cs="Courier New"/>
        </w:rPr>
        <w:t>WHERE</w:t>
      </w:r>
      <w:r w:rsidR="00041C69">
        <w:t xml:space="preserve"> clause the directive </w:t>
      </w:r>
      <w:r w:rsidR="00550172">
        <w:t>"</w:t>
      </w:r>
      <w:r w:rsidR="00041C69" w:rsidRPr="00386AF3">
        <w:rPr>
          <w:rFonts w:ascii="Courier New" w:hAnsi="Courier New" w:cs="Courier New"/>
        </w:rPr>
        <w:t>IS NOT NULL</w:t>
      </w:r>
      <w:r w:rsidR="00550172">
        <w:t>"</w:t>
      </w:r>
      <w:r w:rsidR="00041C69">
        <w:t xml:space="preserve"> has been added. This clause causes the query to skip rows with empty cells, as there are no values with which to express relationships. </w:t>
      </w:r>
    </w:p>
    <w:p w14:paraId="3BF06AA7" w14:textId="77777777" w:rsidR="00462FAF" w:rsidRDefault="00462FAF" w:rsidP="00462FAF">
      <w:pPr>
        <w:spacing w:before="120"/>
      </w:pPr>
      <w:r>
        <w:t>The SQL is written as follows:</w:t>
      </w:r>
    </w:p>
    <w:tbl>
      <w:tblPr>
        <w:tblStyle w:val="TableGrid"/>
        <w:tblW w:w="0" w:type="auto"/>
        <w:tblLook w:val="04A0" w:firstRow="1" w:lastRow="0" w:firstColumn="1" w:lastColumn="0" w:noHBand="0" w:noVBand="1"/>
      </w:tblPr>
      <w:tblGrid>
        <w:gridCol w:w="10070"/>
      </w:tblGrid>
      <w:tr w:rsidR="00BD5F40" w14:paraId="64E44CE4" w14:textId="77777777" w:rsidTr="004A259D">
        <w:tc>
          <w:tcPr>
            <w:tcW w:w="10070" w:type="dxa"/>
          </w:tcPr>
          <w:p w14:paraId="11384F07" w14:textId="77777777" w:rsidR="00BD5F40" w:rsidRPr="00D42168" w:rsidRDefault="00BD5F40" w:rsidP="00BD5F40">
            <w:pPr>
              <w:spacing w:before="120" w:after="0"/>
              <w:rPr>
                <w:rFonts w:ascii="Courier New" w:hAnsi="Courier New" w:cs="Courier New"/>
                <w:sz w:val="20"/>
                <w:szCs w:val="20"/>
              </w:rPr>
            </w:pPr>
            <w:r w:rsidRPr="00D42168">
              <w:rPr>
                <w:rFonts w:ascii="Courier New" w:hAnsi="Courier New" w:cs="Courier New"/>
                <w:sz w:val="20"/>
                <w:szCs w:val="20"/>
              </w:rPr>
              <w:t>SELECT</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ISO]                as [Item],</w:t>
            </w:r>
          </w:p>
          <w:p w14:paraId="383C8886"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Neighbors]   </w:t>
            </w:r>
            <w:proofErr w:type="gramEnd"/>
            <w:r w:rsidRPr="00D42168">
              <w:rPr>
                <w:rFonts w:ascii="Courier New" w:hAnsi="Courier New" w:cs="Courier New"/>
                <w:sz w:val="20"/>
                <w:szCs w:val="20"/>
              </w:rPr>
              <w:t xml:space="preserve">       as [</w:t>
            </w:r>
            <w:r w:rsidR="006D0805" w:rsidRPr="00D42168">
              <w:rPr>
                <w:rFonts w:ascii="Courier New" w:hAnsi="Courier New" w:cs="Courier New"/>
                <w:sz w:val="20"/>
                <w:szCs w:val="20"/>
              </w:rPr>
              <w:t>Related Item</w:t>
            </w:r>
            <w:r w:rsidRPr="00D42168">
              <w:rPr>
                <w:rFonts w:ascii="Courier New" w:hAnsi="Courier New" w:cs="Courier New"/>
                <w:sz w:val="20"/>
                <w:szCs w:val="20"/>
              </w:rPr>
              <w:t>]</w:t>
            </w:r>
          </w:p>
          <w:p w14:paraId="054E5360" w14:textId="77777777" w:rsidR="00BD5F40" w:rsidRPr="00D42168" w:rsidRDefault="00BD5F40" w:rsidP="00BD5F40">
            <w:pPr>
              <w:spacing w:after="0"/>
              <w:rPr>
                <w:rFonts w:ascii="Courier New" w:hAnsi="Courier New" w:cs="Courier New"/>
                <w:sz w:val="20"/>
                <w:szCs w:val="20"/>
              </w:rPr>
            </w:pPr>
            <w:r w:rsidRPr="00D42168">
              <w:rPr>
                <w:rFonts w:ascii="Courier New" w:hAnsi="Courier New" w:cs="Courier New"/>
                <w:sz w:val="20"/>
                <w:szCs w:val="20"/>
              </w:rPr>
              <w:t xml:space="preserve">FROM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countries$]</w:t>
            </w:r>
          </w:p>
          <w:p w14:paraId="28E1436C" w14:textId="77777777" w:rsidR="00BD5F40" w:rsidRPr="00D42168" w:rsidRDefault="00BD5F40" w:rsidP="00BD5F40">
            <w:pPr>
              <w:rPr>
                <w:sz w:val="20"/>
                <w:szCs w:val="20"/>
              </w:rPr>
            </w:pPr>
            <w:r w:rsidRPr="00D42168">
              <w:rPr>
                <w:rFonts w:ascii="Courier New" w:hAnsi="Courier New" w:cs="Courier New"/>
                <w:sz w:val="20"/>
                <w:szCs w:val="20"/>
              </w:rPr>
              <w:t xml:space="preserve">WHERE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Neighbors] IS NOT NULL</w:t>
            </w:r>
          </w:p>
        </w:tc>
      </w:tr>
    </w:tbl>
    <w:p w14:paraId="2566ABAF" w14:textId="57307767" w:rsidR="003F74A0" w:rsidRDefault="00BD5F40" w:rsidP="00462FAF">
      <w:pPr>
        <w:spacing w:before="120"/>
      </w:pPr>
      <w:r>
        <w:t xml:space="preserve">The fourth </w:t>
      </w:r>
      <w:r w:rsidR="00462FAF">
        <w:t xml:space="preserve">SQL </w:t>
      </w:r>
      <w:r>
        <w:t>statement on row 5</w:t>
      </w:r>
      <w:r w:rsidR="00462FAF">
        <w:t xml:space="preserve"> is used to group countries by continent. It creates edge relationships by placing the Continent name as the Item ID, and the ISO country code in the </w:t>
      </w:r>
      <w:r w:rsidR="00550172">
        <w:t>"</w:t>
      </w:r>
      <w:r w:rsidR="006D0805">
        <w:t>Related Item</w:t>
      </w:r>
      <w:r w:rsidR="00550172">
        <w:t>"</w:t>
      </w:r>
      <w:r w:rsidR="00462FAF">
        <w:t xml:space="preserve"> column. The style name is specified as </w:t>
      </w:r>
      <w:r w:rsidR="00550172">
        <w:t>"</w:t>
      </w:r>
      <w:proofErr w:type="spellStart"/>
      <w:r w:rsidR="00462FAF" w:rsidRPr="00386AF3">
        <w:rPr>
          <w:rFonts w:ascii="Courier New" w:hAnsi="Courier New" w:cs="Courier New"/>
        </w:rPr>
        <w:t>ContinentToCountry</w:t>
      </w:r>
      <w:proofErr w:type="spellEnd"/>
      <w:r w:rsidR="00550172">
        <w:t>"</w:t>
      </w:r>
      <w:r w:rsidR="00462FAF">
        <w:t xml:space="preserve">. </w:t>
      </w:r>
    </w:p>
    <w:p w14:paraId="6ED51EC8" w14:textId="77777777" w:rsidR="00BD5F40" w:rsidRDefault="00462FAF" w:rsidP="00462FAF">
      <w:pPr>
        <w:spacing w:before="120"/>
      </w:pPr>
      <w:r>
        <w:t>The SQL is written as follows:</w:t>
      </w:r>
    </w:p>
    <w:tbl>
      <w:tblPr>
        <w:tblStyle w:val="TableGrid"/>
        <w:tblW w:w="0" w:type="auto"/>
        <w:tblLook w:val="04A0" w:firstRow="1" w:lastRow="0" w:firstColumn="1" w:lastColumn="0" w:noHBand="0" w:noVBand="1"/>
      </w:tblPr>
      <w:tblGrid>
        <w:gridCol w:w="10070"/>
      </w:tblGrid>
      <w:tr w:rsidR="00BD5F40" w14:paraId="08A8EA5A" w14:textId="77777777" w:rsidTr="004A259D">
        <w:tc>
          <w:tcPr>
            <w:tcW w:w="10070" w:type="dxa"/>
          </w:tcPr>
          <w:p w14:paraId="010AC011" w14:textId="77777777" w:rsidR="00BD5F40" w:rsidRPr="00D42168" w:rsidRDefault="00BD5F40" w:rsidP="00386AF3">
            <w:pPr>
              <w:keepNext/>
              <w:spacing w:before="120" w:after="0"/>
              <w:rPr>
                <w:rFonts w:ascii="Courier New" w:hAnsi="Courier New" w:cs="Courier New"/>
                <w:sz w:val="20"/>
                <w:szCs w:val="20"/>
              </w:rPr>
            </w:pPr>
            <w:r w:rsidRPr="00D42168">
              <w:rPr>
                <w:rFonts w:ascii="Courier New" w:hAnsi="Courier New" w:cs="Courier New"/>
                <w:sz w:val="20"/>
                <w:szCs w:val="20"/>
              </w:rPr>
              <w:lastRenderedPageBreak/>
              <w:t>SELECT</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Continent]          as [Item],</w:t>
            </w:r>
          </w:p>
          <w:p w14:paraId="147704C0" w14:textId="77777777" w:rsidR="00BD5F40" w:rsidRPr="00D42168" w:rsidRDefault="00BD5F40" w:rsidP="00386AF3">
            <w:pPr>
              <w:keepNext/>
              <w:spacing w:after="0"/>
              <w:rPr>
                <w:rFonts w:ascii="Courier New" w:hAnsi="Courier New" w:cs="Courier New"/>
                <w:sz w:val="20"/>
                <w:szCs w:val="20"/>
              </w:rPr>
            </w:pPr>
            <w:r w:rsidRPr="00D42168">
              <w:rPr>
                <w:rFonts w:ascii="Courier New" w:hAnsi="Courier New" w:cs="Courier New"/>
                <w:sz w:val="20"/>
                <w:szCs w:val="20"/>
              </w:rPr>
              <w:t xml:space="preserve">         [</w:t>
            </w:r>
            <w:proofErr w:type="gramStart"/>
            <w:r w:rsidRPr="00D42168">
              <w:rPr>
                <w:rFonts w:ascii="Courier New" w:hAnsi="Courier New" w:cs="Courier New"/>
                <w:sz w:val="20"/>
                <w:szCs w:val="20"/>
              </w:rPr>
              <w:t xml:space="preserve">ISO]   </w:t>
            </w:r>
            <w:proofErr w:type="gramEnd"/>
            <w:r w:rsidRPr="00D42168">
              <w:rPr>
                <w:rFonts w:ascii="Courier New" w:hAnsi="Courier New" w:cs="Courier New"/>
                <w:sz w:val="20"/>
                <w:szCs w:val="20"/>
              </w:rPr>
              <w:t xml:space="preserve">             as [</w:t>
            </w:r>
            <w:r w:rsidR="006D0805" w:rsidRPr="00D42168">
              <w:rPr>
                <w:rFonts w:ascii="Courier New" w:hAnsi="Courier New" w:cs="Courier New"/>
                <w:sz w:val="20"/>
                <w:szCs w:val="20"/>
              </w:rPr>
              <w:t>Related Item</w:t>
            </w:r>
            <w:r w:rsidRPr="00D42168">
              <w:rPr>
                <w:rFonts w:ascii="Courier New" w:hAnsi="Courier New" w:cs="Courier New"/>
                <w:sz w:val="20"/>
                <w:szCs w:val="20"/>
              </w:rPr>
              <w:t>],</w:t>
            </w:r>
          </w:p>
          <w:p w14:paraId="34FDF28C" w14:textId="37FA58D7" w:rsidR="00BD5F40" w:rsidRPr="00D42168" w:rsidRDefault="00BD5F40" w:rsidP="00386AF3">
            <w:pPr>
              <w:keepNext/>
              <w:spacing w:after="0"/>
              <w:rPr>
                <w:rFonts w:ascii="Courier New" w:hAnsi="Courier New" w:cs="Courier New"/>
                <w:sz w:val="20"/>
                <w:szCs w:val="20"/>
              </w:rPr>
            </w:pPr>
            <w:r w:rsidRPr="00D42168">
              <w:rPr>
                <w:rFonts w:ascii="Courier New" w:hAnsi="Courier New" w:cs="Courier New"/>
                <w:sz w:val="20"/>
                <w:szCs w:val="20"/>
              </w:rPr>
              <w:t xml:space="preserve">         </w:t>
            </w:r>
            <w:r w:rsidR="00E0663D" w:rsidRPr="00E0663D">
              <w:rPr>
                <w:rFonts w:ascii="Courier New" w:hAnsi="Courier New" w:cs="Courier New"/>
                <w:sz w:val="20"/>
                <w:szCs w:val="20"/>
              </w:rPr>
              <w:t>'</w:t>
            </w:r>
            <w:proofErr w:type="spellStart"/>
            <w:r w:rsidRPr="00D42168">
              <w:rPr>
                <w:rFonts w:ascii="Courier New" w:hAnsi="Courier New" w:cs="Courier New"/>
                <w:sz w:val="20"/>
                <w:szCs w:val="20"/>
              </w:rPr>
              <w:t>ContinentToCountry</w:t>
            </w:r>
            <w:proofErr w:type="spellEnd"/>
            <w:r w:rsidR="00E0663D" w:rsidRPr="00E0663D">
              <w:rPr>
                <w:rFonts w:ascii="Courier New" w:hAnsi="Courier New" w:cs="Courier New"/>
                <w:sz w:val="20"/>
                <w:szCs w:val="20"/>
              </w:rPr>
              <w:t>'</w:t>
            </w:r>
            <w:r w:rsidRPr="00D42168">
              <w:rPr>
                <w:rFonts w:ascii="Courier New" w:hAnsi="Courier New" w:cs="Courier New"/>
                <w:sz w:val="20"/>
                <w:szCs w:val="20"/>
              </w:rPr>
              <w:t xml:space="preserve"> as [Style Name]</w:t>
            </w:r>
          </w:p>
          <w:p w14:paraId="0D4EBE11" w14:textId="77777777" w:rsidR="00BD5F40" w:rsidRPr="00D42168" w:rsidRDefault="00BD5F40" w:rsidP="00386AF3">
            <w:pPr>
              <w:keepNext/>
              <w:spacing w:after="0"/>
              <w:rPr>
                <w:rFonts w:ascii="Courier New" w:hAnsi="Courier New" w:cs="Courier New"/>
                <w:sz w:val="20"/>
                <w:szCs w:val="20"/>
              </w:rPr>
            </w:pPr>
            <w:r w:rsidRPr="00D42168">
              <w:rPr>
                <w:rFonts w:ascii="Courier New" w:hAnsi="Courier New" w:cs="Courier New"/>
                <w:sz w:val="20"/>
                <w:szCs w:val="20"/>
              </w:rPr>
              <w:t xml:space="preserve">FROM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countries$]</w:t>
            </w:r>
          </w:p>
          <w:p w14:paraId="20DE3BCD" w14:textId="77777777" w:rsidR="00BD5F40" w:rsidRPr="00D42168" w:rsidRDefault="00BD5F40" w:rsidP="00386AF3">
            <w:pPr>
              <w:keepNext/>
              <w:rPr>
                <w:sz w:val="20"/>
                <w:szCs w:val="20"/>
              </w:rPr>
            </w:pPr>
            <w:r w:rsidRPr="00D42168">
              <w:rPr>
                <w:rFonts w:ascii="Courier New" w:hAnsi="Courier New" w:cs="Courier New"/>
                <w:sz w:val="20"/>
                <w:szCs w:val="20"/>
              </w:rPr>
              <w:t xml:space="preserve">WHERE </w:t>
            </w:r>
            <w:proofErr w:type="gramStart"/>
            <w:r w:rsidRPr="00D42168">
              <w:rPr>
                <w:rFonts w:ascii="Courier New" w:hAnsi="Courier New" w:cs="Courier New"/>
                <w:sz w:val="20"/>
                <w:szCs w:val="20"/>
              </w:rPr>
              <w:t xml:space="preserve">   [</w:t>
            </w:r>
            <w:proofErr w:type="gramEnd"/>
            <w:r w:rsidRPr="00D42168">
              <w:rPr>
                <w:rFonts w:ascii="Courier New" w:hAnsi="Courier New" w:cs="Courier New"/>
                <w:sz w:val="20"/>
                <w:szCs w:val="20"/>
              </w:rPr>
              <w:t>ISO] IS NOT NULL</w:t>
            </w:r>
          </w:p>
        </w:tc>
      </w:tr>
    </w:tbl>
    <w:p w14:paraId="5333235F" w14:textId="77777777" w:rsidR="00462FAF" w:rsidRDefault="00462FAF" w:rsidP="00BD5F40"/>
    <w:p w14:paraId="6BE0DD32" w14:textId="451453FD" w:rsidR="00462FAF" w:rsidRDefault="00462FAF" w:rsidP="00BD5F40">
      <w:r>
        <w:t xml:space="preserve">Each of these queries have to specify the name of the workbook against which the SQL is to run. This information is contained in column C. There are </w:t>
      </w:r>
      <w:r w:rsidR="00FF726D">
        <w:t>three</w:t>
      </w:r>
      <w:r>
        <w:t xml:space="preserve"> ways the file name may be specified. </w:t>
      </w:r>
    </w:p>
    <w:p w14:paraId="2C92BC0E" w14:textId="0D0DEEA0" w:rsidR="00462FAF" w:rsidRDefault="00462FAF" w:rsidP="00462FAF">
      <w:pPr>
        <w:pStyle w:val="ListParagraph"/>
        <w:numPr>
          <w:ilvl w:val="0"/>
          <w:numId w:val="30"/>
        </w:numPr>
      </w:pPr>
      <w:r>
        <w:t>Specify the full path to the file</w:t>
      </w:r>
      <w:r w:rsidR="003F74A0">
        <w:t xml:space="preserve"> as shown in the sample file.</w:t>
      </w:r>
    </w:p>
    <w:p w14:paraId="6A88326F" w14:textId="7238D130" w:rsidR="00FF726D" w:rsidRDefault="00FF726D" w:rsidP="00462FAF">
      <w:pPr>
        <w:pStyle w:val="ListParagraph"/>
        <w:numPr>
          <w:ilvl w:val="0"/>
          <w:numId w:val="30"/>
        </w:numPr>
      </w:pPr>
      <w:r>
        <w:t>Specify just the file name. The Relationship Visualizer will assume that the data workbook is contained in the same directory as the Relationship Visualizer workbook.</w:t>
      </w:r>
    </w:p>
    <w:p w14:paraId="1445265A" w14:textId="77777777" w:rsidR="00462FAF" w:rsidRDefault="00462FAF" w:rsidP="00462FAF">
      <w:pPr>
        <w:pStyle w:val="ListParagraph"/>
        <w:numPr>
          <w:ilvl w:val="0"/>
          <w:numId w:val="30"/>
        </w:numPr>
      </w:pPr>
      <w:r>
        <w:t>Leave the cell blank. If the cell is blank the Relationship Visualizer assumes that the data is contained within the current Relationship Visualizer workbook.</w:t>
      </w:r>
    </w:p>
    <w:p w14:paraId="3BDD0630" w14:textId="63689CE1" w:rsidR="00462FAF" w:rsidRDefault="00462FAF" w:rsidP="00462FAF">
      <w:r>
        <w:t xml:space="preserve">Once the file paths are </w:t>
      </w:r>
      <w:r w:rsidR="00E0663D">
        <w:t>specified,</w:t>
      </w:r>
      <w:r>
        <w:t xml:space="preserve"> we can run the SQL. Press the </w:t>
      </w:r>
      <w:r w:rsidR="00550172">
        <w:t>"</w:t>
      </w:r>
      <w:r>
        <w:t>Run SQL Commands</w:t>
      </w:r>
      <w:r w:rsidR="00550172">
        <w:t>"</w:t>
      </w:r>
      <w:r>
        <w:t xml:space="preserve"> button</w:t>
      </w:r>
    </w:p>
    <w:p w14:paraId="294341D2" w14:textId="77777777" w:rsidR="00462FAF" w:rsidRDefault="00462FAF" w:rsidP="00462FAF">
      <w:pPr>
        <w:jc w:val="center"/>
      </w:pPr>
      <w:r>
        <w:rPr>
          <w:noProof/>
          <w:lang w:eastAsia="en-US"/>
        </w:rPr>
        <w:drawing>
          <wp:inline distT="0" distB="0" distL="0" distR="0" wp14:anchorId="0B771230" wp14:editId="72016A6A">
            <wp:extent cx="685800" cy="676275"/>
            <wp:effectExtent l="57150" t="57150" r="114300" b="1238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 cy="6762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440DBBA" w14:textId="6A76B94E" w:rsidR="00462FAF" w:rsidRDefault="00462FAF" w:rsidP="00462FAF">
      <w:r>
        <w:t xml:space="preserve">The SQL commands are run in sequence from top to bottom. Results are written to the </w:t>
      </w:r>
      <w:r w:rsidR="00E0663D" w:rsidRPr="00E0663D">
        <w:t>'</w:t>
      </w:r>
      <w:r>
        <w:t>data</w:t>
      </w:r>
      <w:r w:rsidR="00E0663D" w:rsidRPr="00E0663D">
        <w:t>'</w:t>
      </w:r>
      <w:r>
        <w:t xml:space="preserve"> worksheet, and the query result status is displayed in column D such as:</w:t>
      </w:r>
    </w:p>
    <w:p w14:paraId="173A1829" w14:textId="49E585A7" w:rsidR="00BD5F40" w:rsidRDefault="00356899" w:rsidP="00E46F37">
      <w:r>
        <w:rPr>
          <w:noProof/>
          <w:lang w:eastAsia="en-US"/>
        </w:rPr>
        <w:drawing>
          <wp:inline distT="0" distB="0" distL="0" distR="0" wp14:anchorId="05452CDE" wp14:editId="3A79CFF9">
            <wp:extent cx="6400800" cy="3455035"/>
            <wp:effectExtent l="57150" t="57150" r="114300" b="107315"/>
            <wp:docPr id="6625" name="Picture 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ABD891B" w14:textId="3F5756AE" w:rsidR="00D02329" w:rsidRDefault="00D02329" w:rsidP="00386AF3">
      <w:pPr>
        <w:keepNext/>
      </w:pPr>
      <w:r>
        <w:lastRenderedPageBreak/>
        <w:t xml:space="preserve">If we switch worksheets to the </w:t>
      </w:r>
      <w:r w:rsidR="00E0663D" w:rsidRPr="00E0663D">
        <w:t>'</w:t>
      </w:r>
      <w:r>
        <w:t>data</w:t>
      </w:r>
      <w:r w:rsidR="00E0663D" w:rsidRPr="00E0663D">
        <w:t>'</w:t>
      </w:r>
      <w:r>
        <w:t xml:space="preserve"> worksheet, it appears as follows:</w:t>
      </w:r>
    </w:p>
    <w:p w14:paraId="44418ABA" w14:textId="5B80E59B" w:rsidR="00C47CAE" w:rsidRDefault="00356899" w:rsidP="00386AF3">
      <w:pPr>
        <w:keepNext/>
      </w:pPr>
      <w:r>
        <w:rPr>
          <w:noProof/>
          <w:lang w:eastAsia="en-US"/>
        </w:rPr>
        <w:drawing>
          <wp:inline distT="0" distB="0" distL="0" distR="0" wp14:anchorId="7AF55F25" wp14:editId="3269D126">
            <wp:extent cx="6400800" cy="3455035"/>
            <wp:effectExtent l="57150" t="57150" r="114300" b="107315"/>
            <wp:docPr id="6626" name="Picture 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173EB12" w14:textId="423F21A0" w:rsidR="00C47CAE" w:rsidRDefault="00D02329" w:rsidP="00E46F37">
      <w:r>
        <w:t xml:space="preserve">The data is all present and in the appropriate columns for graphing. In this example 678 rows of data have been created using 4 SQL statements! Press the </w:t>
      </w:r>
      <w:r w:rsidR="00550172">
        <w:t>"</w:t>
      </w:r>
      <w:r w:rsidR="008C14E9">
        <w:t>Refresh Graph</w:t>
      </w:r>
      <w:r w:rsidR="00550172">
        <w:t>"</w:t>
      </w:r>
      <w:r>
        <w:t xml:space="preserve"> button to graph the data. Since this is a large data set, be prepared to wait a little while for the results. </w:t>
      </w:r>
    </w:p>
    <w:p w14:paraId="770DE1C9" w14:textId="2A76604E" w:rsidR="00D02329" w:rsidRDefault="00356899" w:rsidP="00D02329">
      <w:pPr>
        <w:jc w:val="center"/>
      </w:pPr>
      <w:r>
        <w:rPr>
          <w:noProof/>
          <w:lang w:eastAsia="en-US"/>
        </w:rPr>
        <w:drawing>
          <wp:inline distT="0" distB="0" distL="0" distR="0" wp14:anchorId="1A59508D" wp14:editId="4DB096F3">
            <wp:extent cx="485775" cy="876300"/>
            <wp:effectExtent l="57150" t="57150" r="123825" b="114300"/>
            <wp:docPr id="6627" name="Picture 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85775" cy="876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A9BCA76" w14:textId="3CD6036B" w:rsidR="00D02329" w:rsidRDefault="00D02329" w:rsidP="00E46F37">
      <w:r>
        <w:t xml:space="preserve">When Graphviz completes its </w:t>
      </w:r>
      <w:r w:rsidR="00E0663D">
        <w:t>work,</w:t>
      </w:r>
      <w:r>
        <w:t xml:space="preserve"> you should see a </w:t>
      </w:r>
      <w:r w:rsidR="003F74A0">
        <w:t xml:space="preserve">logical </w:t>
      </w:r>
      <w:r>
        <w:t xml:space="preserve">world graph which appears as follows (sent to </w:t>
      </w:r>
      <w:r w:rsidR="00E0663D" w:rsidRPr="00E0663D">
        <w:t>'</w:t>
      </w:r>
      <w:r>
        <w:t>graph</w:t>
      </w:r>
      <w:r w:rsidR="00E0663D" w:rsidRPr="00E0663D">
        <w:t>'</w:t>
      </w:r>
      <w:r>
        <w:t xml:space="preserve"> worksheet with zoom level set to 30%):</w:t>
      </w:r>
    </w:p>
    <w:p w14:paraId="75B3072D" w14:textId="375AC8AB" w:rsidR="00D02329" w:rsidRDefault="00356899" w:rsidP="00E46F37">
      <w:r>
        <w:rPr>
          <w:noProof/>
          <w:lang w:eastAsia="en-US"/>
        </w:rPr>
        <w:lastRenderedPageBreak/>
        <w:drawing>
          <wp:inline distT="0" distB="0" distL="0" distR="0" wp14:anchorId="30D114ED" wp14:editId="6759D07E">
            <wp:extent cx="6400800" cy="3479165"/>
            <wp:effectExtent l="57150" t="57150" r="114300" b="121285"/>
            <wp:docPr id="6628" name="Picture 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400800" cy="34791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0274248" w14:textId="77777777" w:rsidR="00E46F37" w:rsidRDefault="006D23C5" w:rsidP="006D23C5">
      <w:pPr>
        <w:pStyle w:val="Heading2"/>
      </w:pPr>
      <w:bookmarkStart w:id="181" w:name="_Toc100494687"/>
      <w:r>
        <w:t>For more information on Excel SQL</w:t>
      </w:r>
      <w:bookmarkEnd w:id="181"/>
    </w:p>
    <w:p w14:paraId="2D26A497" w14:textId="346635A0" w:rsidR="006D23C5" w:rsidRDefault="006D23C5" w:rsidP="004A259D">
      <w:pPr>
        <w:pStyle w:val="ListParagraph"/>
        <w:numPr>
          <w:ilvl w:val="0"/>
          <w:numId w:val="31"/>
        </w:numPr>
      </w:pPr>
      <w:r>
        <w:t xml:space="preserve">Writing SQL Queries against Excel files (Excel SQL) - </w:t>
      </w:r>
      <w:hyperlink r:id="rId463" w:history="1">
        <w:r w:rsidRPr="003F6932">
          <w:rPr>
            <w:rStyle w:val="Hyperlink"/>
          </w:rPr>
          <w:t>https://querysurge.zendesk.com/hc/en-us/articles/205766136-Writing-SQL-Queries-against-Excel-files</w:t>
        </w:r>
      </w:hyperlink>
      <w:r>
        <w:t xml:space="preserve"> </w:t>
      </w:r>
    </w:p>
    <w:p w14:paraId="3E850601" w14:textId="50240D19" w:rsidR="007F216F" w:rsidRDefault="006D23C5" w:rsidP="004A259D">
      <w:pPr>
        <w:pStyle w:val="ListParagraph"/>
        <w:numPr>
          <w:ilvl w:val="0"/>
          <w:numId w:val="31"/>
        </w:numPr>
      </w:pPr>
      <w:r>
        <w:t xml:space="preserve">SQL Query Reference - </w:t>
      </w:r>
      <w:hyperlink r:id="rId464" w:history="1">
        <w:r w:rsidR="007F216F" w:rsidRPr="003F6932">
          <w:rPr>
            <w:rStyle w:val="Hyperlink"/>
          </w:rPr>
          <w:t>https://www.aquaclusters.com/app/home/project/public/aquadatastudio/wikibook/MS-Excel/page/SQL-Query-Reference/SQL-Query-Reference</w:t>
        </w:r>
      </w:hyperlink>
      <w:r>
        <w:t xml:space="preserve"> </w:t>
      </w:r>
    </w:p>
    <w:p w14:paraId="10442357" w14:textId="121746FC" w:rsidR="006D23C5" w:rsidRDefault="006D23C5" w:rsidP="006D23C5">
      <w:pPr>
        <w:pStyle w:val="ListParagraph"/>
        <w:numPr>
          <w:ilvl w:val="0"/>
          <w:numId w:val="31"/>
        </w:numPr>
      </w:pPr>
      <w:r>
        <w:t xml:space="preserve">Fundamental Microsoft Jet SQL for Access 2000 - </w:t>
      </w:r>
      <w:hyperlink r:id="rId465" w:history="1">
        <w:r w:rsidRPr="003F6932">
          <w:rPr>
            <w:rStyle w:val="Hyperlink"/>
          </w:rPr>
          <w:t>https://docs.microsoft.com/en-us/previous-versions/office/developer/office2000/aa140011%28v%3doffice.10%29</w:t>
        </w:r>
      </w:hyperlink>
      <w:r>
        <w:t xml:space="preserve"> </w:t>
      </w:r>
    </w:p>
    <w:p w14:paraId="210C8551" w14:textId="220AEF4A" w:rsidR="006D23C5" w:rsidRDefault="006D23C5" w:rsidP="006D23C5">
      <w:pPr>
        <w:pStyle w:val="ListParagraph"/>
        <w:numPr>
          <w:ilvl w:val="0"/>
          <w:numId w:val="31"/>
        </w:numPr>
      </w:pPr>
      <w:r>
        <w:t xml:space="preserve">Intermediate Microsoft Jet SQL for Access 2000 - </w:t>
      </w:r>
      <w:hyperlink r:id="rId466" w:history="1">
        <w:r w:rsidRPr="003F6932">
          <w:rPr>
            <w:rStyle w:val="Hyperlink"/>
          </w:rPr>
          <w:t>https://docs.microsoft.com/en-us/previous-versions/office/developer/office2000/aa140015%28v%3doffice.10%29</w:t>
        </w:r>
      </w:hyperlink>
      <w:r>
        <w:t xml:space="preserve"> </w:t>
      </w:r>
    </w:p>
    <w:p w14:paraId="78633D8D" w14:textId="77777777" w:rsidR="007F216F" w:rsidRDefault="007F216F" w:rsidP="00823AB3"/>
    <w:p w14:paraId="123D5538" w14:textId="77777777" w:rsidR="00823AB3" w:rsidRDefault="00823AB3" w:rsidP="00D221CF"/>
    <w:p w14:paraId="55FAF6B8" w14:textId="77777777" w:rsidR="00791034" w:rsidRDefault="00791034" w:rsidP="00791034">
      <w:pPr>
        <w:pStyle w:val="Heading1"/>
        <w:pageBreakBefore/>
      </w:pPr>
      <w:bookmarkStart w:id="182" w:name="_Working_with_the"/>
      <w:bookmarkStart w:id="183" w:name="_Ref528516774"/>
      <w:bookmarkStart w:id="184" w:name="_Toc100494688"/>
      <w:bookmarkEnd w:id="182"/>
      <w:r>
        <w:lastRenderedPageBreak/>
        <w:t>Working with the DOT Language</w:t>
      </w:r>
      <w:bookmarkEnd w:id="183"/>
      <w:bookmarkEnd w:id="184"/>
    </w:p>
    <w:p w14:paraId="17D7E596" w14:textId="77777777" w:rsidR="00C7582C" w:rsidRPr="00C7582C" w:rsidRDefault="00C7582C" w:rsidP="00C7582C">
      <w:r>
        <w:t>The Relationship Visualizer is intended to remove the need to learn the DOT language but still create Graphviz graphs. It can, however, also be a very useful tool for learning the DOT language. This chapter will explain how you can access the DOT source code which is generated from the Excel worksheets and passed to the Graphviz layout engine. These capabilities allow you to graph relationships, and then see the underlying code.</w:t>
      </w:r>
    </w:p>
    <w:p w14:paraId="508F5ED1" w14:textId="77777777" w:rsidR="00CA01DF" w:rsidRDefault="00CA01DF" w:rsidP="00791034">
      <w:pPr>
        <w:pStyle w:val="Heading2"/>
      </w:pPr>
      <w:bookmarkStart w:id="185" w:name="_Ref447288799"/>
      <w:bookmarkStart w:id="186" w:name="_Ref447288816"/>
      <w:bookmarkStart w:id="187" w:name="_Toc100494689"/>
      <w:r>
        <w:t>Viewing DOT Source Code</w:t>
      </w:r>
      <w:bookmarkEnd w:id="185"/>
      <w:bookmarkEnd w:id="186"/>
      <w:bookmarkEnd w:id="187"/>
    </w:p>
    <w:p w14:paraId="27356207" w14:textId="20983DF5" w:rsidR="00195049" w:rsidRDefault="00C7582C" w:rsidP="00195049">
      <w:r>
        <w:t xml:space="preserve">The Relationship Visualizer contains a worksheet </w:t>
      </w:r>
      <w:r w:rsidR="00437D3B">
        <w:t xml:space="preserve">named </w:t>
      </w:r>
      <w:r w:rsidR="00E0663D" w:rsidRPr="00E0663D">
        <w:t>'</w:t>
      </w:r>
      <w:r w:rsidR="00437D3B">
        <w:t>source</w:t>
      </w:r>
      <w:r w:rsidR="00E0663D" w:rsidRPr="00E0663D">
        <w:t>'</w:t>
      </w:r>
      <w:r w:rsidR="00437D3B">
        <w:t xml:space="preserve"> </w:t>
      </w:r>
      <w:r>
        <w:t xml:space="preserve">which </w:t>
      </w:r>
      <w:r w:rsidR="004B450E">
        <w:t>shows</w:t>
      </w:r>
      <w:r>
        <w:t xml:space="preserve"> the source code which was generated whenever </w:t>
      </w:r>
      <w:r w:rsidR="004B450E">
        <w:t>a graphing</w:t>
      </w:r>
      <w:r>
        <w:t xml:space="preserve"> button is pressed</w:t>
      </w:r>
      <w:r w:rsidR="0097163F">
        <w:t xml:space="preserve">. </w:t>
      </w:r>
    </w:p>
    <w:p w14:paraId="509664E3" w14:textId="21F64D1A" w:rsidR="00E45F72" w:rsidRDefault="00E45F72" w:rsidP="00E45F72">
      <w:r>
        <w:t xml:space="preserve">The </w:t>
      </w:r>
      <w:r w:rsidR="00E0663D" w:rsidRPr="00E0663D">
        <w:t>'</w:t>
      </w:r>
      <w:r>
        <w:t>source</w:t>
      </w:r>
      <w:r w:rsidR="00E0663D" w:rsidRPr="00E0663D">
        <w:t>'</w:t>
      </w:r>
      <w:r>
        <w:t xml:space="preserve"> worksheet is hidden by default. To expose the </w:t>
      </w:r>
      <w:r w:rsidR="00E0663D" w:rsidRPr="00E0663D">
        <w:t>'</w:t>
      </w:r>
      <w:r>
        <w:t>source</w:t>
      </w:r>
      <w:r w:rsidR="00E0663D" w:rsidRPr="00E0663D">
        <w:t>'</w:t>
      </w:r>
      <w:r>
        <w:t xml:space="preserve"> worksheet select the </w:t>
      </w:r>
      <w:r w:rsidR="00E0663D" w:rsidRPr="00E0663D">
        <w:t>'</w:t>
      </w:r>
      <w:r>
        <w:t>source</w:t>
      </w:r>
      <w:r w:rsidR="00E0663D" w:rsidRPr="00E0663D">
        <w:t>'</w:t>
      </w:r>
      <w:r>
        <w:t xml:space="preserve"> button on the </w:t>
      </w:r>
      <w:r w:rsidR="00E0663D" w:rsidRPr="00E0663D">
        <w:t>'</w:t>
      </w:r>
      <w:r>
        <w:t>Graphviz</w:t>
      </w:r>
      <w:r w:rsidR="00E0663D" w:rsidRPr="00E0663D">
        <w:t>'</w:t>
      </w:r>
      <w:r>
        <w:t xml:space="preserve"> tab.</w:t>
      </w:r>
    </w:p>
    <w:p w14:paraId="34A931C8" w14:textId="77777777" w:rsidR="00E45F72" w:rsidRDefault="00E45F72" w:rsidP="00E45F72">
      <w:pPr>
        <w:jc w:val="center"/>
      </w:pPr>
      <w:r w:rsidRPr="006C5386">
        <w:rPr>
          <w:noProof/>
          <w:lang w:eastAsia="en-US"/>
        </w:rPr>
        <mc:AlternateContent>
          <mc:Choice Requires="wps">
            <w:drawing>
              <wp:anchor distT="0" distB="0" distL="114300" distR="114300" simplePos="0" relativeHeight="252214784" behindDoc="0" locked="0" layoutInCell="1" allowOverlap="1" wp14:anchorId="2315BCE2" wp14:editId="10B4FD8C">
                <wp:simplePos x="0" y="0"/>
                <wp:positionH relativeFrom="margin">
                  <wp:posOffset>3261995</wp:posOffset>
                </wp:positionH>
                <wp:positionV relativeFrom="paragraph">
                  <wp:posOffset>295910</wp:posOffset>
                </wp:positionV>
                <wp:extent cx="609600" cy="241004"/>
                <wp:effectExtent l="12700" t="12700" r="12700" b="13335"/>
                <wp:wrapNone/>
                <wp:docPr id="6631" name="Rectangle 6631"/>
                <wp:cNvGraphicFramePr/>
                <a:graphic xmlns:a="http://schemas.openxmlformats.org/drawingml/2006/main">
                  <a:graphicData uri="http://schemas.microsoft.com/office/word/2010/wordprocessingShape">
                    <wps:wsp>
                      <wps:cNvSpPr/>
                      <wps:spPr>
                        <a:xfrm>
                          <a:off x="0" y="0"/>
                          <a:ext cx="609600" cy="241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613E4" id="Rectangle 6631" o:spid="_x0000_s1026" style="position:absolute;margin-left:256.85pt;margin-top:23.3pt;width:48pt;height:19pt;z-index:25221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" filled="f" strokecolor="red" strokeweight="1.5pt">
                <w10:wrap anchorx="margin"/>
              </v:rect>
            </w:pict>
          </mc:Fallback>
        </mc:AlternateContent>
      </w:r>
      <w:r>
        <w:rPr>
          <w:noProof/>
          <w:lang w:eastAsia="en-US"/>
        </w:rPr>
        <w:drawing>
          <wp:inline distT="0" distB="0" distL="0" distR="0" wp14:anchorId="440DDECB" wp14:editId="79B61B61">
            <wp:extent cx="1476375" cy="857250"/>
            <wp:effectExtent l="57150" t="57150" r="123825" b="114300"/>
            <wp:docPr id="6632" name="Picture 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476375" cy="8572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9E78CE9" w14:textId="029A5F29" w:rsidR="00E45F72" w:rsidRDefault="000D273D" w:rsidP="00E45F72">
      <w:r>
        <w:t xml:space="preserve">Click on the </w:t>
      </w:r>
      <w:r w:rsidR="00E0663D" w:rsidRPr="00E0663D">
        <w:t>'</w:t>
      </w:r>
      <w:r>
        <w:t>source</w:t>
      </w:r>
      <w:r w:rsidR="00E0663D" w:rsidRPr="00E0663D">
        <w:t>'</w:t>
      </w:r>
      <w:r>
        <w:t xml:space="preserve"> worksheet to make it the active worksheet. </w:t>
      </w:r>
      <w:r w:rsidR="00E45F72">
        <w:t xml:space="preserve">The </w:t>
      </w:r>
      <w:r w:rsidR="00E0663D" w:rsidRPr="00E0663D">
        <w:t>'</w:t>
      </w:r>
      <w:r w:rsidR="00E45F72">
        <w:t>Source</w:t>
      </w:r>
      <w:r w:rsidR="00E0663D" w:rsidRPr="00E0663D">
        <w:t>'</w:t>
      </w:r>
      <w:r w:rsidR="00E45F72">
        <w:t xml:space="preserve"> ribbon tab is activated whenever the </w:t>
      </w:r>
      <w:r w:rsidR="00E0663D" w:rsidRPr="00E0663D">
        <w:t>'</w:t>
      </w:r>
      <w:r w:rsidR="00E45F72">
        <w:t>source</w:t>
      </w:r>
      <w:r w:rsidR="00E0663D" w:rsidRPr="00E0663D">
        <w:t>'</w:t>
      </w:r>
      <w:r w:rsidR="00E45F72">
        <w:t xml:space="preserve"> worksheet is activated. It appears as follows:</w:t>
      </w:r>
    </w:p>
    <w:p w14:paraId="4AFB360A" w14:textId="548EB3A3" w:rsidR="0097163F" w:rsidRDefault="000D273D" w:rsidP="006C606A">
      <w:r>
        <w:rPr>
          <w:noProof/>
          <w:lang w:eastAsia="en-US"/>
        </w:rPr>
        <w:drawing>
          <wp:inline distT="0" distB="0" distL="0" distR="0" wp14:anchorId="018E4FA2" wp14:editId="1112A906">
            <wp:extent cx="6400800" cy="3455035"/>
            <wp:effectExtent l="57150" t="57150" r="114300" b="107315"/>
            <wp:docPr id="6633" name="Picture 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254F06E" w14:textId="21527D93" w:rsidR="0097163F" w:rsidRDefault="0097163F" w:rsidP="0097163F">
      <w:pPr>
        <w:keepNext/>
      </w:pPr>
      <w:r>
        <w:lastRenderedPageBreak/>
        <w:t xml:space="preserve">You are probably thinking </w:t>
      </w:r>
      <w:r w:rsidR="00550172">
        <w:t>"</w:t>
      </w:r>
      <w:r>
        <w:t>but I don</w:t>
      </w:r>
      <w:r w:rsidR="00E0663D" w:rsidRPr="00E0663D">
        <w:t>'</w:t>
      </w:r>
      <w:r>
        <w:t>t see any DOT source code</w:t>
      </w:r>
      <w:r w:rsidR="00550172">
        <w:t>"</w:t>
      </w:r>
      <w:r>
        <w:t xml:space="preserve">. That is correct. Whenever the </w:t>
      </w:r>
      <w:r w:rsidR="00550172">
        <w:t>"</w:t>
      </w:r>
      <w:r w:rsidR="008C14E9">
        <w:t>Refresh Graph</w:t>
      </w:r>
      <w:r w:rsidR="00550172">
        <w:t>"</w:t>
      </w:r>
      <w:r>
        <w:t xml:space="preserve"> </w:t>
      </w:r>
      <w:r w:rsidR="00195049">
        <w:t xml:space="preserve">or </w:t>
      </w:r>
      <w:r w:rsidR="00550172">
        <w:t>"</w:t>
      </w:r>
      <w:r w:rsidR="00195049">
        <w:t>Graph to File</w:t>
      </w:r>
      <w:r w:rsidR="00550172">
        <w:t>"</w:t>
      </w:r>
      <w:r w:rsidR="00195049">
        <w:t xml:space="preserve"> button </w:t>
      </w:r>
      <w:r>
        <w:t xml:space="preserve">is pressed the source code will be present. </w:t>
      </w:r>
    </w:p>
    <w:p w14:paraId="2F987AC9" w14:textId="77777777" w:rsidR="004A37EA" w:rsidRDefault="007B0715" w:rsidP="0097163F">
      <w:pPr>
        <w:keepNext/>
      </w:pPr>
      <w:r>
        <w:t>Consider the following</w:t>
      </w:r>
      <w:r w:rsidR="004A37EA">
        <w:t xml:space="preserve"> example:</w:t>
      </w:r>
    </w:p>
    <w:p w14:paraId="07AB4E29" w14:textId="69BBFC6E" w:rsidR="007B0715" w:rsidRDefault="000D273D" w:rsidP="0097163F">
      <w:pPr>
        <w:keepNext/>
      </w:pPr>
      <w:r>
        <w:rPr>
          <w:noProof/>
          <w:lang w:eastAsia="en-US"/>
        </w:rPr>
        <w:drawing>
          <wp:inline distT="0" distB="0" distL="0" distR="0" wp14:anchorId="6BCFFE0C" wp14:editId="5CDF63EF">
            <wp:extent cx="6400800" cy="3455035"/>
            <wp:effectExtent l="57150" t="57150" r="114300" b="107315"/>
            <wp:docPr id="6634" name="Picture 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604F04D" w14:textId="77777777" w:rsidR="00E16AE1" w:rsidRDefault="00E16AE1">
      <w:pPr>
        <w:spacing w:after="200" w:line="276" w:lineRule="auto"/>
      </w:pPr>
      <w:r>
        <w:br w:type="page"/>
      </w:r>
    </w:p>
    <w:p w14:paraId="51E225E7" w14:textId="0A6F971D" w:rsidR="004A37EA" w:rsidRDefault="007B0715" w:rsidP="007B0715">
      <w:r>
        <w:lastRenderedPageBreak/>
        <w:t>T</w:t>
      </w:r>
      <w:r w:rsidR="004A37EA">
        <w:t xml:space="preserve">o see the </w:t>
      </w:r>
      <w:r>
        <w:t xml:space="preserve">Graphviz </w:t>
      </w:r>
      <w:r w:rsidR="004A37EA">
        <w:t xml:space="preserve">source code </w:t>
      </w:r>
      <w:r>
        <w:t>s</w:t>
      </w:r>
      <w:r w:rsidR="004A37EA">
        <w:t xml:space="preserve">witch to the </w:t>
      </w:r>
      <w:r w:rsidR="00E0663D" w:rsidRPr="00E0663D">
        <w:t>'</w:t>
      </w:r>
      <w:r w:rsidR="004A37EA">
        <w:t>source</w:t>
      </w:r>
      <w:r w:rsidR="00E0663D" w:rsidRPr="00E0663D">
        <w:t>'</w:t>
      </w:r>
      <w:r w:rsidR="004A37EA">
        <w:t xml:space="preserve"> worksheet</w:t>
      </w:r>
      <w:r>
        <w:t>. It</w:t>
      </w:r>
      <w:r w:rsidR="004A37EA">
        <w:t xml:space="preserve"> appears as:</w:t>
      </w:r>
    </w:p>
    <w:p w14:paraId="6BD4F2CC" w14:textId="79A0F697" w:rsidR="004A37EA" w:rsidRDefault="000D273D" w:rsidP="007B0715">
      <w:r>
        <w:rPr>
          <w:noProof/>
          <w:lang w:eastAsia="en-US"/>
        </w:rPr>
        <w:drawing>
          <wp:inline distT="0" distB="0" distL="0" distR="0" wp14:anchorId="2F20E788" wp14:editId="4DF5A374">
            <wp:extent cx="6400800" cy="3455035"/>
            <wp:effectExtent l="57150" t="57150" r="114300" b="107315"/>
            <wp:docPr id="6635" name="Picture 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400800" cy="34550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A808047" w14:textId="11A14589" w:rsidR="00116D1B" w:rsidRDefault="00116D1B" w:rsidP="00116D1B">
      <w:pPr>
        <w:pStyle w:val="Heading2"/>
      </w:pPr>
      <w:bookmarkStart w:id="188" w:name="_Ref59203146"/>
      <w:bookmarkStart w:id="189" w:name="_Toc100494690"/>
      <w:r>
        <w:t xml:space="preserve">The </w:t>
      </w:r>
      <w:r w:rsidR="005329FB" w:rsidRPr="005329FB">
        <w:t>"</w:t>
      </w:r>
      <w:r>
        <w:t>Source</w:t>
      </w:r>
      <w:r w:rsidR="005329FB" w:rsidRPr="005329FB">
        <w:t>"</w:t>
      </w:r>
      <w:r>
        <w:t xml:space="preserve"> Ribbon Tab</w:t>
      </w:r>
      <w:bookmarkEnd w:id="188"/>
      <w:bookmarkEnd w:id="189"/>
    </w:p>
    <w:p w14:paraId="63735AD1" w14:textId="46F96030" w:rsidR="007B0715" w:rsidRDefault="007B0715" w:rsidP="007B0715">
      <w:r>
        <w:t xml:space="preserve">Now that you understand the basics </w:t>
      </w:r>
      <w:r w:rsidR="002555E8">
        <w:t>of viewing Graphviz source code</w:t>
      </w:r>
      <w:r>
        <w:t xml:space="preserve">, let us look at the features contained in </w:t>
      </w:r>
      <w:r w:rsidR="002555E8">
        <w:t xml:space="preserve">the </w:t>
      </w:r>
      <w:r w:rsidR="00E0663D" w:rsidRPr="00E0663D">
        <w:t>'</w:t>
      </w:r>
      <w:r w:rsidR="002555E8">
        <w:t>Source</w:t>
      </w:r>
      <w:r w:rsidR="00E0663D" w:rsidRPr="00E0663D">
        <w:t>'</w:t>
      </w:r>
      <w:r>
        <w:t xml:space="preserve"> ribbon tab. The </w:t>
      </w:r>
      <w:r w:rsidR="00E0663D" w:rsidRPr="00E0663D">
        <w:t>'</w:t>
      </w:r>
      <w:r w:rsidR="002555E8">
        <w:t>Source</w:t>
      </w:r>
      <w:r>
        <w:t xml:space="preserve"> ribbon tab is activated whenever the </w:t>
      </w:r>
      <w:r w:rsidR="00E0663D" w:rsidRPr="00E0663D">
        <w:t>'</w:t>
      </w:r>
      <w:r w:rsidR="002555E8">
        <w:t>source</w:t>
      </w:r>
      <w:r w:rsidR="00E0663D" w:rsidRPr="00E0663D">
        <w:t>'</w:t>
      </w:r>
      <w:r w:rsidR="002555E8">
        <w:t xml:space="preserve"> w</w:t>
      </w:r>
      <w:r>
        <w:t>orksheet is activated. It appears as follows:</w:t>
      </w:r>
    </w:p>
    <w:p w14:paraId="5B6FF48B" w14:textId="14CC6130" w:rsidR="002555E8" w:rsidRDefault="00477955" w:rsidP="007B0715">
      <w:r>
        <w:rPr>
          <w:noProof/>
          <w:lang w:eastAsia="en-US"/>
        </w:rPr>
        <w:drawing>
          <wp:inline distT="0" distB="0" distL="0" distR="0" wp14:anchorId="7FB9280E" wp14:editId="7B95638F">
            <wp:extent cx="6400800" cy="802640"/>
            <wp:effectExtent l="57150" t="57150" r="114300" b="111760"/>
            <wp:docPr id="6636" name="Picture 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400800" cy="8026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105528F" w14:textId="77777777" w:rsidR="007B0715" w:rsidRDefault="007B0715" w:rsidP="007B0715">
      <w:r>
        <w:t>It contains the following major groups:</w:t>
      </w:r>
    </w:p>
    <w:p w14:paraId="743D1E86" w14:textId="188AB723" w:rsidR="007B0715" w:rsidRDefault="00E343C8" w:rsidP="007B0715">
      <w:pPr>
        <w:pStyle w:val="ListParagraph"/>
        <w:numPr>
          <w:ilvl w:val="0"/>
          <w:numId w:val="27"/>
        </w:numPr>
      </w:pPr>
      <w:hyperlink w:anchor="_Source" w:history="1">
        <w:r w:rsidR="002555E8" w:rsidRPr="00E0663D">
          <w:rPr>
            <w:rStyle w:val="Hyperlink"/>
          </w:rPr>
          <w:t>Source</w:t>
        </w:r>
      </w:hyperlink>
    </w:p>
    <w:p w14:paraId="67C8EE24" w14:textId="1CA0779C" w:rsidR="007B0715" w:rsidRDefault="00E343C8" w:rsidP="007B0715">
      <w:pPr>
        <w:pStyle w:val="ListParagraph"/>
        <w:numPr>
          <w:ilvl w:val="0"/>
          <w:numId w:val="27"/>
        </w:numPr>
      </w:pPr>
      <w:hyperlink w:anchor="_Clipboard" w:history="1">
        <w:r w:rsidR="002555E8" w:rsidRPr="00E0663D">
          <w:rPr>
            <w:rStyle w:val="Hyperlink"/>
          </w:rPr>
          <w:t>Clipboard</w:t>
        </w:r>
      </w:hyperlink>
    </w:p>
    <w:p w14:paraId="2264D7D6" w14:textId="5319507F" w:rsidR="002555E8" w:rsidRDefault="00E343C8" w:rsidP="007B0715">
      <w:pPr>
        <w:pStyle w:val="ListParagraph"/>
        <w:numPr>
          <w:ilvl w:val="0"/>
          <w:numId w:val="27"/>
        </w:numPr>
      </w:pPr>
      <w:hyperlink w:anchor="_Visualize" w:history="1">
        <w:r w:rsidR="002555E8" w:rsidRPr="00E0663D">
          <w:rPr>
            <w:rStyle w:val="Hyperlink"/>
          </w:rPr>
          <w:t>Visualize</w:t>
        </w:r>
      </w:hyperlink>
    </w:p>
    <w:p w14:paraId="11B8F0C8" w14:textId="0D31F427" w:rsidR="002555E8" w:rsidRDefault="00E343C8" w:rsidP="007B0715">
      <w:pPr>
        <w:pStyle w:val="ListParagraph"/>
        <w:numPr>
          <w:ilvl w:val="0"/>
          <w:numId w:val="27"/>
        </w:numPr>
      </w:pPr>
      <w:hyperlink w:anchor="_Tools" w:history="1">
        <w:r w:rsidR="002555E8" w:rsidRPr="00E0663D">
          <w:rPr>
            <w:rStyle w:val="Hyperlink"/>
          </w:rPr>
          <w:t>Tools</w:t>
        </w:r>
      </w:hyperlink>
    </w:p>
    <w:p w14:paraId="7EF9D96E" w14:textId="507031BE" w:rsidR="007B0715" w:rsidRDefault="00E343C8" w:rsidP="007B0715">
      <w:pPr>
        <w:pStyle w:val="ListParagraph"/>
        <w:numPr>
          <w:ilvl w:val="0"/>
          <w:numId w:val="27"/>
        </w:numPr>
      </w:pPr>
      <w:hyperlink w:anchor="_Web_Resources" w:history="1">
        <w:r w:rsidR="002555E8" w:rsidRPr="00E0663D">
          <w:rPr>
            <w:rStyle w:val="Hyperlink"/>
          </w:rPr>
          <w:t>Web Resources</w:t>
        </w:r>
      </w:hyperlink>
    </w:p>
    <w:p w14:paraId="165990B5" w14:textId="77777777" w:rsidR="007B0715" w:rsidRDefault="002555E8" w:rsidP="00116D1B">
      <w:pPr>
        <w:pStyle w:val="Heading3"/>
        <w:keepNext/>
        <w:keepLines/>
      </w:pPr>
      <w:bookmarkStart w:id="190" w:name="_Source"/>
      <w:bookmarkStart w:id="191" w:name="_Toc100494691"/>
      <w:bookmarkEnd w:id="190"/>
      <w:r>
        <w:lastRenderedPageBreak/>
        <w:t>Source</w:t>
      </w:r>
      <w:bookmarkEnd w:id="191"/>
    </w:p>
    <w:p w14:paraId="05113EF5" w14:textId="03EBE7F6" w:rsidR="007B0715" w:rsidRDefault="00477955" w:rsidP="00116D1B">
      <w:pPr>
        <w:keepNext/>
        <w:keepLines/>
      </w:pPr>
      <w:r>
        <w:rPr>
          <w:noProof/>
          <w:lang w:eastAsia="en-US"/>
        </w:rPr>
        <w:drawing>
          <wp:inline distT="0" distB="0" distL="0" distR="0" wp14:anchorId="0C2E8B82" wp14:editId="70AAA41C">
            <wp:extent cx="1257300" cy="876300"/>
            <wp:effectExtent l="0" t="0" r="0" b="0"/>
            <wp:docPr id="6637" name="Picture 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257300" cy="87630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B0715" w14:paraId="49D620DC"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1A8F042" w14:textId="77777777" w:rsidR="007B0715" w:rsidRDefault="007B0715" w:rsidP="00116D1B">
            <w:pPr>
              <w:keepNext/>
              <w:keepLines/>
            </w:pPr>
            <w:r>
              <w:t>Label</w:t>
            </w:r>
          </w:p>
        </w:tc>
        <w:tc>
          <w:tcPr>
            <w:tcW w:w="1676" w:type="dxa"/>
          </w:tcPr>
          <w:p w14:paraId="4915D0BE" w14:textId="77777777" w:rsidR="007B0715" w:rsidRDefault="007B0715"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4F5EEC6" w14:textId="77777777" w:rsidR="007B0715" w:rsidRDefault="007B0715"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7B0715" w14:paraId="24738D2F"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36B76639" w14:textId="77777777" w:rsidR="007B0715" w:rsidRDefault="002555E8" w:rsidP="00116D1B">
            <w:pPr>
              <w:keepNext/>
              <w:keepLines/>
            </w:pPr>
            <w:r>
              <w:t>Save Source</w:t>
            </w:r>
          </w:p>
        </w:tc>
        <w:tc>
          <w:tcPr>
            <w:tcW w:w="1676" w:type="dxa"/>
          </w:tcPr>
          <w:p w14:paraId="34D96B6E" w14:textId="77777777" w:rsidR="007B0715" w:rsidRDefault="007B0715"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13FB22D2" w14:textId="143C0F2E" w:rsidR="007B0715" w:rsidRDefault="002555E8" w:rsidP="00116D1B">
            <w:pPr>
              <w:keepNext/>
              <w:keepLines/>
              <w:cnfStyle w:val="000000100000" w:firstRow="0" w:lastRow="0" w:firstColumn="0" w:lastColumn="0" w:oddVBand="0" w:evenVBand="0" w:oddHBand="1" w:evenHBand="0" w:firstRowFirstColumn="0" w:firstRowLastColumn="0" w:lastRowFirstColumn="0" w:lastRowLastColumn="0"/>
            </w:pPr>
            <w:r w:rsidRPr="002555E8">
              <w:t>Saves the Graphviz source code displayed on th</w:t>
            </w:r>
            <w:r w:rsidR="007F3124">
              <w:t xml:space="preserve">e </w:t>
            </w:r>
            <w:r w:rsidR="00E0663D" w:rsidRPr="00E0663D">
              <w:t>'</w:t>
            </w:r>
            <w:r w:rsidR="007F3124">
              <w:t>source</w:t>
            </w:r>
            <w:r w:rsidR="00E0663D" w:rsidRPr="00E0663D">
              <w:t>'</w:t>
            </w:r>
            <w:r w:rsidR="007F3124">
              <w:t xml:space="preserve"> worksheet to a file.</w:t>
            </w:r>
          </w:p>
        </w:tc>
      </w:tr>
      <w:tr w:rsidR="007B0715" w14:paraId="6829A93E"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FFC1511" w14:textId="77777777" w:rsidR="007B0715" w:rsidRDefault="002555E8" w:rsidP="00116D1B">
            <w:pPr>
              <w:keepNext/>
              <w:keepLines/>
            </w:pPr>
            <w:r>
              <w:t>Create</w:t>
            </w:r>
          </w:p>
        </w:tc>
        <w:tc>
          <w:tcPr>
            <w:tcW w:w="1676" w:type="dxa"/>
          </w:tcPr>
          <w:p w14:paraId="04C13AF2" w14:textId="77777777" w:rsidR="007B0715" w:rsidRDefault="002555E8"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03FEFC82" w14:textId="63DD1B39" w:rsidR="007B0715" w:rsidRDefault="002555E8" w:rsidP="00116D1B">
            <w:pPr>
              <w:keepNext/>
              <w:keepLines/>
              <w:cnfStyle w:val="000000000000" w:firstRow="0" w:lastRow="0" w:firstColumn="0" w:lastColumn="0" w:oddVBand="0" w:evenVBand="0" w:oddHBand="0" w:evenHBand="0" w:firstRowFirstColumn="0" w:firstRowLastColumn="0" w:lastRowFirstColumn="0" w:lastRowLastColumn="0"/>
            </w:pPr>
            <w:r w:rsidRPr="002555E8">
              <w:t xml:space="preserve">Creates the Graphviz source code from the information in the </w:t>
            </w:r>
            <w:r w:rsidR="00E0663D" w:rsidRPr="00E0663D">
              <w:t>'</w:t>
            </w:r>
            <w:r w:rsidRPr="002555E8">
              <w:t>data</w:t>
            </w:r>
            <w:r w:rsidR="00E0663D" w:rsidRPr="00E0663D">
              <w:t>'</w:t>
            </w:r>
            <w:r w:rsidRPr="002555E8">
              <w:t xml:space="preserve"> worksheet without invok</w:t>
            </w:r>
            <w:r>
              <w:t>ing Graphviz to render a graph. This action is useful if you want to change the indentation of the subgraphs.</w:t>
            </w:r>
          </w:p>
        </w:tc>
      </w:tr>
      <w:tr w:rsidR="00477955" w14:paraId="5ADF07F4" w14:textId="77777777" w:rsidTr="007D0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9897FA0" w14:textId="77777777" w:rsidR="00477955" w:rsidRDefault="00477955" w:rsidP="00116D1B">
            <w:pPr>
              <w:keepNext/>
              <w:keepLines/>
            </w:pPr>
            <w:r>
              <w:t>Reset</w:t>
            </w:r>
          </w:p>
        </w:tc>
        <w:tc>
          <w:tcPr>
            <w:tcW w:w="1676" w:type="dxa"/>
          </w:tcPr>
          <w:p w14:paraId="2AF2281E" w14:textId="77777777" w:rsidR="00477955" w:rsidRDefault="00477955"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6F9DEA4" w14:textId="77777777" w:rsidR="00477955" w:rsidRDefault="00477955" w:rsidP="00116D1B">
            <w:pPr>
              <w:keepNext/>
              <w:keepLines/>
              <w:cnfStyle w:val="000000100000" w:firstRow="0" w:lastRow="0" w:firstColumn="0" w:lastColumn="0" w:oddVBand="0" w:evenVBand="0" w:oddHBand="1" w:evenHBand="0" w:firstRowFirstColumn="0" w:firstRowLastColumn="0" w:lastRowFirstColumn="0" w:lastRowLastColumn="0"/>
            </w:pPr>
            <w:r w:rsidRPr="002555E8">
              <w:t xml:space="preserve">Clears all data on the source </w:t>
            </w:r>
            <w:proofErr w:type="gramStart"/>
            <w:r w:rsidRPr="002555E8">
              <w:t>worksheet, but</w:t>
            </w:r>
            <w:proofErr w:type="gramEnd"/>
            <w:r w:rsidRPr="002555E8">
              <w:t xml:space="preserve"> l</w:t>
            </w:r>
            <w:r>
              <w:t>eaves the headings.</w:t>
            </w:r>
          </w:p>
        </w:tc>
      </w:tr>
      <w:tr w:rsidR="002555E8" w14:paraId="7CA022AC"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214E9B33" w14:textId="77777777" w:rsidR="002555E8" w:rsidRDefault="002555E8" w:rsidP="00116D1B">
            <w:pPr>
              <w:keepNext/>
              <w:keepLines/>
            </w:pPr>
            <w:r>
              <w:t>Indent</w:t>
            </w:r>
          </w:p>
        </w:tc>
        <w:tc>
          <w:tcPr>
            <w:tcW w:w="1676" w:type="dxa"/>
          </w:tcPr>
          <w:p w14:paraId="5FA4A7AD" w14:textId="77777777" w:rsidR="002555E8" w:rsidRDefault="002555E8" w:rsidP="00116D1B">
            <w:pPr>
              <w:keepNext/>
              <w:keepLines/>
              <w:cnfStyle w:val="000000000000" w:firstRow="0" w:lastRow="0" w:firstColumn="0" w:lastColumn="0" w:oddVBand="0" w:evenVBand="0" w:oddHBand="0" w:evenHBand="0" w:firstRowFirstColumn="0" w:firstRowLastColumn="0" w:lastRowFirstColumn="0" w:lastRowLastColumn="0"/>
            </w:pPr>
            <w:r>
              <w:t>Dropdown List</w:t>
            </w:r>
          </w:p>
        </w:tc>
        <w:tc>
          <w:tcPr>
            <w:tcW w:w="6052" w:type="dxa"/>
          </w:tcPr>
          <w:p w14:paraId="4AC181DF" w14:textId="77777777" w:rsidR="002555E8" w:rsidRDefault="007F3124" w:rsidP="00116D1B">
            <w:pPr>
              <w:keepNext/>
              <w:keepLines/>
              <w:cnfStyle w:val="000000000000" w:firstRow="0" w:lastRow="0" w:firstColumn="0" w:lastColumn="0" w:oddVBand="0" w:evenVBand="0" w:oddHBand="0" w:evenHBand="0" w:firstRowFirstColumn="0" w:firstRowLastColumn="0" w:lastRowFirstColumn="0" w:lastRowLastColumn="0"/>
            </w:pPr>
            <w:r w:rsidRPr="007F3124">
              <w:t>Number of spaces equaling a tab indentation</w:t>
            </w:r>
          </w:p>
        </w:tc>
      </w:tr>
    </w:tbl>
    <w:p w14:paraId="53C7C246" w14:textId="77777777" w:rsidR="007F3124" w:rsidRDefault="007F3124" w:rsidP="00116D1B">
      <w:pPr>
        <w:pStyle w:val="Heading3"/>
      </w:pPr>
      <w:bookmarkStart w:id="192" w:name="_Clipboard"/>
      <w:bookmarkStart w:id="193" w:name="_Toc100494692"/>
      <w:bookmarkEnd w:id="192"/>
      <w:r>
        <w:t>Clipboard</w:t>
      </w:r>
      <w:bookmarkEnd w:id="193"/>
    </w:p>
    <w:p w14:paraId="3174D41E" w14:textId="77777777" w:rsidR="007F3124" w:rsidRDefault="007F3124" w:rsidP="007F3124">
      <w:r>
        <w:rPr>
          <w:noProof/>
          <w:lang w:eastAsia="en-US"/>
        </w:rPr>
        <w:drawing>
          <wp:inline distT="0" distB="0" distL="0" distR="0" wp14:anchorId="435187DB" wp14:editId="29D5A6D0">
            <wp:extent cx="1409700" cy="885825"/>
            <wp:effectExtent l="57150" t="57150" r="114300" b="123825"/>
            <wp:docPr id="6527" name="Picture 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409700" cy="8858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F3124" w14:paraId="3FE5E30D"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69FA50D2" w14:textId="77777777" w:rsidR="007F3124" w:rsidRDefault="007F3124" w:rsidP="00010581">
            <w:r>
              <w:t>Label</w:t>
            </w:r>
          </w:p>
        </w:tc>
        <w:tc>
          <w:tcPr>
            <w:tcW w:w="1676" w:type="dxa"/>
          </w:tcPr>
          <w:p w14:paraId="42FB84E5" w14:textId="77777777" w:rsidR="007F3124" w:rsidRDefault="007F3124" w:rsidP="00010581">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462621A7" w14:textId="77777777" w:rsidR="007F3124" w:rsidRDefault="007F3124" w:rsidP="00010581">
            <w:pPr>
              <w:cnfStyle w:val="100000000000" w:firstRow="1" w:lastRow="0" w:firstColumn="0" w:lastColumn="0" w:oddVBand="0" w:evenVBand="0" w:oddHBand="0" w:evenHBand="0" w:firstRowFirstColumn="0" w:firstRowLastColumn="0" w:lastRowFirstColumn="0" w:lastRowLastColumn="0"/>
            </w:pPr>
            <w:r>
              <w:t>Description</w:t>
            </w:r>
          </w:p>
        </w:tc>
      </w:tr>
      <w:tr w:rsidR="007F3124" w14:paraId="52DE9502"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1444C53" w14:textId="77777777" w:rsidR="007F3124" w:rsidRDefault="007F3124" w:rsidP="00010581">
            <w:r>
              <w:t>Copy Source to Clipboard</w:t>
            </w:r>
          </w:p>
        </w:tc>
        <w:tc>
          <w:tcPr>
            <w:tcW w:w="1676" w:type="dxa"/>
          </w:tcPr>
          <w:p w14:paraId="64310DDA"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48ED4E38"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Selects all the Graphviz source code and copies it to the clipboard.</w:t>
            </w:r>
          </w:p>
        </w:tc>
      </w:tr>
      <w:tr w:rsidR="007F3124" w14:paraId="23F37334"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40073F53" w14:textId="77777777" w:rsidR="007F3124" w:rsidRDefault="007F3124" w:rsidP="00010581">
            <w:r>
              <w:t>Cut</w:t>
            </w:r>
          </w:p>
        </w:tc>
        <w:tc>
          <w:tcPr>
            <w:tcW w:w="1676" w:type="dxa"/>
          </w:tcPr>
          <w:p w14:paraId="71152592" w14:textId="77777777" w:rsidR="007F3124" w:rsidRDefault="007F3124" w:rsidP="00010581">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534F4ABF" w14:textId="7E6D367E" w:rsidR="007F3124" w:rsidRDefault="007F3124" w:rsidP="00010581">
            <w:pPr>
              <w:cnfStyle w:val="000000000000" w:firstRow="0" w:lastRow="0" w:firstColumn="0" w:lastColumn="0" w:oddVBand="0" w:evenVBand="0" w:oddHBand="0" w:evenHBand="0" w:firstRowFirstColumn="0" w:firstRowLastColumn="0" w:lastRowFirstColumn="0" w:lastRowLastColumn="0"/>
            </w:pPr>
            <w:r>
              <w:t xml:space="preserve">Standard Excel </w:t>
            </w:r>
            <w:r w:rsidR="00E0663D" w:rsidRPr="00E0663D">
              <w:t>'</w:t>
            </w:r>
            <w:r>
              <w:t>Cut</w:t>
            </w:r>
            <w:r w:rsidR="00E0663D" w:rsidRPr="00E0663D">
              <w:t>'</w:t>
            </w:r>
            <w:r>
              <w:t xml:space="preserve"> </w:t>
            </w:r>
          </w:p>
        </w:tc>
      </w:tr>
      <w:tr w:rsidR="007F3124" w14:paraId="21035521"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D97685B" w14:textId="77777777" w:rsidR="007F3124" w:rsidRDefault="007F3124" w:rsidP="00010581">
            <w:r>
              <w:t>Copy</w:t>
            </w:r>
          </w:p>
        </w:tc>
        <w:tc>
          <w:tcPr>
            <w:tcW w:w="1676" w:type="dxa"/>
          </w:tcPr>
          <w:p w14:paraId="448B5C6D"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165949F" w14:textId="00898F11" w:rsidR="007F3124" w:rsidRDefault="007F3124" w:rsidP="00010581">
            <w:pPr>
              <w:cnfStyle w:val="000000100000" w:firstRow="0" w:lastRow="0" w:firstColumn="0" w:lastColumn="0" w:oddVBand="0" w:evenVBand="0" w:oddHBand="1" w:evenHBand="0" w:firstRowFirstColumn="0" w:firstRowLastColumn="0" w:lastRowFirstColumn="0" w:lastRowLastColumn="0"/>
            </w:pPr>
            <w:r>
              <w:t xml:space="preserve">Standard Excel </w:t>
            </w:r>
            <w:r w:rsidR="00E0663D" w:rsidRPr="00E0663D">
              <w:t>'</w:t>
            </w:r>
            <w:r>
              <w:t>Copy</w:t>
            </w:r>
            <w:r w:rsidR="00E0663D" w:rsidRPr="00E0663D">
              <w:t>'</w:t>
            </w:r>
          </w:p>
        </w:tc>
      </w:tr>
      <w:tr w:rsidR="007F3124" w14:paraId="10595336"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17E5A3C4" w14:textId="77777777" w:rsidR="007F3124" w:rsidRDefault="007F3124" w:rsidP="00010581">
            <w:r>
              <w:t>Paste</w:t>
            </w:r>
          </w:p>
        </w:tc>
        <w:tc>
          <w:tcPr>
            <w:tcW w:w="1676" w:type="dxa"/>
          </w:tcPr>
          <w:p w14:paraId="5FC84256" w14:textId="77777777" w:rsidR="007F3124" w:rsidRDefault="007F3124" w:rsidP="00010581">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20A5B68F" w14:textId="0C5A7284" w:rsidR="007F3124" w:rsidRDefault="007F3124" w:rsidP="00010581">
            <w:pPr>
              <w:cnfStyle w:val="000000000000" w:firstRow="0" w:lastRow="0" w:firstColumn="0" w:lastColumn="0" w:oddVBand="0" w:evenVBand="0" w:oddHBand="0" w:evenHBand="0" w:firstRowFirstColumn="0" w:firstRowLastColumn="0" w:lastRowFirstColumn="0" w:lastRowLastColumn="0"/>
            </w:pPr>
            <w:r>
              <w:t xml:space="preserve">Standard Excel </w:t>
            </w:r>
            <w:r w:rsidR="00E0663D" w:rsidRPr="00E0663D">
              <w:t>'</w:t>
            </w:r>
            <w:r>
              <w:t>Paste</w:t>
            </w:r>
            <w:r w:rsidR="00E0663D" w:rsidRPr="00E0663D">
              <w:t>'</w:t>
            </w:r>
          </w:p>
        </w:tc>
      </w:tr>
    </w:tbl>
    <w:p w14:paraId="4DD9E820" w14:textId="77777777" w:rsidR="007F3124" w:rsidRDefault="007F3124" w:rsidP="00116D1B">
      <w:pPr>
        <w:pStyle w:val="Heading3"/>
        <w:keepNext/>
        <w:keepLines/>
      </w:pPr>
      <w:bookmarkStart w:id="194" w:name="_Visualize"/>
      <w:bookmarkStart w:id="195" w:name="_Toc100494693"/>
      <w:bookmarkEnd w:id="194"/>
      <w:r>
        <w:lastRenderedPageBreak/>
        <w:t>Visualize</w:t>
      </w:r>
      <w:bookmarkEnd w:id="195"/>
    </w:p>
    <w:p w14:paraId="3BAB0597" w14:textId="173BCCF1" w:rsidR="007F3124" w:rsidRDefault="00477955" w:rsidP="00116D1B">
      <w:pPr>
        <w:keepNext/>
        <w:keepLines/>
      </w:pPr>
      <w:r>
        <w:rPr>
          <w:noProof/>
          <w:lang w:eastAsia="en-US"/>
        </w:rPr>
        <w:drawing>
          <wp:inline distT="0" distB="0" distL="0" distR="0" wp14:anchorId="6C31FA5D" wp14:editId="545EA032">
            <wp:extent cx="1390650" cy="895350"/>
            <wp:effectExtent l="0" t="0" r="0" b="0"/>
            <wp:docPr id="6638" name="Picture 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90650" cy="89535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F3124" w14:paraId="0519F2AC"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2B025643" w14:textId="77777777" w:rsidR="007F3124" w:rsidRDefault="007F3124" w:rsidP="00116D1B">
            <w:pPr>
              <w:keepNext/>
              <w:keepLines/>
            </w:pPr>
            <w:r>
              <w:t>Label</w:t>
            </w:r>
          </w:p>
        </w:tc>
        <w:tc>
          <w:tcPr>
            <w:tcW w:w="1676" w:type="dxa"/>
          </w:tcPr>
          <w:p w14:paraId="13B40B1B" w14:textId="77777777" w:rsidR="007F3124" w:rsidRDefault="007F3124"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7D1AB836" w14:textId="77777777" w:rsidR="007F3124" w:rsidRDefault="007F3124"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7F3124" w14:paraId="3BCADC88"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F7F581F" w14:textId="2170A14E" w:rsidR="007F3124" w:rsidRDefault="00477955" w:rsidP="00116D1B">
            <w:pPr>
              <w:keepNext/>
              <w:keepLines/>
            </w:pPr>
            <w:r>
              <w:t>Graph to Worksheet</w:t>
            </w:r>
          </w:p>
        </w:tc>
        <w:tc>
          <w:tcPr>
            <w:tcW w:w="1676" w:type="dxa"/>
          </w:tcPr>
          <w:p w14:paraId="63647A78" w14:textId="7777777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0BB4C4D" w14:textId="5145FFF3"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 xml:space="preserve">Graphs the Graphviz data on the source worksheet using the settings on the </w:t>
            </w:r>
            <w:r w:rsidR="00E0663D" w:rsidRPr="00E0663D">
              <w:t>'</w:t>
            </w:r>
            <w:r>
              <w:t>Graphviz</w:t>
            </w:r>
            <w:r w:rsidR="00E0663D" w:rsidRPr="00E0663D">
              <w:t>'</w:t>
            </w:r>
            <w:r>
              <w:t xml:space="preserve"> ribbon tab and displays the resulting graph on the </w:t>
            </w:r>
            <w:r w:rsidR="00E0663D" w:rsidRPr="00E0663D">
              <w:t>'</w:t>
            </w:r>
            <w:r>
              <w:t>graph</w:t>
            </w:r>
            <w:r w:rsidR="00E0663D" w:rsidRPr="00E0663D">
              <w:t>'</w:t>
            </w:r>
            <w:r>
              <w:t xml:space="preserve"> worksheet.</w:t>
            </w:r>
          </w:p>
          <w:p w14:paraId="4C6ADF5E" w14:textId="7777777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If the graph fails to render you will receive a message saying it failed, but limitations of the code used to invoke Graphviz prevent returning the actual Graphviz error messages. To see those messages, you must use a different tool.</w:t>
            </w:r>
          </w:p>
          <w:p w14:paraId="3B07F83C" w14:textId="687F990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 xml:space="preserve">Note also that the exchange of data is one direction. Changes made on the </w:t>
            </w:r>
            <w:r w:rsidR="00E0663D" w:rsidRPr="00E0663D">
              <w:t>'</w:t>
            </w:r>
            <w:r>
              <w:t>data</w:t>
            </w:r>
            <w:r w:rsidR="00E0663D" w:rsidRPr="00E0663D">
              <w:t>'</w:t>
            </w:r>
            <w:r>
              <w:t xml:space="preserve"> worksheet </w:t>
            </w:r>
            <w:r w:rsidR="000D4991">
              <w:t xml:space="preserve">can be generated as </w:t>
            </w:r>
            <w:r w:rsidR="00E0663D" w:rsidRPr="00E0663D">
              <w:t>'</w:t>
            </w:r>
            <w:r w:rsidR="000D4991">
              <w:t>source</w:t>
            </w:r>
            <w:r w:rsidR="00E0663D" w:rsidRPr="00E0663D">
              <w:t>'</w:t>
            </w:r>
            <w:r w:rsidR="000D4991">
              <w:t xml:space="preserve">, but changes made on the </w:t>
            </w:r>
            <w:r w:rsidR="00E0663D" w:rsidRPr="00E0663D">
              <w:t>'</w:t>
            </w:r>
            <w:r w:rsidR="000D4991">
              <w:t>source</w:t>
            </w:r>
            <w:r w:rsidR="00E0663D" w:rsidRPr="00E0663D">
              <w:t>'</w:t>
            </w:r>
            <w:r w:rsidR="000D4991">
              <w:t xml:space="preserve"> worksheet will not be detected and fed back to the </w:t>
            </w:r>
            <w:r w:rsidR="00E0663D" w:rsidRPr="00E0663D">
              <w:t>'</w:t>
            </w:r>
            <w:r w:rsidR="000D4991">
              <w:t>data</w:t>
            </w:r>
            <w:r w:rsidR="00E0663D" w:rsidRPr="00E0663D">
              <w:t>'</w:t>
            </w:r>
            <w:r w:rsidR="000D4991">
              <w:t xml:space="preserve"> worksheet.</w:t>
            </w:r>
          </w:p>
        </w:tc>
      </w:tr>
      <w:tr w:rsidR="007F3124" w14:paraId="0B1BC06C"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07B12DD" w14:textId="77777777" w:rsidR="007F3124" w:rsidRDefault="007F3124" w:rsidP="00116D1B">
            <w:pPr>
              <w:keepNext/>
              <w:keepLines/>
            </w:pPr>
            <w:r>
              <w:t>Graph to File</w:t>
            </w:r>
          </w:p>
        </w:tc>
        <w:tc>
          <w:tcPr>
            <w:tcW w:w="1676" w:type="dxa"/>
          </w:tcPr>
          <w:p w14:paraId="3C8F90BC" w14:textId="77777777" w:rsidR="007F3124" w:rsidRDefault="007F3124"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6AB05E3A" w14:textId="232445DC" w:rsidR="007F3124" w:rsidRDefault="000D4991" w:rsidP="00116D1B">
            <w:pPr>
              <w:keepNext/>
              <w:keepLines/>
              <w:cnfStyle w:val="000000000000" w:firstRow="0" w:lastRow="0" w:firstColumn="0" w:lastColumn="0" w:oddVBand="0" w:evenVBand="0" w:oddHBand="0" w:evenHBand="0" w:firstRowFirstColumn="0" w:firstRowLastColumn="0" w:lastRowFirstColumn="0" w:lastRowLastColumn="0"/>
            </w:pPr>
            <w:r>
              <w:t xml:space="preserve">Graphs the Graphviz data on the source worksheet using the settings on the </w:t>
            </w:r>
            <w:r w:rsidR="00E0663D" w:rsidRPr="00E0663D">
              <w:t>'</w:t>
            </w:r>
            <w:r>
              <w:t>Graphviz</w:t>
            </w:r>
            <w:r w:rsidR="00E0663D" w:rsidRPr="00E0663D">
              <w:t>'</w:t>
            </w:r>
            <w:r>
              <w:t xml:space="preserve"> ribbon tab and writes the graph to a file. All the restrictions noted for the </w:t>
            </w:r>
            <w:r w:rsidR="00550172">
              <w:t>"</w:t>
            </w:r>
            <w:r w:rsidR="008C14E9">
              <w:t>Refresh Graph</w:t>
            </w:r>
            <w:r w:rsidR="00550172">
              <w:t>"</w:t>
            </w:r>
            <w:r>
              <w:t xml:space="preserve"> button apply to this action as well.</w:t>
            </w:r>
          </w:p>
        </w:tc>
      </w:tr>
    </w:tbl>
    <w:p w14:paraId="42B1B18C" w14:textId="77777777" w:rsidR="000D4991" w:rsidRDefault="000D4991" w:rsidP="00116D1B">
      <w:pPr>
        <w:pStyle w:val="Heading3"/>
      </w:pPr>
      <w:bookmarkStart w:id="196" w:name="_Tools"/>
      <w:bookmarkStart w:id="197" w:name="_Toc100494694"/>
      <w:bookmarkEnd w:id="196"/>
      <w:r>
        <w:t>Tools</w:t>
      </w:r>
      <w:bookmarkEnd w:id="197"/>
    </w:p>
    <w:p w14:paraId="35F5182F" w14:textId="77777777" w:rsidR="000D4991" w:rsidRDefault="000D4991" w:rsidP="000D4991">
      <w:pPr>
        <w:keepNext/>
      </w:pPr>
      <w:r>
        <w:rPr>
          <w:noProof/>
          <w:lang w:eastAsia="en-US"/>
        </w:rPr>
        <w:drawing>
          <wp:inline distT="0" distB="0" distL="0" distR="0" wp14:anchorId="0DEA516C" wp14:editId="71424538">
            <wp:extent cx="495300" cy="876300"/>
            <wp:effectExtent l="57150" t="57150" r="114300" b="1143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5300" cy="8763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0D4991" w14:paraId="5C18FEF8"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16AD9220" w14:textId="77777777" w:rsidR="000D4991" w:rsidRDefault="000D4991" w:rsidP="00010581">
            <w:pPr>
              <w:keepNext/>
            </w:pPr>
            <w:r>
              <w:t>Label</w:t>
            </w:r>
          </w:p>
        </w:tc>
        <w:tc>
          <w:tcPr>
            <w:tcW w:w="1676" w:type="dxa"/>
          </w:tcPr>
          <w:p w14:paraId="1BCBA14E" w14:textId="77777777" w:rsidR="000D4991" w:rsidRDefault="000D4991" w:rsidP="00010581">
            <w:pPr>
              <w:keepNext/>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DF7F258" w14:textId="77777777" w:rsidR="000D4991" w:rsidRDefault="000D4991" w:rsidP="00010581">
            <w:pPr>
              <w:keepNext/>
              <w:cnfStyle w:val="100000000000" w:firstRow="1" w:lastRow="0" w:firstColumn="0" w:lastColumn="0" w:oddVBand="0" w:evenVBand="0" w:oddHBand="0" w:evenHBand="0" w:firstRowFirstColumn="0" w:firstRowLastColumn="0" w:lastRowFirstColumn="0" w:lastRowLastColumn="0"/>
            </w:pPr>
            <w:r>
              <w:t>Description</w:t>
            </w:r>
          </w:p>
        </w:tc>
      </w:tr>
      <w:tr w:rsidR="000D4991" w14:paraId="7FC8FDAC"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5FA6A9A" w14:textId="77777777" w:rsidR="000D4991" w:rsidRDefault="000D4991" w:rsidP="00010581">
            <w:proofErr w:type="spellStart"/>
            <w:r>
              <w:t>GVEdit</w:t>
            </w:r>
            <w:proofErr w:type="spellEnd"/>
          </w:p>
        </w:tc>
        <w:tc>
          <w:tcPr>
            <w:tcW w:w="1676" w:type="dxa"/>
          </w:tcPr>
          <w:p w14:paraId="32D86F1C" w14:textId="77777777" w:rsidR="000D4991" w:rsidRDefault="000D4991" w:rsidP="00010581">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F525633" w14:textId="77777777" w:rsidR="008E4411" w:rsidRDefault="000D4991" w:rsidP="00010581">
            <w:pPr>
              <w:cnfStyle w:val="000000100000" w:firstRow="0" w:lastRow="0" w:firstColumn="0" w:lastColumn="0" w:oddVBand="0" w:evenVBand="0" w:oddHBand="1" w:evenHBand="0" w:firstRowFirstColumn="0" w:firstRowLastColumn="0" w:lastRowFirstColumn="0" w:lastRowLastColumn="0"/>
            </w:pPr>
            <w:r w:rsidRPr="000D4991">
              <w:t xml:space="preserve">Launches the </w:t>
            </w:r>
            <w:proofErr w:type="spellStart"/>
            <w:r w:rsidRPr="000D4991">
              <w:t>GVEdit</w:t>
            </w:r>
            <w:proofErr w:type="spellEnd"/>
            <w:r w:rsidRPr="000D4991">
              <w:t xml:space="preserve"> tool which comes with Graphviz</w:t>
            </w:r>
            <w:r w:rsidR="008E4411">
              <w:t xml:space="preserve">. </w:t>
            </w:r>
          </w:p>
          <w:p w14:paraId="342B64DB" w14:textId="296BCB7B" w:rsidR="000D4991" w:rsidRPr="008E4411" w:rsidRDefault="008E4411" w:rsidP="00010581">
            <w:pPr>
              <w:cnfStyle w:val="000000100000" w:firstRow="0" w:lastRow="0" w:firstColumn="0" w:lastColumn="0" w:oddVBand="0" w:evenVBand="0" w:oddHBand="1" w:evenHBand="0" w:firstRowFirstColumn="0" w:firstRowLastColumn="0" w:lastRowFirstColumn="0" w:lastRowLastColumn="0"/>
              <w:rPr>
                <w:i/>
              </w:rPr>
            </w:pPr>
            <w:r w:rsidRPr="008E4411">
              <w:rPr>
                <w:b/>
                <w:i/>
                <w:color w:val="FF0000"/>
              </w:rPr>
              <w:t>Note:</w:t>
            </w:r>
            <w:r w:rsidRPr="008E4411">
              <w:rPr>
                <w:i/>
                <w:color w:val="FF0000"/>
              </w:rPr>
              <w:t xml:space="preserve"> This tool may or may not be present in the latest edition of Graphviz for Windows. It </w:t>
            </w:r>
            <w:r w:rsidR="00E16AE1">
              <w:rPr>
                <w:i/>
                <w:color w:val="FF0000"/>
              </w:rPr>
              <w:t>is present in</w:t>
            </w:r>
            <w:r w:rsidRPr="008E4411">
              <w:rPr>
                <w:i/>
                <w:color w:val="FF0000"/>
              </w:rPr>
              <w:t xml:space="preserve"> the older version 2.38 release </w:t>
            </w:r>
            <w:r w:rsidR="00E16AE1">
              <w:rPr>
                <w:i/>
                <w:color w:val="FF0000"/>
              </w:rPr>
              <w:t>so the button has been retained in anticipation that the program will be released again in a future Graphviz release.</w:t>
            </w:r>
          </w:p>
        </w:tc>
      </w:tr>
    </w:tbl>
    <w:p w14:paraId="5CB8A0B3" w14:textId="77777777" w:rsidR="000D4991" w:rsidRDefault="000D4991" w:rsidP="00116D1B">
      <w:pPr>
        <w:pStyle w:val="Heading3"/>
        <w:keepNext/>
        <w:keepLines/>
      </w:pPr>
      <w:bookmarkStart w:id="198" w:name="_Web_Resources"/>
      <w:bookmarkStart w:id="199" w:name="_Toc100494695"/>
      <w:bookmarkEnd w:id="198"/>
      <w:r>
        <w:lastRenderedPageBreak/>
        <w:t>Web Resources</w:t>
      </w:r>
      <w:bookmarkEnd w:id="199"/>
    </w:p>
    <w:p w14:paraId="31F9DE8D" w14:textId="2DD8739E" w:rsidR="000D4991" w:rsidRDefault="00477955" w:rsidP="00116D1B">
      <w:pPr>
        <w:keepNext/>
        <w:keepLines/>
      </w:pPr>
      <w:r w:rsidRPr="00477955">
        <w:rPr>
          <w:noProof/>
          <w:lang w:eastAsia="en-US"/>
        </w:rPr>
        <w:t xml:space="preserve"> </w:t>
      </w:r>
      <w:r>
        <w:rPr>
          <w:noProof/>
          <w:lang w:eastAsia="en-US"/>
        </w:rPr>
        <w:drawing>
          <wp:inline distT="0" distB="0" distL="0" distR="0" wp14:anchorId="02145B69" wp14:editId="715ACD5F">
            <wp:extent cx="1971675" cy="904875"/>
            <wp:effectExtent l="57150" t="57150" r="123825" b="123825"/>
            <wp:docPr id="6639" name="Picture 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971675" cy="904875"/>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9DB93CC" w14:textId="12FF71D7" w:rsidR="00D66026" w:rsidRDefault="00D66026" w:rsidP="00116D1B">
      <w:pPr>
        <w:keepNext/>
        <w:keepLines/>
      </w:pPr>
      <w:r>
        <w:t xml:space="preserve">The </w:t>
      </w:r>
      <w:r w:rsidR="00E0663D" w:rsidRPr="00E0663D">
        <w:t>'</w:t>
      </w:r>
      <w:r>
        <w:t>Web Resources</w:t>
      </w:r>
      <w:r w:rsidR="00E0663D" w:rsidRPr="00E0663D">
        <w:t>'</w:t>
      </w:r>
      <w:r>
        <w:t xml:space="preserve"> group dynamically supports 1-6 buttons which can launch the user</w:t>
      </w:r>
      <w:r w:rsidR="00E0663D" w:rsidRPr="00E0663D">
        <w:t>'</w:t>
      </w:r>
      <w:r>
        <w:t xml:space="preserve">s default browser and display a web page. Button text, tool tips, and the URL are specified in the </w:t>
      </w:r>
      <w:r w:rsidR="00E0663D" w:rsidRPr="00E0663D">
        <w:t>'</w:t>
      </w:r>
      <w:r>
        <w:t>settings</w:t>
      </w:r>
      <w:r w:rsidR="00E0663D" w:rsidRPr="00E0663D">
        <w:t>'</w:t>
      </w:r>
      <w:r>
        <w:t xml:space="preserve"> worksheet. The worksheet as distributed contains three links to online Graphviz rendering tools. They are:</w:t>
      </w:r>
    </w:p>
    <w:tbl>
      <w:tblPr>
        <w:tblStyle w:val="ListTable3-Accent3"/>
        <w:tblW w:w="10075" w:type="dxa"/>
        <w:tblLook w:val="04A0" w:firstRow="1" w:lastRow="0" w:firstColumn="1" w:lastColumn="0" w:noHBand="0" w:noVBand="1"/>
      </w:tblPr>
      <w:tblGrid>
        <w:gridCol w:w="2347"/>
        <w:gridCol w:w="1676"/>
        <w:gridCol w:w="6052"/>
      </w:tblGrid>
      <w:tr w:rsidR="000D4991" w14:paraId="6F3B5472"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57C1EB60" w14:textId="77777777" w:rsidR="000D4991" w:rsidRDefault="000D4991" w:rsidP="00116D1B">
            <w:pPr>
              <w:keepNext/>
              <w:keepLines/>
            </w:pPr>
            <w:r>
              <w:t>Label</w:t>
            </w:r>
          </w:p>
        </w:tc>
        <w:tc>
          <w:tcPr>
            <w:tcW w:w="1676" w:type="dxa"/>
          </w:tcPr>
          <w:p w14:paraId="456F9BCA" w14:textId="77777777" w:rsidR="000D4991" w:rsidRDefault="000D4991"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5B86D05" w14:textId="77777777" w:rsidR="000D4991" w:rsidRDefault="000D4991"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0D4991" w14:paraId="45AC1729"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2238E60" w14:textId="0598C812" w:rsidR="000D4991" w:rsidRDefault="00477955" w:rsidP="00116D1B">
            <w:pPr>
              <w:keepNext/>
              <w:keepLines/>
            </w:pPr>
            <w:proofErr w:type="spellStart"/>
            <w:r>
              <w:t>Graphviz</w:t>
            </w:r>
            <w:r w:rsidR="00D66026">
              <w:t>Fiddle</w:t>
            </w:r>
            <w:proofErr w:type="spellEnd"/>
          </w:p>
        </w:tc>
        <w:tc>
          <w:tcPr>
            <w:tcW w:w="1676" w:type="dxa"/>
          </w:tcPr>
          <w:p w14:paraId="3919E78B" w14:textId="77777777" w:rsidR="000D4991" w:rsidRDefault="000D4991"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1D4A433" w14:textId="38669710" w:rsidR="000D4991" w:rsidRDefault="00D66026" w:rsidP="00116D1B">
            <w:pPr>
              <w:keepNext/>
              <w:keepLines/>
              <w:cnfStyle w:val="000000100000" w:firstRow="0" w:lastRow="0" w:firstColumn="0" w:lastColumn="0" w:oddVBand="0" w:evenVBand="0" w:oddHBand="1" w:evenHBand="0" w:firstRowFirstColumn="0" w:firstRowLastColumn="0" w:lastRowFirstColumn="0" w:lastRowLastColumn="0"/>
            </w:pPr>
            <w:r w:rsidRPr="00D66026">
              <w:t>Graphviz</w:t>
            </w:r>
            <w:r w:rsidR="00477955">
              <w:t xml:space="preserve"> </w:t>
            </w:r>
            <w:r w:rsidRPr="00D66026">
              <w:t xml:space="preserve">Fiddle draws DOT language [directed] graphs. It is a dual-view Graphviz editor and playground for Graphviz written by Hermann </w:t>
            </w:r>
            <w:proofErr w:type="spellStart"/>
            <w:r w:rsidRPr="00D66026">
              <w:t>Stamm-Wilbrandt</w:t>
            </w:r>
            <w:proofErr w:type="spellEnd"/>
            <w:r w:rsidRPr="00D66026">
              <w:t>.</w:t>
            </w:r>
          </w:p>
        </w:tc>
      </w:tr>
      <w:tr w:rsidR="00D66026" w14:paraId="302BD6ED"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601698A" w14:textId="77777777" w:rsidR="00D66026" w:rsidRDefault="00D66026" w:rsidP="00116D1B">
            <w:pPr>
              <w:keepNext/>
              <w:keepLines/>
            </w:pPr>
            <w:r>
              <w:t>Pocket Reference</w:t>
            </w:r>
          </w:p>
        </w:tc>
        <w:tc>
          <w:tcPr>
            <w:tcW w:w="1676" w:type="dxa"/>
          </w:tcPr>
          <w:p w14:paraId="2F3AD7AF" w14:textId="77777777" w:rsidR="00D66026" w:rsidRDefault="00D66026"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7F71147C" w14:textId="77777777" w:rsidR="00D66026" w:rsidRPr="000D4991" w:rsidRDefault="00D66026" w:rsidP="00116D1B">
            <w:pPr>
              <w:keepNext/>
              <w:keepLines/>
              <w:cnfStyle w:val="000000000000" w:firstRow="0" w:lastRow="0" w:firstColumn="0" w:lastColumn="0" w:oddVBand="0" w:evenVBand="0" w:oddHBand="0" w:evenHBand="0" w:firstRowFirstColumn="0" w:firstRowLastColumn="0" w:lastRowFirstColumn="0" w:lastRowLastColumn="0"/>
            </w:pPr>
            <w:r w:rsidRPr="00D66026">
              <w:t>An on-line code editor for Graphviz written by Josh Hayes-Sheen for Computer Science students.</w:t>
            </w:r>
          </w:p>
        </w:tc>
      </w:tr>
      <w:tr w:rsidR="00D66026" w14:paraId="130F5783"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1CE121EF" w14:textId="77777777" w:rsidR="00D66026" w:rsidRDefault="00D66026" w:rsidP="00116D1B">
            <w:pPr>
              <w:keepNext/>
              <w:keepLines/>
            </w:pPr>
            <w:r>
              <w:t>Graphviz Online</w:t>
            </w:r>
          </w:p>
        </w:tc>
        <w:tc>
          <w:tcPr>
            <w:tcW w:w="1676" w:type="dxa"/>
          </w:tcPr>
          <w:p w14:paraId="03DF8D84" w14:textId="77777777" w:rsidR="00D66026" w:rsidRDefault="00D66026"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244C391" w14:textId="77777777" w:rsidR="00D66026" w:rsidRPr="000D4991" w:rsidRDefault="00D66026" w:rsidP="00116D1B">
            <w:pPr>
              <w:keepNext/>
              <w:keepLines/>
              <w:cnfStyle w:val="000000100000" w:firstRow="0" w:lastRow="0" w:firstColumn="0" w:lastColumn="0" w:oddVBand="0" w:evenVBand="0" w:oddHBand="1" w:evenHBand="0" w:firstRowFirstColumn="0" w:firstRowLastColumn="0" w:lastRowFirstColumn="0" w:lastRowLastColumn="0"/>
            </w:pPr>
            <w:r w:rsidRPr="00D66026">
              <w:t>Online Graphviz editor with syntax hig</w:t>
            </w:r>
            <w:r w:rsidR="003C1517">
              <w:t>h</w:t>
            </w:r>
            <w:r w:rsidRPr="00D66026">
              <w:t>lighting.</w:t>
            </w:r>
          </w:p>
        </w:tc>
      </w:tr>
      <w:tr w:rsidR="00477955" w14:paraId="09BB8228"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5BAF74A5" w14:textId="5EE3818A" w:rsidR="00477955" w:rsidRDefault="00477955" w:rsidP="00116D1B">
            <w:pPr>
              <w:keepNext/>
              <w:keepLines/>
            </w:pPr>
            <w:proofErr w:type="spellStart"/>
            <w:r>
              <w:t>Sketchviz</w:t>
            </w:r>
            <w:proofErr w:type="spellEnd"/>
          </w:p>
        </w:tc>
        <w:tc>
          <w:tcPr>
            <w:tcW w:w="1676" w:type="dxa"/>
          </w:tcPr>
          <w:p w14:paraId="751AB59B" w14:textId="62FFA457" w:rsidR="00477955" w:rsidRDefault="00477955"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1CB5E915" w14:textId="7A2A2B97" w:rsidR="00477955" w:rsidRPr="00D66026" w:rsidRDefault="00477955" w:rsidP="00116D1B">
            <w:pPr>
              <w:keepNext/>
              <w:keepLines/>
              <w:cnfStyle w:val="000000000000" w:firstRow="0" w:lastRow="0" w:firstColumn="0" w:lastColumn="0" w:oddVBand="0" w:evenVBand="0" w:oddHBand="0" w:evenHBand="0" w:firstRowFirstColumn="0" w:firstRowLastColumn="0" w:lastRowFirstColumn="0" w:lastRowLastColumn="0"/>
            </w:pPr>
            <w:r>
              <w:t>Online Graphviz editor which creates the graph as if it were sketched by hand.</w:t>
            </w:r>
          </w:p>
        </w:tc>
      </w:tr>
    </w:tbl>
    <w:p w14:paraId="4E9CFB28" w14:textId="4FA52C87" w:rsidR="00D66026" w:rsidRDefault="00D66026" w:rsidP="00D66026">
      <w:pPr>
        <w:spacing w:before="240"/>
      </w:pPr>
      <w:r>
        <w:t xml:space="preserve">The values associated with these buttons are located in the </w:t>
      </w:r>
      <w:r w:rsidR="00E0663D" w:rsidRPr="00E0663D">
        <w:t>'</w:t>
      </w:r>
      <w:r>
        <w:t>settings</w:t>
      </w:r>
      <w:r w:rsidR="00E0663D" w:rsidRPr="00E0663D">
        <w:t>'</w:t>
      </w:r>
      <w:r>
        <w:t xml:space="preserve"> worksheet in the </w:t>
      </w:r>
      <w:r w:rsidR="00E0663D" w:rsidRPr="00E0663D">
        <w:t>'</w:t>
      </w:r>
      <w:r>
        <w:t>Ribbon Options</w:t>
      </w:r>
      <w:r w:rsidR="00E0663D" w:rsidRPr="00E0663D">
        <w:t>'</w:t>
      </w:r>
      <w:r>
        <w:t xml:space="preserve"> location, in the </w:t>
      </w:r>
      <w:r w:rsidR="00E0663D" w:rsidRPr="00E0663D">
        <w:t>'</w:t>
      </w:r>
      <w:r>
        <w:t>Source Tab</w:t>
      </w:r>
    </w:p>
    <w:p w14:paraId="775BFAB4" w14:textId="50BA9A85" w:rsidR="00D66026" w:rsidRDefault="008E4411" w:rsidP="001747FB">
      <w:pPr>
        <w:jc w:val="center"/>
      </w:pPr>
      <w:r>
        <w:rPr>
          <w:noProof/>
          <w:lang w:eastAsia="en-US"/>
        </w:rPr>
        <w:drawing>
          <wp:inline distT="0" distB="0" distL="0" distR="0" wp14:anchorId="21C6BB5B" wp14:editId="3C6832E2">
            <wp:extent cx="3598713" cy="3352800"/>
            <wp:effectExtent l="0" t="0" r="1905" b="0"/>
            <wp:docPr id="6647" name="Picture 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618588" cy="3371317"/>
                    </a:xfrm>
                    <a:prstGeom prst="rect">
                      <a:avLst/>
                    </a:prstGeom>
                  </pic:spPr>
                </pic:pic>
              </a:graphicData>
            </a:graphic>
          </wp:inline>
        </w:drawing>
      </w:r>
    </w:p>
    <w:p w14:paraId="40FEC4B8" w14:textId="77777777" w:rsidR="00203A01" w:rsidRDefault="00203A01" w:rsidP="00735995">
      <w:pPr>
        <w:pStyle w:val="Heading2"/>
      </w:pPr>
      <w:bookmarkStart w:id="200" w:name="_Toc100494696"/>
      <w:r>
        <w:lastRenderedPageBreak/>
        <w:t>Working Interactively with Graphviz over the Internet</w:t>
      </w:r>
      <w:bookmarkEnd w:id="200"/>
    </w:p>
    <w:p w14:paraId="08CD9D8A" w14:textId="710E4DCC" w:rsidR="00203A01" w:rsidRDefault="00203A01" w:rsidP="00735995">
      <w:r>
        <w:t xml:space="preserve">There are public web sites which will allow you to edit DOT code in a browser window which you may use to edit DOT code interactively. </w:t>
      </w:r>
      <w:r w:rsidR="00D20655">
        <w:t xml:space="preserve">You can launch these sites through the </w:t>
      </w:r>
      <w:r w:rsidR="00E0663D" w:rsidRPr="00E0663D">
        <w:t>'</w:t>
      </w:r>
      <w:r w:rsidR="00D20655">
        <w:t>Web Resources</w:t>
      </w:r>
      <w:r w:rsidR="00E0663D" w:rsidRPr="00E0663D">
        <w:t>'</w:t>
      </w:r>
      <w:r w:rsidR="00D20655">
        <w:t xml:space="preserve"> button on the </w:t>
      </w:r>
      <w:r w:rsidR="00E0663D" w:rsidRPr="00E0663D">
        <w:t>'</w:t>
      </w:r>
      <w:r w:rsidR="00D20655">
        <w:t>Source</w:t>
      </w:r>
      <w:r w:rsidR="00E0663D" w:rsidRPr="00E0663D">
        <w:t>'</w:t>
      </w:r>
      <w:r w:rsidR="00D20655">
        <w:t xml:space="preserve"> ribbon.</w:t>
      </w:r>
    </w:p>
    <w:p w14:paraId="532170AD" w14:textId="62BE97D8" w:rsidR="00D20655" w:rsidRDefault="00EB6464" w:rsidP="00735995">
      <w:pPr>
        <w:jc w:val="center"/>
      </w:pPr>
      <w:r>
        <w:rPr>
          <w:noProof/>
          <w:lang w:eastAsia="en-US"/>
        </w:rPr>
        <w:drawing>
          <wp:inline distT="0" distB="0" distL="0" distR="0" wp14:anchorId="44D42597" wp14:editId="612F1635">
            <wp:extent cx="2000250" cy="914400"/>
            <wp:effectExtent l="57150" t="57150" r="114300" b="114300"/>
            <wp:docPr id="6644" name="Picture 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000250" cy="9144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4EC89DE" w14:textId="77777777" w:rsidR="00203A01" w:rsidRDefault="00010581" w:rsidP="00735995">
      <w:r>
        <w:t>The</w:t>
      </w:r>
      <w:r w:rsidR="00203A01">
        <w:t xml:space="preserve"> sites </w:t>
      </w:r>
      <w:r>
        <w:t>appear as follows</w:t>
      </w:r>
      <w:r w:rsidR="00203A0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010581" w14:paraId="1551FDFE" w14:textId="77777777" w:rsidTr="00E8041E">
        <w:tc>
          <w:tcPr>
            <w:tcW w:w="5035" w:type="dxa"/>
          </w:tcPr>
          <w:p w14:paraId="4171EE81" w14:textId="2BCA14EF" w:rsidR="00203A01" w:rsidRDefault="00D756CD" w:rsidP="00735995">
            <w:pPr>
              <w:jc w:val="center"/>
            </w:pPr>
            <w:r>
              <w:rPr>
                <w:noProof/>
                <w:lang w:eastAsia="en-US"/>
              </w:rPr>
              <w:drawing>
                <wp:inline distT="0" distB="0" distL="0" distR="0" wp14:anchorId="0291D531" wp14:editId="251173A4">
                  <wp:extent cx="2679405" cy="4056022"/>
                  <wp:effectExtent l="57150" t="57150" r="121285" b="116205"/>
                  <wp:docPr id="6640" name="Picture 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699591" cy="4086578"/>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AD79112" w14:textId="7B311AFD" w:rsidR="00203A01" w:rsidRDefault="00E343C8" w:rsidP="00735995">
            <w:pPr>
              <w:jc w:val="center"/>
            </w:pPr>
            <w:hyperlink r:id="rId479" w:history="1">
              <w:r w:rsidR="00203A01" w:rsidRPr="00E8041E">
                <w:rPr>
                  <w:rStyle w:val="Hyperlink"/>
                </w:rPr>
                <w:t>http://stamm-wilbrandt.de/GraphvizFiddle/</w:t>
              </w:r>
            </w:hyperlink>
          </w:p>
        </w:tc>
        <w:tc>
          <w:tcPr>
            <w:tcW w:w="5035" w:type="dxa"/>
          </w:tcPr>
          <w:p w14:paraId="4AE540F2" w14:textId="232F4C64" w:rsidR="00203A01" w:rsidRDefault="00D756CD" w:rsidP="00735995">
            <w:pPr>
              <w:jc w:val="center"/>
            </w:pPr>
            <w:r>
              <w:rPr>
                <w:noProof/>
                <w:lang w:eastAsia="en-US"/>
              </w:rPr>
              <w:drawing>
                <wp:inline distT="0" distB="0" distL="0" distR="0" wp14:anchorId="68926CC5" wp14:editId="4E5000B2">
                  <wp:extent cx="2676037" cy="4050922"/>
                  <wp:effectExtent l="57150" t="57150" r="105410" b="121285"/>
                  <wp:docPr id="6641" name="Picture 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684611" cy="4063901"/>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F962D9" w14:textId="25E55B5D" w:rsidR="00E8041E" w:rsidRDefault="00E343C8" w:rsidP="00735995">
            <w:pPr>
              <w:jc w:val="center"/>
            </w:pPr>
            <w:hyperlink r:id="rId481" w:history="1">
              <w:r w:rsidR="00E8041E" w:rsidRPr="005F2267">
                <w:rPr>
                  <w:rStyle w:val="Hyperlink"/>
                </w:rPr>
                <w:t>http://graphs.grevian.org/graph</w:t>
              </w:r>
            </w:hyperlink>
          </w:p>
        </w:tc>
      </w:tr>
    </w:tbl>
    <w:p w14:paraId="0589C6FA" w14:textId="45071E50" w:rsidR="00E8041E" w:rsidRDefault="00EB6464" w:rsidP="00735995">
      <w:r>
        <w:rPr>
          <w:noProof/>
          <w:lang w:eastAsia="en-US"/>
        </w:rPr>
        <w:lastRenderedPageBreak/>
        <w:drawing>
          <wp:inline distT="0" distB="0" distL="0" distR="0" wp14:anchorId="23694BCC" wp14:editId="6D890E60">
            <wp:extent cx="2162750" cy="3273922"/>
            <wp:effectExtent l="57150" t="57150" r="123825" b="117475"/>
            <wp:docPr id="6642" name="Picture 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179170" cy="329877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Pr="00EB6464">
        <w:rPr>
          <w:noProof/>
          <w:lang w:eastAsia="en-US"/>
        </w:rPr>
        <w:t xml:space="preserve"> </w:t>
      </w:r>
      <w:r>
        <w:rPr>
          <w:noProof/>
          <w:lang w:eastAsia="en-US"/>
        </w:rPr>
        <w:drawing>
          <wp:inline distT="0" distB="0" distL="0" distR="0" wp14:anchorId="51BD7DB6" wp14:editId="3BFAAEAE">
            <wp:extent cx="3501656" cy="3274813"/>
            <wp:effectExtent l="57150" t="57150" r="118110" b="116205"/>
            <wp:docPr id="6643" name="Picture 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529731" cy="330106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A32629" w14:textId="67D1059B" w:rsidR="00010581" w:rsidRPr="00EB6464" w:rsidRDefault="00E343C8" w:rsidP="00EB6464">
      <w:hyperlink r:id="rId484" w:history="1">
        <w:r w:rsidR="00010581" w:rsidRPr="00EB6464">
          <w:rPr>
            <w:rStyle w:val="Hyperlink"/>
          </w:rPr>
          <w:t>http://dreampuf.github.io/GraphvizOnline</w:t>
        </w:r>
      </w:hyperlink>
      <w:proofErr w:type="gramStart"/>
      <w:r w:rsidR="00EB6464" w:rsidRPr="00EB6464">
        <w:rPr>
          <w:rStyle w:val="Hyperlink"/>
        </w:rPr>
        <w:t>/</w:t>
      </w:r>
      <w:r w:rsidR="00EB6464">
        <w:rPr>
          <w:rStyle w:val="Hyperlink"/>
          <w:u w:val="none"/>
        </w:rPr>
        <w:t xml:space="preserve">  </w:t>
      </w:r>
      <w:r w:rsidR="00EB6464" w:rsidRPr="00EB6464">
        <w:rPr>
          <w:rStyle w:val="Hyperlink"/>
          <w:u w:val="none"/>
        </w:rPr>
        <w:tab/>
      </w:r>
      <w:proofErr w:type="gramEnd"/>
      <w:r w:rsidR="00EB6464">
        <w:rPr>
          <w:rStyle w:val="Hyperlink"/>
          <w:u w:val="none"/>
        </w:rPr>
        <w:tab/>
      </w:r>
      <w:r w:rsidR="00EB6464">
        <w:rPr>
          <w:rStyle w:val="Hyperlink"/>
          <w:u w:val="none"/>
        </w:rPr>
        <w:tab/>
      </w:r>
      <w:hyperlink r:id="rId485" w:history="1">
        <w:r w:rsidR="00EB6464" w:rsidRPr="004423A2">
          <w:rPr>
            <w:rStyle w:val="Hyperlink"/>
          </w:rPr>
          <w:t>https://sketchviz.com/new</w:t>
        </w:r>
      </w:hyperlink>
      <w:r w:rsidR="00EB6464">
        <w:rPr>
          <w:rStyle w:val="Hyperlink"/>
          <w:u w:val="none"/>
        </w:rPr>
        <w:t xml:space="preserve"> </w:t>
      </w:r>
    </w:p>
    <w:p w14:paraId="3AFBB55B" w14:textId="7EA1D757" w:rsidR="00203A01" w:rsidRDefault="00E8041E" w:rsidP="00735995">
      <w:r>
        <w:t xml:space="preserve">These sites work best with small </w:t>
      </w:r>
      <w:r w:rsidR="0041740C">
        <w:t>graphs and</w:t>
      </w:r>
      <w:r>
        <w:t xml:space="preserve"> cannot handle </w:t>
      </w:r>
      <w:r w:rsidR="00E01505">
        <w:t>features</w:t>
      </w:r>
      <w:r>
        <w:t xml:space="preserve"> like display</w:t>
      </w:r>
      <w:r w:rsidR="00010581">
        <w:t>ing</w:t>
      </w:r>
      <w:r>
        <w:t xml:space="preserve"> images. There is no guarantee that these sites will continue to operate into the future. They do, however, make it easy to edit DOT graphs, quickly see the results, and learn the DOT programming language</w:t>
      </w:r>
      <w:r w:rsidR="00E01505">
        <w:t xml:space="preserve"> without having to install Graphviz</w:t>
      </w:r>
      <w:r>
        <w:t>.</w:t>
      </w:r>
    </w:p>
    <w:p w14:paraId="161A387A" w14:textId="77777777" w:rsidR="00F73551" w:rsidRDefault="00F73551" w:rsidP="00F73551">
      <w:pPr>
        <w:pStyle w:val="Heading1"/>
        <w:pageBreakBefore/>
      </w:pPr>
      <w:bookmarkStart w:id="201" w:name="_Toc100494697"/>
      <w:r>
        <w:lastRenderedPageBreak/>
        <w:t>Working with Large Data Sets</w:t>
      </w:r>
      <w:bookmarkEnd w:id="201"/>
    </w:p>
    <w:p w14:paraId="06F554EC" w14:textId="77777777" w:rsidR="00F73551" w:rsidRPr="00C7582C" w:rsidRDefault="00F73551" w:rsidP="00F73551">
      <w:r>
        <w:t>It is very easy to collect large amounts of data in Excel, and Graphviz has powerful algorithms to determine how to place nodes and draw the relationships. You can reach a saturation point where the graph appears as a jumbled mess. This chapter will describe how you can extract insights from a large data set.</w:t>
      </w:r>
    </w:p>
    <w:p w14:paraId="0CC7A8D8" w14:textId="7BF2FAFB" w:rsidR="00F73551" w:rsidRDefault="00F73551" w:rsidP="00F73551">
      <w:pPr>
        <w:pStyle w:val="Heading2"/>
      </w:pPr>
      <w:bookmarkStart w:id="202" w:name="_Toc100494698"/>
      <w:r>
        <w:t xml:space="preserve">Large Data Set Example - </w:t>
      </w:r>
      <w:r w:rsidR="00E0663D" w:rsidRPr="00E0663D">
        <w:t>'</w:t>
      </w:r>
      <w:r>
        <w:t>The Beatles</w:t>
      </w:r>
      <w:r w:rsidR="00E0663D" w:rsidRPr="00E0663D">
        <w:t>'</w:t>
      </w:r>
      <w:r>
        <w:t xml:space="preserve"> Music Catalog</w:t>
      </w:r>
      <w:bookmarkEnd w:id="202"/>
    </w:p>
    <w:p w14:paraId="62A52867" w14:textId="77777777" w:rsidR="00F73551" w:rsidRDefault="00F73551" w:rsidP="00F73551">
      <w:r w:rsidRPr="009F5D35">
        <w:t>The Beatles were an English rock band, formed in Liverpool in 1960. With members John Lennon, Paul McCartney, George Harrison and Ringo Starr, they became widely regarded as the foremost and most influential act of the rock era.</w:t>
      </w:r>
      <w:r>
        <w:t xml:space="preserve"> </w:t>
      </w:r>
    </w:p>
    <w:p w14:paraId="750BF1A0" w14:textId="77777777" w:rsidR="00F73551" w:rsidRDefault="00F73551" w:rsidP="00F73551">
      <w:r>
        <w:t>The Beatles were very prolific in releasing music on various media such as 45 RPM records, LP records, EP records, and Compact Disc (CD) as technology changed over the years. In addition, songs were often regrouped into greatest hits compilations, or regional versions (US vs UK). Here are some statistics:</w:t>
      </w:r>
    </w:p>
    <w:p w14:paraId="66416AC7" w14:textId="77777777" w:rsidR="00F73551" w:rsidRDefault="00F73551" w:rsidP="00F73551">
      <w:pPr>
        <w:pStyle w:val="ListParagraph"/>
        <w:numPr>
          <w:ilvl w:val="0"/>
          <w:numId w:val="24"/>
        </w:numPr>
      </w:pPr>
      <w:r>
        <w:t>289 Songs released over 16 years</w:t>
      </w:r>
    </w:p>
    <w:p w14:paraId="76AA449C" w14:textId="77777777" w:rsidR="00F73551" w:rsidRDefault="00F73551" w:rsidP="00F73551">
      <w:pPr>
        <w:pStyle w:val="ListParagraph"/>
        <w:numPr>
          <w:ilvl w:val="0"/>
          <w:numId w:val="24"/>
        </w:numPr>
      </w:pPr>
      <w:r>
        <w:t>42 Singles (45 RPM) Released</w:t>
      </w:r>
    </w:p>
    <w:p w14:paraId="7D16F939" w14:textId="77777777" w:rsidR="00F73551" w:rsidRDefault="00F73551" w:rsidP="00F73551">
      <w:pPr>
        <w:pStyle w:val="ListParagraph"/>
        <w:numPr>
          <w:ilvl w:val="1"/>
          <w:numId w:val="24"/>
        </w:numPr>
      </w:pPr>
      <w:r>
        <w:t>84 relationships between songs and 45 RPM singles</w:t>
      </w:r>
    </w:p>
    <w:p w14:paraId="7563F6EA" w14:textId="77777777" w:rsidR="00F73551" w:rsidRDefault="00F73551" w:rsidP="00F73551">
      <w:pPr>
        <w:pStyle w:val="ListParagraph"/>
        <w:numPr>
          <w:ilvl w:val="0"/>
          <w:numId w:val="24"/>
        </w:numPr>
      </w:pPr>
      <w:r>
        <w:t>19 EP albums released</w:t>
      </w:r>
    </w:p>
    <w:p w14:paraId="17046EEA" w14:textId="77777777" w:rsidR="00F73551" w:rsidRDefault="00F73551" w:rsidP="00F73551">
      <w:pPr>
        <w:pStyle w:val="ListParagraph"/>
        <w:numPr>
          <w:ilvl w:val="1"/>
          <w:numId w:val="24"/>
        </w:numPr>
      </w:pPr>
      <w:r>
        <w:t>78 relationships between songs and EP albums</w:t>
      </w:r>
    </w:p>
    <w:p w14:paraId="201FBCE2" w14:textId="77777777" w:rsidR="00F73551" w:rsidRDefault="00F73551" w:rsidP="00F73551">
      <w:pPr>
        <w:pStyle w:val="ListParagraph"/>
        <w:numPr>
          <w:ilvl w:val="0"/>
          <w:numId w:val="24"/>
        </w:numPr>
      </w:pPr>
      <w:r>
        <w:t xml:space="preserve">29 LP albums (33 1/3 RPM) released </w:t>
      </w:r>
    </w:p>
    <w:p w14:paraId="7C9DF494" w14:textId="77777777" w:rsidR="00F73551" w:rsidRDefault="00F73551" w:rsidP="00F73551">
      <w:pPr>
        <w:pStyle w:val="ListParagraph"/>
        <w:numPr>
          <w:ilvl w:val="1"/>
          <w:numId w:val="24"/>
        </w:numPr>
      </w:pPr>
      <w:r>
        <w:t>391 relationships between songs and LP albums</w:t>
      </w:r>
    </w:p>
    <w:p w14:paraId="52BCC0BC" w14:textId="77777777" w:rsidR="00F73551" w:rsidRDefault="00F73551" w:rsidP="00F73551">
      <w:pPr>
        <w:pStyle w:val="ListParagraph"/>
        <w:numPr>
          <w:ilvl w:val="0"/>
          <w:numId w:val="24"/>
        </w:numPr>
      </w:pPr>
      <w:r>
        <w:t>28 CDs Released</w:t>
      </w:r>
    </w:p>
    <w:p w14:paraId="2E3AC696" w14:textId="77777777" w:rsidR="00F73551" w:rsidRDefault="00F73551" w:rsidP="00F73551">
      <w:pPr>
        <w:pStyle w:val="ListParagraph"/>
        <w:numPr>
          <w:ilvl w:val="1"/>
          <w:numId w:val="24"/>
        </w:numPr>
      </w:pPr>
      <w:r>
        <w:t>568 relationships between songs and Compact Discs</w:t>
      </w:r>
    </w:p>
    <w:p w14:paraId="1FE13D9D" w14:textId="58D0F807" w:rsidR="00F73551" w:rsidRDefault="00F73551" w:rsidP="00F73551">
      <w:r>
        <w:t xml:space="preserve">A Beatles Song Cross Reference at </w:t>
      </w:r>
      <w:hyperlink r:id="rId486" w:history="1">
        <w:r w:rsidRPr="00F27C8F">
          <w:rPr>
            <w:rStyle w:val="Hyperlink"/>
          </w:rPr>
          <w:t>http://www.beatlesagain.com/btsongs.html</w:t>
        </w:r>
      </w:hyperlink>
      <w:r>
        <w:t xml:space="preserve"> was used to create a large data set within the Relationship Visualizer to give Graphviz a challenge. In most cases the spreadsheet will net be shown here, but it is provided in the "samples" directory of the Relationship Visualizer distribution. </w:t>
      </w:r>
    </w:p>
    <w:p w14:paraId="1F0570B3" w14:textId="77777777" w:rsidR="00F73551" w:rsidRDefault="00F73551" w:rsidP="00F73551">
      <w:r>
        <w:t>Graphviz is up to the challenge of graphing the large data set, but due to the large number of relationships the graph comes out to be a bit of a jumbled mess, as shown below:</w:t>
      </w:r>
    </w:p>
    <w:p w14:paraId="2EC15380" w14:textId="77777777" w:rsidR="00F73551" w:rsidRDefault="00F73551" w:rsidP="00F73551">
      <w:r>
        <w:rPr>
          <w:noProof/>
          <w:lang w:eastAsia="en-US"/>
        </w:rPr>
        <w:lastRenderedPageBreak/>
        <w:drawing>
          <wp:inline distT="0" distB="0" distL="0" distR="0" wp14:anchorId="4FD38AB3" wp14:editId="017CE7F9">
            <wp:extent cx="6400800" cy="6602095"/>
            <wp:effectExtent l="57150" t="57150" r="114300" b="122555"/>
            <wp:docPr id="6296" name="Picture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400800" cy="66020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9AD327C" w14:textId="77777777" w:rsidR="00F73551" w:rsidRDefault="00F73551" w:rsidP="00F73551">
      <w:r>
        <w:t>By creating the Graphviz output as a PDF file, text searches for songs such as "Yesterday" can be performed in Adobe Acrobat. Once the text is found once can zoom in to try to get a detailed view, as is shown below:</w:t>
      </w:r>
    </w:p>
    <w:p w14:paraId="1476A8D9" w14:textId="77777777" w:rsidR="00F73551" w:rsidRDefault="00F73551" w:rsidP="00F73551">
      <w:pPr>
        <w:jc w:val="center"/>
      </w:pPr>
      <w:r>
        <w:rPr>
          <w:noProof/>
          <w:lang w:eastAsia="en-US"/>
        </w:rPr>
        <w:lastRenderedPageBreak/>
        <w:drawing>
          <wp:inline distT="0" distB="0" distL="0" distR="0" wp14:anchorId="2FDBE0FF" wp14:editId="2153708E">
            <wp:extent cx="5419725" cy="5476875"/>
            <wp:effectExtent l="57150" t="57150" r="123825" b="123825"/>
            <wp:docPr id="6299" name="Picture 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19725" cy="54768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7385298" w14:textId="7BD66BE2" w:rsidR="00F73551" w:rsidRDefault="00F73551" w:rsidP="00F73551">
      <w:r>
        <w:t>This just serves to confirm that you can</w:t>
      </w:r>
      <w:r w:rsidR="00E0663D" w:rsidRPr="00E0663D">
        <w:t>'</w:t>
      </w:r>
      <w:r>
        <w:t>t get much meaning out of this graph. Let</w:t>
      </w:r>
      <w:r w:rsidR="00E0663D" w:rsidRPr="00E0663D">
        <w:t>'</w:t>
      </w:r>
      <w:r>
        <w:t>s look at some ways we can work with the data to get at the information.</w:t>
      </w:r>
    </w:p>
    <w:p w14:paraId="36C548D1" w14:textId="77777777" w:rsidR="00F73551" w:rsidRDefault="00F73551" w:rsidP="00F73551">
      <w:pPr>
        <w:pStyle w:val="Heading2"/>
        <w:pageBreakBefore/>
      </w:pPr>
      <w:bookmarkStart w:id="203" w:name="_Toc100494699"/>
      <w:r>
        <w:lastRenderedPageBreak/>
        <w:t>Use Views to Simplify the Graphs</w:t>
      </w:r>
      <w:bookmarkEnd w:id="203"/>
    </w:p>
    <w:p w14:paraId="49874B39" w14:textId="1CBA8012" w:rsidR="00F73551" w:rsidRDefault="00F73551" w:rsidP="00F73551">
      <w:r>
        <w:t xml:space="preserve">The first technique to simplify the graphs is to use views of the data. How to create views are described in </w:t>
      </w:r>
      <w:r w:rsidRPr="009055C1">
        <w:rPr>
          <w:b/>
        </w:rPr>
        <w:fldChar w:fldCharType="begin"/>
      </w:r>
      <w:r w:rsidRPr="009055C1">
        <w:rPr>
          <w:b/>
        </w:rPr>
        <w:instrText xml:space="preserve"> REF _Ref433784759 \h </w:instrText>
      </w:r>
      <w:r>
        <w:rPr>
          <w:b/>
        </w:rPr>
        <w:instrText xml:space="preserve"> \* MERGEFORMAT </w:instrText>
      </w:r>
      <w:r w:rsidRPr="009055C1">
        <w:rPr>
          <w:b/>
        </w:rPr>
      </w:r>
      <w:r w:rsidRPr="009055C1">
        <w:rPr>
          <w:b/>
        </w:rPr>
        <w:fldChar w:fldCharType="separate"/>
      </w:r>
      <w:r w:rsidR="00AB5374" w:rsidRPr="00AB5374">
        <w:rPr>
          <w:b/>
        </w:rPr>
        <w:t>Creating Views</w:t>
      </w:r>
      <w:r w:rsidRPr="009055C1">
        <w:rPr>
          <w:b/>
        </w:rPr>
        <w:fldChar w:fldCharType="end"/>
      </w:r>
      <w:r>
        <w:t xml:space="preserve"> on page </w:t>
      </w:r>
      <w:r>
        <w:fldChar w:fldCharType="begin"/>
      </w:r>
      <w:r>
        <w:instrText xml:space="preserve"> PAGEREF _Ref433784759 \h </w:instrText>
      </w:r>
      <w:r>
        <w:fldChar w:fldCharType="separate"/>
      </w:r>
      <w:r w:rsidR="00AB5374">
        <w:rPr>
          <w:noProof/>
        </w:rPr>
        <w:t>145</w:t>
      </w:r>
      <w:r>
        <w:fldChar w:fldCharType="end"/>
      </w:r>
      <w:r>
        <w:t xml:space="preserve">, and the lesson will not be repeated here. For the large data set, we created views by Year, Album, 45 RPM Single, CD, etc. which have </w:t>
      </w:r>
      <w:r w:rsidR="00E0663D" w:rsidRPr="00E0663D">
        <w:t>'</w:t>
      </w:r>
      <w:r>
        <w:t>yes</w:t>
      </w:r>
      <w:r w:rsidR="00E0663D" w:rsidRPr="00E0663D">
        <w:t>'</w:t>
      </w:r>
      <w:r>
        <w:t xml:space="preserve"> switches for the relevant media, and </w:t>
      </w:r>
      <w:r w:rsidR="00E0663D" w:rsidRPr="00E0663D">
        <w:t>'</w:t>
      </w:r>
      <w:r>
        <w:t>no</w:t>
      </w:r>
      <w:r w:rsidR="00E0663D" w:rsidRPr="00E0663D">
        <w:t>'</w:t>
      </w:r>
      <w:r>
        <w:t xml:space="preserve"> switches for the others. </w:t>
      </w:r>
    </w:p>
    <w:p w14:paraId="665DA69E" w14:textId="7074B1E2" w:rsidR="00F73551" w:rsidRDefault="00F73551" w:rsidP="00F73551">
      <w:pPr>
        <w:keepNext/>
      </w:pPr>
      <w:r>
        <w:t xml:space="preserve">The resulting </w:t>
      </w:r>
      <w:r w:rsidR="00E0663D" w:rsidRPr="00E0663D">
        <w:t>'</w:t>
      </w:r>
      <w:r>
        <w:t>styles</w:t>
      </w:r>
      <w:r w:rsidR="00E0663D" w:rsidRPr="00E0663D">
        <w:t>'</w:t>
      </w:r>
      <w:r>
        <w:t xml:space="preserve"> worksheet appears as:</w:t>
      </w:r>
    </w:p>
    <w:p w14:paraId="31CDDE3B" w14:textId="77777777" w:rsidR="00F73551" w:rsidRDefault="00F73551" w:rsidP="00F73551">
      <w:pPr>
        <w:keepNext/>
      </w:pPr>
      <w:r>
        <w:rPr>
          <w:noProof/>
          <w:lang w:eastAsia="en-US"/>
        </w:rPr>
        <w:drawing>
          <wp:inline distT="0" distB="0" distL="0" distR="0" wp14:anchorId="1911B55E" wp14:editId="576794B3">
            <wp:extent cx="6400800" cy="4290313"/>
            <wp:effectExtent l="57150" t="57150" r="114300" b="110490"/>
            <wp:docPr id="6499" name="Picture 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cstate="print">
                      <a:extLst>
                        <a:ext uri="{28A0092B-C50C-407E-A947-70E740481C1C}">
                          <a14:useLocalDpi xmlns:a14="http://schemas.microsoft.com/office/drawing/2010/main"/>
                        </a:ext>
                      </a:extLst>
                    </a:blip>
                    <a:srcRect b="831"/>
                    <a:stretch/>
                  </pic:blipFill>
                  <pic:spPr bwMode="auto">
                    <a:xfrm>
                      <a:off x="0" y="0"/>
                      <a:ext cx="6400800" cy="4290313"/>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34750" w14:textId="77862091" w:rsidR="00F73551" w:rsidRDefault="00F73551" w:rsidP="00F73551">
      <w:pPr>
        <w:pageBreakBefore/>
      </w:pPr>
      <w:r>
        <w:lastRenderedPageBreak/>
        <w:t xml:space="preserve">We can then iterate though the columns on the </w:t>
      </w:r>
      <w:r w:rsidR="00E0663D" w:rsidRPr="00E0663D">
        <w:t>'</w:t>
      </w:r>
      <w:r>
        <w:t>settings</w:t>
      </w:r>
      <w:r w:rsidR="00E0663D" w:rsidRPr="00E0663D">
        <w:t>'</w:t>
      </w:r>
      <w:r>
        <w:t xml:space="preserve"> worksheet to create the various views.</w:t>
      </w:r>
    </w:p>
    <w:p w14:paraId="6163A5A5" w14:textId="77777777" w:rsidR="00F73551" w:rsidRPr="0078293B" w:rsidRDefault="00F73551" w:rsidP="00F73551">
      <w:pPr>
        <w:keepNext/>
        <w:rPr>
          <w:b/>
        </w:rPr>
      </w:pPr>
      <w:r w:rsidRPr="0078293B">
        <w:rPr>
          <w:b/>
        </w:rPr>
        <w:t>Songs Released by Year</w:t>
      </w:r>
    </w:p>
    <w:p w14:paraId="46D6A620" w14:textId="77777777" w:rsidR="00F73551" w:rsidRDefault="00F73551" w:rsidP="00F73551">
      <w:pPr>
        <w:keepNext/>
      </w:pPr>
      <w:r>
        <w:rPr>
          <w:noProof/>
          <w:lang w:eastAsia="en-US"/>
        </w:rPr>
        <w:drawing>
          <wp:inline distT="0" distB="0" distL="0" distR="0" wp14:anchorId="3BC08C67" wp14:editId="64D726D4">
            <wp:extent cx="6400800" cy="3437890"/>
            <wp:effectExtent l="57150" t="57150" r="114300" b="105410"/>
            <wp:docPr id="6303" name="Picture 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extLst>
                        <a:ext uri="{28A0092B-C50C-407E-A947-70E740481C1C}">
                          <a14:useLocalDpi xmlns:a14="http://schemas.microsoft.com/office/drawing/2010/main"/>
                        </a:ext>
                      </a:extLst>
                    </a:blip>
                    <a:stretch>
                      <a:fillRect/>
                    </a:stretch>
                  </pic:blipFill>
                  <pic:spPr>
                    <a:xfrm>
                      <a:off x="0" y="0"/>
                      <a:ext cx="6400800" cy="34378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3AFE4C7" w14:textId="77777777" w:rsidR="00F73551" w:rsidRPr="0078293B" w:rsidRDefault="00F73551" w:rsidP="00F73551">
      <w:pPr>
        <w:keepNext/>
        <w:rPr>
          <w:b/>
        </w:rPr>
      </w:pPr>
      <w:r w:rsidRPr="0078293B">
        <w:rPr>
          <w:b/>
        </w:rPr>
        <w:t>Songs Released on LP Album</w:t>
      </w:r>
    </w:p>
    <w:p w14:paraId="7DE8873F" w14:textId="77777777" w:rsidR="00F73551" w:rsidRDefault="00F73551" w:rsidP="00F73551">
      <w:r>
        <w:rPr>
          <w:noProof/>
          <w:lang w:eastAsia="en-US"/>
        </w:rPr>
        <w:drawing>
          <wp:inline distT="0" distB="0" distL="0" distR="0" wp14:anchorId="2CF983EF" wp14:editId="7B473765">
            <wp:extent cx="6400800" cy="3429635"/>
            <wp:effectExtent l="57150" t="57150" r="114300" b="1136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a:ext>
                      </a:extLst>
                    </a:blip>
                    <a:stretch>
                      <a:fillRect/>
                    </a:stretch>
                  </pic:blipFill>
                  <pic:spPr>
                    <a:xfrm>
                      <a:off x="0" y="0"/>
                      <a:ext cx="6400800" cy="34296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C997DBC" w14:textId="77777777" w:rsidR="00F73551" w:rsidRPr="0078293B" w:rsidRDefault="00F73551" w:rsidP="00F73551">
      <w:pPr>
        <w:keepNext/>
        <w:rPr>
          <w:b/>
        </w:rPr>
      </w:pPr>
      <w:r w:rsidRPr="0078293B">
        <w:rPr>
          <w:b/>
        </w:rPr>
        <w:lastRenderedPageBreak/>
        <w:t>Songs Released on 45 RPM Single</w:t>
      </w:r>
    </w:p>
    <w:p w14:paraId="07798D43" w14:textId="77777777" w:rsidR="00F73551" w:rsidRDefault="00F73551" w:rsidP="00F73551">
      <w:r>
        <w:rPr>
          <w:noProof/>
          <w:lang w:eastAsia="en-US"/>
        </w:rPr>
        <w:drawing>
          <wp:inline distT="0" distB="0" distL="0" distR="0" wp14:anchorId="76251A25" wp14:editId="0868F268">
            <wp:extent cx="6400800" cy="3442335"/>
            <wp:effectExtent l="57150" t="57150" r="114300" b="1200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a:ext>
                      </a:extLst>
                    </a:blip>
                    <a:stretch>
                      <a:fillRect/>
                    </a:stretch>
                  </pic:blipFill>
                  <pic:spPr>
                    <a:xfrm>
                      <a:off x="0" y="0"/>
                      <a:ext cx="6400800" cy="34423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D2CEF65" w14:textId="77777777" w:rsidR="00F73551" w:rsidRPr="0078293B" w:rsidRDefault="00F73551" w:rsidP="00F73551">
      <w:pPr>
        <w:keepNext/>
        <w:rPr>
          <w:b/>
        </w:rPr>
      </w:pPr>
      <w:r w:rsidRPr="0078293B">
        <w:rPr>
          <w:b/>
        </w:rPr>
        <w:t>Songs Released on CD</w:t>
      </w:r>
    </w:p>
    <w:p w14:paraId="1FE8EE67" w14:textId="77777777" w:rsidR="00F73551" w:rsidRDefault="00F73551" w:rsidP="00F73551">
      <w:r>
        <w:rPr>
          <w:noProof/>
          <w:lang w:eastAsia="en-US"/>
        </w:rPr>
        <w:drawing>
          <wp:inline distT="0" distB="0" distL="0" distR="0" wp14:anchorId="3D284816" wp14:editId="4D6258B2">
            <wp:extent cx="6400800" cy="3409315"/>
            <wp:effectExtent l="57150" t="57150" r="114300" b="114935"/>
            <wp:docPr id="6245" name="Picture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cstate="print">
                      <a:extLst>
                        <a:ext uri="{28A0092B-C50C-407E-A947-70E740481C1C}">
                          <a14:useLocalDpi xmlns:a14="http://schemas.microsoft.com/office/drawing/2010/main"/>
                        </a:ext>
                      </a:extLst>
                    </a:blip>
                    <a:stretch>
                      <a:fillRect/>
                    </a:stretch>
                  </pic:blipFill>
                  <pic:spPr>
                    <a:xfrm>
                      <a:off x="0" y="0"/>
                      <a:ext cx="6400800" cy="34093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0EB0CC" w14:textId="77777777" w:rsidR="00F73551" w:rsidRDefault="00F73551" w:rsidP="00F73551">
      <w:r>
        <w:lastRenderedPageBreak/>
        <w:t xml:space="preserve">These views are useful for searching for patterns such as what were the most prolific years, or what songs were regrouped and released on multiple albums. </w:t>
      </w:r>
    </w:p>
    <w:p w14:paraId="3CA1519C" w14:textId="77777777" w:rsidR="00F73551" w:rsidRDefault="00F73551" w:rsidP="00F73551">
      <w:r>
        <w:t>If we attempt to look at to the song level within the views, it has become a little easier to find the information we are looking for. If we continue to look for the song "Yesterday" we see: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8"/>
        <w:gridCol w:w="4922"/>
      </w:tblGrid>
      <w:tr w:rsidR="00F73551" w14:paraId="7B4FA35C" w14:textId="77777777" w:rsidTr="007D00A2">
        <w:tc>
          <w:tcPr>
            <w:tcW w:w="5035" w:type="dxa"/>
            <w:vAlign w:val="bottom"/>
          </w:tcPr>
          <w:p w14:paraId="13C49CCD" w14:textId="77777777" w:rsidR="00F73551" w:rsidRDefault="00F73551" w:rsidP="007D00A2">
            <w:pPr>
              <w:jc w:val="center"/>
            </w:pPr>
            <w:r w:rsidRPr="006C5386">
              <w:rPr>
                <w:noProof/>
                <w:lang w:eastAsia="en-US"/>
              </w:rPr>
              <mc:AlternateContent>
                <mc:Choice Requires="wps">
                  <w:drawing>
                    <wp:anchor distT="0" distB="0" distL="114300" distR="114300" simplePos="0" relativeHeight="252206592" behindDoc="0" locked="0" layoutInCell="1" allowOverlap="1" wp14:anchorId="50F1834C" wp14:editId="5C46E442">
                      <wp:simplePos x="0" y="0"/>
                      <wp:positionH relativeFrom="margin">
                        <wp:posOffset>2486025</wp:posOffset>
                      </wp:positionH>
                      <wp:positionV relativeFrom="paragraph">
                        <wp:posOffset>690245</wp:posOffset>
                      </wp:positionV>
                      <wp:extent cx="666750" cy="133350"/>
                      <wp:effectExtent l="0" t="0" r="19050" b="19050"/>
                      <wp:wrapNone/>
                      <wp:docPr id="6271" name="Rectangle 6271"/>
                      <wp:cNvGraphicFramePr/>
                      <a:graphic xmlns:a="http://schemas.openxmlformats.org/drawingml/2006/main">
                        <a:graphicData uri="http://schemas.microsoft.com/office/word/2010/wordprocessingShape">
                          <wps:wsp>
                            <wps:cNvSpPr/>
                            <wps:spPr>
                              <a:xfrm>
                                <a:off x="0" y="0"/>
                                <a:ext cx="6667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30BD9" id="Rectangle 6271" o:spid="_x0000_s1026" style="position:absolute;margin-left:195.75pt;margin-top:54.35pt;width:52.5pt;height:10.5pt;z-index:2522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" filled="f" strokecolor="red" strokeweight="1.5pt">
                      <w10:wrap anchorx="margin"/>
                    </v:rect>
                  </w:pict>
                </mc:Fallback>
              </mc:AlternateContent>
            </w:r>
            <w:r>
              <w:rPr>
                <w:noProof/>
                <w:lang w:eastAsia="en-US"/>
              </w:rPr>
              <w:drawing>
                <wp:inline distT="0" distB="0" distL="0" distR="0" wp14:anchorId="26AF962A" wp14:editId="39208919">
                  <wp:extent cx="3028950" cy="2233851"/>
                  <wp:effectExtent l="57150" t="57150" r="114300" b="109855"/>
                  <wp:docPr id="6264" name="Picture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072653" cy="226608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c>
          <w:tcPr>
            <w:tcW w:w="5035" w:type="dxa"/>
          </w:tcPr>
          <w:p w14:paraId="78C010C1" w14:textId="77777777" w:rsidR="00F73551" w:rsidRDefault="00F73551" w:rsidP="007D00A2">
            <w:r w:rsidRPr="006C5386">
              <w:rPr>
                <w:noProof/>
                <w:lang w:eastAsia="en-US"/>
              </w:rPr>
              <mc:AlternateContent>
                <mc:Choice Requires="wps">
                  <w:drawing>
                    <wp:anchor distT="0" distB="0" distL="114300" distR="114300" simplePos="0" relativeHeight="252207616" behindDoc="0" locked="0" layoutInCell="1" allowOverlap="1" wp14:anchorId="303854A2" wp14:editId="7C138870">
                      <wp:simplePos x="0" y="0"/>
                      <wp:positionH relativeFrom="margin">
                        <wp:posOffset>2371090</wp:posOffset>
                      </wp:positionH>
                      <wp:positionV relativeFrom="paragraph">
                        <wp:posOffset>2695575</wp:posOffset>
                      </wp:positionV>
                      <wp:extent cx="666750" cy="133350"/>
                      <wp:effectExtent l="0" t="0" r="19050" b="19050"/>
                      <wp:wrapNone/>
                      <wp:docPr id="6304" name="Rectangle 6304"/>
                      <wp:cNvGraphicFramePr/>
                      <a:graphic xmlns:a="http://schemas.openxmlformats.org/drawingml/2006/main">
                        <a:graphicData uri="http://schemas.microsoft.com/office/word/2010/wordprocessingShape">
                          <wps:wsp>
                            <wps:cNvSpPr/>
                            <wps:spPr>
                              <a:xfrm>
                                <a:off x="0" y="0"/>
                                <a:ext cx="6667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DCD46" id="Rectangle 6304" o:spid="_x0000_s1026" style="position:absolute;margin-left:186.7pt;margin-top:212.25pt;width:52.5pt;height:10.5pt;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" filled="f" strokecolor="red" strokeweight="1.5pt">
                      <w10:wrap anchorx="margin"/>
                    </v:rect>
                  </w:pict>
                </mc:Fallback>
              </mc:AlternateContent>
            </w:r>
            <w:r>
              <w:rPr>
                <w:noProof/>
                <w:lang w:eastAsia="en-US"/>
              </w:rPr>
              <w:drawing>
                <wp:inline distT="0" distB="0" distL="0" distR="0" wp14:anchorId="14663CBB" wp14:editId="31349825">
                  <wp:extent cx="2886075" cy="2842061"/>
                  <wp:effectExtent l="57150" t="57150" r="104775" b="111125"/>
                  <wp:docPr id="6265" name="Picture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894232" cy="285009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r>
      <w:tr w:rsidR="00F73551" w:rsidRPr="00DE5EC9" w14:paraId="1EE99151" w14:textId="77777777" w:rsidTr="007D00A2">
        <w:tc>
          <w:tcPr>
            <w:tcW w:w="5035" w:type="dxa"/>
          </w:tcPr>
          <w:p w14:paraId="393B0C50" w14:textId="0D51EFCE" w:rsidR="00F73551" w:rsidRPr="00DE5EC9" w:rsidRDefault="00E0663D" w:rsidP="007D00A2">
            <w:pPr>
              <w:jc w:val="center"/>
              <w:rPr>
                <w:b/>
              </w:rPr>
            </w:pPr>
            <w:r w:rsidRPr="00E0663D">
              <w:rPr>
                <w:b/>
              </w:rPr>
              <w:t>'</w:t>
            </w:r>
            <w:r w:rsidR="00F73551" w:rsidRPr="00DE5EC9">
              <w:rPr>
                <w:b/>
              </w:rPr>
              <w:t>Yesterday</w:t>
            </w:r>
            <w:r w:rsidRPr="00E0663D">
              <w:rPr>
                <w:b/>
              </w:rPr>
              <w:t>'</w:t>
            </w:r>
            <w:r w:rsidR="00F73551" w:rsidRPr="00DE5EC9">
              <w:rPr>
                <w:b/>
              </w:rPr>
              <w:t xml:space="preserve"> shown as released on LP Album</w:t>
            </w:r>
          </w:p>
        </w:tc>
        <w:tc>
          <w:tcPr>
            <w:tcW w:w="5035" w:type="dxa"/>
          </w:tcPr>
          <w:p w14:paraId="295437B3" w14:textId="0C31CE89" w:rsidR="00F73551" w:rsidRPr="00DE5EC9" w:rsidRDefault="00E0663D" w:rsidP="007D00A2">
            <w:pPr>
              <w:jc w:val="center"/>
              <w:rPr>
                <w:b/>
              </w:rPr>
            </w:pPr>
            <w:r w:rsidRPr="00E0663D">
              <w:rPr>
                <w:b/>
              </w:rPr>
              <w:t>'</w:t>
            </w:r>
            <w:r w:rsidR="00F73551" w:rsidRPr="00DE5EC9">
              <w:rPr>
                <w:b/>
              </w:rPr>
              <w:t>Yesterday</w:t>
            </w:r>
            <w:r w:rsidRPr="00E0663D">
              <w:rPr>
                <w:b/>
              </w:rPr>
              <w:t>'</w:t>
            </w:r>
            <w:r w:rsidR="00F73551" w:rsidRPr="00DE5EC9">
              <w:rPr>
                <w:b/>
              </w:rPr>
              <w:t xml:space="preserve"> shown as released on CD</w:t>
            </w:r>
          </w:p>
        </w:tc>
      </w:tr>
    </w:tbl>
    <w:p w14:paraId="01788840" w14:textId="77777777" w:rsidR="00F73551" w:rsidRDefault="00F73551" w:rsidP="00F73551"/>
    <w:p w14:paraId="080FBF18" w14:textId="2A22C2CB" w:rsidR="00F73551" w:rsidRDefault="00F73551" w:rsidP="00F73551">
      <w:r>
        <w:t>While this is a little more useful, it is still difficult to draw conclusions on individual songs. Let</w:t>
      </w:r>
      <w:r w:rsidR="00E0663D" w:rsidRPr="00E0663D">
        <w:t>'</w:t>
      </w:r>
      <w:r>
        <w:t xml:space="preserve">s see how we can create a view which shows just the song </w:t>
      </w:r>
      <w:r w:rsidR="00E0663D" w:rsidRPr="00E0663D">
        <w:t>'</w:t>
      </w:r>
      <w:r>
        <w:t>Yesterday</w:t>
      </w:r>
      <w:r w:rsidR="00E0663D" w:rsidRPr="00E0663D">
        <w:t>'</w:t>
      </w:r>
      <w:r>
        <w:t xml:space="preserve"> and all the media it was released on.</w:t>
      </w:r>
    </w:p>
    <w:p w14:paraId="5F22A5E7" w14:textId="77777777" w:rsidR="00F73551" w:rsidRDefault="00F73551" w:rsidP="00F73551">
      <w:pPr>
        <w:pStyle w:val="Heading2"/>
        <w:pageBreakBefore/>
      </w:pPr>
      <w:bookmarkStart w:id="204" w:name="_Toc100494700"/>
      <w:r>
        <w:lastRenderedPageBreak/>
        <w:t>Use a Data Subset to Get to Answers</w:t>
      </w:r>
      <w:bookmarkEnd w:id="204"/>
    </w:p>
    <w:p w14:paraId="4F437E60" w14:textId="6EAB20D6" w:rsidR="00F73551" w:rsidRDefault="00F73551" w:rsidP="00F73551">
      <w:r>
        <w:t>We can take advantage of the two features in the Relationship Visualizer. One is the ability to eliminate data from the data set without deleting the rows by commenting out records. The second is the feature to drop orphan relationships. If we comment out all the songs but "Yesterday" the Relationship Visualizer will discard all nodes (</w:t>
      </w:r>
      <w:r w:rsidR="00E16AE1">
        <w:t>i.e.,</w:t>
      </w:r>
      <w:r>
        <w:t xml:space="preserve"> media) and relationships which are not associated with that song. </w:t>
      </w:r>
    </w:p>
    <w:p w14:paraId="6B53F6CC" w14:textId="77777777" w:rsidR="00F73551" w:rsidRDefault="00F73551" w:rsidP="00F73551">
      <w:r>
        <w:t>Commenting out the other songs with the "#" character turns the row green and makes the data appear as:</w:t>
      </w:r>
    </w:p>
    <w:p w14:paraId="0F2FECB8" w14:textId="77777777" w:rsidR="00F73551" w:rsidRDefault="00F73551" w:rsidP="00F73551">
      <w:r w:rsidRPr="006C5386">
        <w:rPr>
          <w:noProof/>
          <w:lang w:eastAsia="en-US"/>
        </w:rPr>
        <mc:AlternateContent>
          <mc:Choice Requires="wps">
            <w:drawing>
              <wp:anchor distT="0" distB="0" distL="114300" distR="114300" simplePos="0" relativeHeight="252208640" behindDoc="0" locked="0" layoutInCell="1" allowOverlap="1" wp14:anchorId="49BD7E7C" wp14:editId="05AA39FC">
                <wp:simplePos x="0" y="0"/>
                <wp:positionH relativeFrom="margin">
                  <wp:posOffset>-3411</wp:posOffset>
                </wp:positionH>
                <wp:positionV relativeFrom="paragraph">
                  <wp:posOffset>574239</wp:posOffset>
                </wp:positionV>
                <wp:extent cx="6393976" cy="143302"/>
                <wp:effectExtent l="0" t="0" r="26035" b="28575"/>
                <wp:wrapNone/>
                <wp:docPr id="6306" name="Rectangle 6306"/>
                <wp:cNvGraphicFramePr/>
                <a:graphic xmlns:a="http://schemas.openxmlformats.org/drawingml/2006/main">
                  <a:graphicData uri="http://schemas.microsoft.com/office/word/2010/wordprocessingShape">
                    <wps:wsp>
                      <wps:cNvSpPr/>
                      <wps:spPr>
                        <a:xfrm>
                          <a:off x="0" y="0"/>
                          <a:ext cx="6393976" cy="143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4B568" id="Rectangle 6306" o:spid="_x0000_s1026" style="position:absolute;margin-left:-.25pt;margin-top:45.2pt;width:503.45pt;height:11.3pt;z-index:25220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" filled="f" strokecolor="red" strokeweight="1.5pt">
                <w10:wrap anchorx="margin"/>
              </v:rect>
            </w:pict>
          </mc:Fallback>
        </mc:AlternateContent>
      </w:r>
      <w:r>
        <w:rPr>
          <w:noProof/>
          <w:lang w:eastAsia="en-US"/>
        </w:rPr>
        <w:drawing>
          <wp:inline distT="0" distB="0" distL="0" distR="0" wp14:anchorId="6E7F3157" wp14:editId="2094CAAC">
            <wp:extent cx="6400800" cy="3628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400800" cy="3628390"/>
                    </a:xfrm>
                    <a:prstGeom prst="rect">
                      <a:avLst/>
                    </a:prstGeom>
                  </pic:spPr>
                </pic:pic>
              </a:graphicData>
            </a:graphic>
          </wp:inline>
        </w:drawing>
      </w:r>
    </w:p>
    <w:p w14:paraId="3C990504" w14:textId="5F9F8C5E" w:rsidR="00F73551" w:rsidRDefault="00F73551" w:rsidP="00F73551">
      <w:r>
        <w:t xml:space="preserve">On the </w:t>
      </w:r>
      <w:r w:rsidR="00E0663D" w:rsidRPr="00E0663D">
        <w:t>'</w:t>
      </w:r>
      <w:r>
        <w:t>settings</w:t>
      </w:r>
      <w:r w:rsidR="00E0663D" w:rsidRPr="00E0663D">
        <w:t>'</w:t>
      </w:r>
      <w:r>
        <w:t xml:space="preserve"> worksheet we must make sure that:</w:t>
      </w:r>
    </w:p>
    <w:p w14:paraId="556250CE" w14:textId="0512387A" w:rsidR="00F73551" w:rsidRDefault="00F73551" w:rsidP="00F73551">
      <w:pPr>
        <w:pStyle w:val="ListParagraph"/>
        <w:numPr>
          <w:ilvl w:val="0"/>
          <w:numId w:val="25"/>
        </w:numPr>
      </w:pPr>
      <w:r>
        <w:t xml:space="preserve">The </w:t>
      </w:r>
      <w:r w:rsidR="00E0663D" w:rsidRPr="00E0663D">
        <w:t>'</w:t>
      </w:r>
      <w:r>
        <w:t>styles</w:t>
      </w:r>
      <w:r w:rsidR="00E0663D" w:rsidRPr="00E0663D">
        <w:t>'</w:t>
      </w:r>
      <w:r>
        <w:t xml:space="preserve"> section of the </w:t>
      </w:r>
      <w:r w:rsidR="00E0663D" w:rsidRPr="00E0663D">
        <w:t>'</w:t>
      </w:r>
      <w:r>
        <w:t>Graphviz</w:t>
      </w:r>
      <w:r w:rsidR="00E0663D" w:rsidRPr="00E0663D">
        <w:t>'</w:t>
      </w:r>
      <w:r>
        <w:t xml:space="preserve"> ribbon tab has the View setting set to "Songs Released on All Media". This view will bring in all the various media types that the song "Yesterday" was released on.</w:t>
      </w:r>
    </w:p>
    <w:p w14:paraId="37C2CD52" w14:textId="77777777" w:rsidR="00F73551" w:rsidRDefault="00F73551" w:rsidP="00F73551">
      <w:pPr>
        <w:spacing w:after="120"/>
        <w:ind w:left="360"/>
      </w:pPr>
      <w:r w:rsidRPr="006C5386">
        <w:rPr>
          <w:noProof/>
          <w:lang w:eastAsia="en-US"/>
        </w:rPr>
        <mc:AlternateContent>
          <mc:Choice Requires="wps">
            <w:drawing>
              <wp:anchor distT="0" distB="0" distL="114300" distR="114300" simplePos="0" relativeHeight="252210688" behindDoc="0" locked="0" layoutInCell="1" allowOverlap="1" wp14:anchorId="072FE9E7" wp14:editId="542CE5FC">
                <wp:simplePos x="0" y="0"/>
                <wp:positionH relativeFrom="margin">
                  <wp:posOffset>4043149</wp:posOffset>
                </wp:positionH>
                <wp:positionV relativeFrom="paragraph">
                  <wp:posOffset>191996</wp:posOffset>
                </wp:positionV>
                <wp:extent cx="1214651" cy="777923"/>
                <wp:effectExtent l="0" t="0" r="24130" b="22225"/>
                <wp:wrapNone/>
                <wp:docPr id="6309" name="Rectangle 6309"/>
                <wp:cNvGraphicFramePr/>
                <a:graphic xmlns:a="http://schemas.openxmlformats.org/drawingml/2006/main">
                  <a:graphicData uri="http://schemas.microsoft.com/office/word/2010/wordprocessingShape">
                    <wps:wsp>
                      <wps:cNvSpPr/>
                      <wps:spPr>
                        <a:xfrm>
                          <a:off x="0" y="0"/>
                          <a:ext cx="1214651" cy="77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80AC9" id="Rectangle 6309" o:spid="_x0000_s1026" style="position:absolute;margin-left:318.35pt;margin-top:15.1pt;width:95.65pt;height:61.25pt;z-index:2522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wmgIAAIs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" filled="f" strokecolor="red" strokeweight="1.5pt">
                <w10:wrap anchorx="margin"/>
              </v:rect>
            </w:pict>
          </mc:Fallback>
        </mc:AlternateContent>
      </w:r>
      <w:r>
        <w:rPr>
          <w:noProof/>
          <w:lang w:eastAsia="en-US"/>
        </w:rPr>
        <w:drawing>
          <wp:inline distT="0" distB="0" distL="0" distR="0" wp14:anchorId="597FCEAF" wp14:editId="1728FD1F">
            <wp:extent cx="6400800" cy="955040"/>
            <wp:effectExtent l="57150" t="57150" r="114300" b="111760"/>
            <wp:docPr id="6550" name="Picture 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a:ext>
                      </a:extLst>
                    </a:blip>
                    <a:srcRect/>
                    <a:stretch>
                      <a:fillRect/>
                    </a:stretch>
                  </pic:blipFill>
                  <pic:spPr bwMode="auto">
                    <a:xfrm>
                      <a:off x="0" y="0"/>
                      <a:ext cx="6400800" cy="955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4B9E80" w14:textId="369AB886" w:rsidR="00F73551" w:rsidRDefault="00F73551" w:rsidP="00F73551">
      <w:pPr>
        <w:pStyle w:val="ListParagraph"/>
        <w:keepNext/>
        <w:numPr>
          <w:ilvl w:val="0"/>
          <w:numId w:val="25"/>
        </w:numPr>
        <w:rPr>
          <w:noProof/>
          <w:lang w:eastAsia="en-US"/>
        </w:rPr>
      </w:pPr>
      <w:r>
        <w:lastRenderedPageBreak/>
        <w:t xml:space="preserve">The </w:t>
      </w:r>
      <w:r w:rsidR="00E0663D" w:rsidRPr="00E0663D">
        <w:t>'</w:t>
      </w:r>
      <w:r>
        <w:t>Nodes</w:t>
      </w:r>
      <w:r w:rsidR="00E0663D" w:rsidRPr="00E0663D">
        <w:t>'</w:t>
      </w:r>
      <w:r>
        <w:t xml:space="preserve"> section of the </w:t>
      </w:r>
      <w:r w:rsidR="00E0663D" w:rsidRPr="00E0663D">
        <w:t>'</w:t>
      </w:r>
      <w:r>
        <w:t>Graphviz</w:t>
      </w:r>
      <w:r w:rsidR="00E0663D" w:rsidRPr="00E0663D">
        <w:t>'</w:t>
      </w:r>
      <w:r>
        <w:t xml:space="preserve"> ribbon tab has "Without edges" unchecked, and the "Edges" section has "Without nodes" unchecked. These settings cause unreferenced nodes and edges to be filtered out of the graph.</w:t>
      </w:r>
      <w:r w:rsidRPr="002D4ED0">
        <w:rPr>
          <w:noProof/>
          <w:lang w:eastAsia="en-US"/>
        </w:rPr>
        <w:t xml:space="preserve"> </w:t>
      </w:r>
    </w:p>
    <w:p w14:paraId="3B0C7AED" w14:textId="77777777" w:rsidR="00F73551" w:rsidRDefault="00F73551" w:rsidP="00F73551">
      <w:pPr>
        <w:keepNext/>
        <w:spacing w:after="120"/>
        <w:ind w:left="360"/>
      </w:pPr>
      <w:r w:rsidRPr="006C5386">
        <w:rPr>
          <w:noProof/>
          <w:lang w:eastAsia="en-US"/>
        </w:rPr>
        <mc:AlternateContent>
          <mc:Choice Requires="wps">
            <w:drawing>
              <wp:anchor distT="0" distB="0" distL="114300" distR="114300" simplePos="0" relativeHeight="252212736" behindDoc="0" locked="0" layoutInCell="1" allowOverlap="1" wp14:anchorId="1A83572B" wp14:editId="3BB3DC58">
                <wp:simplePos x="0" y="0"/>
                <wp:positionH relativeFrom="margin">
                  <wp:posOffset>5223510</wp:posOffset>
                </wp:positionH>
                <wp:positionV relativeFrom="paragraph">
                  <wp:posOffset>274955</wp:posOffset>
                </wp:positionV>
                <wp:extent cx="524510" cy="164592"/>
                <wp:effectExtent l="0" t="0" r="27940" b="26035"/>
                <wp:wrapNone/>
                <wp:docPr id="69" name="Rectangle 69"/>
                <wp:cNvGraphicFramePr/>
                <a:graphic xmlns:a="http://schemas.openxmlformats.org/drawingml/2006/main">
                  <a:graphicData uri="http://schemas.microsoft.com/office/word/2010/wordprocessingShape">
                    <wps:wsp>
                      <wps:cNvSpPr/>
                      <wps:spPr>
                        <a:xfrm>
                          <a:off x="0" y="0"/>
                          <a:ext cx="524510" cy="1645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23EB" id="Rectangle 69" o:spid="_x0000_s1026" style="position:absolute;margin-left:411.3pt;margin-top:21.65pt;width:41.3pt;height:12.95pt;z-index:25221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2209664" behindDoc="0" locked="0" layoutInCell="1" allowOverlap="1" wp14:anchorId="7E18FFFF" wp14:editId="2021C649">
                <wp:simplePos x="0" y="0"/>
                <wp:positionH relativeFrom="margin">
                  <wp:posOffset>4698242</wp:posOffset>
                </wp:positionH>
                <wp:positionV relativeFrom="paragraph">
                  <wp:posOffset>275192</wp:posOffset>
                </wp:positionV>
                <wp:extent cx="511791" cy="163773"/>
                <wp:effectExtent l="0" t="0" r="22225" b="27305"/>
                <wp:wrapNone/>
                <wp:docPr id="6308" name="Rectangle 6308"/>
                <wp:cNvGraphicFramePr/>
                <a:graphic xmlns:a="http://schemas.openxmlformats.org/drawingml/2006/main">
                  <a:graphicData uri="http://schemas.microsoft.com/office/word/2010/wordprocessingShape">
                    <wps:wsp>
                      <wps:cNvSpPr/>
                      <wps:spPr>
                        <a:xfrm>
                          <a:off x="0" y="0"/>
                          <a:ext cx="511791"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CA5C" id="Rectangle 6308" o:spid="_x0000_s1026" style="position:absolute;margin-left:369.95pt;margin-top:21.65pt;width:40.3pt;height:12.9pt;z-index:2522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4AC0A0AE" wp14:editId="5AE11BF6">
            <wp:extent cx="6400800" cy="572135"/>
            <wp:effectExtent l="57150" t="57150" r="114300" b="1136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400800" cy="5721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8D4BB8C" w14:textId="77777777" w:rsidR="00F73551" w:rsidRDefault="00F73551" w:rsidP="00F73551">
      <w:r>
        <w:t>When we press the "Refresh Graph" button we now get a simplified graph which looks as follows:</w:t>
      </w:r>
    </w:p>
    <w:p w14:paraId="442BE7D0" w14:textId="77777777" w:rsidR="00F73551" w:rsidRDefault="00F73551" w:rsidP="00F73551">
      <w:pPr>
        <w:jc w:val="center"/>
      </w:pPr>
      <w:r>
        <w:rPr>
          <w:noProof/>
          <w:lang w:eastAsia="en-US"/>
        </w:rPr>
        <w:drawing>
          <wp:inline distT="0" distB="0" distL="0" distR="0" wp14:anchorId="08FA83AA" wp14:editId="0D99B554">
            <wp:extent cx="6379160" cy="5213445"/>
            <wp:effectExtent l="0" t="0" r="0" b="0"/>
            <wp:docPr id="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9">
                      <a:extLst>
                        <a:ext uri="{28A0092B-C50C-407E-A947-70E740481C1C}">
                          <a14:useLocalDpi xmlns:a14="http://schemas.microsoft.com/office/drawing/2010/main"/>
                        </a:ext>
                      </a:extLst>
                    </a:blip>
                    <a:stretch>
                      <a:fillRect/>
                    </a:stretch>
                  </pic:blipFill>
                  <pic:spPr>
                    <a:xfrm>
                      <a:off x="0" y="0"/>
                      <a:ext cx="6400566" cy="5230939"/>
                    </a:xfrm>
                    <a:prstGeom prst="rect">
                      <a:avLst/>
                    </a:prstGeom>
                  </pic:spPr>
                </pic:pic>
              </a:graphicData>
            </a:graphic>
          </wp:inline>
        </w:drawing>
      </w:r>
    </w:p>
    <w:p w14:paraId="6368FD5D" w14:textId="77777777" w:rsidR="00F73551" w:rsidRDefault="00F73551" w:rsidP="00F73551">
      <w:r>
        <w:t xml:space="preserve">Now it becomes quickly and visually apparent that "Yesterday" was released on 4 CDs, 3 LP albums, a 45 RPM single, and an </w:t>
      </w:r>
      <w:proofErr w:type="gramStart"/>
      <w:r>
        <w:t>EP records</w:t>
      </w:r>
      <w:proofErr w:type="gramEnd"/>
      <w:r>
        <w:t>. Each depiction provides the name of the media the song was released on.</w:t>
      </w:r>
    </w:p>
    <w:p w14:paraId="4DCCBAB7" w14:textId="67C709F9" w:rsidR="00F73551" w:rsidRDefault="00F73551" w:rsidP="00F73551">
      <w:r>
        <w:t xml:space="preserve">Now assume that we are trying to solve a problem of what is the ideal media to buy to obtain the songs "Yesterday" and "Yellow Submarine" (chosen for this example just because both songs start with the letter Y). Return to the </w:t>
      </w:r>
      <w:r w:rsidR="00E0663D" w:rsidRPr="00E0663D">
        <w:t>'</w:t>
      </w:r>
      <w:r>
        <w:t>data</w:t>
      </w:r>
      <w:r w:rsidR="00E0663D" w:rsidRPr="00E0663D">
        <w:t>'</w:t>
      </w:r>
      <w:r>
        <w:t xml:space="preserve"> worksheet and remove the comment indicator </w:t>
      </w:r>
      <w:r w:rsidR="00E0663D" w:rsidRPr="00E0663D">
        <w:t>'</w:t>
      </w:r>
      <w:r>
        <w:t>#</w:t>
      </w:r>
      <w:r w:rsidR="00E0663D" w:rsidRPr="00E0663D">
        <w:t>'</w:t>
      </w:r>
      <w:r>
        <w:t xml:space="preserve"> from the song "Yellow Submarine". </w:t>
      </w:r>
    </w:p>
    <w:p w14:paraId="4223E7D4" w14:textId="77777777" w:rsidR="00F73551" w:rsidRDefault="00F73551" w:rsidP="00F73551">
      <w:r>
        <w:lastRenderedPageBreak/>
        <w:t>The data will now look as follows:</w:t>
      </w:r>
    </w:p>
    <w:p w14:paraId="768198B0" w14:textId="77777777" w:rsidR="00F73551" w:rsidRDefault="00F73551" w:rsidP="00F73551">
      <w:pPr>
        <w:keepNext/>
      </w:pPr>
      <w:r w:rsidRPr="006C5386">
        <w:rPr>
          <w:noProof/>
          <w:lang w:eastAsia="en-US"/>
        </w:rPr>
        <mc:AlternateContent>
          <mc:Choice Requires="wps">
            <w:drawing>
              <wp:anchor distT="0" distB="0" distL="114300" distR="114300" simplePos="0" relativeHeight="252211712" behindDoc="0" locked="0" layoutInCell="1" allowOverlap="1" wp14:anchorId="5CCDFD34" wp14:editId="65779BBD">
                <wp:simplePos x="0" y="0"/>
                <wp:positionH relativeFrom="margin">
                  <wp:posOffset>52705</wp:posOffset>
                </wp:positionH>
                <wp:positionV relativeFrom="paragraph">
                  <wp:posOffset>417034</wp:posOffset>
                </wp:positionV>
                <wp:extent cx="6387152" cy="150126"/>
                <wp:effectExtent l="0" t="0" r="13970" b="21590"/>
                <wp:wrapNone/>
                <wp:docPr id="6313" name="Rectangle 6313"/>
                <wp:cNvGraphicFramePr/>
                <a:graphic xmlns:a="http://schemas.openxmlformats.org/drawingml/2006/main">
                  <a:graphicData uri="http://schemas.microsoft.com/office/word/2010/wordprocessingShape">
                    <wps:wsp>
                      <wps:cNvSpPr/>
                      <wps:spPr>
                        <a:xfrm>
                          <a:off x="0" y="0"/>
                          <a:ext cx="6387152" cy="1501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AB71B" id="Rectangle 6313" o:spid="_x0000_s1026" style="position:absolute;margin-left:4.15pt;margin-top:32.85pt;width:502.95pt;height:11.8pt;z-index:2522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0nmgIAAIsFAAAOAAAAZHJzL2Uyb0RvYy54bWysVMFu2zAMvQ/YPwi6r47TJu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" filled="f" strokecolor="red" strokeweight="1.5pt">
                <w10:wrap anchorx="margin"/>
              </v:rect>
            </w:pict>
          </mc:Fallback>
        </mc:AlternateContent>
      </w:r>
      <w:r>
        <w:rPr>
          <w:noProof/>
          <w:lang w:eastAsia="en-US"/>
        </w:rPr>
        <w:drawing>
          <wp:inline distT="0" distB="0" distL="0" distR="0" wp14:anchorId="389E986C" wp14:editId="374A3D41">
            <wp:extent cx="6400800" cy="1009650"/>
            <wp:effectExtent l="57150" t="57150" r="114300" b="1143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00800" cy="10096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4CB8E9F" w14:textId="77777777" w:rsidR="00F73551" w:rsidRDefault="00F73551" w:rsidP="00F73551">
      <w:r>
        <w:t>When we press the "Refresh Graph" button we get a graph which looks as follows:</w:t>
      </w:r>
      <w:r w:rsidRPr="00242F5B">
        <w:rPr>
          <w:noProof/>
          <w:lang w:eastAsia="en-US"/>
        </w:rPr>
        <w:t xml:space="preserve"> </w:t>
      </w:r>
    </w:p>
    <w:p w14:paraId="702B5F2C" w14:textId="77777777" w:rsidR="00F73551" w:rsidRDefault="00F73551" w:rsidP="00F73551">
      <w:pPr>
        <w:jc w:val="center"/>
        <w:rPr>
          <w:noProof/>
          <w:lang w:eastAsia="en-US"/>
        </w:rPr>
      </w:pPr>
      <w:r>
        <w:rPr>
          <w:noProof/>
          <w:lang w:eastAsia="en-US"/>
        </w:rPr>
        <w:drawing>
          <wp:inline distT="0" distB="0" distL="0" distR="0" wp14:anchorId="361CAE2C" wp14:editId="0552935F">
            <wp:extent cx="5907819" cy="5523342"/>
            <wp:effectExtent l="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1" cstate="print">
                      <a:extLst>
                        <a:ext uri="{28A0092B-C50C-407E-A947-70E740481C1C}">
                          <a14:useLocalDpi xmlns:a14="http://schemas.microsoft.com/office/drawing/2010/main"/>
                        </a:ext>
                      </a:extLst>
                    </a:blip>
                    <a:stretch>
                      <a:fillRect/>
                    </a:stretch>
                  </pic:blipFill>
                  <pic:spPr>
                    <a:xfrm>
                      <a:off x="0" y="0"/>
                      <a:ext cx="5935003" cy="5548757"/>
                    </a:xfrm>
                    <a:prstGeom prst="rect">
                      <a:avLst/>
                    </a:prstGeom>
                  </pic:spPr>
                </pic:pic>
              </a:graphicData>
            </a:graphic>
          </wp:inline>
        </w:drawing>
      </w:r>
    </w:p>
    <w:p w14:paraId="4AEF0D06" w14:textId="40CA2DE1" w:rsidR="00F73551" w:rsidRPr="009F5D35" w:rsidRDefault="00F73551" w:rsidP="00F73551">
      <w:r>
        <w:rPr>
          <w:noProof/>
          <w:lang w:eastAsia="en-US"/>
        </w:rPr>
        <w:t>The graph now depicts the additional media on which the song "Yellow Submarine" was released, but what we also see is that between the two songs there are some intersecting relationships. Both songs were released on 2 CDs (</w:t>
      </w:r>
      <w:r w:rsidR="00E0663D" w:rsidRPr="00E0663D">
        <w:rPr>
          <w:noProof/>
          <w:lang w:eastAsia="en-US"/>
        </w:rPr>
        <w:t>'</w:t>
      </w:r>
      <w:r>
        <w:rPr>
          <w:noProof/>
          <w:lang w:eastAsia="en-US"/>
        </w:rPr>
        <w:t>The Beatles 1</w:t>
      </w:r>
      <w:r w:rsidR="00E0663D" w:rsidRPr="00E0663D">
        <w:rPr>
          <w:noProof/>
          <w:lang w:eastAsia="en-US"/>
        </w:rPr>
        <w:t>'</w:t>
      </w:r>
      <w:r>
        <w:rPr>
          <w:noProof/>
          <w:lang w:eastAsia="en-US"/>
        </w:rPr>
        <w:t xml:space="preserve">, and </w:t>
      </w:r>
      <w:r w:rsidR="00E0663D" w:rsidRPr="00E0663D">
        <w:rPr>
          <w:noProof/>
          <w:lang w:eastAsia="en-US"/>
        </w:rPr>
        <w:t>'</w:t>
      </w:r>
      <w:r>
        <w:rPr>
          <w:noProof/>
          <w:lang w:eastAsia="en-US"/>
        </w:rPr>
        <w:t>The Beatles 1962-1966</w:t>
      </w:r>
      <w:r w:rsidR="00E0663D" w:rsidRPr="00E0663D">
        <w:rPr>
          <w:noProof/>
          <w:lang w:eastAsia="en-US"/>
        </w:rPr>
        <w:t>'</w:t>
      </w:r>
      <w:r>
        <w:rPr>
          <w:noProof/>
          <w:lang w:eastAsia="en-US"/>
        </w:rPr>
        <w:t>) as well as an LP album (</w:t>
      </w:r>
      <w:r w:rsidR="00E0663D" w:rsidRPr="00E0663D">
        <w:rPr>
          <w:noProof/>
          <w:lang w:eastAsia="en-US"/>
        </w:rPr>
        <w:t>'</w:t>
      </w:r>
      <w:r>
        <w:rPr>
          <w:noProof/>
          <w:lang w:eastAsia="en-US"/>
        </w:rPr>
        <w:t>The Beatles 1962-1966</w:t>
      </w:r>
      <w:r w:rsidR="00E0663D" w:rsidRPr="00E0663D">
        <w:rPr>
          <w:noProof/>
          <w:lang w:eastAsia="en-US"/>
        </w:rPr>
        <w:t>'</w:t>
      </w:r>
      <w:r>
        <w:rPr>
          <w:noProof/>
          <w:lang w:eastAsia="en-US"/>
        </w:rPr>
        <w:t>). The most efficient way to obtain both songs is to buy one media from those three choices.</w:t>
      </w:r>
    </w:p>
    <w:p w14:paraId="65694251" w14:textId="77777777" w:rsidR="000E0C55" w:rsidRDefault="000E0C55" w:rsidP="008B7EA7">
      <w:pPr>
        <w:pStyle w:val="Heading1"/>
        <w:pageBreakBefore/>
      </w:pPr>
      <w:bookmarkStart w:id="205" w:name="_Changing_Master_Settings"/>
      <w:bookmarkStart w:id="206" w:name="_Ref59201398"/>
      <w:bookmarkStart w:id="207" w:name="_Ref59201407"/>
      <w:bookmarkStart w:id="208" w:name="_Toc100494701"/>
      <w:bookmarkEnd w:id="205"/>
      <w:r>
        <w:lastRenderedPageBreak/>
        <w:t xml:space="preserve">Changing </w:t>
      </w:r>
      <w:r w:rsidR="00C976FC">
        <w:t>Master</w:t>
      </w:r>
      <w:r w:rsidR="00404244">
        <w:t xml:space="preserve"> </w:t>
      </w:r>
      <w:r>
        <w:t>Settings</w:t>
      </w:r>
      <w:bookmarkEnd w:id="206"/>
      <w:bookmarkEnd w:id="207"/>
      <w:bookmarkEnd w:id="208"/>
    </w:p>
    <w:p w14:paraId="12220A99" w14:textId="5B9FD4FD" w:rsidR="000E0C55" w:rsidRDefault="003B6341" w:rsidP="000E0C55">
      <w:pPr>
        <w:keepNext/>
      </w:pPr>
      <w:r>
        <w:t xml:space="preserve">The </w:t>
      </w:r>
      <w:r w:rsidR="00E0663D" w:rsidRPr="00E0663D">
        <w:t>'</w:t>
      </w:r>
      <w:r>
        <w:t>settings</w:t>
      </w:r>
      <w:r w:rsidR="00E0663D" w:rsidRPr="00E0663D">
        <w:t>'</w:t>
      </w:r>
      <w:r>
        <w:t xml:space="preserve"> worksheet is where you can customize settings </w:t>
      </w:r>
      <w:r w:rsidR="00C976FC">
        <w:t xml:space="preserve">overarching settings </w:t>
      </w:r>
      <w:r>
        <w:t>which control how the graph is cre</w:t>
      </w:r>
      <w:r w:rsidR="00C976FC">
        <w:t xml:space="preserve">ated, specify directories containing images to use in the graph, control how long the graphing engine is allowed to run, specify Graphviz command line parameters, </w:t>
      </w:r>
      <w:r>
        <w:t xml:space="preserve">and </w:t>
      </w:r>
      <w:r w:rsidR="00C976FC">
        <w:t>modify the order in which</w:t>
      </w:r>
      <w:r>
        <w:t xml:space="preserve"> the worksheet columns are laid out. The following sections provide a brief description of the settings:</w:t>
      </w:r>
    </w:p>
    <w:p w14:paraId="3EFD5C02" w14:textId="77777777" w:rsidR="003B6341" w:rsidRDefault="003B6341" w:rsidP="003B6341">
      <w:pPr>
        <w:pStyle w:val="Heading2"/>
      </w:pPr>
      <w:bookmarkStart w:id="209" w:name="_Ref433786546"/>
      <w:bookmarkStart w:id="210" w:name="_Ref433786568"/>
      <w:bookmarkStart w:id="211" w:name="_Toc100494702"/>
      <w:r>
        <w:t>Graph Options</w:t>
      </w:r>
      <w:bookmarkEnd w:id="209"/>
      <w:bookmarkEnd w:id="210"/>
      <w:bookmarkEnd w:id="211"/>
    </w:p>
    <w:p w14:paraId="18BF9D0F" w14:textId="4BB7F5F1" w:rsidR="00247003" w:rsidRPr="00247003" w:rsidRDefault="00B32FF2" w:rsidP="00247003">
      <w:r>
        <w:rPr>
          <w:noProof/>
          <w:lang w:eastAsia="en-US"/>
        </w:rPr>
        <w:drawing>
          <wp:inline distT="0" distB="0" distL="0" distR="0" wp14:anchorId="6B630B0B" wp14:editId="1D49391D">
            <wp:extent cx="6400800" cy="137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00800" cy="1375410"/>
                    </a:xfrm>
                    <a:prstGeom prst="rect">
                      <a:avLst/>
                    </a:prstGeom>
                  </pic:spPr>
                </pic:pic>
              </a:graphicData>
            </a:graphic>
          </wp:inline>
        </w:drawing>
      </w:r>
    </w:p>
    <w:p w14:paraId="09F9043F" w14:textId="77777777" w:rsidR="00F11A76" w:rsidRPr="00F11A76" w:rsidRDefault="00F11A76" w:rsidP="00F11A76">
      <w:r>
        <w:t xml:space="preserve">These settings control the </w:t>
      </w:r>
      <w:r w:rsidR="00247003">
        <w:t xml:space="preserve">graph </w:t>
      </w:r>
      <w:r>
        <w:t>options used to produce the diagrams.</w:t>
      </w:r>
    </w:p>
    <w:tbl>
      <w:tblPr>
        <w:tblStyle w:val="ListTable3-Accent3"/>
        <w:tblW w:w="10075" w:type="dxa"/>
        <w:tblLook w:val="04A0" w:firstRow="1" w:lastRow="0" w:firstColumn="1" w:lastColumn="0" w:noHBand="0" w:noVBand="1"/>
      </w:tblPr>
      <w:tblGrid>
        <w:gridCol w:w="3505"/>
        <w:gridCol w:w="6570"/>
      </w:tblGrid>
      <w:tr w:rsidR="003B6341" w:rsidRPr="00BD1069" w14:paraId="3B4915BD" w14:textId="77777777" w:rsidTr="00F11A7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3124966A" w14:textId="77777777" w:rsidR="003B6341" w:rsidRPr="00BD1069" w:rsidRDefault="003B6341" w:rsidP="00900856">
            <w:pPr>
              <w:rPr>
                <w:b w:val="0"/>
              </w:rPr>
            </w:pPr>
            <w:r>
              <w:rPr>
                <w:b w:val="0"/>
              </w:rPr>
              <w:t>Setting</w:t>
            </w:r>
          </w:p>
        </w:tc>
        <w:tc>
          <w:tcPr>
            <w:tcW w:w="6570" w:type="dxa"/>
          </w:tcPr>
          <w:p w14:paraId="63AB3CD1" w14:textId="77777777" w:rsidR="003B6341" w:rsidRPr="00BD1069" w:rsidRDefault="003B6341" w:rsidP="00900856">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491BA9" w14:paraId="7869D52E" w14:textId="77777777" w:rsidTr="003B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DD3B824" w14:textId="77777777" w:rsidR="00491BA9" w:rsidRDefault="00491BA9" w:rsidP="00900856">
            <w:r>
              <w:t>Image Path</w:t>
            </w:r>
          </w:p>
        </w:tc>
        <w:tc>
          <w:tcPr>
            <w:tcW w:w="6570" w:type="dxa"/>
          </w:tcPr>
          <w:p w14:paraId="3E4C3E08" w14:textId="7F15EA17" w:rsidR="00491BA9" w:rsidRDefault="00090480" w:rsidP="00DD1881">
            <w:pPr>
              <w:keepNext/>
              <w:cnfStyle w:val="000000100000" w:firstRow="0" w:lastRow="0" w:firstColumn="0" w:lastColumn="0" w:oddVBand="0" w:evenVBand="0" w:oddHBand="1" w:evenHBand="0" w:firstRowFirstColumn="0" w:firstRowLastColumn="0" w:lastRowFirstColumn="0" w:lastRowLastColumn="0"/>
            </w:pPr>
            <w:r>
              <w:t xml:space="preserve">Specifies one or more directories when images to include in the graph are stored. The Relationship Visualizer looks for images in the same directory where the spreadsheet is stored first, followed by the directory specified here. The folder picker allows you to select one directory, however multiple directories can be specified if the directories are separated by a semi-colon </w:t>
            </w:r>
            <w:proofErr w:type="gramStart"/>
            <w:r w:rsidR="00550172">
              <w:t>"</w:t>
            </w:r>
            <w:r>
              <w:t>;</w:t>
            </w:r>
            <w:proofErr w:type="gramEnd"/>
            <w:r w:rsidR="00550172">
              <w:t>"</w:t>
            </w:r>
            <w:r>
              <w:t>.</w:t>
            </w:r>
          </w:p>
          <w:p w14:paraId="0DF4839D" w14:textId="32D2ADB5" w:rsidR="00C976FC" w:rsidRPr="00DD1881" w:rsidRDefault="00C976FC" w:rsidP="00DD1881">
            <w:pPr>
              <w:keepNext/>
              <w:cnfStyle w:val="000000100000" w:firstRow="0" w:lastRow="0" w:firstColumn="0" w:lastColumn="0" w:oddVBand="0" w:evenVBand="0" w:oddHBand="1" w:evenHBand="0" w:firstRowFirstColumn="0" w:firstRowLastColumn="0" w:lastRowFirstColumn="0" w:lastRowLastColumn="0"/>
            </w:pPr>
            <w:r>
              <w:t xml:space="preserve">If you use the </w:t>
            </w:r>
            <w:r w:rsidR="00E0663D" w:rsidRPr="00E0663D">
              <w:t>'</w:t>
            </w:r>
            <w:r>
              <w:t>style designer</w:t>
            </w:r>
            <w:r w:rsidR="00E0663D" w:rsidRPr="00E0663D">
              <w:t>'</w:t>
            </w:r>
            <w:r>
              <w:t xml:space="preserve"> worksheet to design an image node the directory containing the image will be automatically appended to the value here, unless the directory is already listed or is the directory where the Excel spreadsheet is stored.</w:t>
            </w:r>
          </w:p>
        </w:tc>
      </w:tr>
      <w:tr w:rsidR="00491BA9" w14:paraId="6EF3B2C4" w14:textId="77777777" w:rsidTr="003B6341">
        <w:tc>
          <w:tcPr>
            <w:cnfStyle w:val="001000000000" w:firstRow="0" w:lastRow="0" w:firstColumn="1" w:lastColumn="0" w:oddVBand="0" w:evenVBand="0" w:oddHBand="0" w:evenHBand="0" w:firstRowFirstColumn="0" w:firstRowLastColumn="0" w:lastRowFirstColumn="0" w:lastRowLastColumn="0"/>
            <w:tcW w:w="3505" w:type="dxa"/>
          </w:tcPr>
          <w:p w14:paraId="0F2439EE" w14:textId="77777777" w:rsidR="00491BA9" w:rsidRDefault="00491BA9" w:rsidP="00900856">
            <w:r>
              <w:t>Additional Graph Options</w:t>
            </w:r>
          </w:p>
        </w:tc>
        <w:tc>
          <w:tcPr>
            <w:tcW w:w="6570" w:type="dxa"/>
          </w:tcPr>
          <w:p w14:paraId="7BCF0872" w14:textId="77777777" w:rsidR="00491BA9" w:rsidRDefault="00090480" w:rsidP="00DD1881">
            <w:pPr>
              <w:keepNext/>
              <w:cnfStyle w:val="000000000000" w:firstRow="0" w:lastRow="0" w:firstColumn="0" w:lastColumn="0" w:oddVBand="0" w:evenVBand="0" w:oddHBand="0" w:evenHBand="0" w:firstRowFirstColumn="0" w:firstRowLastColumn="0" w:lastRowFirstColumn="0" w:lastRowLastColumn="0"/>
            </w:pPr>
            <w:r>
              <w:t xml:space="preserve">A means to insert additional Graphviz graph directives into the graph at the top-most level. To use this </w:t>
            </w:r>
            <w:r w:rsidR="00110B20">
              <w:t>setting,</w:t>
            </w:r>
            <w:r>
              <w:t xml:space="preserve"> you must </w:t>
            </w:r>
            <w:r w:rsidR="00110B20">
              <w:t>understand</w:t>
            </w:r>
            <w:r>
              <w:t xml:space="preserve"> how Graphviz works. This setting can be used to control aspects such as </w:t>
            </w:r>
            <w:r w:rsidR="00AD4453">
              <w:t>node</w:t>
            </w:r>
            <w:r>
              <w:t xml:space="preserve"> spacing. For example:</w:t>
            </w:r>
          </w:p>
          <w:p w14:paraId="5083E4F7" w14:textId="5FEB2C47" w:rsidR="00090480" w:rsidRPr="00090480" w:rsidRDefault="00090480" w:rsidP="00090480">
            <w:pPr>
              <w:keepNext/>
              <w:ind w:left="720"/>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090480">
              <w:rPr>
                <w:rFonts w:ascii="Courier New" w:hAnsi="Courier New" w:cs="Courier New"/>
              </w:rPr>
              <w:t>sep=</w:t>
            </w:r>
            <w:r w:rsidR="00550172">
              <w:rPr>
                <w:rFonts w:ascii="Courier New" w:hAnsi="Courier New" w:cs="Courier New"/>
              </w:rPr>
              <w:t>"</w:t>
            </w:r>
            <w:r w:rsidRPr="00090480">
              <w:rPr>
                <w:rFonts w:ascii="Courier New" w:hAnsi="Courier New" w:cs="Courier New"/>
              </w:rPr>
              <w:t>+30,30</w:t>
            </w:r>
            <w:r w:rsidR="00550172">
              <w:rPr>
                <w:rFonts w:ascii="Courier New" w:hAnsi="Courier New" w:cs="Courier New"/>
              </w:rPr>
              <w:t>"</w:t>
            </w:r>
          </w:p>
        </w:tc>
      </w:tr>
      <w:tr w:rsidR="001272BE" w14:paraId="70724CCA" w14:textId="77777777" w:rsidTr="003B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0A240FA" w14:textId="762D753E" w:rsidR="001272BE" w:rsidRDefault="001272BE" w:rsidP="00900856">
            <w:bookmarkStart w:id="212" w:name="_Hlk100493878"/>
            <w:r>
              <w:t>“Graph to Worksheet” Picture Name</w:t>
            </w:r>
          </w:p>
        </w:tc>
        <w:tc>
          <w:tcPr>
            <w:tcW w:w="6570" w:type="dxa"/>
          </w:tcPr>
          <w:p w14:paraId="1BA3A80A" w14:textId="3800C385" w:rsidR="001272BE" w:rsidRDefault="001272BE" w:rsidP="00F26593">
            <w:pPr>
              <w:keepNext/>
              <w:cnfStyle w:val="000000100000" w:firstRow="0" w:lastRow="0" w:firstColumn="0" w:lastColumn="0" w:oddVBand="0" w:evenVBand="0" w:oddHBand="1" w:evenHBand="0" w:firstRowFirstColumn="0" w:firstRowLastColumn="0" w:lastRowFirstColumn="0" w:lastRowLastColumn="0"/>
            </w:pPr>
            <w:r>
              <w:t>The name to assign to the bitmap which is created by the “</w:t>
            </w:r>
            <w:r w:rsidR="00F26593">
              <w:t>Refresh Graph” button on the “Data” worksheet. If blank, Excel assigns a name.</w:t>
            </w:r>
          </w:p>
        </w:tc>
      </w:tr>
    </w:tbl>
    <w:p w14:paraId="33944E94" w14:textId="5D972F27" w:rsidR="003B6341" w:rsidRDefault="00B32FF2" w:rsidP="00247003">
      <w:pPr>
        <w:pStyle w:val="Heading2"/>
        <w:keepNext/>
      </w:pPr>
      <w:bookmarkStart w:id="213" w:name="_Toc100494703"/>
      <w:bookmarkEnd w:id="212"/>
      <w:r>
        <w:lastRenderedPageBreak/>
        <w:t xml:space="preserve">Command </w:t>
      </w:r>
      <w:r w:rsidR="003B6341">
        <w:t>Options</w:t>
      </w:r>
      <w:bookmarkEnd w:id="213"/>
    </w:p>
    <w:p w14:paraId="5B976013" w14:textId="7954A3D9" w:rsidR="00C26D88" w:rsidRDefault="00C976FC" w:rsidP="00247003">
      <w:pPr>
        <w:keepNext/>
      </w:pPr>
      <w:r>
        <w:t xml:space="preserve">The </w:t>
      </w:r>
      <w:r w:rsidR="00E0663D" w:rsidRPr="00E0663D">
        <w:t>'</w:t>
      </w:r>
      <w:r>
        <w:t>Command Line Options</w:t>
      </w:r>
      <w:r w:rsidR="00E0663D" w:rsidRPr="00E0663D">
        <w:t>'</w:t>
      </w:r>
      <w:r w:rsidR="00C26D88">
        <w:t xml:space="preserve"> settings allow you to pass parameters to the Graphviz command line programs.</w:t>
      </w:r>
    </w:p>
    <w:p w14:paraId="594DB0B6" w14:textId="29CA4C97" w:rsidR="00247003" w:rsidRPr="00C26D88" w:rsidRDefault="00B32FF2" w:rsidP="00247003">
      <w:pPr>
        <w:keepNext/>
      </w:pPr>
      <w:r>
        <w:rPr>
          <w:noProof/>
          <w:lang w:eastAsia="en-US"/>
        </w:rPr>
        <w:drawing>
          <wp:inline distT="0" distB="0" distL="0" distR="0" wp14:anchorId="50E90FA7" wp14:editId="66F25F55">
            <wp:extent cx="6400800" cy="1385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400800" cy="138557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D1881" w:rsidRPr="00BD1069" w14:paraId="312CDA6B" w14:textId="77777777" w:rsidTr="000904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05" w:type="dxa"/>
          </w:tcPr>
          <w:p w14:paraId="148120F8" w14:textId="77777777" w:rsidR="00DD1881" w:rsidRPr="00BD1069" w:rsidRDefault="00DD1881" w:rsidP="00090480">
            <w:pPr>
              <w:rPr>
                <w:b w:val="0"/>
              </w:rPr>
            </w:pPr>
            <w:bookmarkStart w:id="214" w:name="_Hlk100493961"/>
            <w:r>
              <w:rPr>
                <w:b w:val="0"/>
              </w:rPr>
              <w:t>Setting</w:t>
            </w:r>
          </w:p>
        </w:tc>
        <w:tc>
          <w:tcPr>
            <w:tcW w:w="6570" w:type="dxa"/>
          </w:tcPr>
          <w:p w14:paraId="38DA7E52" w14:textId="77777777" w:rsidR="00DD1881" w:rsidRPr="00BD1069" w:rsidRDefault="00DD1881" w:rsidP="00090480">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D1881" w14:paraId="22D96D0D" w14:textId="77777777" w:rsidTr="00090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0C4116A" w14:textId="77777777" w:rsidR="00DD1881" w:rsidRDefault="00C26D88" w:rsidP="00090480">
            <w:r>
              <w:t>Additional CMD Parameters</w:t>
            </w:r>
          </w:p>
        </w:tc>
        <w:tc>
          <w:tcPr>
            <w:tcW w:w="6570" w:type="dxa"/>
          </w:tcPr>
          <w:p w14:paraId="1CDCE17B" w14:textId="77777777" w:rsidR="00DD1881" w:rsidRPr="00C26D88" w:rsidRDefault="00C26D88" w:rsidP="00C26D88">
            <w:pPr>
              <w:keepNext/>
              <w:cnfStyle w:val="000000100000" w:firstRow="0" w:lastRow="0" w:firstColumn="0" w:lastColumn="0" w:oddVBand="0" w:evenVBand="0" w:oddHBand="1" w:evenHBand="0" w:firstRowFirstColumn="0" w:firstRowLastColumn="0" w:lastRowFirstColumn="0" w:lastRowLastColumn="0"/>
            </w:pPr>
            <w:r w:rsidRPr="00C26D88">
              <w:t>A means to pass additional command line parameters to the layout engine program. For example:</w:t>
            </w:r>
          </w:p>
          <w:p w14:paraId="60C2FA95" w14:textId="4151C07C" w:rsidR="00C26D88" w:rsidRDefault="00C26D88" w:rsidP="00C26D8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Pr>
                <w:rFonts w:ascii="Courier New" w:hAnsi="Courier New" w:cs="Courier New"/>
                <w:sz w:val="20"/>
              </w:rPr>
              <w:t>-Efontsize=</w:t>
            </w:r>
            <w:r w:rsidR="00550172">
              <w:rPr>
                <w:rFonts w:ascii="Courier New" w:hAnsi="Courier New" w:cs="Courier New"/>
                <w:sz w:val="20"/>
              </w:rPr>
              <w:t>"</w:t>
            </w:r>
            <w:r>
              <w:rPr>
                <w:rFonts w:ascii="Courier New" w:hAnsi="Courier New" w:cs="Courier New"/>
                <w:sz w:val="20"/>
              </w:rPr>
              <w:t>8</w:t>
            </w:r>
            <w:r w:rsidR="00550172">
              <w:rPr>
                <w:rFonts w:ascii="Courier New" w:hAnsi="Courier New" w:cs="Courier New"/>
                <w:sz w:val="20"/>
              </w:rPr>
              <w:t>"</w:t>
            </w:r>
            <w:r>
              <w:rPr>
                <w:rFonts w:ascii="Courier New" w:hAnsi="Courier New" w:cs="Courier New"/>
                <w:sz w:val="20"/>
              </w:rPr>
              <w:t xml:space="preserve"> </w:t>
            </w:r>
            <w:r w:rsidR="005329FB">
              <w:rPr>
                <w:rFonts w:ascii="Courier New" w:hAnsi="Courier New" w:cs="Courier New"/>
                <w:sz w:val="20"/>
              </w:rPr>
              <w:t>-</w:t>
            </w:r>
            <w:r>
              <w:rPr>
                <w:rFonts w:ascii="Courier New" w:hAnsi="Courier New" w:cs="Courier New"/>
                <w:sz w:val="20"/>
              </w:rPr>
              <w:t>Efontname=</w:t>
            </w:r>
            <w:r w:rsidR="00550172">
              <w:rPr>
                <w:rFonts w:ascii="Courier New" w:hAnsi="Courier New" w:cs="Courier New"/>
                <w:sz w:val="20"/>
              </w:rPr>
              <w:t>"</w:t>
            </w:r>
            <w:r>
              <w:rPr>
                <w:rFonts w:ascii="Courier New" w:hAnsi="Courier New" w:cs="Courier New"/>
                <w:sz w:val="20"/>
              </w:rPr>
              <w:t>Arial</w:t>
            </w:r>
            <w:r w:rsidR="00550172">
              <w:rPr>
                <w:rFonts w:ascii="Courier New" w:hAnsi="Courier New" w:cs="Courier New"/>
                <w:sz w:val="20"/>
              </w:rPr>
              <w:t>"</w:t>
            </w:r>
          </w:p>
          <w:p w14:paraId="33140A3C" w14:textId="77777777" w:rsidR="00C26D88" w:rsidRPr="00FA7462" w:rsidRDefault="00110B20" w:rsidP="00C26D88">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t>w</w:t>
            </w:r>
            <w:r w:rsidR="00C26D88" w:rsidRPr="00C26D88">
              <w:t xml:space="preserve">ould override the default </w:t>
            </w:r>
            <w:r w:rsidR="00AD4453">
              <w:t>edge</w:t>
            </w:r>
            <w:r w:rsidR="00C26D88" w:rsidRPr="00C26D88">
              <w:t xml:space="preserve"> format. Setting the font size to 8 points, and the font to Arial for all edges which do not have explicit style specifications.</w:t>
            </w:r>
          </w:p>
        </w:tc>
      </w:tr>
      <w:tr w:rsidR="00B32FF2" w14:paraId="28A9D4AB" w14:textId="77777777" w:rsidTr="00A5646E">
        <w:tc>
          <w:tcPr>
            <w:cnfStyle w:val="001000000000" w:firstRow="0" w:lastRow="0" w:firstColumn="1" w:lastColumn="0" w:oddVBand="0" w:evenVBand="0" w:oddHBand="0" w:evenHBand="0" w:firstRowFirstColumn="0" w:firstRowLastColumn="0" w:lastRowFirstColumn="0" w:lastRowLastColumn="0"/>
            <w:tcW w:w="3505" w:type="dxa"/>
          </w:tcPr>
          <w:p w14:paraId="62AA4FA3" w14:textId="77777777" w:rsidR="00B32FF2" w:rsidRDefault="00B32FF2" w:rsidP="00A5646E">
            <w:r>
              <w:t>Cancel graphing if not complete in ___ seconds</w:t>
            </w:r>
          </w:p>
        </w:tc>
        <w:tc>
          <w:tcPr>
            <w:tcW w:w="6570" w:type="dxa"/>
          </w:tcPr>
          <w:p w14:paraId="3ABE1148" w14:textId="77777777" w:rsidR="00B32FF2" w:rsidRPr="00DD1881" w:rsidRDefault="00B32FF2" w:rsidP="00A5646E">
            <w:pPr>
              <w:keepNext/>
              <w:cnfStyle w:val="000000000000" w:firstRow="0" w:lastRow="0" w:firstColumn="0" w:lastColumn="0" w:oddVBand="0" w:evenVBand="0" w:oddHBand="0" w:evenHBand="0" w:firstRowFirstColumn="0" w:firstRowLastColumn="0" w:lastRowFirstColumn="0" w:lastRowLastColumn="0"/>
            </w:pPr>
            <w:r>
              <w:t>The maximum number of seconds the graphing engine can run. If set to 0, no time limit exists.</w:t>
            </w:r>
          </w:p>
        </w:tc>
      </w:tr>
      <w:tr w:rsidR="00B32FF2" w14:paraId="3E1AEFC8" w14:textId="77777777" w:rsidTr="00090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7F587E8" w14:textId="1987B5D0" w:rsidR="00B32FF2" w:rsidRDefault="00B32FF2" w:rsidP="00090480">
            <w:r>
              <w:t>Path to dot.exe</w:t>
            </w:r>
          </w:p>
        </w:tc>
        <w:tc>
          <w:tcPr>
            <w:tcW w:w="6570" w:type="dxa"/>
          </w:tcPr>
          <w:p w14:paraId="216BC2BF" w14:textId="2FFCB8A8" w:rsidR="00B32FF2" w:rsidRPr="00C26D88" w:rsidRDefault="00B32FF2" w:rsidP="00C26D88">
            <w:pPr>
              <w:keepNext/>
              <w:cnfStyle w:val="000000100000" w:firstRow="0" w:lastRow="0" w:firstColumn="0" w:lastColumn="0" w:oddVBand="0" w:evenVBand="0" w:oddHBand="1" w:evenHBand="0" w:firstRowFirstColumn="0" w:firstRowLastColumn="0" w:lastRowFirstColumn="0" w:lastRowLastColumn="0"/>
            </w:pPr>
            <w:r>
              <w:t xml:space="preserve">The path to the dot executable </w:t>
            </w:r>
            <w:r w:rsidR="00F26593">
              <w:t>if Graphviz is not installed/not</w:t>
            </w:r>
            <w:r>
              <w:t xml:space="preserve"> available via the PATH environment variable.</w:t>
            </w:r>
          </w:p>
        </w:tc>
      </w:tr>
    </w:tbl>
    <w:p w14:paraId="11069A4E" w14:textId="24C1264E" w:rsidR="003B6341" w:rsidRDefault="00E0663D" w:rsidP="00247003">
      <w:pPr>
        <w:pStyle w:val="Heading2"/>
        <w:keepNext/>
      </w:pPr>
      <w:bookmarkStart w:id="215" w:name="_Toc100494704"/>
      <w:bookmarkStart w:id="216" w:name="_Hlk100494018"/>
      <w:bookmarkEnd w:id="214"/>
      <w:r w:rsidRPr="00E0663D">
        <w:lastRenderedPageBreak/>
        <w:t>'</w:t>
      </w:r>
      <w:r w:rsidR="00084D1A">
        <w:t>data</w:t>
      </w:r>
      <w:r w:rsidRPr="00E0663D">
        <w:t>'</w:t>
      </w:r>
      <w:r w:rsidR="003B6341">
        <w:t xml:space="preserve"> Worksheet</w:t>
      </w:r>
      <w:bookmarkEnd w:id="215"/>
    </w:p>
    <w:p w14:paraId="455A6433" w14:textId="71BCA3F5" w:rsidR="00FE372D" w:rsidRDefault="00FE372D" w:rsidP="00247003">
      <w:pPr>
        <w:keepNext/>
      </w:pPr>
      <w:r>
        <w:t xml:space="preserve">These settings allow you to rearrange the </w:t>
      </w:r>
      <w:r w:rsidR="00275A06">
        <w:t xml:space="preserve">column </w:t>
      </w:r>
      <w:r>
        <w:t xml:space="preserve">layout of the </w:t>
      </w:r>
      <w:r w:rsidR="00E0663D" w:rsidRPr="00E0663D">
        <w:t>'</w:t>
      </w:r>
      <w:r>
        <w:t>data</w:t>
      </w:r>
      <w:r w:rsidR="00E0663D" w:rsidRPr="00E0663D">
        <w:t>'</w:t>
      </w:r>
      <w:r>
        <w:t xml:space="preserve"> worksheet</w:t>
      </w:r>
      <w:r w:rsidR="00275A06">
        <w:t>, and restrict which rows get processed</w:t>
      </w:r>
      <w:r>
        <w:t>.</w:t>
      </w:r>
    </w:p>
    <w:p w14:paraId="37C2C568" w14:textId="3553E532" w:rsidR="00247003" w:rsidRDefault="001272BE" w:rsidP="00247003">
      <w:pPr>
        <w:keepNext/>
      </w:pPr>
      <w:r>
        <w:rPr>
          <w:noProof/>
          <w:lang w:eastAsia="en-US"/>
        </w:rPr>
        <w:drawing>
          <wp:inline distT="0" distB="0" distL="0" distR="0" wp14:anchorId="6E8C6F73" wp14:editId="3ED71894">
            <wp:extent cx="6400800" cy="2581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00800" cy="2581275"/>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306D7" w:rsidRPr="00BD1069" w14:paraId="323C945C" w14:textId="77777777" w:rsidTr="0023013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461BE832" w14:textId="77777777" w:rsidR="00D306D7" w:rsidRPr="00BD1069" w:rsidRDefault="00D306D7" w:rsidP="00D306D7">
            <w:pPr>
              <w:rPr>
                <w:b w:val="0"/>
              </w:rPr>
            </w:pPr>
            <w:r>
              <w:rPr>
                <w:b w:val="0"/>
              </w:rPr>
              <w:t>Setting</w:t>
            </w:r>
          </w:p>
        </w:tc>
        <w:tc>
          <w:tcPr>
            <w:tcW w:w="6570" w:type="dxa"/>
          </w:tcPr>
          <w:p w14:paraId="37A78F98" w14:textId="77777777" w:rsidR="00D306D7" w:rsidRPr="00BD1069" w:rsidRDefault="00D306D7" w:rsidP="00D306D7">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306D7" w14:paraId="0F3E956C" w14:textId="77777777" w:rsidTr="00D30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914549A" w14:textId="77777777" w:rsidR="00D306D7" w:rsidRDefault="00D306D7" w:rsidP="00D306D7">
            <w:r>
              <w:t>Comment</w:t>
            </w:r>
            <w:r w:rsidR="00247003">
              <w:t>/Error Flag</w:t>
            </w:r>
            <w:r>
              <w:t xml:space="preserve"> Column</w:t>
            </w:r>
          </w:p>
        </w:tc>
        <w:tc>
          <w:tcPr>
            <w:tcW w:w="6570" w:type="dxa"/>
          </w:tcPr>
          <w:p w14:paraId="7BFE8736" w14:textId="05A3296A" w:rsidR="00247003" w:rsidRDefault="00D306D7" w:rsidP="00D306D7">
            <w:pPr>
              <w:keepNext/>
              <w:cnfStyle w:val="000000100000" w:firstRow="0" w:lastRow="0" w:firstColumn="0" w:lastColumn="0" w:oddVBand="0" w:evenVBand="0" w:oddHBand="1" w:evenHBand="0" w:firstRowFirstColumn="0" w:firstRowLastColumn="0" w:lastRowFirstColumn="0" w:lastRowLastColumn="0"/>
            </w:pPr>
            <w:r>
              <w:t xml:space="preserve">The column used to place </w:t>
            </w:r>
            <w:r w:rsidR="00E0663D" w:rsidRPr="00E0663D">
              <w:t>'</w:t>
            </w:r>
            <w:r>
              <w:t>#</w:t>
            </w:r>
            <w:r w:rsidR="00E0663D" w:rsidRPr="00E0663D">
              <w:t>'</w:t>
            </w:r>
            <w:r>
              <w:t xml:space="preserve"> comment characters which indicate that the rows should be treated as a comment and not be included in the data to be graphed. </w:t>
            </w:r>
          </w:p>
          <w:p w14:paraId="6E9618B4" w14:textId="3EDB5D98" w:rsidR="00D306D7" w:rsidRPr="009A3286" w:rsidRDefault="00D306D7" w:rsidP="00D306D7">
            <w:pPr>
              <w:keepNext/>
              <w:cnfStyle w:val="000000100000" w:firstRow="0" w:lastRow="0" w:firstColumn="0" w:lastColumn="0" w:oddVBand="0" w:evenVBand="0" w:oddHBand="1" w:evenHBand="0" w:firstRowFirstColumn="0" w:firstRowLastColumn="0" w:lastRowFirstColumn="0" w:lastRowLastColumn="0"/>
            </w:pPr>
            <w:r>
              <w:t xml:space="preserve">This column also serves a second purpose when errors are found in the data. An exclamation point </w:t>
            </w:r>
            <w:r w:rsidR="00550172">
              <w:t>"</w:t>
            </w:r>
            <w:r>
              <w:t>!</w:t>
            </w:r>
            <w:r w:rsidR="00550172">
              <w:t>"</w:t>
            </w:r>
            <w:r>
              <w:t xml:space="preserve"> character is placed in the column to signal an </w:t>
            </w:r>
            <w:proofErr w:type="gramStart"/>
            <w:r>
              <w:t>error, and</w:t>
            </w:r>
            <w:proofErr w:type="gramEnd"/>
            <w:r>
              <w:t xml:space="preserve"> direct you to look in the Messages column</w:t>
            </w:r>
            <w:r w:rsidR="005A5341">
              <w:t xml:space="preserve"> for the cause of the error.</w:t>
            </w:r>
          </w:p>
        </w:tc>
      </w:tr>
      <w:tr w:rsidR="00D306D7" w:rsidRPr="005A5341" w14:paraId="339E115F" w14:textId="77777777" w:rsidTr="00D306D7">
        <w:tc>
          <w:tcPr>
            <w:cnfStyle w:val="001000000000" w:firstRow="0" w:lastRow="0" w:firstColumn="1" w:lastColumn="0" w:oddVBand="0" w:evenVBand="0" w:oddHBand="0" w:evenHBand="0" w:firstRowFirstColumn="0" w:firstRowLastColumn="0" w:lastRowFirstColumn="0" w:lastRowLastColumn="0"/>
            <w:tcW w:w="3505" w:type="dxa"/>
          </w:tcPr>
          <w:p w14:paraId="6EF71697" w14:textId="234C2EA2" w:rsidR="00D306D7" w:rsidRDefault="00550172" w:rsidP="00D306D7">
            <w:r>
              <w:t>"</w:t>
            </w:r>
            <w:r w:rsidR="005A5341">
              <w:t>Item</w:t>
            </w:r>
            <w:r>
              <w:t>"</w:t>
            </w:r>
            <w:r w:rsidR="00D306D7">
              <w:t xml:space="preserve"> Column</w:t>
            </w:r>
          </w:p>
        </w:tc>
        <w:tc>
          <w:tcPr>
            <w:tcW w:w="6570" w:type="dxa"/>
          </w:tcPr>
          <w:p w14:paraId="182A8E34" w14:textId="7AB7E21D" w:rsidR="00D306D7" w:rsidRPr="009A3286" w:rsidRDefault="00D306D7" w:rsidP="005A5341">
            <w:pPr>
              <w:cnfStyle w:val="000000000000" w:firstRow="0" w:lastRow="0" w:firstColumn="0" w:lastColumn="0" w:oddVBand="0" w:evenVBand="0" w:oddHBand="0" w:evenHBand="0" w:firstRowFirstColumn="0" w:firstRowLastColumn="0" w:lastRowFirstColumn="0" w:lastRowLastColumn="0"/>
            </w:pPr>
            <w:r>
              <w:t xml:space="preserve">The column </w:t>
            </w:r>
            <w:r w:rsidR="005A5341" w:rsidRPr="005A5341">
              <w:t xml:space="preserve">within the </w:t>
            </w:r>
            <w:r w:rsidR="00E0663D" w:rsidRPr="00E0663D">
              <w:t>'</w:t>
            </w:r>
            <w:r w:rsidR="005A5341" w:rsidRPr="005A5341">
              <w:t>data</w:t>
            </w:r>
            <w:r w:rsidR="00E0663D" w:rsidRPr="00E0663D">
              <w:t>'</w:t>
            </w:r>
            <w:r w:rsidR="005A5341" w:rsidRPr="005A5341">
              <w:t xml:space="preserve"> worksheet</w:t>
            </w:r>
            <w:r w:rsidR="005A5341">
              <w:t xml:space="preserve"> </w:t>
            </w:r>
            <w:r>
              <w:t xml:space="preserve">where the </w:t>
            </w:r>
            <w:r w:rsidR="00550172">
              <w:t>"</w:t>
            </w:r>
            <w:r w:rsidR="005A5341">
              <w:t>Item</w:t>
            </w:r>
            <w:r w:rsidR="00550172">
              <w:t>"</w:t>
            </w:r>
            <w:r w:rsidR="005A5341">
              <w:t xml:space="preserve"> values </w:t>
            </w:r>
            <w:r w:rsidR="005A5341" w:rsidRPr="005A5341">
              <w:t>are located.</w:t>
            </w:r>
          </w:p>
        </w:tc>
      </w:tr>
      <w:tr w:rsidR="00D306D7" w:rsidRPr="005A5341" w14:paraId="05BA8954" w14:textId="77777777" w:rsidTr="00D30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20D30FE" w14:textId="1201D49D" w:rsidR="00D306D7" w:rsidRDefault="00550172" w:rsidP="00D306D7">
            <w:r>
              <w:t>"</w:t>
            </w:r>
            <w:r w:rsidR="005A5341">
              <w:t>Label</w:t>
            </w:r>
            <w:r>
              <w:t>"</w:t>
            </w:r>
            <w:r w:rsidR="00D306D7">
              <w:t xml:space="preserve"> Column</w:t>
            </w:r>
          </w:p>
        </w:tc>
        <w:tc>
          <w:tcPr>
            <w:tcW w:w="6570" w:type="dxa"/>
          </w:tcPr>
          <w:p w14:paraId="5F1D650D" w14:textId="0EEFF7FF" w:rsidR="00D306D7" w:rsidRPr="009A3286" w:rsidRDefault="00D306D7" w:rsidP="005A5341">
            <w:pPr>
              <w:cnfStyle w:val="000000100000" w:firstRow="0" w:lastRow="0" w:firstColumn="0" w:lastColumn="0" w:oddVBand="0" w:evenVBand="0" w:oddHBand="1" w:evenHBand="0" w:firstRowFirstColumn="0" w:firstRowLastColumn="0" w:lastRowFirstColumn="0" w:lastRowLastColumn="0"/>
            </w:pPr>
            <w:r>
              <w:t xml:space="preserve">The column </w:t>
            </w:r>
            <w:r w:rsidR="005A5341" w:rsidRPr="005A5341">
              <w:t xml:space="preserve">within the </w:t>
            </w:r>
            <w:r w:rsidR="00E0663D" w:rsidRPr="00E0663D">
              <w:t>'</w:t>
            </w:r>
            <w:r w:rsidR="005A5341" w:rsidRPr="005A5341">
              <w:t>data</w:t>
            </w:r>
            <w:r w:rsidR="00E0663D" w:rsidRPr="00E0663D">
              <w:t>'</w:t>
            </w:r>
            <w:r w:rsidR="005A5341" w:rsidRPr="005A5341">
              <w:t xml:space="preserve"> worksheet</w:t>
            </w:r>
            <w:r w:rsidR="005A5341">
              <w:t xml:space="preserve"> </w:t>
            </w:r>
            <w:r>
              <w:t xml:space="preserve">where the </w:t>
            </w:r>
            <w:r w:rsidR="00550172">
              <w:t>"</w:t>
            </w:r>
            <w:r w:rsidR="005A5341">
              <w:t>Label</w:t>
            </w:r>
            <w:r w:rsidR="00550172">
              <w:t>"</w:t>
            </w:r>
            <w:r w:rsidR="005A5341">
              <w:t xml:space="preserve"> values </w:t>
            </w:r>
            <w:r w:rsidR="005A5341" w:rsidRPr="005A5341">
              <w:t>are located.</w:t>
            </w:r>
          </w:p>
        </w:tc>
      </w:tr>
      <w:tr w:rsidR="00D306D7" w:rsidRPr="005A5341" w14:paraId="68675F3F" w14:textId="77777777" w:rsidTr="00D306D7">
        <w:tc>
          <w:tcPr>
            <w:cnfStyle w:val="001000000000" w:firstRow="0" w:lastRow="0" w:firstColumn="1" w:lastColumn="0" w:oddVBand="0" w:evenVBand="0" w:oddHBand="0" w:evenHBand="0" w:firstRowFirstColumn="0" w:firstRowLastColumn="0" w:lastRowFirstColumn="0" w:lastRowLastColumn="0"/>
            <w:tcW w:w="3505" w:type="dxa"/>
          </w:tcPr>
          <w:p w14:paraId="60331AAE" w14:textId="126D070B" w:rsidR="00D306D7" w:rsidRDefault="00550172" w:rsidP="00D306D7">
            <w:r>
              <w:t>"</w:t>
            </w:r>
            <w:r w:rsidR="005A5341">
              <w:t>Outside Label</w:t>
            </w:r>
            <w:r>
              <w:t>"</w:t>
            </w:r>
            <w:r w:rsidR="00D306D7">
              <w:t xml:space="preserve"> Column</w:t>
            </w:r>
          </w:p>
        </w:tc>
        <w:tc>
          <w:tcPr>
            <w:tcW w:w="6570" w:type="dxa"/>
          </w:tcPr>
          <w:p w14:paraId="239363C6" w14:textId="2A4D6E33" w:rsidR="00D306D7" w:rsidRPr="009A3286" w:rsidRDefault="005A5341" w:rsidP="005A5341">
            <w:pPr>
              <w:cnfStyle w:val="000000000000" w:firstRow="0" w:lastRow="0" w:firstColumn="0" w:lastColumn="0" w:oddVBand="0" w:evenVBand="0" w:oddHBand="0" w:evenHBand="0" w:firstRowFirstColumn="0" w:firstRowLastColumn="0" w:lastRowFirstColumn="0" w:lastRowLastColumn="0"/>
            </w:pPr>
            <w:r>
              <w:t xml:space="preserve">The column </w:t>
            </w:r>
            <w:r w:rsidRPr="005A5341">
              <w:t xml:space="preserve">within the </w:t>
            </w:r>
            <w:r w:rsidR="00E0663D" w:rsidRPr="00E0663D">
              <w:t>'</w:t>
            </w:r>
            <w:r w:rsidRPr="005A5341">
              <w:t>data</w:t>
            </w:r>
            <w:r w:rsidR="00E0663D" w:rsidRPr="00E0663D">
              <w:t>'</w:t>
            </w:r>
            <w:r w:rsidRPr="005A5341">
              <w:t xml:space="preserve"> worksheet</w:t>
            </w:r>
            <w:r>
              <w:t xml:space="preserve"> where the </w:t>
            </w:r>
            <w:r w:rsidR="00550172">
              <w:t>"</w:t>
            </w:r>
            <w:r>
              <w:t>Outside Label</w:t>
            </w:r>
            <w:r w:rsidR="00550172">
              <w:t>"</w:t>
            </w:r>
            <w:r>
              <w:t xml:space="preserve"> values </w:t>
            </w:r>
            <w:r w:rsidRPr="005A5341">
              <w:t>are located.</w:t>
            </w:r>
          </w:p>
        </w:tc>
      </w:tr>
      <w:tr w:rsidR="00275A06" w:rsidRPr="005A5341" w14:paraId="3898238F" w14:textId="77777777" w:rsidTr="00346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0BDD631" w14:textId="18C839B8" w:rsidR="00275A06" w:rsidRDefault="00550172" w:rsidP="00275A06">
            <w:r>
              <w:t>"</w:t>
            </w:r>
            <w:r w:rsidR="00275A06">
              <w:t>Tail Label</w:t>
            </w:r>
            <w:r>
              <w:t>"</w:t>
            </w:r>
            <w:r w:rsidR="00275A06">
              <w:t xml:space="preserve"> Column</w:t>
            </w:r>
          </w:p>
        </w:tc>
        <w:tc>
          <w:tcPr>
            <w:tcW w:w="6570" w:type="dxa"/>
          </w:tcPr>
          <w:p w14:paraId="6DCEFBA0" w14:textId="5C592924" w:rsidR="00275A06" w:rsidRPr="009A3286" w:rsidRDefault="00275A06" w:rsidP="00275A06">
            <w:pPr>
              <w:cnfStyle w:val="000000100000" w:firstRow="0" w:lastRow="0" w:firstColumn="0" w:lastColumn="0" w:oddVBand="0" w:evenVBand="0" w:oddHBand="1" w:evenHBand="0" w:firstRowFirstColumn="0" w:firstRowLastColumn="0" w:lastRowFirstColumn="0" w:lastRowLastColumn="0"/>
            </w:pPr>
            <w:r>
              <w:t xml:space="preserve">The column </w:t>
            </w:r>
            <w:r w:rsidRPr="005A5341">
              <w:t xml:space="preserve">within the </w:t>
            </w:r>
            <w:r w:rsidR="00E0663D" w:rsidRPr="00E0663D">
              <w:t>'</w:t>
            </w:r>
            <w:r w:rsidRPr="005A5341">
              <w:t>data</w:t>
            </w:r>
            <w:r w:rsidR="00E0663D" w:rsidRPr="00E0663D">
              <w:t>'</w:t>
            </w:r>
            <w:r w:rsidRPr="005A5341">
              <w:t xml:space="preserve"> worksheet</w:t>
            </w:r>
            <w:r>
              <w:t xml:space="preserve"> where the </w:t>
            </w:r>
            <w:r w:rsidR="00550172">
              <w:t>"</w:t>
            </w:r>
            <w:r>
              <w:t>Tail Label</w:t>
            </w:r>
            <w:r w:rsidR="00550172">
              <w:t>"</w:t>
            </w:r>
            <w:r>
              <w:t xml:space="preserve"> values </w:t>
            </w:r>
            <w:r w:rsidRPr="005A5341">
              <w:t>are located.</w:t>
            </w:r>
          </w:p>
        </w:tc>
      </w:tr>
      <w:tr w:rsidR="00275A06" w:rsidRPr="005A5341" w14:paraId="30445E69" w14:textId="77777777" w:rsidTr="0034649E">
        <w:tc>
          <w:tcPr>
            <w:cnfStyle w:val="001000000000" w:firstRow="0" w:lastRow="0" w:firstColumn="1" w:lastColumn="0" w:oddVBand="0" w:evenVBand="0" w:oddHBand="0" w:evenHBand="0" w:firstRowFirstColumn="0" w:firstRowLastColumn="0" w:lastRowFirstColumn="0" w:lastRowLastColumn="0"/>
            <w:tcW w:w="3505" w:type="dxa"/>
          </w:tcPr>
          <w:p w14:paraId="3F98F74C" w14:textId="04346439" w:rsidR="00275A06" w:rsidRDefault="00550172" w:rsidP="00275A06">
            <w:r>
              <w:t>"</w:t>
            </w:r>
            <w:r w:rsidR="00275A06">
              <w:t>Head Label</w:t>
            </w:r>
            <w:r>
              <w:t>"</w:t>
            </w:r>
            <w:r w:rsidR="00275A06">
              <w:t xml:space="preserve"> Column</w:t>
            </w:r>
          </w:p>
        </w:tc>
        <w:tc>
          <w:tcPr>
            <w:tcW w:w="6570" w:type="dxa"/>
          </w:tcPr>
          <w:p w14:paraId="6A53E9FC" w14:textId="2D1A1360" w:rsidR="00275A06" w:rsidRPr="009A3286" w:rsidRDefault="00275A06" w:rsidP="00275A06">
            <w:pPr>
              <w:cnfStyle w:val="000000000000" w:firstRow="0" w:lastRow="0" w:firstColumn="0" w:lastColumn="0" w:oddVBand="0" w:evenVBand="0" w:oddHBand="0" w:evenHBand="0" w:firstRowFirstColumn="0" w:firstRowLastColumn="0" w:lastRowFirstColumn="0" w:lastRowLastColumn="0"/>
            </w:pPr>
            <w:r>
              <w:t xml:space="preserve">The column </w:t>
            </w:r>
            <w:r w:rsidRPr="005A5341">
              <w:t xml:space="preserve">within the </w:t>
            </w:r>
            <w:r w:rsidR="00E0663D" w:rsidRPr="00E0663D">
              <w:t>'</w:t>
            </w:r>
            <w:r w:rsidRPr="005A5341">
              <w:t>data</w:t>
            </w:r>
            <w:r w:rsidR="00E0663D" w:rsidRPr="00E0663D">
              <w:t>'</w:t>
            </w:r>
            <w:r w:rsidRPr="005A5341">
              <w:t xml:space="preserve"> worksheet</w:t>
            </w:r>
            <w:r>
              <w:t xml:space="preserve"> where the </w:t>
            </w:r>
            <w:r w:rsidR="00550172">
              <w:t>"</w:t>
            </w:r>
            <w:r>
              <w:t>Head Label</w:t>
            </w:r>
            <w:r w:rsidR="00550172">
              <w:t>"</w:t>
            </w:r>
            <w:r>
              <w:t xml:space="preserve"> values </w:t>
            </w:r>
            <w:r w:rsidRPr="005A5341">
              <w:t>are located.</w:t>
            </w:r>
          </w:p>
        </w:tc>
      </w:tr>
      <w:tr w:rsidR="00DD1881" w:rsidRPr="005A5341" w14:paraId="48760B5E" w14:textId="77777777" w:rsidTr="00090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49E6B145" w14:textId="76148619" w:rsidR="00DD1881" w:rsidRPr="005A5341" w:rsidRDefault="00550172" w:rsidP="00090480">
            <w:r>
              <w:t>"</w:t>
            </w:r>
            <w:r w:rsidR="006D0805">
              <w:t>Related Item</w:t>
            </w:r>
            <w:r>
              <w:t>"</w:t>
            </w:r>
            <w:r w:rsidR="005A5341" w:rsidRPr="005A5341">
              <w:t xml:space="preserve"> Column</w:t>
            </w:r>
          </w:p>
        </w:tc>
        <w:tc>
          <w:tcPr>
            <w:tcW w:w="6570" w:type="dxa"/>
          </w:tcPr>
          <w:p w14:paraId="322B76B7" w14:textId="1D8788FF" w:rsidR="00DD1881" w:rsidRPr="005A5341" w:rsidRDefault="005A5341" w:rsidP="00090480">
            <w:pPr>
              <w:cnfStyle w:val="000000100000" w:firstRow="0" w:lastRow="0" w:firstColumn="0" w:lastColumn="0" w:oddVBand="0" w:evenVBand="0" w:oddHBand="1" w:evenHBand="0" w:firstRowFirstColumn="0" w:firstRowLastColumn="0" w:lastRowFirstColumn="0" w:lastRowLastColumn="0"/>
            </w:pPr>
            <w:r w:rsidRPr="005A5341">
              <w:t xml:space="preserve">The within the </w:t>
            </w:r>
            <w:r w:rsidR="00E0663D" w:rsidRPr="00E0663D">
              <w:t>'</w:t>
            </w:r>
            <w:r w:rsidRPr="005A5341">
              <w:t>data</w:t>
            </w:r>
            <w:r w:rsidR="00E0663D" w:rsidRPr="00E0663D">
              <w:t>'</w:t>
            </w:r>
            <w:r w:rsidRPr="005A5341">
              <w:t xml:space="preserve"> worksheet column where the </w:t>
            </w:r>
            <w:r w:rsidR="00550172">
              <w:t>"</w:t>
            </w:r>
            <w:r w:rsidR="006D0805">
              <w:t>Related Item</w:t>
            </w:r>
            <w:r w:rsidR="00550172">
              <w:t>"</w:t>
            </w:r>
            <w:r w:rsidRPr="005A5341">
              <w:t xml:space="preserve"> values will be found</w:t>
            </w:r>
          </w:p>
        </w:tc>
      </w:tr>
      <w:tr w:rsidR="00DD1881" w:rsidRPr="005A5341" w14:paraId="0A2DADAF" w14:textId="77777777" w:rsidTr="00090480">
        <w:tc>
          <w:tcPr>
            <w:cnfStyle w:val="001000000000" w:firstRow="0" w:lastRow="0" w:firstColumn="1" w:lastColumn="0" w:oddVBand="0" w:evenVBand="0" w:oddHBand="0" w:evenHBand="0" w:firstRowFirstColumn="0" w:firstRowLastColumn="0" w:lastRowFirstColumn="0" w:lastRowLastColumn="0"/>
            <w:tcW w:w="3505" w:type="dxa"/>
          </w:tcPr>
          <w:p w14:paraId="739EFA86" w14:textId="39719917" w:rsidR="00DD1881" w:rsidRDefault="00550172" w:rsidP="00090480">
            <w:r>
              <w:lastRenderedPageBreak/>
              <w:t>"</w:t>
            </w:r>
            <w:r w:rsidR="005A5341">
              <w:t>Style</w:t>
            </w:r>
            <w:r>
              <w:t>"</w:t>
            </w:r>
            <w:r w:rsidR="005A5341">
              <w:t xml:space="preserve"> Column</w:t>
            </w:r>
          </w:p>
        </w:tc>
        <w:tc>
          <w:tcPr>
            <w:tcW w:w="6570" w:type="dxa"/>
          </w:tcPr>
          <w:p w14:paraId="34FDDDAB" w14:textId="4D4CA8D9" w:rsidR="00DD1881" w:rsidRPr="005A5341" w:rsidRDefault="005A5341" w:rsidP="005A5341">
            <w:pPr>
              <w:cnfStyle w:val="000000000000" w:firstRow="0" w:lastRow="0" w:firstColumn="0" w:lastColumn="0" w:oddVBand="0" w:evenVBand="0" w:oddHBand="0" w:evenHBand="0" w:firstRowFirstColumn="0" w:firstRowLastColumn="0" w:lastRowFirstColumn="0" w:lastRowLastColumn="0"/>
            </w:pPr>
            <w:r w:rsidRPr="005A5341">
              <w:t xml:space="preserve">The Column within the </w:t>
            </w:r>
            <w:r w:rsidR="00E0663D" w:rsidRPr="00E0663D">
              <w:t>'</w:t>
            </w:r>
            <w:r w:rsidRPr="005A5341">
              <w:t>data</w:t>
            </w:r>
            <w:r w:rsidR="00E0663D" w:rsidRPr="00E0663D">
              <w:t>'</w:t>
            </w:r>
            <w:r w:rsidRPr="005A5341">
              <w:t xml:space="preserve"> worksheet where the </w:t>
            </w:r>
            <w:r w:rsidR="00550172">
              <w:t>"</w:t>
            </w:r>
            <w:r w:rsidRPr="005A5341">
              <w:t>Style</w:t>
            </w:r>
            <w:r w:rsidR="00550172">
              <w:t>"</w:t>
            </w:r>
            <w:r w:rsidRPr="005A5341">
              <w:t xml:space="preserve"> name values are located.</w:t>
            </w:r>
          </w:p>
        </w:tc>
      </w:tr>
      <w:tr w:rsidR="00DD1881" w:rsidRPr="005A5341" w14:paraId="597B40D1" w14:textId="77777777" w:rsidTr="00090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156CCDC5" w14:textId="7C6B5BCA" w:rsidR="00DD1881" w:rsidRDefault="00550172" w:rsidP="00090480">
            <w:r>
              <w:t>"</w:t>
            </w:r>
            <w:r w:rsidR="00005C07">
              <w:t>Attributes</w:t>
            </w:r>
            <w:r>
              <w:t>"</w:t>
            </w:r>
            <w:r w:rsidR="005A5341">
              <w:t xml:space="preserve"> Column</w:t>
            </w:r>
          </w:p>
        </w:tc>
        <w:tc>
          <w:tcPr>
            <w:tcW w:w="6570" w:type="dxa"/>
          </w:tcPr>
          <w:p w14:paraId="0A1EC514" w14:textId="5187AB98" w:rsidR="00DD1881" w:rsidRPr="005A5341" w:rsidRDefault="005A5341" w:rsidP="005A5341">
            <w:pPr>
              <w:cnfStyle w:val="000000100000" w:firstRow="0" w:lastRow="0" w:firstColumn="0" w:lastColumn="0" w:oddVBand="0" w:evenVBand="0" w:oddHBand="1" w:evenHBand="0" w:firstRowFirstColumn="0" w:firstRowLastColumn="0" w:lastRowFirstColumn="0" w:lastRowLastColumn="0"/>
            </w:pPr>
            <w:r w:rsidRPr="005A5341">
              <w:t xml:space="preserve">The column within the </w:t>
            </w:r>
            <w:r w:rsidR="00E0663D" w:rsidRPr="00E0663D">
              <w:t>'</w:t>
            </w:r>
            <w:r w:rsidRPr="005A5341">
              <w:t>data</w:t>
            </w:r>
            <w:r w:rsidR="00E0663D" w:rsidRPr="00E0663D">
              <w:t>'</w:t>
            </w:r>
            <w:r w:rsidRPr="005A5341">
              <w:t xml:space="preserve"> worksheet where the </w:t>
            </w:r>
            <w:r w:rsidR="00550172">
              <w:t>"</w:t>
            </w:r>
            <w:r w:rsidR="00005C07">
              <w:t>Attributes</w:t>
            </w:r>
            <w:r w:rsidR="00550172">
              <w:t>"</w:t>
            </w:r>
            <w:r w:rsidRPr="005A5341">
              <w:t xml:space="preserve"> style attributes are located.</w:t>
            </w:r>
          </w:p>
        </w:tc>
      </w:tr>
      <w:tr w:rsidR="006E7AEC" w:rsidRPr="005A5341" w14:paraId="1F7BC668" w14:textId="77777777" w:rsidTr="00537D2D">
        <w:tc>
          <w:tcPr>
            <w:cnfStyle w:val="001000000000" w:firstRow="0" w:lastRow="0" w:firstColumn="1" w:lastColumn="0" w:oddVBand="0" w:evenVBand="0" w:oddHBand="0" w:evenHBand="0" w:firstRowFirstColumn="0" w:firstRowLastColumn="0" w:lastRowFirstColumn="0" w:lastRowLastColumn="0"/>
            <w:tcW w:w="3505" w:type="dxa"/>
          </w:tcPr>
          <w:p w14:paraId="687286BD" w14:textId="5CA1A18B" w:rsidR="006E7AEC" w:rsidRDefault="00550172" w:rsidP="00537D2D">
            <w:r>
              <w:t>"</w:t>
            </w:r>
            <w:r w:rsidR="006E7AEC">
              <w:t>Messages</w:t>
            </w:r>
            <w:r>
              <w:t>"</w:t>
            </w:r>
            <w:r w:rsidR="006E7AEC">
              <w:t xml:space="preserve"> Column</w:t>
            </w:r>
          </w:p>
        </w:tc>
        <w:tc>
          <w:tcPr>
            <w:tcW w:w="6570" w:type="dxa"/>
          </w:tcPr>
          <w:p w14:paraId="0CA7E152" w14:textId="19EB09D5" w:rsidR="006E7AEC" w:rsidRPr="005A5341" w:rsidRDefault="006E7AEC" w:rsidP="00537D2D">
            <w:pPr>
              <w:cnfStyle w:val="000000000000" w:firstRow="0" w:lastRow="0" w:firstColumn="0" w:lastColumn="0" w:oddVBand="0" w:evenVBand="0" w:oddHBand="0" w:evenHBand="0" w:firstRowFirstColumn="0" w:firstRowLastColumn="0" w:lastRowFirstColumn="0" w:lastRowLastColumn="0"/>
            </w:pPr>
            <w:r w:rsidRPr="005A5341">
              <w:t xml:space="preserve">The column located within the </w:t>
            </w:r>
            <w:r w:rsidR="00E0663D" w:rsidRPr="00E0663D">
              <w:t>'</w:t>
            </w:r>
            <w:r w:rsidRPr="005A5341">
              <w:t>data</w:t>
            </w:r>
            <w:r w:rsidR="00E0663D" w:rsidRPr="00E0663D">
              <w:t>'</w:t>
            </w:r>
            <w:r w:rsidRPr="005A5341">
              <w:t xml:space="preserve"> worksheet where error messages are to be written to.</w:t>
            </w:r>
          </w:p>
        </w:tc>
      </w:tr>
      <w:tr w:rsidR="00D81BA1" w14:paraId="6973BFC6" w14:textId="77777777" w:rsidTr="00537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A773F6C" w14:textId="77777777" w:rsidR="00D81BA1" w:rsidRDefault="00D81BA1" w:rsidP="00537D2D">
            <w:r>
              <w:t>Heading Row</w:t>
            </w:r>
          </w:p>
        </w:tc>
        <w:tc>
          <w:tcPr>
            <w:tcW w:w="6570" w:type="dxa"/>
          </w:tcPr>
          <w:p w14:paraId="7BC9028C" w14:textId="77777777" w:rsidR="00D81BA1" w:rsidRDefault="00D81BA1" w:rsidP="00537D2D">
            <w:pPr>
              <w:keepNext/>
              <w:cnfStyle w:val="000000100000" w:firstRow="0" w:lastRow="0" w:firstColumn="0" w:lastColumn="0" w:oddVBand="0" w:evenVBand="0" w:oddHBand="1" w:evenHBand="0" w:firstRowFirstColumn="0" w:firstRowLastColumn="0" w:lastRowFirstColumn="0" w:lastRowLastColumn="0"/>
            </w:pPr>
            <w:r>
              <w:t>The row containing the column headings</w:t>
            </w:r>
          </w:p>
        </w:tc>
      </w:tr>
      <w:tr w:rsidR="006E7AEC" w14:paraId="7B41E5B0" w14:textId="77777777" w:rsidTr="00537D2D">
        <w:tc>
          <w:tcPr>
            <w:cnfStyle w:val="001000000000" w:firstRow="0" w:lastRow="0" w:firstColumn="1" w:lastColumn="0" w:oddVBand="0" w:evenVBand="0" w:oddHBand="0" w:evenHBand="0" w:firstRowFirstColumn="0" w:firstRowLastColumn="0" w:lastRowFirstColumn="0" w:lastRowLastColumn="0"/>
            <w:tcW w:w="3505" w:type="dxa"/>
          </w:tcPr>
          <w:p w14:paraId="18910625" w14:textId="77777777" w:rsidR="006E7AEC" w:rsidRDefault="006E7AEC" w:rsidP="00537D2D">
            <w:r>
              <w:t>First Row</w:t>
            </w:r>
          </w:p>
        </w:tc>
        <w:tc>
          <w:tcPr>
            <w:tcW w:w="6570" w:type="dxa"/>
          </w:tcPr>
          <w:p w14:paraId="0EA56C8C" w14:textId="77777777" w:rsidR="006E7AEC" w:rsidRPr="009A3286" w:rsidRDefault="006E7AEC" w:rsidP="00537D2D">
            <w:pPr>
              <w:keepNext/>
              <w:cnfStyle w:val="000000000000" w:firstRow="0" w:lastRow="0" w:firstColumn="0" w:lastColumn="0" w:oddVBand="0" w:evenVBand="0" w:oddHBand="0" w:evenHBand="0" w:firstRowFirstColumn="0" w:firstRowLastColumn="0" w:lastRowFirstColumn="0" w:lastRowLastColumn="0"/>
            </w:pPr>
            <w:r>
              <w:t>First row of data.</w:t>
            </w:r>
          </w:p>
        </w:tc>
      </w:tr>
      <w:tr w:rsidR="006E7AEC" w14:paraId="1DF092B6" w14:textId="77777777" w:rsidTr="00537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A157EEF" w14:textId="77777777" w:rsidR="006E7AEC" w:rsidRDefault="006E7AEC" w:rsidP="00537D2D">
            <w:r>
              <w:t>Last Row</w:t>
            </w:r>
          </w:p>
        </w:tc>
        <w:tc>
          <w:tcPr>
            <w:tcW w:w="6570" w:type="dxa"/>
          </w:tcPr>
          <w:p w14:paraId="15B3632E" w14:textId="77777777" w:rsidR="006E7AEC" w:rsidRPr="009A3286" w:rsidRDefault="006E7AEC" w:rsidP="00537D2D">
            <w:pPr>
              <w:keepNext/>
              <w:cnfStyle w:val="000000100000" w:firstRow="0" w:lastRow="0" w:firstColumn="0" w:lastColumn="0" w:oddVBand="0" w:evenVBand="0" w:oddHBand="1" w:evenHBand="0" w:firstRowFirstColumn="0" w:firstRowLastColumn="0" w:lastRowFirstColumn="0" w:lastRowLastColumn="0"/>
            </w:pPr>
            <w:r>
              <w:t>Last row of data definitions. When set to 0 all rows after the First Row containing data are used. First Row and Last Row are useful during graph development for specifying a subset of data to process when the overall amount of data is large.</w:t>
            </w:r>
          </w:p>
        </w:tc>
      </w:tr>
    </w:tbl>
    <w:p w14:paraId="31391008" w14:textId="77777777" w:rsidR="000E0C55" w:rsidRDefault="000E0C55" w:rsidP="000E0C55"/>
    <w:p w14:paraId="7528DA6B" w14:textId="6F65399D" w:rsidR="00D81BA1" w:rsidRDefault="00E0663D" w:rsidP="00D81BA1">
      <w:pPr>
        <w:pStyle w:val="Heading2"/>
        <w:keepNext/>
      </w:pPr>
      <w:bookmarkStart w:id="217" w:name="_Toc100494705"/>
      <w:r w:rsidRPr="00E0663D">
        <w:t>'</w:t>
      </w:r>
      <w:r w:rsidR="00D81BA1">
        <w:t>source</w:t>
      </w:r>
      <w:r w:rsidRPr="00E0663D">
        <w:t>'</w:t>
      </w:r>
      <w:r w:rsidR="00D81BA1">
        <w:t xml:space="preserve"> Worksheet</w:t>
      </w:r>
      <w:bookmarkEnd w:id="217"/>
    </w:p>
    <w:p w14:paraId="3B504111" w14:textId="62DC3AE1" w:rsidR="00D81BA1" w:rsidRDefault="00D81BA1" w:rsidP="00D81BA1">
      <w:pPr>
        <w:keepNext/>
      </w:pPr>
      <w:r>
        <w:t xml:space="preserve">These settings allow you to rearrange the column layout of the </w:t>
      </w:r>
      <w:r w:rsidR="00E0663D" w:rsidRPr="00E0663D">
        <w:t>'</w:t>
      </w:r>
      <w:r w:rsidR="000F3008">
        <w:t>source</w:t>
      </w:r>
      <w:r w:rsidR="00E0663D" w:rsidRPr="00E0663D">
        <w:t>'</w:t>
      </w:r>
      <w:r>
        <w:t xml:space="preserve"> worksheet.</w:t>
      </w:r>
    </w:p>
    <w:p w14:paraId="10DD0F4E" w14:textId="6920CDEC" w:rsidR="00D81BA1" w:rsidRDefault="001272BE" w:rsidP="00D81BA1">
      <w:pPr>
        <w:keepNext/>
      </w:pPr>
      <w:r>
        <w:rPr>
          <w:noProof/>
          <w:lang w:eastAsia="en-US"/>
        </w:rPr>
        <w:drawing>
          <wp:inline distT="0" distB="0" distL="0" distR="0" wp14:anchorId="2A88C45B" wp14:editId="52B5B520">
            <wp:extent cx="6400800" cy="11798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00800" cy="117983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81BA1" w:rsidRPr="00BD1069" w14:paraId="1E08CBEF" w14:textId="77777777" w:rsidTr="00CC5F1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0BA0ECEB" w14:textId="77777777" w:rsidR="00D81BA1" w:rsidRPr="00BD1069" w:rsidRDefault="00D81BA1" w:rsidP="00CC5F13">
            <w:pPr>
              <w:rPr>
                <w:b w:val="0"/>
              </w:rPr>
            </w:pPr>
            <w:r>
              <w:rPr>
                <w:b w:val="0"/>
              </w:rPr>
              <w:t>Setting</w:t>
            </w:r>
          </w:p>
        </w:tc>
        <w:tc>
          <w:tcPr>
            <w:tcW w:w="6570" w:type="dxa"/>
          </w:tcPr>
          <w:p w14:paraId="37ADB516" w14:textId="77777777" w:rsidR="00D81BA1" w:rsidRPr="00BD1069" w:rsidRDefault="00D81BA1" w:rsidP="00CC5F13">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81BA1" w14:paraId="7E3AACF7"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284597A" w14:textId="77777777" w:rsidR="00D81BA1" w:rsidRDefault="00D81BA1" w:rsidP="00CC5F13">
            <w:r>
              <w:t>Line Number Column</w:t>
            </w:r>
          </w:p>
        </w:tc>
        <w:tc>
          <w:tcPr>
            <w:tcW w:w="6570" w:type="dxa"/>
          </w:tcPr>
          <w:p w14:paraId="3A698C5D" w14:textId="77777777" w:rsidR="00D81BA1" w:rsidRPr="009A3286" w:rsidRDefault="000F3008" w:rsidP="00CC5F13">
            <w:pPr>
              <w:keepNext/>
              <w:cnfStyle w:val="000000100000" w:firstRow="0" w:lastRow="0" w:firstColumn="0" w:lastColumn="0" w:oddVBand="0" w:evenVBand="0" w:oddHBand="1" w:evenHBand="0" w:firstRowFirstColumn="0" w:firstRowLastColumn="0" w:lastRowFirstColumn="0" w:lastRowLastColumn="0"/>
            </w:pPr>
            <w:r>
              <w:t>The column which contains the line number of the Graphviz DOT source code.</w:t>
            </w:r>
          </w:p>
        </w:tc>
      </w:tr>
      <w:tr w:rsidR="00D81BA1" w:rsidRPr="005A5341" w14:paraId="64CE2B98" w14:textId="77777777" w:rsidTr="00CC5F13">
        <w:tc>
          <w:tcPr>
            <w:cnfStyle w:val="001000000000" w:firstRow="0" w:lastRow="0" w:firstColumn="1" w:lastColumn="0" w:oddVBand="0" w:evenVBand="0" w:oddHBand="0" w:evenHBand="0" w:firstRowFirstColumn="0" w:firstRowLastColumn="0" w:lastRowFirstColumn="0" w:lastRowLastColumn="0"/>
            <w:tcW w:w="3505" w:type="dxa"/>
          </w:tcPr>
          <w:p w14:paraId="2C0A7020" w14:textId="77777777" w:rsidR="00D81BA1" w:rsidRDefault="00D81BA1" w:rsidP="00CC5F13">
            <w:r>
              <w:t>Graphviz Source Column</w:t>
            </w:r>
          </w:p>
        </w:tc>
        <w:tc>
          <w:tcPr>
            <w:tcW w:w="6570" w:type="dxa"/>
          </w:tcPr>
          <w:p w14:paraId="277C40C9" w14:textId="77777777" w:rsidR="00D81BA1" w:rsidRPr="009A3286" w:rsidRDefault="000F3008" w:rsidP="00CC5F13">
            <w:pPr>
              <w:cnfStyle w:val="000000000000" w:firstRow="0" w:lastRow="0" w:firstColumn="0" w:lastColumn="0" w:oddVBand="0" w:evenVBand="0" w:oddHBand="0" w:evenHBand="0" w:firstRowFirstColumn="0" w:firstRowLastColumn="0" w:lastRowFirstColumn="0" w:lastRowLastColumn="0"/>
            </w:pPr>
            <w:r>
              <w:t>The column where the Graphviz DOT source code gets placed</w:t>
            </w:r>
          </w:p>
        </w:tc>
      </w:tr>
      <w:tr w:rsidR="00D81BA1" w14:paraId="5030C402"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46B587C" w14:textId="77777777" w:rsidR="00D81BA1" w:rsidRDefault="00D81BA1" w:rsidP="00CC5F13">
            <w:r>
              <w:t>Heading Row</w:t>
            </w:r>
          </w:p>
        </w:tc>
        <w:tc>
          <w:tcPr>
            <w:tcW w:w="6570" w:type="dxa"/>
          </w:tcPr>
          <w:p w14:paraId="352E66F6" w14:textId="77777777" w:rsidR="00D81BA1" w:rsidRDefault="00D81BA1" w:rsidP="00CC5F13">
            <w:pPr>
              <w:keepNext/>
              <w:cnfStyle w:val="000000100000" w:firstRow="0" w:lastRow="0" w:firstColumn="0" w:lastColumn="0" w:oddVBand="0" w:evenVBand="0" w:oddHBand="1" w:evenHBand="0" w:firstRowFirstColumn="0" w:firstRowLastColumn="0" w:lastRowFirstColumn="0" w:lastRowLastColumn="0"/>
            </w:pPr>
            <w:r>
              <w:t>The row containing the column headings</w:t>
            </w:r>
          </w:p>
        </w:tc>
      </w:tr>
      <w:tr w:rsidR="00D81BA1" w14:paraId="531C7A77" w14:textId="77777777" w:rsidTr="00CC5F13">
        <w:tc>
          <w:tcPr>
            <w:cnfStyle w:val="001000000000" w:firstRow="0" w:lastRow="0" w:firstColumn="1" w:lastColumn="0" w:oddVBand="0" w:evenVBand="0" w:oddHBand="0" w:evenHBand="0" w:firstRowFirstColumn="0" w:firstRowLastColumn="0" w:lastRowFirstColumn="0" w:lastRowLastColumn="0"/>
            <w:tcW w:w="3505" w:type="dxa"/>
          </w:tcPr>
          <w:p w14:paraId="79DC55FE" w14:textId="77777777" w:rsidR="00D81BA1" w:rsidRDefault="00D81BA1" w:rsidP="00CC5F13">
            <w:r>
              <w:t>First Row</w:t>
            </w:r>
          </w:p>
        </w:tc>
        <w:tc>
          <w:tcPr>
            <w:tcW w:w="6570" w:type="dxa"/>
          </w:tcPr>
          <w:p w14:paraId="14DBE63D" w14:textId="77777777" w:rsidR="00D81BA1" w:rsidRPr="009A3286" w:rsidRDefault="00D81BA1" w:rsidP="00CC5F13">
            <w:pPr>
              <w:keepNext/>
              <w:cnfStyle w:val="000000000000" w:firstRow="0" w:lastRow="0" w:firstColumn="0" w:lastColumn="0" w:oddVBand="0" w:evenVBand="0" w:oddHBand="0" w:evenHBand="0" w:firstRowFirstColumn="0" w:firstRowLastColumn="0" w:lastRowFirstColumn="0" w:lastRowLastColumn="0"/>
            </w:pPr>
            <w:r>
              <w:t>First row of data.</w:t>
            </w:r>
          </w:p>
        </w:tc>
      </w:tr>
      <w:tr w:rsidR="00D81BA1" w:rsidRPr="005A5341" w14:paraId="235AA828"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6930BF0" w14:textId="77777777" w:rsidR="00D81BA1" w:rsidRDefault="00D81BA1" w:rsidP="00CC5F13">
            <w:r>
              <w:t>Tab Indent Spaces</w:t>
            </w:r>
          </w:p>
        </w:tc>
        <w:tc>
          <w:tcPr>
            <w:tcW w:w="6570" w:type="dxa"/>
          </w:tcPr>
          <w:p w14:paraId="523DAE75" w14:textId="77777777" w:rsidR="00D81BA1" w:rsidRPr="009A3286" w:rsidRDefault="00D81BA1" w:rsidP="00CC5F13">
            <w:pPr>
              <w:cnfStyle w:val="000000100000" w:firstRow="0" w:lastRow="0" w:firstColumn="0" w:lastColumn="0" w:oddVBand="0" w:evenVBand="0" w:oddHBand="1" w:evenHBand="0" w:firstRowFirstColumn="0" w:firstRowLastColumn="0" w:lastRowFirstColumn="0" w:lastRowLastColumn="0"/>
            </w:pPr>
            <w:r>
              <w:t>The number of blanks to insert based upon the depth of subgraphs within the graph.</w:t>
            </w:r>
          </w:p>
        </w:tc>
      </w:tr>
    </w:tbl>
    <w:p w14:paraId="67F1BE5A" w14:textId="0ECC016C" w:rsidR="00D81BA1" w:rsidRDefault="00E0663D" w:rsidP="00D81BA1">
      <w:pPr>
        <w:pStyle w:val="Heading2"/>
        <w:keepNext/>
      </w:pPr>
      <w:bookmarkStart w:id="218" w:name="_Toc100494706"/>
      <w:r w:rsidRPr="00E0663D">
        <w:lastRenderedPageBreak/>
        <w:t>'</w:t>
      </w:r>
      <w:r w:rsidR="00D81BA1">
        <w:t>sql</w:t>
      </w:r>
      <w:r w:rsidRPr="00E0663D">
        <w:t>'</w:t>
      </w:r>
      <w:r w:rsidR="00D81BA1">
        <w:t xml:space="preserve"> Worksheet</w:t>
      </w:r>
      <w:bookmarkEnd w:id="218"/>
    </w:p>
    <w:p w14:paraId="402068E6" w14:textId="63AD5D06" w:rsidR="00D81BA1" w:rsidRDefault="00D81BA1" w:rsidP="00D81BA1">
      <w:pPr>
        <w:keepNext/>
      </w:pPr>
      <w:r>
        <w:t xml:space="preserve">These settings allow you to rearrange the column layout of the </w:t>
      </w:r>
      <w:r w:rsidR="00E0663D" w:rsidRPr="00E0663D">
        <w:t>'</w:t>
      </w:r>
      <w:r w:rsidR="000F3008">
        <w:t>sql</w:t>
      </w:r>
      <w:r w:rsidR="00E0663D" w:rsidRPr="00E0663D">
        <w:t>'</w:t>
      </w:r>
      <w:r>
        <w:t xml:space="preserve"> worksheet, and restrict which rows get processed.</w:t>
      </w:r>
    </w:p>
    <w:p w14:paraId="3665101A" w14:textId="40D95100" w:rsidR="00D81BA1" w:rsidRDefault="001272BE" w:rsidP="00D81BA1">
      <w:pPr>
        <w:keepNext/>
      </w:pPr>
      <w:r>
        <w:rPr>
          <w:noProof/>
          <w:lang w:eastAsia="en-US"/>
        </w:rPr>
        <w:drawing>
          <wp:inline distT="0" distB="0" distL="0" distR="0" wp14:anchorId="6C05505A" wp14:editId="1694E6FB">
            <wp:extent cx="6400800" cy="1356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00800" cy="1356995"/>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81BA1" w:rsidRPr="00BD1069" w14:paraId="7345C96D" w14:textId="77777777" w:rsidTr="00CC5F1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5E279966" w14:textId="77777777" w:rsidR="00D81BA1" w:rsidRPr="00BD1069" w:rsidRDefault="00D81BA1" w:rsidP="00CC5F13">
            <w:pPr>
              <w:rPr>
                <w:b w:val="0"/>
              </w:rPr>
            </w:pPr>
            <w:r>
              <w:rPr>
                <w:b w:val="0"/>
              </w:rPr>
              <w:t>Setting</w:t>
            </w:r>
          </w:p>
        </w:tc>
        <w:tc>
          <w:tcPr>
            <w:tcW w:w="6570" w:type="dxa"/>
          </w:tcPr>
          <w:p w14:paraId="3034C3BC" w14:textId="77777777" w:rsidR="00D81BA1" w:rsidRPr="00BD1069" w:rsidRDefault="00D81BA1" w:rsidP="00CC5F13">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0F3008" w14:paraId="2FC35FD4"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74D5B66" w14:textId="77777777" w:rsidR="000F3008" w:rsidRDefault="000F3008" w:rsidP="00CC5F13">
            <w:r>
              <w:t>Comment/Error Flag Column</w:t>
            </w:r>
          </w:p>
        </w:tc>
        <w:tc>
          <w:tcPr>
            <w:tcW w:w="6570" w:type="dxa"/>
          </w:tcPr>
          <w:p w14:paraId="4DB83B2F" w14:textId="0D0ADA82" w:rsidR="000F3008" w:rsidRPr="009A3286" w:rsidRDefault="000F3008" w:rsidP="00CC5F13">
            <w:pPr>
              <w:keepNext/>
              <w:cnfStyle w:val="000000100000" w:firstRow="0" w:lastRow="0" w:firstColumn="0" w:lastColumn="0" w:oddVBand="0" w:evenVBand="0" w:oddHBand="1" w:evenHBand="0" w:firstRowFirstColumn="0" w:firstRowLastColumn="0" w:lastRowFirstColumn="0" w:lastRowLastColumn="0"/>
            </w:pPr>
            <w:r>
              <w:t xml:space="preserve">The column used to place </w:t>
            </w:r>
            <w:r w:rsidR="00E0663D" w:rsidRPr="00E0663D">
              <w:t>'</w:t>
            </w:r>
            <w:r>
              <w:t>#</w:t>
            </w:r>
            <w:r w:rsidR="00E0663D" w:rsidRPr="00E0663D">
              <w:t>'</w:t>
            </w:r>
            <w:r>
              <w:t xml:space="preserve"> comment characters which indicate that the rows should be treated as a comment and not be included in the set of SQL statements which get executed.</w:t>
            </w:r>
          </w:p>
        </w:tc>
      </w:tr>
      <w:tr w:rsidR="00D81BA1" w14:paraId="0CD07F6A" w14:textId="77777777" w:rsidTr="00CC5F13">
        <w:tc>
          <w:tcPr>
            <w:cnfStyle w:val="001000000000" w:firstRow="0" w:lastRow="0" w:firstColumn="1" w:lastColumn="0" w:oddVBand="0" w:evenVBand="0" w:oddHBand="0" w:evenHBand="0" w:firstRowFirstColumn="0" w:firstRowLastColumn="0" w:lastRowFirstColumn="0" w:lastRowLastColumn="0"/>
            <w:tcW w:w="3505" w:type="dxa"/>
          </w:tcPr>
          <w:p w14:paraId="7540151D" w14:textId="77777777" w:rsidR="00D81BA1" w:rsidRDefault="000F3008" w:rsidP="00CC5F13">
            <w:r>
              <w:t>SQL Statement</w:t>
            </w:r>
            <w:r w:rsidR="00D81BA1">
              <w:t xml:space="preserve"> Column</w:t>
            </w:r>
          </w:p>
        </w:tc>
        <w:tc>
          <w:tcPr>
            <w:tcW w:w="6570" w:type="dxa"/>
          </w:tcPr>
          <w:p w14:paraId="3676F637" w14:textId="77777777" w:rsidR="00D81BA1" w:rsidRPr="009A3286" w:rsidRDefault="000F3008" w:rsidP="00CC5F13">
            <w:pPr>
              <w:keepNext/>
              <w:cnfStyle w:val="000000000000" w:firstRow="0" w:lastRow="0" w:firstColumn="0" w:lastColumn="0" w:oddVBand="0" w:evenVBand="0" w:oddHBand="0" w:evenHBand="0" w:firstRowFirstColumn="0" w:firstRowLastColumn="0" w:lastRowFirstColumn="0" w:lastRowLastColumn="0"/>
            </w:pPr>
            <w:r>
              <w:t>The column containing the SQL SELECT statements to execute</w:t>
            </w:r>
          </w:p>
        </w:tc>
      </w:tr>
      <w:tr w:rsidR="00D81BA1" w:rsidRPr="005A5341" w14:paraId="0C89B2A9"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5B4BA68" w14:textId="77777777" w:rsidR="00D81BA1" w:rsidRDefault="000F3008" w:rsidP="00CC5F13">
            <w:r>
              <w:t>Excel File</w:t>
            </w:r>
            <w:r w:rsidR="00D81BA1">
              <w:t xml:space="preserve"> Column</w:t>
            </w:r>
          </w:p>
        </w:tc>
        <w:tc>
          <w:tcPr>
            <w:tcW w:w="6570" w:type="dxa"/>
          </w:tcPr>
          <w:p w14:paraId="71600AC2" w14:textId="77777777" w:rsidR="00D81BA1" w:rsidRPr="009A3286" w:rsidRDefault="000F3008" w:rsidP="00CC5F13">
            <w:pPr>
              <w:cnfStyle w:val="000000100000" w:firstRow="0" w:lastRow="0" w:firstColumn="0" w:lastColumn="0" w:oddVBand="0" w:evenVBand="0" w:oddHBand="1" w:evenHBand="0" w:firstRowFirstColumn="0" w:firstRowLastColumn="0" w:lastRowFirstColumn="0" w:lastRowLastColumn="0"/>
            </w:pPr>
            <w:r>
              <w:t>The column containing the paths to the Excel files containing the data which the SQL SELECT statements should be executed against.</w:t>
            </w:r>
          </w:p>
        </w:tc>
      </w:tr>
      <w:tr w:rsidR="000F3008" w14:paraId="64633D86" w14:textId="77777777" w:rsidTr="00CC5F13">
        <w:tc>
          <w:tcPr>
            <w:cnfStyle w:val="001000000000" w:firstRow="0" w:lastRow="0" w:firstColumn="1" w:lastColumn="0" w:oddVBand="0" w:evenVBand="0" w:oddHBand="0" w:evenHBand="0" w:firstRowFirstColumn="0" w:firstRowLastColumn="0" w:lastRowFirstColumn="0" w:lastRowLastColumn="0"/>
            <w:tcW w:w="3505" w:type="dxa"/>
          </w:tcPr>
          <w:p w14:paraId="1997AC61" w14:textId="77777777" w:rsidR="000F3008" w:rsidRDefault="000F3008" w:rsidP="00CC5F13">
            <w:r>
              <w:t>Status Column</w:t>
            </w:r>
          </w:p>
        </w:tc>
        <w:tc>
          <w:tcPr>
            <w:tcW w:w="6570" w:type="dxa"/>
          </w:tcPr>
          <w:p w14:paraId="6ABCB471" w14:textId="77777777" w:rsidR="000F3008" w:rsidRDefault="000F3008" w:rsidP="00CC5F13">
            <w:pPr>
              <w:keepNext/>
              <w:cnfStyle w:val="000000000000" w:firstRow="0" w:lastRow="0" w:firstColumn="0" w:lastColumn="0" w:oddVBand="0" w:evenVBand="0" w:oddHBand="0" w:evenHBand="0" w:firstRowFirstColumn="0" w:firstRowLastColumn="0" w:lastRowFirstColumn="0" w:lastRowLastColumn="0"/>
            </w:pPr>
            <w:r>
              <w:t xml:space="preserve">The column where the status (Success/Failure/Skipped) of the SQL SELECT </w:t>
            </w:r>
            <w:r w:rsidR="00735995">
              <w:t>statement,</w:t>
            </w:r>
            <w:r>
              <w:t xml:space="preserve"> along with any error messages is written to.</w:t>
            </w:r>
          </w:p>
        </w:tc>
      </w:tr>
      <w:tr w:rsidR="00D81BA1" w14:paraId="5348C911" w14:textId="77777777" w:rsidTr="00CC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4E3C1BCA" w14:textId="77777777" w:rsidR="00D81BA1" w:rsidRDefault="00D81BA1" w:rsidP="00CC5F13">
            <w:r>
              <w:t>Heading Row</w:t>
            </w:r>
          </w:p>
        </w:tc>
        <w:tc>
          <w:tcPr>
            <w:tcW w:w="6570" w:type="dxa"/>
          </w:tcPr>
          <w:p w14:paraId="7302F39D" w14:textId="77777777" w:rsidR="00D81BA1" w:rsidRDefault="00D81BA1" w:rsidP="00CC5F13">
            <w:pPr>
              <w:keepNext/>
              <w:cnfStyle w:val="000000100000" w:firstRow="0" w:lastRow="0" w:firstColumn="0" w:lastColumn="0" w:oddVBand="0" w:evenVBand="0" w:oddHBand="1" w:evenHBand="0" w:firstRowFirstColumn="0" w:firstRowLastColumn="0" w:lastRowFirstColumn="0" w:lastRowLastColumn="0"/>
            </w:pPr>
            <w:r>
              <w:t>The row containing the column headings</w:t>
            </w:r>
          </w:p>
        </w:tc>
      </w:tr>
      <w:tr w:rsidR="00D81BA1" w14:paraId="28FB2095" w14:textId="77777777" w:rsidTr="00CC5F13">
        <w:tc>
          <w:tcPr>
            <w:cnfStyle w:val="001000000000" w:firstRow="0" w:lastRow="0" w:firstColumn="1" w:lastColumn="0" w:oddVBand="0" w:evenVBand="0" w:oddHBand="0" w:evenHBand="0" w:firstRowFirstColumn="0" w:firstRowLastColumn="0" w:lastRowFirstColumn="0" w:lastRowLastColumn="0"/>
            <w:tcW w:w="3505" w:type="dxa"/>
          </w:tcPr>
          <w:p w14:paraId="2A5674E8" w14:textId="77777777" w:rsidR="00D81BA1" w:rsidRDefault="00D81BA1" w:rsidP="00CC5F13">
            <w:r>
              <w:t>First Row</w:t>
            </w:r>
          </w:p>
        </w:tc>
        <w:tc>
          <w:tcPr>
            <w:tcW w:w="6570" w:type="dxa"/>
          </w:tcPr>
          <w:p w14:paraId="51CFB90E" w14:textId="77777777" w:rsidR="00D81BA1" w:rsidRPr="009A3286" w:rsidRDefault="000F3008" w:rsidP="00CC5F13">
            <w:pPr>
              <w:keepNext/>
              <w:cnfStyle w:val="000000000000" w:firstRow="0" w:lastRow="0" w:firstColumn="0" w:lastColumn="0" w:oddVBand="0" w:evenVBand="0" w:oddHBand="0" w:evenHBand="0" w:firstRowFirstColumn="0" w:firstRowLastColumn="0" w:lastRowFirstColumn="0" w:lastRowLastColumn="0"/>
            </w:pPr>
            <w:r>
              <w:t>First row of SQL SELECT statements to execute.</w:t>
            </w:r>
          </w:p>
        </w:tc>
      </w:tr>
    </w:tbl>
    <w:p w14:paraId="48A1F431" w14:textId="77777777" w:rsidR="00F26593" w:rsidRDefault="00F26593" w:rsidP="00F26593">
      <w:pPr>
        <w:pStyle w:val="Heading2"/>
        <w:keepNext/>
      </w:pPr>
      <w:bookmarkStart w:id="219" w:name="_Toc100494707"/>
      <w:r w:rsidRPr="00E0663D">
        <w:lastRenderedPageBreak/>
        <w:t>'</w:t>
      </w:r>
      <w:r>
        <w:t>styles</w:t>
      </w:r>
      <w:r w:rsidRPr="00E0663D">
        <w:t>'</w:t>
      </w:r>
      <w:r>
        <w:t xml:space="preserve"> Worksheet</w:t>
      </w:r>
      <w:bookmarkEnd w:id="219"/>
    </w:p>
    <w:p w14:paraId="0821E1DB" w14:textId="77777777" w:rsidR="00F26593" w:rsidRDefault="00F26593" w:rsidP="00F26593">
      <w:pPr>
        <w:keepNext/>
      </w:pPr>
      <w:r>
        <w:t xml:space="preserve">The </w:t>
      </w:r>
      <w:r w:rsidRPr="00E0663D">
        <w:t>''</w:t>
      </w:r>
      <w:r>
        <w:t>styles</w:t>
      </w:r>
      <w:r w:rsidRPr="00E0663D">
        <w:t>'</w:t>
      </w:r>
      <w:r>
        <w:t xml:space="preserve"> Worksheet</w:t>
      </w:r>
      <w:r w:rsidRPr="00E0663D">
        <w:t>'</w:t>
      </w:r>
      <w:r>
        <w:t xml:space="preserve"> settings allow you to rearrange the column layout of the </w:t>
      </w:r>
      <w:r w:rsidRPr="00E0663D">
        <w:t>'</w:t>
      </w:r>
      <w:r>
        <w:t>styles</w:t>
      </w:r>
      <w:r w:rsidRPr="00E0663D">
        <w:t>'</w:t>
      </w:r>
      <w:r>
        <w:t xml:space="preserve"> </w:t>
      </w:r>
      <w:proofErr w:type="gramStart"/>
      <w:r>
        <w:t>worksheet, and</w:t>
      </w:r>
      <w:proofErr w:type="gramEnd"/>
      <w:r>
        <w:t xml:space="preserve"> specify the range of rows to be included in the style collection at run-time.</w:t>
      </w:r>
    </w:p>
    <w:p w14:paraId="16E2512C" w14:textId="77777777" w:rsidR="00F26593" w:rsidRPr="009A3286" w:rsidRDefault="00F26593" w:rsidP="00F26593">
      <w:pPr>
        <w:keepNext/>
      </w:pPr>
      <w:r>
        <w:rPr>
          <w:noProof/>
          <w:lang w:eastAsia="en-US"/>
        </w:rPr>
        <w:drawing>
          <wp:inline distT="0" distB="0" distL="0" distR="0" wp14:anchorId="7F0EF89D" wp14:editId="7C64A767">
            <wp:extent cx="6400800" cy="1530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00800" cy="1530985"/>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F26593" w:rsidRPr="00BD1069" w14:paraId="7FD1D6BC" w14:textId="77777777" w:rsidTr="00A5646E">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0350CAD2" w14:textId="77777777" w:rsidR="00F26593" w:rsidRPr="00BD1069" w:rsidRDefault="00F26593" w:rsidP="00A5646E">
            <w:pPr>
              <w:keepNext/>
              <w:rPr>
                <w:b w:val="0"/>
              </w:rPr>
            </w:pPr>
            <w:r>
              <w:rPr>
                <w:b w:val="0"/>
              </w:rPr>
              <w:t>Setting</w:t>
            </w:r>
          </w:p>
        </w:tc>
        <w:tc>
          <w:tcPr>
            <w:tcW w:w="6570" w:type="dxa"/>
          </w:tcPr>
          <w:p w14:paraId="4D8198DB" w14:textId="77777777" w:rsidR="00F26593" w:rsidRPr="00BD1069" w:rsidRDefault="00F26593" w:rsidP="00A5646E">
            <w:pPr>
              <w:keepNext/>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F26593" w14:paraId="151066C3" w14:textId="77777777" w:rsidTr="00A56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27DE96" w14:textId="77777777" w:rsidR="00F26593" w:rsidRDefault="00F26593" w:rsidP="00A5646E">
            <w:r>
              <w:t>Comment Column</w:t>
            </w:r>
          </w:p>
        </w:tc>
        <w:tc>
          <w:tcPr>
            <w:tcW w:w="6570" w:type="dxa"/>
          </w:tcPr>
          <w:p w14:paraId="0492F6BD" w14:textId="77777777" w:rsidR="00F26593" w:rsidRPr="009A3286" w:rsidRDefault="00F26593" w:rsidP="00A5646E">
            <w:pPr>
              <w:keepNext/>
              <w:cnfStyle w:val="000000100000" w:firstRow="0" w:lastRow="0" w:firstColumn="0" w:lastColumn="0" w:oddVBand="0" w:evenVBand="0" w:oddHBand="1" w:evenHBand="0" w:firstRowFirstColumn="0" w:firstRowLastColumn="0" w:lastRowFirstColumn="0" w:lastRowLastColumn="0"/>
            </w:pPr>
            <w:r>
              <w:t xml:space="preserve">The column used to place </w:t>
            </w:r>
            <w:r w:rsidRPr="00E0663D">
              <w:t>'</w:t>
            </w:r>
            <w:r>
              <w:t>#</w:t>
            </w:r>
            <w:r w:rsidRPr="00E0663D">
              <w:t>'</w:t>
            </w:r>
            <w:r>
              <w:t xml:space="preserve"> comment characters which indicate that the rows should be treated as a comment and not be included in the set of styles.</w:t>
            </w:r>
          </w:p>
        </w:tc>
      </w:tr>
      <w:tr w:rsidR="00F26593" w14:paraId="2E027F62" w14:textId="77777777" w:rsidTr="00A5646E">
        <w:tc>
          <w:tcPr>
            <w:cnfStyle w:val="001000000000" w:firstRow="0" w:lastRow="0" w:firstColumn="1" w:lastColumn="0" w:oddVBand="0" w:evenVBand="0" w:oddHBand="0" w:evenHBand="0" w:firstRowFirstColumn="0" w:firstRowLastColumn="0" w:lastRowFirstColumn="0" w:lastRowLastColumn="0"/>
            <w:tcW w:w="3505" w:type="dxa"/>
          </w:tcPr>
          <w:p w14:paraId="3142FFDD" w14:textId="77777777" w:rsidR="00F26593" w:rsidRDefault="00F26593" w:rsidP="00A5646E">
            <w:r>
              <w:t>Style Column</w:t>
            </w:r>
          </w:p>
        </w:tc>
        <w:tc>
          <w:tcPr>
            <w:tcW w:w="6570" w:type="dxa"/>
          </w:tcPr>
          <w:p w14:paraId="725E7D86" w14:textId="77777777" w:rsidR="00F26593" w:rsidRPr="009A3286" w:rsidRDefault="00F26593" w:rsidP="00A5646E">
            <w:pPr>
              <w:keepNext/>
              <w:cnfStyle w:val="000000000000" w:firstRow="0" w:lastRow="0" w:firstColumn="0" w:lastColumn="0" w:oddVBand="0" w:evenVBand="0" w:oddHBand="0" w:evenHBand="0" w:firstRowFirstColumn="0" w:firstRowLastColumn="0" w:lastRowFirstColumn="0" w:lastRowLastColumn="0"/>
            </w:pPr>
            <w:r>
              <w:t>The column where the name of the style is specified</w:t>
            </w:r>
          </w:p>
        </w:tc>
      </w:tr>
      <w:tr w:rsidR="00F26593" w14:paraId="3814EEF6" w14:textId="77777777" w:rsidTr="00A56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DD9643" w14:textId="77777777" w:rsidR="00F26593" w:rsidRDefault="00F26593" w:rsidP="00A5646E">
            <w:r>
              <w:t>Format Column</w:t>
            </w:r>
          </w:p>
        </w:tc>
        <w:tc>
          <w:tcPr>
            <w:tcW w:w="6570" w:type="dxa"/>
          </w:tcPr>
          <w:p w14:paraId="3FDA6301" w14:textId="77777777" w:rsidR="00F26593" w:rsidRPr="009A3286" w:rsidRDefault="00F26593" w:rsidP="00A5646E">
            <w:pPr>
              <w:keepNext/>
              <w:cnfStyle w:val="000000100000" w:firstRow="0" w:lastRow="0" w:firstColumn="0" w:lastColumn="0" w:oddVBand="0" w:evenVBand="0" w:oddHBand="1" w:evenHBand="0" w:firstRowFirstColumn="0" w:firstRowLastColumn="0" w:lastRowFirstColumn="0" w:lastRowLastColumn="0"/>
            </w:pPr>
            <w:r>
              <w:t>The column where the node, edge, or cluster format string is specified.</w:t>
            </w:r>
          </w:p>
        </w:tc>
      </w:tr>
      <w:tr w:rsidR="00F26593" w14:paraId="14C83950" w14:textId="77777777" w:rsidTr="00A5646E">
        <w:tc>
          <w:tcPr>
            <w:cnfStyle w:val="001000000000" w:firstRow="0" w:lastRow="0" w:firstColumn="1" w:lastColumn="0" w:oddVBand="0" w:evenVBand="0" w:oddHBand="0" w:evenHBand="0" w:firstRowFirstColumn="0" w:firstRowLastColumn="0" w:lastRowFirstColumn="0" w:lastRowLastColumn="0"/>
            <w:tcW w:w="3505" w:type="dxa"/>
          </w:tcPr>
          <w:p w14:paraId="162025CB" w14:textId="77777777" w:rsidR="00F26593" w:rsidRDefault="00F26593" w:rsidP="00A5646E">
            <w:r>
              <w:t>Object-Type Column</w:t>
            </w:r>
          </w:p>
        </w:tc>
        <w:tc>
          <w:tcPr>
            <w:tcW w:w="6570" w:type="dxa"/>
          </w:tcPr>
          <w:p w14:paraId="6A5688BA" w14:textId="77777777" w:rsidR="00F26593" w:rsidRPr="009A3286" w:rsidRDefault="00F26593" w:rsidP="00A5646E">
            <w:pPr>
              <w:keepNext/>
              <w:cnfStyle w:val="000000000000" w:firstRow="0" w:lastRow="0" w:firstColumn="0" w:lastColumn="0" w:oddVBand="0" w:evenVBand="0" w:oddHBand="0" w:evenHBand="0" w:firstRowFirstColumn="0" w:firstRowLastColumn="0" w:lastRowFirstColumn="0" w:lastRowLastColumn="0"/>
            </w:pPr>
            <w:r>
              <w:t>The column where the object-type is specified. The object-type is used to classify the style as a node, edge, subgraph-open, subgraph-close, keyword, or native type.</w:t>
            </w:r>
          </w:p>
        </w:tc>
      </w:tr>
      <w:tr w:rsidR="00F26593" w14:paraId="29D2DB56" w14:textId="77777777" w:rsidTr="00A56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04B818F" w14:textId="77777777" w:rsidR="00F26593" w:rsidRDefault="00F26593" w:rsidP="00A5646E">
            <w:r>
              <w:t>First Yes/No View Column</w:t>
            </w:r>
          </w:p>
        </w:tc>
        <w:tc>
          <w:tcPr>
            <w:tcW w:w="6570" w:type="dxa"/>
          </w:tcPr>
          <w:p w14:paraId="4BB64070" w14:textId="77777777" w:rsidR="00F26593" w:rsidRPr="009A3286" w:rsidRDefault="00F26593" w:rsidP="00A5646E">
            <w:pPr>
              <w:keepNext/>
              <w:cnfStyle w:val="000000100000" w:firstRow="0" w:lastRow="0" w:firstColumn="0" w:lastColumn="0" w:oddVBand="0" w:evenVBand="0" w:oddHBand="1" w:evenHBand="0" w:firstRowFirstColumn="0" w:firstRowLastColumn="0" w:lastRowFirstColumn="0" w:lastRowLastColumn="0"/>
            </w:pPr>
            <w:r>
              <w:t>The first column containing Yes/No switches which control which styles will comprise the view.</w:t>
            </w:r>
          </w:p>
        </w:tc>
      </w:tr>
      <w:tr w:rsidR="00F26593" w14:paraId="34EC0CC6" w14:textId="77777777" w:rsidTr="00A5646E">
        <w:tc>
          <w:tcPr>
            <w:cnfStyle w:val="001000000000" w:firstRow="0" w:lastRow="0" w:firstColumn="1" w:lastColumn="0" w:oddVBand="0" w:evenVBand="0" w:oddHBand="0" w:evenHBand="0" w:firstRowFirstColumn="0" w:firstRowLastColumn="0" w:lastRowFirstColumn="0" w:lastRowLastColumn="0"/>
            <w:tcW w:w="3505" w:type="dxa"/>
          </w:tcPr>
          <w:p w14:paraId="19353322" w14:textId="77777777" w:rsidR="00F26593" w:rsidRDefault="00F26593" w:rsidP="00A5646E">
            <w:r>
              <w:t>Heading Row</w:t>
            </w:r>
          </w:p>
        </w:tc>
        <w:tc>
          <w:tcPr>
            <w:tcW w:w="6570" w:type="dxa"/>
          </w:tcPr>
          <w:p w14:paraId="28F75E5E" w14:textId="77777777" w:rsidR="00F26593" w:rsidRPr="009A3286" w:rsidRDefault="00F26593" w:rsidP="00A5646E">
            <w:pPr>
              <w:keepNext/>
              <w:cnfStyle w:val="000000000000" w:firstRow="0" w:lastRow="0" w:firstColumn="0" w:lastColumn="0" w:oddVBand="0" w:evenVBand="0" w:oddHBand="0" w:evenHBand="0" w:firstRowFirstColumn="0" w:firstRowLastColumn="0" w:lastRowFirstColumn="0" w:lastRowLastColumn="0"/>
            </w:pPr>
            <w:r w:rsidRPr="009A3286">
              <w:t xml:space="preserve">The row which contains the column headings. The heading value of the </w:t>
            </w:r>
            <w:r>
              <w:t>"</w:t>
            </w:r>
            <w:r w:rsidRPr="009A3286">
              <w:t>Yes/No Switch Column</w:t>
            </w:r>
            <w:r>
              <w:t>"</w:t>
            </w:r>
            <w:r w:rsidRPr="009A3286">
              <w:t xml:space="preserve"> is included in the graph</w:t>
            </w:r>
            <w:r w:rsidRPr="00E0663D">
              <w:t>'</w:t>
            </w:r>
            <w:r w:rsidRPr="009A3286">
              <w:t>s file name after the file name prefix.</w:t>
            </w:r>
          </w:p>
        </w:tc>
      </w:tr>
      <w:tr w:rsidR="00F26593" w14:paraId="35D3C89A" w14:textId="77777777" w:rsidTr="00A56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EB2CC7D" w14:textId="77777777" w:rsidR="00F26593" w:rsidRDefault="00F26593" w:rsidP="00A5646E">
            <w:r>
              <w:t>First Row</w:t>
            </w:r>
          </w:p>
        </w:tc>
        <w:tc>
          <w:tcPr>
            <w:tcW w:w="6570" w:type="dxa"/>
          </w:tcPr>
          <w:p w14:paraId="0C5BB8F8" w14:textId="77777777" w:rsidR="00F26593" w:rsidRPr="009A3286" w:rsidRDefault="00F26593" w:rsidP="00A5646E">
            <w:pPr>
              <w:keepNext/>
              <w:cnfStyle w:val="000000100000" w:firstRow="0" w:lastRow="0" w:firstColumn="0" w:lastColumn="0" w:oddVBand="0" w:evenVBand="0" w:oddHBand="1" w:evenHBand="0" w:firstRowFirstColumn="0" w:firstRowLastColumn="0" w:lastRowFirstColumn="0" w:lastRowLastColumn="0"/>
            </w:pPr>
            <w:r>
              <w:t>First row of style definitions (i.e., where the definitions begin)</w:t>
            </w:r>
          </w:p>
        </w:tc>
      </w:tr>
      <w:tr w:rsidR="00F26593" w14:paraId="0E376AF5" w14:textId="77777777" w:rsidTr="00A5646E">
        <w:tc>
          <w:tcPr>
            <w:cnfStyle w:val="001000000000" w:firstRow="0" w:lastRow="0" w:firstColumn="1" w:lastColumn="0" w:oddVBand="0" w:evenVBand="0" w:oddHBand="0" w:evenHBand="0" w:firstRowFirstColumn="0" w:firstRowLastColumn="0" w:lastRowFirstColumn="0" w:lastRowLastColumn="0"/>
            <w:tcW w:w="3505" w:type="dxa"/>
          </w:tcPr>
          <w:p w14:paraId="18C392DD" w14:textId="77777777" w:rsidR="00F26593" w:rsidRDefault="00F26593" w:rsidP="00A5646E">
            <w:r>
              <w:t>Last Row</w:t>
            </w:r>
          </w:p>
        </w:tc>
        <w:tc>
          <w:tcPr>
            <w:tcW w:w="6570" w:type="dxa"/>
          </w:tcPr>
          <w:p w14:paraId="21E5F6BD" w14:textId="77777777" w:rsidR="00F26593" w:rsidRPr="009A3286" w:rsidRDefault="00F26593" w:rsidP="00A5646E">
            <w:pPr>
              <w:keepNext/>
              <w:cnfStyle w:val="000000000000" w:firstRow="0" w:lastRow="0" w:firstColumn="0" w:lastColumn="0" w:oddVBand="0" w:evenVBand="0" w:oddHBand="0" w:evenHBand="0" w:firstRowFirstColumn="0" w:firstRowLastColumn="0" w:lastRowFirstColumn="0" w:lastRowLastColumn="0"/>
            </w:pPr>
            <w:r>
              <w:t>Last row of style definitions. When set to 0 all rows after the First Row containing data are used.</w:t>
            </w:r>
          </w:p>
        </w:tc>
      </w:tr>
      <w:bookmarkEnd w:id="216"/>
    </w:tbl>
    <w:p w14:paraId="235F55AC" w14:textId="77777777" w:rsidR="00D81BA1" w:rsidRDefault="00D81BA1" w:rsidP="00D81BA1">
      <w:pPr>
        <w:tabs>
          <w:tab w:val="left" w:pos="1404"/>
        </w:tabs>
      </w:pPr>
    </w:p>
    <w:sectPr w:rsidR="00D81BA1" w:rsidSect="00743A1D">
      <w:type w:val="continuous"/>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A0DA3" w14:textId="77777777" w:rsidR="00E343C8" w:rsidRDefault="00E343C8">
      <w:pPr>
        <w:spacing w:after="0" w:line="240" w:lineRule="auto"/>
      </w:pPr>
      <w:r>
        <w:separator/>
      </w:r>
    </w:p>
  </w:endnote>
  <w:endnote w:type="continuationSeparator" w:id="0">
    <w:p w14:paraId="30BA1B8E" w14:textId="77777777" w:rsidR="00E343C8" w:rsidRDefault="00E34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altName w:val="HGPｺﾞｼｯｸ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A3F9" w14:textId="77777777" w:rsidR="00822C34" w:rsidRDefault="00822C34"/>
  <w:p w14:paraId="40058629" w14:textId="7B5B9116" w:rsidR="00822C34" w:rsidRDefault="00822C34">
    <w:pPr>
      <w:pStyle w:val="FooterEven"/>
    </w:pPr>
    <w:r>
      <w:t xml:space="preserve">Page </w:t>
    </w:r>
    <w:r>
      <w:fldChar w:fldCharType="begin"/>
    </w:r>
    <w:r>
      <w:instrText xml:space="preserve"> PAGE   \* MERGEFORMAT </w:instrText>
    </w:r>
    <w:r>
      <w:fldChar w:fldCharType="separate"/>
    </w:r>
    <w:r w:rsidR="00872C10" w:rsidRPr="00872C10">
      <w:rPr>
        <w:noProof/>
        <w:sz w:val="24"/>
        <w:szCs w:val="24"/>
      </w:rPr>
      <w:t>86</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D6FA0" w14:textId="77777777" w:rsidR="00822C34" w:rsidRDefault="00822C34"/>
  <w:p w14:paraId="50E00FBC" w14:textId="0754921D" w:rsidR="00822C34" w:rsidRDefault="00822C34">
    <w:pPr>
      <w:pStyle w:val="FooterOdd"/>
    </w:pPr>
    <w:r>
      <w:t xml:space="preserve">Page </w:t>
    </w:r>
    <w:r>
      <w:fldChar w:fldCharType="begin"/>
    </w:r>
    <w:r>
      <w:instrText xml:space="preserve"> PAGE   \* MERGEFORMAT </w:instrText>
    </w:r>
    <w:r>
      <w:fldChar w:fldCharType="separate"/>
    </w:r>
    <w:r w:rsidR="00872C10" w:rsidRPr="00872C10">
      <w:rPr>
        <w:noProof/>
        <w:sz w:val="24"/>
        <w:szCs w:val="24"/>
      </w:rPr>
      <w:t>85</w:t>
    </w:r>
    <w:r>
      <w:rPr>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66AD" w14:textId="77777777" w:rsidR="00822C34" w:rsidRDefault="00822C34" w:rsidP="00EC6347"/>
  <w:p w14:paraId="3891D67C" w14:textId="0F323ADC" w:rsidR="00822C34" w:rsidRDefault="00822C34" w:rsidP="00EC6347">
    <w:pPr>
      <w:pStyle w:val="FooterOdd"/>
    </w:pPr>
    <w:r>
      <w:t xml:space="preserve">Page </w:t>
    </w:r>
    <w:r>
      <w:fldChar w:fldCharType="begin"/>
    </w:r>
    <w:r>
      <w:instrText xml:space="preserve"> PAGE   \* MERGEFORMAT </w:instrText>
    </w:r>
    <w:r>
      <w:fldChar w:fldCharType="separate"/>
    </w:r>
    <w:r w:rsidR="00872C10" w:rsidRPr="00872C10">
      <w:rPr>
        <w:noProof/>
        <w:sz w:val="24"/>
        <w:szCs w:val="24"/>
      </w:rPr>
      <w:t>34</w:t>
    </w:r>
    <w:r>
      <w:rPr>
        <w:noProof/>
        <w:sz w:val="24"/>
        <w:szCs w:val="24"/>
      </w:rPr>
      <w:fldChar w:fldCharType="end"/>
    </w:r>
  </w:p>
  <w:p w14:paraId="4DDE3281" w14:textId="77777777" w:rsidR="00822C34" w:rsidRPr="00EC6347" w:rsidRDefault="00822C34" w:rsidP="00EC6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A0C28" w14:textId="77777777" w:rsidR="00E343C8" w:rsidRDefault="00E343C8">
      <w:pPr>
        <w:spacing w:after="0" w:line="240" w:lineRule="auto"/>
      </w:pPr>
      <w:r>
        <w:separator/>
      </w:r>
    </w:p>
  </w:footnote>
  <w:footnote w:type="continuationSeparator" w:id="0">
    <w:p w14:paraId="1F02F856" w14:textId="77777777" w:rsidR="00E343C8" w:rsidRDefault="00E343C8">
      <w:pPr>
        <w:spacing w:after="0" w:line="240" w:lineRule="auto"/>
      </w:pPr>
      <w:r>
        <w:continuationSeparator/>
      </w:r>
    </w:p>
  </w:footnote>
  <w:footnote w:id="1">
    <w:p w14:paraId="0909F33F" w14:textId="77777777" w:rsidR="00822C34" w:rsidRDefault="00822C34" w:rsidP="00F252F2">
      <w:r>
        <w:rPr>
          <w:rStyle w:val="FootnoteReference"/>
        </w:rPr>
        <w:footnoteRef/>
      </w:r>
      <w:r>
        <w:t xml:space="preserve"> Graphviz is an open source project developed at AT&amp;T and released under the Eclipse Public License v1.0.</w:t>
      </w:r>
    </w:p>
  </w:footnote>
  <w:footnote w:id="2">
    <w:p w14:paraId="5DC561B2" w14:textId="67D10C84" w:rsidR="00822C34" w:rsidRDefault="00822C34">
      <w:pPr>
        <w:pStyle w:val="FootnoteText"/>
      </w:pPr>
      <w:r>
        <w:rPr>
          <w:rStyle w:val="FootnoteReference"/>
        </w:rPr>
        <w:footnoteRef/>
      </w:r>
      <w:r>
        <w:t xml:space="preserve"> Readers interested in learning more about the DOT language should refer to </w:t>
      </w:r>
      <w:hyperlink r:id="rId1" w:history="1">
        <w:r>
          <w:rPr>
            <w:rStyle w:val="Hyperlink"/>
          </w:rPr>
          <w:t>https://graphviz.org/documentation/</w:t>
        </w:r>
      </w:hyperlink>
      <w:r>
        <w:t xml:space="preserve"> and </w:t>
      </w:r>
      <w:hyperlink r:id="rId2" w:history="1">
        <w:r w:rsidRPr="000F2C7F">
          <w:rPr>
            <w:rStyle w:val="Hyperlink"/>
          </w:rPr>
          <w:t>http://www.graphviz.org/pdf/dotguide.pdf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57F0" w14:textId="6615239D" w:rsidR="00822C34" w:rsidRDefault="00E343C8">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EndPr/>
      <w:sdtContent>
        <w:r w:rsidR="00822C34">
          <w:t>Excel to Graphviz for Win OS</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D61B7" w14:textId="11723983" w:rsidR="00822C34" w:rsidRDefault="00E343C8">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EndPr/>
      <w:sdtContent>
        <w:r w:rsidR="00822C34">
          <w:t>Excel to Graphviz for Win OS</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C45B4" w14:textId="01D8B45E" w:rsidR="00822C34" w:rsidRDefault="00E343C8" w:rsidP="00EC6347">
    <w:pPr>
      <w:pStyle w:val="HeaderOdd"/>
    </w:pPr>
    <w:sdt>
      <w:sdtPr>
        <w:alias w:val="Title"/>
        <w:id w:val="-111131228"/>
        <w:dataBinding w:prefixMappings="xmlns:ns0='http://schemas.openxmlformats.org/package/2006/metadata/core-properties' xmlns:ns1='http://purl.org/dc/elements/1.1/'" w:xpath="/ns0:coreProperties[1]/ns1:title[1]" w:storeItemID="{6C3C8BC8-F283-45AE-878A-BAB7291924A1}"/>
        <w:text/>
      </w:sdtPr>
      <w:sdtEndPr/>
      <w:sdtContent>
        <w:r w:rsidR="00822C34">
          <w:t>Excel to Graphviz for Win OS</w:t>
        </w:r>
      </w:sdtContent>
    </w:sdt>
  </w:p>
  <w:p w14:paraId="3C2AD791" w14:textId="77777777" w:rsidR="00822C34" w:rsidRDefault="00822C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1F8444F"/>
    <w:multiLevelType w:val="hybridMultilevel"/>
    <w:tmpl w:val="EB549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02218"/>
    <w:multiLevelType w:val="hybridMultilevel"/>
    <w:tmpl w:val="3990A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237A9"/>
    <w:multiLevelType w:val="hybridMultilevel"/>
    <w:tmpl w:val="3D5A1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D82EA7"/>
    <w:multiLevelType w:val="hybridMultilevel"/>
    <w:tmpl w:val="D0224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7263DC"/>
    <w:multiLevelType w:val="hybridMultilevel"/>
    <w:tmpl w:val="106C643E"/>
    <w:lvl w:ilvl="0" w:tplc="8A64A2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7F7F72"/>
    <w:multiLevelType w:val="hybridMultilevel"/>
    <w:tmpl w:val="35C068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0" w15:restartNumberingAfterBreak="0">
    <w:nsid w:val="157E3BB8"/>
    <w:multiLevelType w:val="hybridMultilevel"/>
    <w:tmpl w:val="9F727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672E1"/>
    <w:multiLevelType w:val="hybridMultilevel"/>
    <w:tmpl w:val="D93E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B69A1"/>
    <w:multiLevelType w:val="hybridMultilevel"/>
    <w:tmpl w:val="2BA23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27FA8"/>
    <w:multiLevelType w:val="hybridMultilevel"/>
    <w:tmpl w:val="3CE2F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621CB"/>
    <w:multiLevelType w:val="hybridMultilevel"/>
    <w:tmpl w:val="2CFC1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9F0C3F"/>
    <w:multiLevelType w:val="hybridMultilevel"/>
    <w:tmpl w:val="FEE0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9B2D1F"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FA51736"/>
    <w:multiLevelType w:val="hybridMultilevel"/>
    <w:tmpl w:val="45CC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09453B"/>
    <w:multiLevelType w:val="hybridMultilevel"/>
    <w:tmpl w:val="79DEA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8C4DF1"/>
    <w:multiLevelType w:val="hybridMultilevel"/>
    <w:tmpl w:val="BFB2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E4DF5"/>
    <w:multiLevelType w:val="hybridMultilevel"/>
    <w:tmpl w:val="D236F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254684"/>
    <w:multiLevelType w:val="hybridMultilevel"/>
    <w:tmpl w:val="D9A6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46D47"/>
    <w:multiLevelType w:val="hybridMultilevel"/>
    <w:tmpl w:val="2910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D3286C"/>
    <w:multiLevelType w:val="hybridMultilevel"/>
    <w:tmpl w:val="4690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C86BD0"/>
    <w:multiLevelType w:val="hybridMultilevel"/>
    <w:tmpl w:val="C8EC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1757A"/>
    <w:multiLevelType w:val="hybridMultilevel"/>
    <w:tmpl w:val="224AD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8175B7"/>
    <w:multiLevelType w:val="hybridMultilevel"/>
    <w:tmpl w:val="7698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F67C3"/>
    <w:multiLevelType w:val="hybridMultilevel"/>
    <w:tmpl w:val="BC5EE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8A6F54"/>
    <w:multiLevelType w:val="hybridMultilevel"/>
    <w:tmpl w:val="4CE8D0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912EF4"/>
    <w:multiLevelType w:val="hybridMultilevel"/>
    <w:tmpl w:val="E1D42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854E77"/>
    <w:multiLevelType w:val="hybridMultilevel"/>
    <w:tmpl w:val="EC089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B50390"/>
    <w:multiLevelType w:val="hybridMultilevel"/>
    <w:tmpl w:val="9C201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D2D02"/>
    <w:multiLevelType w:val="hybridMultilevel"/>
    <w:tmpl w:val="D446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825089"/>
    <w:multiLevelType w:val="hybridMultilevel"/>
    <w:tmpl w:val="E21E4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6B0299F"/>
    <w:multiLevelType w:val="hybridMultilevel"/>
    <w:tmpl w:val="0BB2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A6A43"/>
    <w:multiLevelType w:val="hybridMultilevel"/>
    <w:tmpl w:val="91D65134"/>
    <w:lvl w:ilvl="0" w:tplc="0D606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11B5C"/>
    <w:multiLevelType w:val="hybridMultilevel"/>
    <w:tmpl w:val="9B34C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CA3ECA"/>
    <w:multiLevelType w:val="hybridMultilevel"/>
    <w:tmpl w:val="3F2A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3B7B7B"/>
    <w:multiLevelType w:val="hybridMultilevel"/>
    <w:tmpl w:val="CEA88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AB4D75"/>
    <w:multiLevelType w:val="hybridMultilevel"/>
    <w:tmpl w:val="9BA6A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2F32D1"/>
    <w:multiLevelType w:val="hybridMultilevel"/>
    <w:tmpl w:val="82E63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1187C"/>
    <w:multiLevelType w:val="hybridMultilevel"/>
    <w:tmpl w:val="F80C6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BD743E"/>
    <w:multiLevelType w:val="hybridMultilevel"/>
    <w:tmpl w:val="5D7E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022E58"/>
    <w:multiLevelType w:val="hybridMultilevel"/>
    <w:tmpl w:val="4D5A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F70159"/>
    <w:multiLevelType w:val="hybridMultilevel"/>
    <w:tmpl w:val="CBAE63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030BB"/>
    <w:multiLevelType w:val="hybridMultilevel"/>
    <w:tmpl w:val="41A84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3841064">
    <w:abstractNumId w:val="16"/>
  </w:num>
  <w:num w:numId="2" w16cid:durableId="2113814886">
    <w:abstractNumId w:val="17"/>
  </w:num>
  <w:num w:numId="3" w16cid:durableId="1184053424">
    <w:abstractNumId w:val="3"/>
  </w:num>
  <w:num w:numId="4" w16cid:durableId="1881088600">
    <w:abstractNumId w:val="2"/>
  </w:num>
  <w:num w:numId="5" w16cid:durableId="2124420130">
    <w:abstractNumId w:val="1"/>
  </w:num>
  <w:num w:numId="6" w16cid:durableId="772362136">
    <w:abstractNumId w:val="0"/>
  </w:num>
  <w:num w:numId="7" w16cid:durableId="706490866">
    <w:abstractNumId w:val="11"/>
  </w:num>
  <w:num w:numId="8" w16cid:durableId="1513567283">
    <w:abstractNumId w:val="32"/>
  </w:num>
  <w:num w:numId="9" w16cid:durableId="925380827">
    <w:abstractNumId w:val="37"/>
  </w:num>
  <w:num w:numId="10" w16cid:durableId="1006249667">
    <w:abstractNumId w:val="4"/>
  </w:num>
  <w:num w:numId="11" w16cid:durableId="1824464871">
    <w:abstractNumId w:val="27"/>
  </w:num>
  <w:num w:numId="12" w16cid:durableId="1163358255">
    <w:abstractNumId w:val="20"/>
  </w:num>
  <w:num w:numId="13" w16cid:durableId="132913192">
    <w:abstractNumId w:val="9"/>
  </w:num>
  <w:num w:numId="14" w16cid:durableId="1684897067">
    <w:abstractNumId w:val="40"/>
  </w:num>
  <w:num w:numId="15" w16cid:durableId="1774082245">
    <w:abstractNumId w:val="13"/>
  </w:num>
  <w:num w:numId="16" w16cid:durableId="1816526888">
    <w:abstractNumId w:val="23"/>
  </w:num>
  <w:num w:numId="17" w16cid:durableId="1875313757">
    <w:abstractNumId w:val="38"/>
  </w:num>
  <w:num w:numId="18" w16cid:durableId="1351177577">
    <w:abstractNumId w:val="5"/>
  </w:num>
  <w:num w:numId="19" w16cid:durableId="649868525">
    <w:abstractNumId w:val="45"/>
  </w:num>
  <w:num w:numId="20" w16cid:durableId="1738438625">
    <w:abstractNumId w:val="24"/>
  </w:num>
  <w:num w:numId="21" w16cid:durableId="1782218062">
    <w:abstractNumId w:val="8"/>
  </w:num>
  <w:num w:numId="22" w16cid:durableId="1855613412">
    <w:abstractNumId w:val="41"/>
  </w:num>
  <w:num w:numId="23" w16cid:durableId="1355229775">
    <w:abstractNumId w:val="26"/>
  </w:num>
  <w:num w:numId="24" w16cid:durableId="1300770415">
    <w:abstractNumId w:val="14"/>
  </w:num>
  <w:num w:numId="25" w16cid:durableId="1481656486">
    <w:abstractNumId w:val="39"/>
  </w:num>
  <w:num w:numId="26" w16cid:durableId="1039361541">
    <w:abstractNumId w:val="21"/>
  </w:num>
  <w:num w:numId="27" w16cid:durableId="1281034567">
    <w:abstractNumId w:val="25"/>
  </w:num>
  <w:num w:numId="28" w16cid:durableId="1366298060">
    <w:abstractNumId w:val="6"/>
  </w:num>
  <w:num w:numId="29" w16cid:durableId="1021511209">
    <w:abstractNumId w:val="33"/>
  </w:num>
  <w:num w:numId="30" w16cid:durableId="546990008">
    <w:abstractNumId w:val="36"/>
  </w:num>
  <w:num w:numId="31" w16cid:durableId="388498965">
    <w:abstractNumId w:val="43"/>
  </w:num>
  <w:num w:numId="32" w16cid:durableId="1752696078">
    <w:abstractNumId w:val="30"/>
  </w:num>
  <w:num w:numId="33" w16cid:durableId="128785794">
    <w:abstractNumId w:val="19"/>
  </w:num>
  <w:num w:numId="34" w16cid:durableId="1497266291">
    <w:abstractNumId w:val="28"/>
  </w:num>
  <w:num w:numId="35" w16cid:durableId="1119374427">
    <w:abstractNumId w:val="44"/>
  </w:num>
  <w:num w:numId="36" w16cid:durableId="1475414312">
    <w:abstractNumId w:val="15"/>
  </w:num>
  <w:num w:numId="37" w16cid:durableId="651956729">
    <w:abstractNumId w:val="18"/>
  </w:num>
  <w:num w:numId="38" w16cid:durableId="241644237">
    <w:abstractNumId w:val="12"/>
  </w:num>
  <w:num w:numId="39" w16cid:durableId="8652714">
    <w:abstractNumId w:val="7"/>
  </w:num>
  <w:num w:numId="40" w16cid:durableId="474372865">
    <w:abstractNumId w:val="29"/>
  </w:num>
  <w:num w:numId="41" w16cid:durableId="1510288876">
    <w:abstractNumId w:val="31"/>
  </w:num>
  <w:num w:numId="42" w16cid:durableId="1271625192">
    <w:abstractNumId w:val="35"/>
  </w:num>
  <w:num w:numId="43" w16cid:durableId="1362321320">
    <w:abstractNumId w:val="46"/>
  </w:num>
  <w:num w:numId="44" w16cid:durableId="1055474903">
    <w:abstractNumId w:val="42"/>
  </w:num>
  <w:num w:numId="45" w16cid:durableId="934552027">
    <w:abstractNumId w:val="22"/>
  </w:num>
  <w:num w:numId="46" w16cid:durableId="1649213787">
    <w:abstractNumId w:val="34"/>
  </w:num>
  <w:num w:numId="47" w16cid:durableId="138109860">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DateAndTime/>
  <w:activeWritingStyle w:appName="MSWord" w:lang="en-US" w:vendorID="64" w:dllVersion="0" w:nlCheck="1" w:checkStyle="1"/>
  <w:activeWritingStyle w:appName="MSWord" w:lang="en-US" w:vendorID="64" w:dllVersion="6" w:nlCheck="1" w:checkStyle="1"/>
  <w:activeWritingStyle w:appName="MSWord" w:lang="de-DE" w:vendorID="64" w:dllVersion="6" w:nlCheck="1" w:checkStyle="0"/>
  <w:activeWritingStyle w:appName="MSWord" w:lang="en-US" w:vendorID="64" w:dllVersion="4096" w:nlCheck="1" w:checkStyle="0"/>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347"/>
    <w:rsid w:val="00003055"/>
    <w:rsid w:val="000043ED"/>
    <w:rsid w:val="00005B2F"/>
    <w:rsid w:val="00005C07"/>
    <w:rsid w:val="000073FC"/>
    <w:rsid w:val="00010581"/>
    <w:rsid w:val="00015093"/>
    <w:rsid w:val="00022099"/>
    <w:rsid w:val="00023036"/>
    <w:rsid w:val="00023AB8"/>
    <w:rsid w:val="00024409"/>
    <w:rsid w:val="0002614C"/>
    <w:rsid w:val="00030377"/>
    <w:rsid w:val="00041C69"/>
    <w:rsid w:val="00047FEA"/>
    <w:rsid w:val="00053573"/>
    <w:rsid w:val="000604F0"/>
    <w:rsid w:val="00063E98"/>
    <w:rsid w:val="0006610D"/>
    <w:rsid w:val="0007336D"/>
    <w:rsid w:val="000734FA"/>
    <w:rsid w:val="00074B43"/>
    <w:rsid w:val="00075A28"/>
    <w:rsid w:val="00076D07"/>
    <w:rsid w:val="00076FEF"/>
    <w:rsid w:val="00081321"/>
    <w:rsid w:val="00084D1A"/>
    <w:rsid w:val="00085DBE"/>
    <w:rsid w:val="00085FDD"/>
    <w:rsid w:val="000869C0"/>
    <w:rsid w:val="00087AB6"/>
    <w:rsid w:val="00090480"/>
    <w:rsid w:val="000905B9"/>
    <w:rsid w:val="000915DA"/>
    <w:rsid w:val="00091A20"/>
    <w:rsid w:val="000950C3"/>
    <w:rsid w:val="000976AA"/>
    <w:rsid w:val="000A3A26"/>
    <w:rsid w:val="000A7909"/>
    <w:rsid w:val="000A7D0A"/>
    <w:rsid w:val="000B0144"/>
    <w:rsid w:val="000B31AA"/>
    <w:rsid w:val="000B50F6"/>
    <w:rsid w:val="000B5A0F"/>
    <w:rsid w:val="000B633A"/>
    <w:rsid w:val="000B7464"/>
    <w:rsid w:val="000B7B30"/>
    <w:rsid w:val="000C1890"/>
    <w:rsid w:val="000C205E"/>
    <w:rsid w:val="000C2887"/>
    <w:rsid w:val="000C3835"/>
    <w:rsid w:val="000C3892"/>
    <w:rsid w:val="000C421E"/>
    <w:rsid w:val="000C7EAC"/>
    <w:rsid w:val="000D087C"/>
    <w:rsid w:val="000D273D"/>
    <w:rsid w:val="000D3854"/>
    <w:rsid w:val="000D3B72"/>
    <w:rsid w:val="000D4991"/>
    <w:rsid w:val="000D569D"/>
    <w:rsid w:val="000D66B3"/>
    <w:rsid w:val="000E03FE"/>
    <w:rsid w:val="000E0C55"/>
    <w:rsid w:val="000E389D"/>
    <w:rsid w:val="000F3008"/>
    <w:rsid w:val="000F4F0C"/>
    <w:rsid w:val="000F7084"/>
    <w:rsid w:val="0010010B"/>
    <w:rsid w:val="00100B8E"/>
    <w:rsid w:val="001031AB"/>
    <w:rsid w:val="00110B20"/>
    <w:rsid w:val="00113774"/>
    <w:rsid w:val="001161BC"/>
    <w:rsid w:val="00116D1B"/>
    <w:rsid w:val="001254C4"/>
    <w:rsid w:val="00125921"/>
    <w:rsid w:val="001272BE"/>
    <w:rsid w:val="00130862"/>
    <w:rsid w:val="00130DA2"/>
    <w:rsid w:val="001360FC"/>
    <w:rsid w:val="00137DAB"/>
    <w:rsid w:val="00141031"/>
    <w:rsid w:val="00142063"/>
    <w:rsid w:val="00145650"/>
    <w:rsid w:val="001503F2"/>
    <w:rsid w:val="001514F7"/>
    <w:rsid w:val="001526E4"/>
    <w:rsid w:val="00152CB1"/>
    <w:rsid w:val="00153564"/>
    <w:rsid w:val="001556EA"/>
    <w:rsid w:val="001620B4"/>
    <w:rsid w:val="001665E2"/>
    <w:rsid w:val="00166878"/>
    <w:rsid w:val="00171687"/>
    <w:rsid w:val="001747FB"/>
    <w:rsid w:val="001755A2"/>
    <w:rsid w:val="001759D6"/>
    <w:rsid w:val="00175A73"/>
    <w:rsid w:val="00181CFC"/>
    <w:rsid w:val="00183025"/>
    <w:rsid w:val="0018607B"/>
    <w:rsid w:val="00186A72"/>
    <w:rsid w:val="00190EB0"/>
    <w:rsid w:val="00191335"/>
    <w:rsid w:val="00192FF4"/>
    <w:rsid w:val="00193172"/>
    <w:rsid w:val="0019455C"/>
    <w:rsid w:val="00195049"/>
    <w:rsid w:val="0019676E"/>
    <w:rsid w:val="001A02C1"/>
    <w:rsid w:val="001B1E9D"/>
    <w:rsid w:val="001B3BBB"/>
    <w:rsid w:val="001B6A7C"/>
    <w:rsid w:val="001C4747"/>
    <w:rsid w:val="001D131B"/>
    <w:rsid w:val="001D1EB3"/>
    <w:rsid w:val="001D2701"/>
    <w:rsid w:val="001D40C4"/>
    <w:rsid w:val="001D4BE7"/>
    <w:rsid w:val="001D55C4"/>
    <w:rsid w:val="001E1307"/>
    <w:rsid w:val="001E1AA1"/>
    <w:rsid w:val="001E5954"/>
    <w:rsid w:val="001E7284"/>
    <w:rsid w:val="001F0AFC"/>
    <w:rsid w:val="001F6005"/>
    <w:rsid w:val="001F660E"/>
    <w:rsid w:val="001F7A20"/>
    <w:rsid w:val="002008B6"/>
    <w:rsid w:val="00203A01"/>
    <w:rsid w:val="00205139"/>
    <w:rsid w:val="00205A99"/>
    <w:rsid w:val="00205B87"/>
    <w:rsid w:val="0021070F"/>
    <w:rsid w:val="00213611"/>
    <w:rsid w:val="00213AA4"/>
    <w:rsid w:val="00213C9C"/>
    <w:rsid w:val="00221CD8"/>
    <w:rsid w:val="00230132"/>
    <w:rsid w:val="002307E4"/>
    <w:rsid w:val="00230BA1"/>
    <w:rsid w:val="002315DE"/>
    <w:rsid w:val="00232CEF"/>
    <w:rsid w:val="002370D9"/>
    <w:rsid w:val="00237677"/>
    <w:rsid w:val="0024000F"/>
    <w:rsid w:val="0024017C"/>
    <w:rsid w:val="00242F5B"/>
    <w:rsid w:val="002431DB"/>
    <w:rsid w:val="00244636"/>
    <w:rsid w:val="00247003"/>
    <w:rsid w:val="00247475"/>
    <w:rsid w:val="0024749C"/>
    <w:rsid w:val="00250901"/>
    <w:rsid w:val="002537C5"/>
    <w:rsid w:val="002549CF"/>
    <w:rsid w:val="002552AE"/>
    <w:rsid w:val="002555E8"/>
    <w:rsid w:val="00260ACA"/>
    <w:rsid w:val="00263C44"/>
    <w:rsid w:val="002654FC"/>
    <w:rsid w:val="00270021"/>
    <w:rsid w:val="0027189E"/>
    <w:rsid w:val="00273DC8"/>
    <w:rsid w:val="00275A06"/>
    <w:rsid w:val="00277C5B"/>
    <w:rsid w:val="00280947"/>
    <w:rsid w:val="00283626"/>
    <w:rsid w:val="00291E95"/>
    <w:rsid w:val="00293B9F"/>
    <w:rsid w:val="0029416D"/>
    <w:rsid w:val="002945D1"/>
    <w:rsid w:val="0029623A"/>
    <w:rsid w:val="002A006C"/>
    <w:rsid w:val="002A1FB4"/>
    <w:rsid w:val="002B0B7D"/>
    <w:rsid w:val="002B1473"/>
    <w:rsid w:val="002B2270"/>
    <w:rsid w:val="002B4DBD"/>
    <w:rsid w:val="002B656C"/>
    <w:rsid w:val="002C254A"/>
    <w:rsid w:val="002C2BB2"/>
    <w:rsid w:val="002C68A9"/>
    <w:rsid w:val="002D0A39"/>
    <w:rsid w:val="002D16E8"/>
    <w:rsid w:val="002D3568"/>
    <w:rsid w:val="002D4ED0"/>
    <w:rsid w:val="002D6850"/>
    <w:rsid w:val="002E164E"/>
    <w:rsid w:val="002E1FA2"/>
    <w:rsid w:val="002E2BE0"/>
    <w:rsid w:val="002E5FFE"/>
    <w:rsid w:val="002F092F"/>
    <w:rsid w:val="002F3AF8"/>
    <w:rsid w:val="002F3BFE"/>
    <w:rsid w:val="002F4791"/>
    <w:rsid w:val="002F7090"/>
    <w:rsid w:val="00302816"/>
    <w:rsid w:val="00306B07"/>
    <w:rsid w:val="003102C8"/>
    <w:rsid w:val="0031077D"/>
    <w:rsid w:val="00311419"/>
    <w:rsid w:val="003147EC"/>
    <w:rsid w:val="00316CB4"/>
    <w:rsid w:val="00316E89"/>
    <w:rsid w:val="00320FAD"/>
    <w:rsid w:val="0032233D"/>
    <w:rsid w:val="00323369"/>
    <w:rsid w:val="003317DC"/>
    <w:rsid w:val="0034649E"/>
    <w:rsid w:val="0035222A"/>
    <w:rsid w:val="003541F8"/>
    <w:rsid w:val="00356899"/>
    <w:rsid w:val="003576A9"/>
    <w:rsid w:val="00360F4C"/>
    <w:rsid w:val="00361435"/>
    <w:rsid w:val="00361C82"/>
    <w:rsid w:val="003622A2"/>
    <w:rsid w:val="00363496"/>
    <w:rsid w:val="00364947"/>
    <w:rsid w:val="00366B7A"/>
    <w:rsid w:val="00371B5F"/>
    <w:rsid w:val="00374DBF"/>
    <w:rsid w:val="00376B6C"/>
    <w:rsid w:val="003801AC"/>
    <w:rsid w:val="00383C3D"/>
    <w:rsid w:val="00385174"/>
    <w:rsid w:val="00385277"/>
    <w:rsid w:val="00385567"/>
    <w:rsid w:val="00386AF3"/>
    <w:rsid w:val="00391CA8"/>
    <w:rsid w:val="00391F0E"/>
    <w:rsid w:val="003924ED"/>
    <w:rsid w:val="003928B3"/>
    <w:rsid w:val="00394404"/>
    <w:rsid w:val="003976F4"/>
    <w:rsid w:val="00397EB6"/>
    <w:rsid w:val="003A37E3"/>
    <w:rsid w:val="003A590C"/>
    <w:rsid w:val="003A5A3F"/>
    <w:rsid w:val="003A6316"/>
    <w:rsid w:val="003B0523"/>
    <w:rsid w:val="003B0D70"/>
    <w:rsid w:val="003B243A"/>
    <w:rsid w:val="003B26D3"/>
    <w:rsid w:val="003B2F92"/>
    <w:rsid w:val="003B4E06"/>
    <w:rsid w:val="003B6341"/>
    <w:rsid w:val="003C05B1"/>
    <w:rsid w:val="003C0B00"/>
    <w:rsid w:val="003C1517"/>
    <w:rsid w:val="003C1858"/>
    <w:rsid w:val="003C343F"/>
    <w:rsid w:val="003D0F06"/>
    <w:rsid w:val="003D562F"/>
    <w:rsid w:val="003D5883"/>
    <w:rsid w:val="003D5CDB"/>
    <w:rsid w:val="003D6D74"/>
    <w:rsid w:val="003E08FA"/>
    <w:rsid w:val="003E10E5"/>
    <w:rsid w:val="003E3CC5"/>
    <w:rsid w:val="003F2989"/>
    <w:rsid w:val="003F6A7E"/>
    <w:rsid w:val="003F74A0"/>
    <w:rsid w:val="003F7AB1"/>
    <w:rsid w:val="00403CA5"/>
    <w:rsid w:val="00404244"/>
    <w:rsid w:val="00404287"/>
    <w:rsid w:val="00404C46"/>
    <w:rsid w:val="00406F61"/>
    <w:rsid w:val="004073BC"/>
    <w:rsid w:val="004119C6"/>
    <w:rsid w:val="00413A72"/>
    <w:rsid w:val="0041740C"/>
    <w:rsid w:val="00424E27"/>
    <w:rsid w:val="00425D40"/>
    <w:rsid w:val="004266C7"/>
    <w:rsid w:val="0043059B"/>
    <w:rsid w:val="00431038"/>
    <w:rsid w:val="004314BD"/>
    <w:rsid w:val="00433EF1"/>
    <w:rsid w:val="00437D3B"/>
    <w:rsid w:val="00441083"/>
    <w:rsid w:val="00441DF6"/>
    <w:rsid w:val="00446794"/>
    <w:rsid w:val="004513E5"/>
    <w:rsid w:val="00452BCC"/>
    <w:rsid w:val="00453ED4"/>
    <w:rsid w:val="00456958"/>
    <w:rsid w:val="00462A8B"/>
    <w:rsid w:val="00462B53"/>
    <w:rsid w:val="00462FAF"/>
    <w:rsid w:val="00477955"/>
    <w:rsid w:val="004811B1"/>
    <w:rsid w:val="004822F0"/>
    <w:rsid w:val="00485DDC"/>
    <w:rsid w:val="00486822"/>
    <w:rsid w:val="00490744"/>
    <w:rsid w:val="00491BA9"/>
    <w:rsid w:val="00491FF6"/>
    <w:rsid w:val="00495158"/>
    <w:rsid w:val="004A0B8F"/>
    <w:rsid w:val="004A259D"/>
    <w:rsid w:val="004A37EA"/>
    <w:rsid w:val="004A3912"/>
    <w:rsid w:val="004A5DEF"/>
    <w:rsid w:val="004B0D8F"/>
    <w:rsid w:val="004B10FE"/>
    <w:rsid w:val="004B1484"/>
    <w:rsid w:val="004B22DF"/>
    <w:rsid w:val="004B450E"/>
    <w:rsid w:val="004B5E8D"/>
    <w:rsid w:val="004B6135"/>
    <w:rsid w:val="004B6A60"/>
    <w:rsid w:val="004C334B"/>
    <w:rsid w:val="004C549F"/>
    <w:rsid w:val="004D25F2"/>
    <w:rsid w:val="004D726E"/>
    <w:rsid w:val="004E43A3"/>
    <w:rsid w:val="004E5D48"/>
    <w:rsid w:val="004F3F88"/>
    <w:rsid w:val="004F5240"/>
    <w:rsid w:val="004F5871"/>
    <w:rsid w:val="004F7667"/>
    <w:rsid w:val="00501CAE"/>
    <w:rsid w:val="00501CBD"/>
    <w:rsid w:val="00502683"/>
    <w:rsid w:val="005044D5"/>
    <w:rsid w:val="00504F26"/>
    <w:rsid w:val="00505ED3"/>
    <w:rsid w:val="005101DC"/>
    <w:rsid w:val="00512C95"/>
    <w:rsid w:val="00513972"/>
    <w:rsid w:val="0051575B"/>
    <w:rsid w:val="00515AFE"/>
    <w:rsid w:val="005179FD"/>
    <w:rsid w:val="005229FE"/>
    <w:rsid w:val="00522CF5"/>
    <w:rsid w:val="005329FB"/>
    <w:rsid w:val="00533DBE"/>
    <w:rsid w:val="00535973"/>
    <w:rsid w:val="00536510"/>
    <w:rsid w:val="00537D2D"/>
    <w:rsid w:val="005404BD"/>
    <w:rsid w:val="005409E3"/>
    <w:rsid w:val="00540E18"/>
    <w:rsid w:val="00540F77"/>
    <w:rsid w:val="005430C1"/>
    <w:rsid w:val="00546E1E"/>
    <w:rsid w:val="00547508"/>
    <w:rsid w:val="00547B30"/>
    <w:rsid w:val="005500D9"/>
    <w:rsid w:val="00550172"/>
    <w:rsid w:val="00552D9E"/>
    <w:rsid w:val="00553563"/>
    <w:rsid w:val="00553F26"/>
    <w:rsid w:val="0055561D"/>
    <w:rsid w:val="00555FDB"/>
    <w:rsid w:val="0056015A"/>
    <w:rsid w:val="00564D0E"/>
    <w:rsid w:val="0057216A"/>
    <w:rsid w:val="005722F6"/>
    <w:rsid w:val="005829A4"/>
    <w:rsid w:val="00582EB8"/>
    <w:rsid w:val="005831E2"/>
    <w:rsid w:val="00584815"/>
    <w:rsid w:val="005855DA"/>
    <w:rsid w:val="00593EFA"/>
    <w:rsid w:val="00597FAE"/>
    <w:rsid w:val="005A0EF2"/>
    <w:rsid w:val="005A1922"/>
    <w:rsid w:val="005A348F"/>
    <w:rsid w:val="005A5341"/>
    <w:rsid w:val="005A5BB7"/>
    <w:rsid w:val="005B1CA4"/>
    <w:rsid w:val="005B3D9D"/>
    <w:rsid w:val="005B4403"/>
    <w:rsid w:val="005B462E"/>
    <w:rsid w:val="005B7D4C"/>
    <w:rsid w:val="005C027F"/>
    <w:rsid w:val="005C55EC"/>
    <w:rsid w:val="005D3B25"/>
    <w:rsid w:val="005D403D"/>
    <w:rsid w:val="005E21AC"/>
    <w:rsid w:val="005E2ACF"/>
    <w:rsid w:val="005E2DE4"/>
    <w:rsid w:val="005F0918"/>
    <w:rsid w:val="005F1008"/>
    <w:rsid w:val="005F347E"/>
    <w:rsid w:val="00601111"/>
    <w:rsid w:val="00601347"/>
    <w:rsid w:val="00605604"/>
    <w:rsid w:val="006105FD"/>
    <w:rsid w:val="00611A8F"/>
    <w:rsid w:val="00611CC1"/>
    <w:rsid w:val="00613717"/>
    <w:rsid w:val="00614FC5"/>
    <w:rsid w:val="00620BDA"/>
    <w:rsid w:val="00621A6B"/>
    <w:rsid w:val="006308C9"/>
    <w:rsid w:val="006316EF"/>
    <w:rsid w:val="006317DD"/>
    <w:rsid w:val="0063324A"/>
    <w:rsid w:val="006355DC"/>
    <w:rsid w:val="00642842"/>
    <w:rsid w:val="00643FBC"/>
    <w:rsid w:val="00647A5C"/>
    <w:rsid w:val="0065394A"/>
    <w:rsid w:val="00654F08"/>
    <w:rsid w:val="006553F6"/>
    <w:rsid w:val="006568E2"/>
    <w:rsid w:val="00660FA9"/>
    <w:rsid w:val="0066120C"/>
    <w:rsid w:val="00662891"/>
    <w:rsid w:val="00663A2F"/>
    <w:rsid w:val="00665E27"/>
    <w:rsid w:val="00665F8F"/>
    <w:rsid w:val="006670FF"/>
    <w:rsid w:val="006727F0"/>
    <w:rsid w:val="00677E39"/>
    <w:rsid w:val="006809FD"/>
    <w:rsid w:val="006827C0"/>
    <w:rsid w:val="00683D25"/>
    <w:rsid w:val="006863F2"/>
    <w:rsid w:val="00687372"/>
    <w:rsid w:val="00687DA1"/>
    <w:rsid w:val="006924FF"/>
    <w:rsid w:val="006A2A0C"/>
    <w:rsid w:val="006A69E5"/>
    <w:rsid w:val="006B2F5B"/>
    <w:rsid w:val="006B5A20"/>
    <w:rsid w:val="006B7AEB"/>
    <w:rsid w:val="006C1C9F"/>
    <w:rsid w:val="006C3D7D"/>
    <w:rsid w:val="006C5386"/>
    <w:rsid w:val="006C606A"/>
    <w:rsid w:val="006C6BE9"/>
    <w:rsid w:val="006D0805"/>
    <w:rsid w:val="006D23C5"/>
    <w:rsid w:val="006D5CAF"/>
    <w:rsid w:val="006E24FD"/>
    <w:rsid w:val="006E47E8"/>
    <w:rsid w:val="006E524E"/>
    <w:rsid w:val="006E60C6"/>
    <w:rsid w:val="006E67E0"/>
    <w:rsid w:val="006E7302"/>
    <w:rsid w:val="006E7AEC"/>
    <w:rsid w:val="006F0A31"/>
    <w:rsid w:val="006F3E70"/>
    <w:rsid w:val="006F4C2B"/>
    <w:rsid w:val="006F6109"/>
    <w:rsid w:val="006F6994"/>
    <w:rsid w:val="006F74A9"/>
    <w:rsid w:val="006F7C44"/>
    <w:rsid w:val="00700A89"/>
    <w:rsid w:val="00704A76"/>
    <w:rsid w:val="00705701"/>
    <w:rsid w:val="00705F15"/>
    <w:rsid w:val="00706684"/>
    <w:rsid w:val="00706968"/>
    <w:rsid w:val="00710734"/>
    <w:rsid w:val="00711FFE"/>
    <w:rsid w:val="00712233"/>
    <w:rsid w:val="007176A5"/>
    <w:rsid w:val="0072020E"/>
    <w:rsid w:val="00720F22"/>
    <w:rsid w:val="0072170F"/>
    <w:rsid w:val="007223EA"/>
    <w:rsid w:val="007270AE"/>
    <w:rsid w:val="0073407E"/>
    <w:rsid w:val="00735995"/>
    <w:rsid w:val="00737F96"/>
    <w:rsid w:val="00740D0F"/>
    <w:rsid w:val="00743A1D"/>
    <w:rsid w:val="007440C5"/>
    <w:rsid w:val="007453F4"/>
    <w:rsid w:val="00752671"/>
    <w:rsid w:val="0075441F"/>
    <w:rsid w:val="00765E35"/>
    <w:rsid w:val="00767C25"/>
    <w:rsid w:val="00773802"/>
    <w:rsid w:val="0078189A"/>
    <w:rsid w:val="0078293B"/>
    <w:rsid w:val="00783424"/>
    <w:rsid w:val="00784D5D"/>
    <w:rsid w:val="007850F3"/>
    <w:rsid w:val="00785101"/>
    <w:rsid w:val="00791034"/>
    <w:rsid w:val="00794063"/>
    <w:rsid w:val="007A1A35"/>
    <w:rsid w:val="007A2DB4"/>
    <w:rsid w:val="007A42A5"/>
    <w:rsid w:val="007A6F9C"/>
    <w:rsid w:val="007B0715"/>
    <w:rsid w:val="007B4809"/>
    <w:rsid w:val="007B6879"/>
    <w:rsid w:val="007B7811"/>
    <w:rsid w:val="007C051E"/>
    <w:rsid w:val="007C2CE0"/>
    <w:rsid w:val="007D00A2"/>
    <w:rsid w:val="007D0BB5"/>
    <w:rsid w:val="007D0FA9"/>
    <w:rsid w:val="007D3114"/>
    <w:rsid w:val="007D428B"/>
    <w:rsid w:val="007D4705"/>
    <w:rsid w:val="007D4B9F"/>
    <w:rsid w:val="007D4E7A"/>
    <w:rsid w:val="007F06CE"/>
    <w:rsid w:val="007F0D86"/>
    <w:rsid w:val="007F216F"/>
    <w:rsid w:val="007F24F0"/>
    <w:rsid w:val="007F3124"/>
    <w:rsid w:val="007F3CEB"/>
    <w:rsid w:val="007F3D0A"/>
    <w:rsid w:val="007F6011"/>
    <w:rsid w:val="00801F67"/>
    <w:rsid w:val="00803CF2"/>
    <w:rsid w:val="00804757"/>
    <w:rsid w:val="0080664C"/>
    <w:rsid w:val="00812A76"/>
    <w:rsid w:val="008179B5"/>
    <w:rsid w:val="00821A76"/>
    <w:rsid w:val="00822C34"/>
    <w:rsid w:val="00823AB3"/>
    <w:rsid w:val="00823E3E"/>
    <w:rsid w:val="00831848"/>
    <w:rsid w:val="00831E79"/>
    <w:rsid w:val="008345DC"/>
    <w:rsid w:val="00834AF8"/>
    <w:rsid w:val="0083504A"/>
    <w:rsid w:val="00837BD1"/>
    <w:rsid w:val="008433F1"/>
    <w:rsid w:val="00845162"/>
    <w:rsid w:val="008452C9"/>
    <w:rsid w:val="008472AB"/>
    <w:rsid w:val="008473B4"/>
    <w:rsid w:val="008520C9"/>
    <w:rsid w:val="008522FA"/>
    <w:rsid w:val="00852E80"/>
    <w:rsid w:val="00853C57"/>
    <w:rsid w:val="00860E9E"/>
    <w:rsid w:val="00864602"/>
    <w:rsid w:val="00870D00"/>
    <w:rsid w:val="008720EE"/>
    <w:rsid w:val="008727FE"/>
    <w:rsid w:val="00872C10"/>
    <w:rsid w:val="008740CB"/>
    <w:rsid w:val="00875891"/>
    <w:rsid w:val="00875C94"/>
    <w:rsid w:val="008778E1"/>
    <w:rsid w:val="00877D93"/>
    <w:rsid w:val="00883BEC"/>
    <w:rsid w:val="00884C23"/>
    <w:rsid w:val="008858EA"/>
    <w:rsid w:val="00887ABC"/>
    <w:rsid w:val="008906B1"/>
    <w:rsid w:val="00895485"/>
    <w:rsid w:val="00896F18"/>
    <w:rsid w:val="008A4572"/>
    <w:rsid w:val="008A6492"/>
    <w:rsid w:val="008B0BCE"/>
    <w:rsid w:val="008B0FB3"/>
    <w:rsid w:val="008B299A"/>
    <w:rsid w:val="008B2CEC"/>
    <w:rsid w:val="008B2FDD"/>
    <w:rsid w:val="008B3C24"/>
    <w:rsid w:val="008B5469"/>
    <w:rsid w:val="008B67B7"/>
    <w:rsid w:val="008B6EB4"/>
    <w:rsid w:val="008B7350"/>
    <w:rsid w:val="008B7EA7"/>
    <w:rsid w:val="008C1474"/>
    <w:rsid w:val="008C14E9"/>
    <w:rsid w:val="008C5241"/>
    <w:rsid w:val="008D3773"/>
    <w:rsid w:val="008D5C0D"/>
    <w:rsid w:val="008D78E9"/>
    <w:rsid w:val="008E06FB"/>
    <w:rsid w:val="008E1C93"/>
    <w:rsid w:val="008E23D8"/>
    <w:rsid w:val="008E2E35"/>
    <w:rsid w:val="008E4411"/>
    <w:rsid w:val="008F0A37"/>
    <w:rsid w:val="008F670D"/>
    <w:rsid w:val="008F6ECA"/>
    <w:rsid w:val="0090080C"/>
    <w:rsid w:val="00900856"/>
    <w:rsid w:val="00903340"/>
    <w:rsid w:val="009048AC"/>
    <w:rsid w:val="00905210"/>
    <w:rsid w:val="009055C1"/>
    <w:rsid w:val="0090785A"/>
    <w:rsid w:val="00910F6F"/>
    <w:rsid w:val="00912FFB"/>
    <w:rsid w:val="009150B0"/>
    <w:rsid w:val="0091621A"/>
    <w:rsid w:val="00927202"/>
    <w:rsid w:val="0093049C"/>
    <w:rsid w:val="00933137"/>
    <w:rsid w:val="00937D0E"/>
    <w:rsid w:val="00940200"/>
    <w:rsid w:val="009465D9"/>
    <w:rsid w:val="00947D2D"/>
    <w:rsid w:val="009507DA"/>
    <w:rsid w:val="00955151"/>
    <w:rsid w:val="00956CB8"/>
    <w:rsid w:val="00963B45"/>
    <w:rsid w:val="00967A9C"/>
    <w:rsid w:val="0097163F"/>
    <w:rsid w:val="00972690"/>
    <w:rsid w:val="0097602C"/>
    <w:rsid w:val="00976802"/>
    <w:rsid w:val="00977E43"/>
    <w:rsid w:val="009814AA"/>
    <w:rsid w:val="009814FF"/>
    <w:rsid w:val="00981C39"/>
    <w:rsid w:val="00985702"/>
    <w:rsid w:val="00986927"/>
    <w:rsid w:val="00986A76"/>
    <w:rsid w:val="00990519"/>
    <w:rsid w:val="00994A77"/>
    <w:rsid w:val="009A179C"/>
    <w:rsid w:val="009A26AA"/>
    <w:rsid w:val="009A3286"/>
    <w:rsid w:val="009B081B"/>
    <w:rsid w:val="009B19DA"/>
    <w:rsid w:val="009B2C00"/>
    <w:rsid w:val="009B5A40"/>
    <w:rsid w:val="009B5F7A"/>
    <w:rsid w:val="009C28B1"/>
    <w:rsid w:val="009C3303"/>
    <w:rsid w:val="009C4734"/>
    <w:rsid w:val="009D69B8"/>
    <w:rsid w:val="009E2DF7"/>
    <w:rsid w:val="009E47FC"/>
    <w:rsid w:val="009E5205"/>
    <w:rsid w:val="009E7742"/>
    <w:rsid w:val="009F2E11"/>
    <w:rsid w:val="009F5D35"/>
    <w:rsid w:val="00A027E7"/>
    <w:rsid w:val="00A03105"/>
    <w:rsid w:val="00A04962"/>
    <w:rsid w:val="00A07E84"/>
    <w:rsid w:val="00A1142E"/>
    <w:rsid w:val="00A118AF"/>
    <w:rsid w:val="00A12D4F"/>
    <w:rsid w:val="00A176BF"/>
    <w:rsid w:val="00A201D1"/>
    <w:rsid w:val="00A21081"/>
    <w:rsid w:val="00A27956"/>
    <w:rsid w:val="00A27C6C"/>
    <w:rsid w:val="00A27EC4"/>
    <w:rsid w:val="00A319E1"/>
    <w:rsid w:val="00A323A7"/>
    <w:rsid w:val="00A35F2E"/>
    <w:rsid w:val="00A36A4F"/>
    <w:rsid w:val="00A36E0C"/>
    <w:rsid w:val="00A37039"/>
    <w:rsid w:val="00A40F73"/>
    <w:rsid w:val="00A4161A"/>
    <w:rsid w:val="00A52651"/>
    <w:rsid w:val="00A55951"/>
    <w:rsid w:val="00A55C1D"/>
    <w:rsid w:val="00A615A9"/>
    <w:rsid w:val="00A623A7"/>
    <w:rsid w:val="00A66DF1"/>
    <w:rsid w:val="00A67D5A"/>
    <w:rsid w:val="00A731CC"/>
    <w:rsid w:val="00A733E8"/>
    <w:rsid w:val="00A73FCC"/>
    <w:rsid w:val="00A814E8"/>
    <w:rsid w:val="00A8541F"/>
    <w:rsid w:val="00A86204"/>
    <w:rsid w:val="00A9065B"/>
    <w:rsid w:val="00A921CA"/>
    <w:rsid w:val="00AA30BF"/>
    <w:rsid w:val="00AA4A1F"/>
    <w:rsid w:val="00AA67CE"/>
    <w:rsid w:val="00AA71C0"/>
    <w:rsid w:val="00AB0A7A"/>
    <w:rsid w:val="00AB320C"/>
    <w:rsid w:val="00AB5374"/>
    <w:rsid w:val="00AC0232"/>
    <w:rsid w:val="00AC138F"/>
    <w:rsid w:val="00AC15E3"/>
    <w:rsid w:val="00AC39C5"/>
    <w:rsid w:val="00AC409D"/>
    <w:rsid w:val="00AC720C"/>
    <w:rsid w:val="00AC7C2F"/>
    <w:rsid w:val="00AD0BDF"/>
    <w:rsid w:val="00AD0CFC"/>
    <w:rsid w:val="00AD2A00"/>
    <w:rsid w:val="00AD3D2E"/>
    <w:rsid w:val="00AD4453"/>
    <w:rsid w:val="00AD45C1"/>
    <w:rsid w:val="00AD59D0"/>
    <w:rsid w:val="00AD7BAA"/>
    <w:rsid w:val="00AE0024"/>
    <w:rsid w:val="00AE2D1F"/>
    <w:rsid w:val="00AE2DE3"/>
    <w:rsid w:val="00AE4735"/>
    <w:rsid w:val="00AE50F9"/>
    <w:rsid w:val="00AE5E30"/>
    <w:rsid w:val="00AE612A"/>
    <w:rsid w:val="00AE69E5"/>
    <w:rsid w:val="00AF2362"/>
    <w:rsid w:val="00AF44C4"/>
    <w:rsid w:val="00AF464B"/>
    <w:rsid w:val="00AF60B6"/>
    <w:rsid w:val="00B005CD"/>
    <w:rsid w:val="00B052AB"/>
    <w:rsid w:val="00B05A06"/>
    <w:rsid w:val="00B10E64"/>
    <w:rsid w:val="00B22796"/>
    <w:rsid w:val="00B23E58"/>
    <w:rsid w:val="00B2714C"/>
    <w:rsid w:val="00B271B2"/>
    <w:rsid w:val="00B275C3"/>
    <w:rsid w:val="00B32FF2"/>
    <w:rsid w:val="00B33CB1"/>
    <w:rsid w:val="00B34719"/>
    <w:rsid w:val="00B366CA"/>
    <w:rsid w:val="00B40757"/>
    <w:rsid w:val="00B44989"/>
    <w:rsid w:val="00B44D21"/>
    <w:rsid w:val="00B61CED"/>
    <w:rsid w:val="00B64204"/>
    <w:rsid w:val="00B64431"/>
    <w:rsid w:val="00B77D58"/>
    <w:rsid w:val="00B84675"/>
    <w:rsid w:val="00B8511A"/>
    <w:rsid w:val="00B85C74"/>
    <w:rsid w:val="00B92687"/>
    <w:rsid w:val="00B94E0A"/>
    <w:rsid w:val="00B95651"/>
    <w:rsid w:val="00B95856"/>
    <w:rsid w:val="00B974C7"/>
    <w:rsid w:val="00B97DDB"/>
    <w:rsid w:val="00BA6E7A"/>
    <w:rsid w:val="00BA75BA"/>
    <w:rsid w:val="00BB1A62"/>
    <w:rsid w:val="00BB1F5F"/>
    <w:rsid w:val="00BB32B9"/>
    <w:rsid w:val="00BC5949"/>
    <w:rsid w:val="00BC6E8C"/>
    <w:rsid w:val="00BD1069"/>
    <w:rsid w:val="00BD1C2B"/>
    <w:rsid w:val="00BD4BE1"/>
    <w:rsid w:val="00BD569C"/>
    <w:rsid w:val="00BD5F40"/>
    <w:rsid w:val="00BD6EF0"/>
    <w:rsid w:val="00BE02D9"/>
    <w:rsid w:val="00BF1FB3"/>
    <w:rsid w:val="00BF52CD"/>
    <w:rsid w:val="00BF5529"/>
    <w:rsid w:val="00BF6008"/>
    <w:rsid w:val="00BF6BE3"/>
    <w:rsid w:val="00C05FCD"/>
    <w:rsid w:val="00C10F2D"/>
    <w:rsid w:val="00C14B44"/>
    <w:rsid w:val="00C1763D"/>
    <w:rsid w:val="00C2008C"/>
    <w:rsid w:val="00C20715"/>
    <w:rsid w:val="00C21D22"/>
    <w:rsid w:val="00C22326"/>
    <w:rsid w:val="00C24C7F"/>
    <w:rsid w:val="00C26D88"/>
    <w:rsid w:val="00C272B7"/>
    <w:rsid w:val="00C36619"/>
    <w:rsid w:val="00C36A6E"/>
    <w:rsid w:val="00C401B5"/>
    <w:rsid w:val="00C40EA5"/>
    <w:rsid w:val="00C44527"/>
    <w:rsid w:val="00C473B8"/>
    <w:rsid w:val="00C47CAE"/>
    <w:rsid w:val="00C53B4C"/>
    <w:rsid w:val="00C60485"/>
    <w:rsid w:val="00C630D2"/>
    <w:rsid w:val="00C72604"/>
    <w:rsid w:val="00C7582C"/>
    <w:rsid w:val="00C76C30"/>
    <w:rsid w:val="00C77157"/>
    <w:rsid w:val="00C83482"/>
    <w:rsid w:val="00C849A1"/>
    <w:rsid w:val="00C93BB8"/>
    <w:rsid w:val="00C95201"/>
    <w:rsid w:val="00C962AC"/>
    <w:rsid w:val="00C96EF7"/>
    <w:rsid w:val="00C976A1"/>
    <w:rsid w:val="00C976FC"/>
    <w:rsid w:val="00CA01DF"/>
    <w:rsid w:val="00CA2225"/>
    <w:rsid w:val="00CA4B35"/>
    <w:rsid w:val="00CB115B"/>
    <w:rsid w:val="00CB1860"/>
    <w:rsid w:val="00CB7180"/>
    <w:rsid w:val="00CC5F13"/>
    <w:rsid w:val="00CC632C"/>
    <w:rsid w:val="00CD0E33"/>
    <w:rsid w:val="00CD18FE"/>
    <w:rsid w:val="00CD409C"/>
    <w:rsid w:val="00CD473F"/>
    <w:rsid w:val="00CD5078"/>
    <w:rsid w:val="00CE0B30"/>
    <w:rsid w:val="00CE151F"/>
    <w:rsid w:val="00CE2F3B"/>
    <w:rsid w:val="00CE3618"/>
    <w:rsid w:val="00CE3B9D"/>
    <w:rsid w:val="00CE6915"/>
    <w:rsid w:val="00CF062A"/>
    <w:rsid w:val="00CF1EB2"/>
    <w:rsid w:val="00CF3855"/>
    <w:rsid w:val="00CF495F"/>
    <w:rsid w:val="00CF4B7A"/>
    <w:rsid w:val="00CF4E49"/>
    <w:rsid w:val="00CF5EBB"/>
    <w:rsid w:val="00CF6FC4"/>
    <w:rsid w:val="00D02329"/>
    <w:rsid w:val="00D033A4"/>
    <w:rsid w:val="00D06928"/>
    <w:rsid w:val="00D07A7E"/>
    <w:rsid w:val="00D115E0"/>
    <w:rsid w:val="00D137A8"/>
    <w:rsid w:val="00D13DAA"/>
    <w:rsid w:val="00D161AF"/>
    <w:rsid w:val="00D16683"/>
    <w:rsid w:val="00D20655"/>
    <w:rsid w:val="00D20E8F"/>
    <w:rsid w:val="00D20EE7"/>
    <w:rsid w:val="00D221CF"/>
    <w:rsid w:val="00D221F7"/>
    <w:rsid w:val="00D23190"/>
    <w:rsid w:val="00D23ED1"/>
    <w:rsid w:val="00D30346"/>
    <w:rsid w:val="00D306D7"/>
    <w:rsid w:val="00D30C7E"/>
    <w:rsid w:val="00D32FE2"/>
    <w:rsid w:val="00D3401D"/>
    <w:rsid w:val="00D34516"/>
    <w:rsid w:val="00D37D24"/>
    <w:rsid w:val="00D40085"/>
    <w:rsid w:val="00D41781"/>
    <w:rsid w:val="00D41E4C"/>
    <w:rsid w:val="00D42168"/>
    <w:rsid w:val="00D425F8"/>
    <w:rsid w:val="00D42F47"/>
    <w:rsid w:val="00D44A7E"/>
    <w:rsid w:val="00D47D62"/>
    <w:rsid w:val="00D5317A"/>
    <w:rsid w:val="00D53554"/>
    <w:rsid w:val="00D60B67"/>
    <w:rsid w:val="00D62994"/>
    <w:rsid w:val="00D63BF4"/>
    <w:rsid w:val="00D66026"/>
    <w:rsid w:val="00D7046B"/>
    <w:rsid w:val="00D71B8E"/>
    <w:rsid w:val="00D756CD"/>
    <w:rsid w:val="00D7744C"/>
    <w:rsid w:val="00D814D7"/>
    <w:rsid w:val="00D81BA1"/>
    <w:rsid w:val="00D82658"/>
    <w:rsid w:val="00D83D68"/>
    <w:rsid w:val="00D85428"/>
    <w:rsid w:val="00D85B7D"/>
    <w:rsid w:val="00D86700"/>
    <w:rsid w:val="00D93067"/>
    <w:rsid w:val="00D9396F"/>
    <w:rsid w:val="00D952C5"/>
    <w:rsid w:val="00D96481"/>
    <w:rsid w:val="00DA1649"/>
    <w:rsid w:val="00DA3882"/>
    <w:rsid w:val="00DA5B0F"/>
    <w:rsid w:val="00DA5E04"/>
    <w:rsid w:val="00DA5F21"/>
    <w:rsid w:val="00DB152C"/>
    <w:rsid w:val="00DB24E8"/>
    <w:rsid w:val="00DB40B3"/>
    <w:rsid w:val="00DC1B20"/>
    <w:rsid w:val="00DC2329"/>
    <w:rsid w:val="00DC4D2F"/>
    <w:rsid w:val="00DC7CF4"/>
    <w:rsid w:val="00DD1881"/>
    <w:rsid w:val="00DD3CF9"/>
    <w:rsid w:val="00DD6A66"/>
    <w:rsid w:val="00DD6DDF"/>
    <w:rsid w:val="00DD7CFE"/>
    <w:rsid w:val="00DE341F"/>
    <w:rsid w:val="00DE3C57"/>
    <w:rsid w:val="00DE5B58"/>
    <w:rsid w:val="00DE5EC9"/>
    <w:rsid w:val="00DF1386"/>
    <w:rsid w:val="00DF17BF"/>
    <w:rsid w:val="00DF3500"/>
    <w:rsid w:val="00DF3E4F"/>
    <w:rsid w:val="00DF639A"/>
    <w:rsid w:val="00E00297"/>
    <w:rsid w:val="00E01505"/>
    <w:rsid w:val="00E02EEF"/>
    <w:rsid w:val="00E05DBF"/>
    <w:rsid w:val="00E0663D"/>
    <w:rsid w:val="00E108B6"/>
    <w:rsid w:val="00E11235"/>
    <w:rsid w:val="00E12724"/>
    <w:rsid w:val="00E15C4C"/>
    <w:rsid w:val="00E16AE1"/>
    <w:rsid w:val="00E24D9A"/>
    <w:rsid w:val="00E25719"/>
    <w:rsid w:val="00E27ED2"/>
    <w:rsid w:val="00E322D7"/>
    <w:rsid w:val="00E343C8"/>
    <w:rsid w:val="00E34990"/>
    <w:rsid w:val="00E359EC"/>
    <w:rsid w:val="00E403AA"/>
    <w:rsid w:val="00E40CDA"/>
    <w:rsid w:val="00E40F7E"/>
    <w:rsid w:val="00E41A16"/>
    <w:rsid w:val="00E450DE"/>
    <w:rsid w:val="00E45433"/>
    <w:rsid w:val="00E45F72"/>
    <w:rsid w:val="00E46D70"/>
    <w:rsid w:val="00E46F37"/>
    <w:rsid w:val="00E47538"/>
    <w:rsid w:val="00E47CAB"/>
    <w:rsid w:val="00E577A7"/>
    <w:rsid w:val="00E647C3"/>
    <w:rsid w:val="00E70A1B"/>
    <w:rsid w:val="00E77A93"/>
    <w:rsid w:val="00E8041E"/>
    <w:rsid w:val="00E80482"/>
    <w:rsid w:val="00E8464F"/>
    <w:rsid w:val="00E85276"/>
    <w:rsid w:val="00E867CA"/>
    <w:rsid w:val="00E9525A"/>
    <w:rsid w:val="00E97CE0"/>
    <w:rsid w:val="00EA0B36"/>
    <w:rsid w:val="00EA5F16"/>
    <w:rsid w:val="00EB02EF"/>
    <w:rsid w:val="00EB2138"/>
    <w:rsid w:val="00EB6125"/>
    <w:rsid w:val="00EB6464"/>
    <w:rsid w:val="00EC0FFF"/>
    <w:rsid w:val="00EC6347"/>
    <w:rsid w:val="00EC6A5C"/>
    <w:rsid w:val="00ED02C5"/>
    <w:rsid w:val="00ED0413"/>
    <w:rsid w:val="00ED45FB"/>
    <w:rsid w:val="00EE0ECA"/>
    <w:rsid w:val="00EE292D"/>
    <w:rsid w:val="00EE2C5F"/>
    <w:rsid w:val="00EF7945"/>
    <w:rsid w:val="00F003F6"/>
    <w:rsid w:val="00F10BBE"/>
    <w:rsid w:val="00F10F66"/>
    <w:rsid w:val="00F11545"/>
    <w:rsid w:val="00F11A76"/>
    <w:rsid w:val="00F13228"/>
    <w:rsid w:val="00F147E0"/>
    <w:rsid w:val="00F1537A"/>
    <w:rsid w:val="00F15B34"/>
    <w:rsid w:val="00F17B36"/>
    <w:rsid w:val="00F17FE4"/>
    <w:rsid w:val="00F20084"/>
    <w:rsid w:val="00F225CC"/>
    <w:rsid w:val="00F24973"/>
    <w:rsid w:val="00F252F2"/>
    <w:rsid w:val="00F253E0"/>
    <w:rsid w:val="00F26593"/>
    <w:rsid w:val="00F32E58"/>
    <w:rsid w:val="00F35D99"/>
    <w:rsid w:val="00F3660A"/>
    <w:rsid w:val="00F366E9"/>
    <w:rsid w:val="00F3754E"/>
    <w:rsid w:val="00F37CE4"/>
    <w:rsid w:val="00F40C9D"/>
    <w:rsid w:val="00F42C5E"/>
    <w:rsid w:val="00F43489"/>
    <w:rsid w:val="00F453CA"/>
    <w:rsid w:val="00F52A35"/>
    <w:rsid w:val="00F5354E"/>
    <w:rsid w:val="00F53A08"/>
    <w:rsid w:val="00F67B92"/>
    <w:rsid w:val="00F73551"/>
    <w:rsid w:val="00F8080D"/>
    <w:rsid w:val="00F916EF"/>
    <w:rsid w:val="00F921F8"/>
    <w:rsid w:val="00F93CE6"/>
    <w:rsid w:val="00F94D7F"/>
    <w:rsid w:val="00F957D6"/>
    <w:rsid w:val="00FA009F"/>
    <w:rsid w:val="00FA0BD7"/>
    <w:rsid w:val="00FA204D"/>
    <w:rsid w:val="00FA2EEB"/>
    <w:rsid w:val="00FA4565"/>
    <w:rsid w:val="00FA70FA"/>
    <w:rsid w:val="00FA7462"/>
    <w:rsid w:val="00FB0475"/>
    <w:rsid w:val="00FB0F66"/>
    <w:rsid w:val="00FB4DC3"/>
    <w:rsid w:val="00FB5BAA"/>
    <w:rsid w:val="00FB5F63"/>
    <w:rsid w:val="00FC1D71"/>
    <w:rsid w:val="00FC2AD0"/>
    <w:rsid w:val="00FD5D9D"/>
    <w:rsid w:val="00FD6885"/>
    <w:rsid w:val="00FE08E8"/>
    <w:rsid w:val="00FE27FA"/>
    <w:rsid w:val="00FE3004"/>
    <w:rsid w:val="00FE372D"/>
    <w:rsid w:val="00FE4299"/>
    <w:rsid w:val="00FE7C35"/>
    <w:rsid w:val="00FF08CF"/>
    <w:rsid w:val="00FF726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0173C"/>
  <w15:docId w15:val="{60A736CC-EB86-4D1B-80A8-183ABFA87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696464"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D34817"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696464"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9B2D1F"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D34817"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28E6A"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696464" w:themeColor="text2"/>
      <w:sz w:val="32"/>
      <w:szCs w:val="32"/>
      <w:lang w:eastAsia="ja-JP"/>
    </w:rPr>
  </w:style>
  <w:style w:type="character" w:customStyle="1" w:styleId="Heading2Char">
    <w:name w:val="Heading 2 Char"/>
    <w:basedOn w:val="DefaultParagraphFont"/>
    <w:link w:val="Heading2"/>
    <w:uiPriority w:val="9"/>
    <w:rPr>
      <w:rFonts w:cs="Times New Roman"/>
      <w:b/>
      <w:color w:val="D34817"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9B2D1F" w:themeColor="accent2"/>
        <w:left w:val="double" w:sz="12" w:space="10" w:color="9B2D1F" w:themeColor="accent2"/>
        <w:bottom w:val="double" w:sz="12" w:space="10" w:color="9B2D1F" w:themeColor="accent2"/>
        <w:right w:val="double" w:sz="12" w:space="10" w:color="9B2D1F" w:themeColor="accent2"/>
      </w:pBdr>
      <w:shd w:val="clear" w:color="auto" w:fill="FFFFFF" w:themeFill="background1"/>
      <w:spacing w:before="300" w:after="300"/>
      <w:ind w:left="720" w:right="720"/>
      <w:contextualSpacing/>
    </w:pPr>
    <w:rPr>
      <w:b/>
      <w:color w:val="9B2D1F" w:themeColor="accent2"/>
    </w:rPr>
  </w:style>
  <w:style w:type="character" w:customStyle="1" w:styleId="IntenseQuoteChar">
    <w:name w:val="Intense Quote Char"/>
    <w:basedOn w:val="DefaultParagraphFont"/>
    <w:link w:val="IntenseQuote"/>
    <w:uiPriority w:val="30"/>
    <w:rPr>
      <w:rFonts w:cs="Times New Roman"/>
      <w:b/>
      <w:color w:val="9B2D1F"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9B2D1F"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9B2D1F" w:themeColor="accent2"/>
      <w:spacing w:val="50"/>
      <w:sz w:val="24"/>
      <w:lang w:eastAsia="ja-JP"/>
    </w:rPr>
  </w:style>
  <w:style w:type="paragraph" w:styleId="Title">
    <w:name w:val="Title"/>
    <w:basedOn w:val="Normal"/>
    <w:link w:val="TitleChar"/>
    <w:uiPriority w:val="10"/>
    <w:qFormat/>
    <w:pPr>
      <w:spacing w:after="0" w:line="240" w:lineRule="auto"/>
    </w:pPr>
    <w:rPr>
      <w:color w:val="696464" w:themeColor="text2"/>
      <w:sz w:val="72"/>
      <w:szCs w:val="48"/>
    </w:rPr>
  </w:style>
  <w:style w:type="character" w:customStyle="1" w:styleId="TitleChar">
    <w:name w:val="Title Char"/>
    <w:basedOn w:val="DefaultParagraphFont"/>
    <w:link w:val="Title"/>
    <w:uiPriority w:val="10"/>
    <w:rPr>
      <w:rFonts w:cs="Times New Roman"/>
      <w:color w:val="696464"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696464"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696464" w:themeColor="text2"/>
      <w:spacing w:val="10"/>
      <w:sz w:val="23"/>
    </w:rPr>
  </w:style>
  <w:style w:type="character" w:customStyle="1" w:styleId="Heading4Char">
    <w:name w:val="Heading 4 Char"/>
    <w:basedOn w:val="DefaultParagraphFont"/>
    <w:link w:val="Heading4"/>
    <w:uiPriority w:val="9"/>
    <w:semiHidden/>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696464"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9B2D1F"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D34817"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28E6A" w:themeColor="accent3"/>
      <w:spacing w:val="40"/>
      <w:sz w:val="20"/>
      <w:szCs w:val="20"/>
      <w:lang w:eastAsia="ja-JP"/>
    </w:rPr>
  </w:style>
  <w:style w:type="character" w:styleId="Hyperlink">
    <w:name w:val="Hyperlink"/>
    <w:basedOn w:val="DefaultParagraphFont"/>
    <w:uiPriority w:val="99"/>
    <w:unhideWhenUsed/>
    <w:rsid w:val="00C53B4C"/>
    <w:rPr>
      <w:color w:val="0000FF"/>
      <w:u w:val="single"/>
    </w:rPr>
  </w:style>
  <w:style w:type="character" w:styleId="IntenseEmphasis">
    <w:name w:val="Intense Emphasis"/>
    <w:basedOn w:val="DefaultParagraphFont"/>
    <w:uiPriority w:val="21"/>
    <w:qFormat/>
    <w:rPr>
      <w:rFonts w:asciiTheme="minorHAnsi" w:hAnsiTheme="minorHAnsi"/>
      <w:b/>
      <w:dstrike w:val="0"/>
      <w:color w:val="9B2D1F"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D34817" w:themeColor="accent1"/>
      <w:spacing w:val="10"/>
      <w:w w:val="100"/>
      <w:position w:val="0"/>
      <w:sz w:val="20"/>
      <w:szCs w:val="18"/>
      <w:u w:val="single" w:color="D34817"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D34817" w:themeColor="accent1"/>
    </w:rPr>
  </w:style>
  <w:style w:type="paragraph" w:styleId="ListBullet3">
    <w:name w:val="List Bullet 3"/>
    <w:basedOn w:val="Normal"/>
    <w:uiPriority w:val="36"/>
    <w:unhideWhenUsed/>
    <w:qFormat/>
    <w:pPr>
      <w:numPr>
        <w:numId w:val="4"/>
      </w:numPr>
    </w:pPr>
    <w:rPr>
      <w:color w:val="9B2D1F"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696464" w:themeColor="text2"/>
      <w:spacing w:val="6"/>
    </w:rPr>
  </w:style>
  <w:style w:type="character" w:customStyle="1" w:styleId="QuoteChar">
    <w:name w:val="Quote Char"/>
    <w:basedOn w:val="DefaultParagraphFont"/>
    <w:link w:val="Quote"/>
    <w:uiPriority w:val="29"/>
    <w:rPr>
      <w:rFonts w:cs="Times New Roman"/>
      <w:i/>
      <w:smallCaps/>
      <w:color w:val="696464" w:themeColor="text2"/>
      <w:spacing w:val="6"/>
      <w:sz w:val="23"/>
      <w:szCs w:val="20"/>
      <w:lang w:eastAsia="ja-JP"/>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696464" w:themeColor="text2"/>
      <w:sz w:val="23"/>
    </w:rPr>
  </w:style>
  <w:style w:type="table" w:styleId="TableGrid">
    <w:name w:val="Table Grid"/>
    <w:basedOn w:val="TableNormal"/>
    <w:uiPriority w:val="39"/>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39"/>
    <w:unhideWhenUsed/>
    <w:pPr>
      <w:tabs>
        <w:tab w:val="right" w:leader="dot" w:pos="8630"/>
      </w:tabs>
      <w:spacing w:before="180" w:after="40" w:line="240" w:lineRule="auto"/>
    </w:pPr>
    <w:rPr>
      <w:b/>
      <w:caps/>
      <w:noProof/>
      <w:color w:val="696464" w:themeColor="text2"/>
    </w:rPr>
  </w:style>
  <w:style w:type="paragraph" w:styleId="TOC2">
    <w:name w:val="toc 2"/>
    <w:basedOn w:val="Normal"/>
    <w:next w:val="Normal"/>
    <w:autoRedefine/>
    <w:uiPriority w:val="39"/>
    <w:unhideWhenUsed/>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D34817" w:themeColor="accent1"/>
      </w:pBdr>
    </w:pPr>
    <w:rPr>
      <w:color w:val="696464" w:themeColor="text2"/>
      <w:sz w:val="20"/>
    </w:rPr>
  </w:style>
  <w:style w:type="paragraph" w:customStyle="1" w:styleId="FooterOdd">
    <w:name w:val="Footer Odd"/>
    <w:basedOn w:val="Normal"/>
    <w:unhideWhenUsed/>
    <w:qFormat/>
    <w:pPr>
      <w:pBdr>
        <w:top w:val="single" w:sz="4" w:space="1" w:color="D34817" w:themeColor="accent1"/>
      </w:pBdr>
      <w:jc w:val="right"/>
    </w:pPr>
    <w:rPr>
      <w:color w:val="696464" w:themeColor="text2"/>
      <w:sz w:val="20"/>
    </w:rPr>
  </w:style>
  <w:style w:type="paragraph" w:customStyle="1" w:styleId="HeaderEven">
    <w:name w:val="Header Even"/>
    <w:basedOn w:val="Normal"/>
    <w:unhideWhenUsed/>
    <w:qFormat/>
    <w:pPr>
      <w:pBdr>
        <w:bottom w:val="single" w:sz="4" w:space="1" w:color="D34817" w:themeColor="accent1"/>
      </w:pBdr>
      <w:spacing w:after="0" w:line="240" w:lineRule="auto"/>
    </w:pPr>
    <w:rPr>
      <w:rFonts w:eastAsia="Times New Roman"/>
      <w:b/>
      <w:color w:val="696464" w:themeColor="text2"/>
      <w:sz w:val="20"/>
      <w:szCs w:val="24"/>
      <w:lang w:eastAsia="ko-KR"/>
    </w:rPr>
  </w:style>
  <w:style w:type="paragraph" w:customStyle="1" w:styleId="HeaderOdd">
    <w:name w:val="Header Odd"/>
    <w:basedOn w:val="Normal"/>
    <w:unhideWhenUsed/>
    <w:qFormat/>
    <w:pPr>
      <w:pBdr>
        <w:bottom w:val="single" w:sz="4" w:space="1" w:color="D34817" w:themeColor="accent1"/>
      </w:pBdr>
      <w:spacing w:after="0" w:line="240" w:lineRule="auto"/>
      <w:jc w:val="right"/>
    </w:pPr>
    <w:rPr>
      <w:rFonts w:eastAsia="Times New Roman"/>
      <w:b/>
      <w:color w:val="696464"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character" w:styleId="FootnoteReference">
    <w:name w:val="footnote reference"/>
    <w:basedOn w:val="DefaultParagraphFont"/>
    <w:uiPriority w:val="99"/>
    <w:semiHidden/>
    <w:unhideWhenUsed/>
    <w:rsid w:val="00F252F2"/>
    <w:rPr>
      <w:vertAlign w:val="superscript"/>
    </w:rPr>
  </w:style>
  <w:style w:type="table" w:styleId="GridTable1Light">
    <w:name w:val="Grid Table 1 Light"/>
    <w:basedOn w:val="TableNormal"/>
    <w:uiPriority w:val="46"/>
    <w:rsid w:val="00A559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501CAE"/>
    <w:pPr>
      <w:spacing w:after="0" w:line="240" w:lineRule="auto"/>
    </w:pPr>
    <w:tblPr>
      <w:tblStyleRowBandSize w:val="1"/>
      <w:tblStyleColBandSize w:val="1"/>
      <w:tblBorders>
        <w:top w:val="single" w:sz="4" w:space="0" w:color="A28E6A" w:themeColor="accent3"/>
        <w:left w:val="single" w:sz="4" w:space="0" w:color="A28E6A" w:themeColor="accent3"/>
        <w:bottom w:val="single" w:sz="4" w:space="0" w:color="A28E6A" w:themeColor="accent3"/>
        <w:right w:val="single" w:sz="4" w:space="0" w:color="A28E6A" w:themeColor="accent3"/>
      </w:tblBorders>
    </w:tblPr>
    <w:tblStylePr w:type="firstRow">
      <w:rPr>
        <w:b/>
        <w:bCs/>
        <w:color w:val="FFFFFF" w:themeColor="background1"/>
      </w:rPr>
      <w:tblPr/>
      <w:tcPr>
        <w:shd w:val="clear" w:color="auto" w:fill="A28E6A" w:themeFill="accent3"/>
      </w:tcPr>
    </w:tblStylePr>
    <w:tblStylePr w:type="lastRow">
      <w:rPr>
        <w:b/>
        <w:bCs/>
      </w:rPr>
      <w:tblPr/>
      <w:tcPr>
        <w:tcBorders>
          <w:top w:val="double" w:sz="4" w:space="0" w:color="A28E6A"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28E6A" w:themeColor="accent3"/>
          <w:right w:val="single" w:sz="4" w:space="0" w:color="A28E6A" w:themeColor="accent3"/>
        </w:tcBorders>
      </w:tcPr>
    </w:tblStylePr>
    <w:tblStylePr w:type="band1Horz">
      <w:tblPr/>
      <w:tcPr>
        <w:tcBorders>
          <w:top w:val="single" w:sz="4" w:space="0" w:color="A28E6A" w:themeColor="accent3"/>
          <w:bottom w:val="single" w:sz="4" w:space="0" w:color="A28E6A"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28E6A" w:themeColor="accent3"/>
          <w:left w:val="nil"/>
        </w:tcBorders>
      </w:tcPr>
    </w:tblStylePr>
    <w:tblStylePr w:type="swCell">
      <w:tblPr/>
      <w:tcPr>
        <w:tcBorders>
          <w:top w:val="double" w:sz="4" w:space="0" w:color="A28E6A" w:themeColor="accent3"/>
          <w:right w:val="nil"/>
        </w:tcBorders>
      </w:tcPr>
    </w:tblStylePr>
  </w:style>
  <w:style w:type="paragraph" w:styleId="FootnoteText">
    <w:name w:val="footnote text"/>
    <w:basedOn w:val="Normal"/>
    <w:link w:val="FootnoteTextChar"/>
    <w:uiPriority w:val="99"/>
    <w:semiHidden/>
    <w:unhideWhenUsed/>
    <w:rsid w:val="001D1EB3"/>
    <w:pPr>
      <w:spacing w:after="0" w:line="240" w:lineRule="auto"/>
    </w:pPr>
    <w:rPr>
      <w:sz w:val="20"/>
    </w:rPr>
  </w:style>
  <w:style w:type="character" w:customStyle="1" w:styleId="FootnoteTextChar">
    <w:name w:val="Footnote Text Char"/>
    <w:basedOn w:val="DefaultParagraphFont"/>
    <w:link w:val="FootnoteText"/>
    <w:uiPriority w:val="99"/>
    <w:semiHidden/>
    <w:rsid w:val="001D1EB3"/>
    <w:rPr>
      <w:sz w:val="20"/>
      <w:lang w:eastAsia="ja-JP"/>
    </w:rPr>
  </w:style>
  <w:style w:type="character" w:styleId="FollowedHyperlink">
    <w:name w:val="FollowedHyperlink"/>
    <w:basedOn w:val="DefaultParagraphFont"/>
    <w:uiPriority w:val="99"/>
    <w:semiHidden/>
    <w:unhideWhenUsed/>
    <w:rsid w:val="00765E35"/>
    <w:rPr>
      <w:color w:val="96A9A9" w:themeColor="followedHyperlink"/>
      <w:u w:val="single"/>
    </w:rPr>
  </w:style>
  <w:style w:type="character" w:styleId="CommentReference">
    <w:name w:val="annotation reference"/>
    <w:basedOn w:val="DefaultParagraphFont"/>
    <w:uiPriority w:val="99"/>
    <w:semiHidden/>
    <w:unhideWhenUsed/>
    <w:rsid w:val="0027189E"/>
    <w:rPr>
      <w:sz w:val="16"/>
      <w:szCs w:val="16"/>
    </w:rPr>
  </w:style>
  <w:style w:type="paragraph" w:styleId="CommentText">
    <w:name w:val="annotation text"/>
    <w:basedOn w:val="Normal"/>
    <w:link w:val="CommentTextChar"/>
    <w:uiPriority w:val="99"/>
    <w:semiHidden/>
    <w:unhideWhenUsed/>
    <w:rsid w:val="0027189E"/>
    <w:pPr>
      <w:spacing w:line="240" w:lineRule="auto"/>
    </w:pPr>
    <w:rPr>
      <w:sz w:val="20"/>
    </w:rPr>
  </w:style>
  <w:style w:type="character" w:customStyle="1" w:styleId="CommentTextChar">
    <w:name w:val="Comment Text Char"/>
    <w:basedOn w:val="DefaultParagraphFont"/>
    <w:link w:val="CommentText"/>
    <w:uiPriority w:val="99"/>
    <w:semiHidden/>
    <w:rsid w:val="0027189E"/>
    <w:rPr>
      <w:sz w:val="20"/>
      <w:lang w:eastAsia="ja-JP"/>
    </w:rPr>
  </w:style>
  <w:style w:type="paragraph" w:styleId="CommentSubject">
    <w:name w:val="annotation subject"/>
    <w:basedOn w:val="CommentText"/>
    <w:next w:val="CommentText"/>
    <w:link w:val="CommentSubjectChar"/>
    <w:uiPriority w:val="99"/>
    <w:semiHidden/>
    <w:unhideWhenUsed/>
    <w:rsid w:val="0027189E"/>
    <w:rPr>
      <w:b/>
      <w:bCs/>
    </w:rPr>
  </w:style>
  <w:style w:type="character" w:customStyle="1" w:styleId="CommentSubjectChar">
    <w:name w:val="Comment Subject Char"/>
    <w:basedOn w:val="CommentTextChar"/>
    <w:link w:val="CommentSubject"/>
    <w:uiPriority w:val="99"/>
    <w:semiHidden/>
    <w:rsid w:val="0027189E"/>
    <w:rPr>
      <w:b/>
      <w:bCs/>
      <w:sz w:val="20"/>
      <w:lang w:eastAsia="ja-JP"/>
    </w:rPr>
  </w:style>
  <w:style w:type="table" w:styleId="ListTable3-Accent4">
    <w:name w:val="List Table 3 Accent 4"/>
    <w:basedOn w:val="TableNormal"/>
    <w:uiPriority w:val="48"/>
    <w:rsid w:val="00DA3882"/>
    <w:pPr>
      <w:spacing w:after="0" w:line="240" w:lineRule="auto"/>
    </w:pPr>
    <w:tblPr>
      <w:tblStyleRowBandSize w:val="1"/>
      <w:tblStyleColBandSize w:val="1"/>
      <w:tblBorders>
        <w:top w:val="single" w:sz="4" w:space="0" w:color="956251" w:themeColor="accent4"/>
        <w:left w:val="single" w:sz="4" w:space="0" w:color="956251" w:themeColor="accent4"/>
        <w:bottom w:val="single" w:sz="4" w:space="0" w:color="956251" w:themeColor="accent4"/>
        <w:right w:val="single" w:sz="4" w:space="0" w:color="956251" w:themeColor="accent4"/>
      </w:tblBorders>
    </w:tblPr>
    <w:tblStylePr w:type="firstRow">
      <w:rPr>
        <w:b/>
        <w:bCs/>
        <w:color w:val="FFFFFF" w:themeColor="background1"/>
      </w:rPr>
      <w:tblPr/>
      <w:tcPr>
        <w:shd w:val="clear" w:color="auto" w:fill="956251" w:themeFill="accent4"/>
      </w:tcPr>
    </w:tblStylePr>
    <w:tblStylePr w:type="lastRow">
      <w:rPr>
        <w:b/>
        <w:bCs/>
      </w:rPr>
      <w:tblPr/>
      <w:tcPr>
        <w:tcBorders>
          <w:top w:val="double" w:sz="4" w:space="0" w:color="956251"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56251" w:themeColor="accent4"/>
          <w:right w:val="single" w:sz="4" w:space="0" w:color="956251" w:themeColor="accent4"/>
        </w:tcBorders>
      </w:tcPr>
    </w:tblStylePr>
    <w:tblStylePr w:type="band1Horz">
      <w:tblPr/>
      <w:tcPr>
        <w:tcBorders>
          <w:top w:val="single" w:sz="4" w:space="0" w:color="956251" w:themeColor="accent4"/>
          <w:bottom w:val="single" w:sz="4" w:space="0" w:color="956251"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56251" w:themeColor="accent4"/>
          <w:left w:val="nil"/>
        </w:tcBorders>
      </w:tcPr>
    </w:tblStylePr>
    <w:tblStylePr w:type="swCell">
      <w:tblPr/>
      <w:tcPr>
        <w:tcBorders>
          <w:top w:val="double" w:sz="4" w:space="0" w:color="956251" w:themeColor="accent4"/>
          <w:right w:val="nil"/>
        </w:tcBorders>
      </w:tcPr>
    </w:tblStylePr>
  </w:style>
  <w:style w:type="character" w:customStyle="1" w:styleId="UnresolvedMention1">
    <w:name w:val="Unresolved Mention1"/>
    <w:basedOn w:val="DefaultParagraphFont"/>
    <w:uiPriority w:val="99"/>
    <w:semiHidden/>
    <w:unhideWhenUsed/>
    <w:rsid w:val="00010581"/>
    <w:rPr>
      <w:color w:val="808080"/>
      <w:shd w:val="clear" w:color="auto" w:fill="E6E6E6"/>
    </w:rPr>
  </w:style>
  <w:style w:type="character" w:customStyle="1" w:styleId="UnresolvedMention2">
    <w:name w:val="Unresolved Mention2"/>
    <w:basedOn w:val="DefaultParagraphFont"/>
    <w:uiPriority w:val="99"/>
    <w:semiHidden/>
    <w:unhideWhenUsed/>
    <w:rsid w:val="00100B8E"/>
    <w:rPr>
      <w:color w:val="605E5C"/>
      <w:shd w:val="clear" w:color="auto" w:fill="E1DFDD"/>
    </w:rPr>
  </w:style>
  <w:style w:type="character" w:customStyle="1" w:styleId="UnresolvedMention3">
    <w:name w:val="Unresolved Mention3"/>
    <w:basedOn w:val="DefaultParagraphFont"/>
    <w:uiPriority w:val="99"/>
    <w:semiHidden/>
    <w:unhideWhenUsed/>
    <w:rsid w:val="00E0663D"/>
    <w:rPr>
      <w:color w:val="605E5C"/>
      <w:shd w:val="clear" w:color="auto" w:fill="E1DFDD"/>
    </w:rPr>
  </w:style>
  <w:style w:type="character" w:customStyle="1" w:styleId="UnresolvedMention4">
    <w:name w:val="Unresolved Mention4"/>
    <w:basedOn w:val="DefaultParagraphFont"/>
    <w:uiPriority w:val="99"/>
    <w:semiHidden/>
    <w:unhideWhenUsed/>
    <w:rsid w:val="00EB61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4029">
      <w:bodyDiv w:val="1"/>
      <w:marLeft w:val="0"/>
      <w:marRight w:val="0"/>
      <w:marTop w:val="0"/>
      <w:marBottom w:val="0"/>
      <w:divBdr>
        <w:top w:val="none" w:sz="0" w:space="0" w:color="auto"/>
        <w:left w:val="none" w:sz="0" w:space="0" w:color="auto"/>
        <w:bottom w:val="none" w:sz="0" w:space="0" w:color="auto"/>
        <w:right w:val="none" w:sz="0" w:space="0" w:color="auto"/>
      </w:divBdr>
    </w:div>
    <w:div w:id="142551471">
      <w:bodyDiv w:val="1"/>
      <w:marLeft w:val="0"/>
      <w:marRight w:val="0"/>
      <w:marTop w:val="0"/>
      <w:marBottom w:val="0"/>
      <w:divBdr>
        <w:top w:val="none" w:sz="0" w:space="0" w:color="auto"/>
        <w:left w:val="none" w:sz="0" w:space="0" w:color="auto"/>
        <w:bottom w:val="none" w:sz="0" w:space="0" w:color="auto"/>
        <w:right w:val="none" w:sz="0" w:space="0" w:color="auto"/>
      </w:divBdr>
    </w:div>
    <w:div w:id="184025374">
      <w:bodyDiv w:val="1"/>
      <w:marLeft w:val="0"/>
      <w:marRight w:val="0"/>
      <w:marTop w:val="0"/>
      <w:marBottom w:val="0"/>
      <w:divBdr>
        <w:top w:val="none" w:sz="0" w:space="0" w:color="auto"/>
        <w:left w:val="none" w:sz="0" w:space="0" w:color="auto"/>
        <w:bottom w:val="none" w:sz="0" w:space="0" w:color="auto"/>
        <w:right w:val="none" w:sz="0" w:space="0" w:color="auto"/>
      </w:divBdr>
    </w:div>
    <w:div w:id="207959299">
      <w:bodyDiv w:val="1"/>
      <w:marLeft w:val="0"/>
      <w:marRight w:val="0"/>
      <w:marTop w:val="0"/>
      <w:marBottom w:val="0"/>
      <w:divBdr>
        <w:top w:val="none" w:sz="0" w:space="0" w:color="auto"/>
        <w:left w:val="none" w:sz="0" w:space="0" w:color="auto"/>
        <w:bottom w:val="none" w:sz="0" w:space="0" w:color="auto"/>
        <w:right w:val="none" w:sz="0" w:space="0" w:color="auto"/>
      </w:divBdr>
    </w:div>
    <w:div w:id="258565501">
      <w:bodyDiv w:val="1"/>
      <w:marLeft w:val="0"/>
      <w:marRight w:val="0"/>
      <w:marTop w:val="0"/>
      <w:marBottom w:val="0"/>
      <w:divBdr>
        <w:top w:val="none" w:sz="0" w:space="0" w:color="auto"/>
        <w:left w:val="none" w:sz="0" w:space="0" w:color="auto"/>
        <w:bottom w:val="none" w:sz="0" w:space="0" w:color="auto"/>
        <w:right w:val="none" w:sz="0" w:space="0" w:color="auto"/>
      </w:divBdr>
    </w:div>
    <w:div w:id="340008905">
      <w:bodyDiv w:val="1"/>
      <w:marLeft w:val="0"/>
      <w:marRight w:val="0"/>
      <w:marTop w:val="0"/>
      <w:marBottom w:val="0"/>
      <w:divBdr>
        <w:top w:val="none" w:sz="0" w:space="0" w:color="auto"/>
        <w:left w:val="none" w:sz="0" w:space="0" w:color="auto"/>
        <w:bottom w:val="none" w:sz="0" w:space="0" w:color="auto"/>
        <w:right w:val="none" w:sz="0" w:space="0" w:color="auto"/>
      </w:divBdr>
    </w:div>
    <w:div w:id="588926008">
      <w:bodyDiv w:val="1"/>
      <w:marLeft w:val="0"/>
      <w:marRight w:val="0"/>
      <w:marTop w:val="0"/>
      <w:marBottom w:val="0"/>
      <w:divBdr>
        <w:top w:val="none" w:sz="0" w:space="0" w:color="auto"/>
        <w:left w:val="none" w:sz="0" w:space="0" w:color="auto"/>
        <w:bottom w:val="none" w:sz="0" w:space="0" w:color="auto"/>
        <w:right w:val="none" w:sz="0" w:space="0" w:color="auto"/>
      </w:divBdr>
      <w:divsChild>
        <w:div w:id="1365014120">
          <w:marLeft w:val="0"/>
          <w:marRight w:val="0"/>
          <w:marTop w:val="0"/>
          <w:marBottom w:val="0"/>
          <w:divBdr>
            <w:top w:val="none" w:sz="0" w:space="0" w:color="auto"/>
            <w:left w:val="none" w:sz="0" w:space="0" w:color="auto"/>
            <w:bottom w:val="none" w:sz="0" w:space="0" w:color="auto"/>
            <w:right w:val="none" w:sz="0" w:space="0" w:color="auto"/>
          </w:divBdr>
          <w:divsChild>
            <w:div w:id="1658462075">
              <w:marLeft w:val="0"/>
              <w:marRight w:val="0"/>
              <w:marTop w:val="0"/>
              <w:marBottom w:val="0"/>
              <w:divBdr>
                <w:top w:val="none" w:sz="0" w:space="0" w:color="auto"/>
                <w:left w:val="none" w:sz="0" w:space="0" w:color="auto"/>
                <w:bottom w:val="none" w:sz="0" w:space="0" w:color="auto"/>
                <w:right w:val="none" w:sz="0" w:space="0" w:color="auto"/>
              </w:divBdr>
            </w:div>
            <w:div w:id="1194148883">
              <w:marLeft w:val="0"/>
              <w:marRight w:val="0"/>
              <w:marTop w:val="0"/>
              <w:marBottom w:val="0"/>
              <w:divBdr>
                <w:top w:val="none" w:sz="0" w:space="0" w:color="auto"/>
                <w:left w:val="none" w:sz="0" w:space="0" w:color="auto"/>
                <w:bottom w:val="none" w:sz="0" w:space="0" w:color="auto"/>
                <w:right w:val="none" w:sz="0" w:space="0" w:color="auto"/>
              </w:divBdr>
            </w:div>
            <w:div w:id="528108958">
              <w:marLeft w:val="0"/>
              <w:marRight w:val="0"/>
              <w:marTop w:val="0"/>
              <w:marBottom w:val="0"/>
              <w:divBdr>
                <w:top w:val="none" w:sz="0" w:space="0" w:color="auto"/>
                <w:left w:val="none" w:sz="0" w:space="0" w:color="auto"/>
                <w:bottom w:val="none" w:sz="0" w:space="0" w:color="auto"/>
                <w:right w:val="none" w:sz="0" w:space="0" w:color="auto"/>
              </w:divBdr>
            </w:div>
            <w:div w:id="1424229602">
              <w:marLeft w:val="0"/>
              <w:marRight w:val="0"/>
              <w:marTop w:val="0"/>
              <w:marBottom w:val="0"/>
              <w:divBdr>
                <w:top w:val="none" w:sz="0" w:space="0" w:color="auto"/>
                <w:left w:val="none" w:sz="0" w:space="0" w:color="auto"/>
                <w:bottom w:val="none" w:sz="0" w:space="0" w:color="auto"/>
                <w:right w:val="none" w:sz="0" w:space="0" w:color="auto"/>
              </w:divBdr>
            </w:div>
            <w:div w:id="1624967988">
              <w:marLeft w:val="0"/>
              <w:marRight w:val="0"/>
              <w:marTop w:val="0"/>
              <w:marBottom w:val="0"/>
              <w:divBdr>
                <w:top w:val="none" w:sz="0" w:space="0" w:color="auto"/>
                <w:left w:val="none" w:sz="0" w:space="0" w:color="auto"/>
                <w:bottom w:val="none" w:sz="0" w:space="0" w:color="auto"/>
                <w:right w:val="none" w:sz="0" w:space="0" w:color="auto"/>
              </w:divBdr>
            </w:div>
            <w:div w:id="1680548063">
              <w:marLeft w:val="0"/>
              <w:marRight w:val="0"/>
              <w:marTop w:val="0"/>
              <w:marBottom w:val="0"/>
              <w:divBdr>
                <w:top w:val="none" w:sz="0" w:space="0" w:color="auto"/>
                <w:left w:val="none" w:sz="0" w:space="0" w:color="auto"/>
                <w:bottom w:val="none" w:sz="0" w:space="0" w:color="auto"/>
                <w:right w:val="none" w:sz="0" w:space="0" w:color="auto"/>
              </w:divBdr>
            </w:div>
            <w:div w:id="620233108">
              <w:marLeft w:val="0"/>
              <w:marRight w:val="0"/>
              <w:marTop w:val="0"/>
              <w:marBottom w:val="0"/>
              <w:divBdr>
                <w:top w:val="none" w:sz="0" w:space="0" w:color="auto"/>
                <w:left w:val="none" w:sz="0" w:space="0" w:color="auto"/>
                <w:bottom w:val="none" w:sz="0" w:space="0" w:color="auto"/>
                <w:right w:val="none" w:sz="0" w:space="0" w:color="auto"/>
              </w:divBdr>
            </w:div>
            <w:div w:id="198400627">
              <w:marLeft w:val="0"/>
              <w:marRight w:val="0"/>
              <w:marTop w:val="0"/>
              <w:marBottom w:val="0"/>
              <w:divBdr>
                <w:top w:val="none" w:sz="0" w:space="0" w:color="auto"/>
                <w:left w:val="none" w:sz="0" w:space="0" w:color="auto"/>
                <w:bottom w:val="none" w:sz="0" w:space="0" w:color="auto"/>
                <w:right w:val="none" w:sz="0" w:space="0" w:color="auto"/>
              </w:divBdr>
            </w:div>
            <w:div w:id="62800781">
              <w:marLeft w:val="0"/>
              <w:marRight w:val="0"/>
              <w:marTop w:val="0"/>
              <w:marBottom w:val="0"/>
              <w:divBdr>
                <w:top w:val="none" w:sz="0" w:space="0" w:color="auto"/>
                <w:left w:val="none" w:sz="0" w:space="0" w:color="auto"/>
                <w:bottom w:val="none" w:sz="0" w:space="0" w:color="auto"/>
                <w:right w:val="none" w:sz="0" w:space="0" w:color="auto"/>
              </w:divBdr>
            </w:div>
            <w:div w:id="207648056">
              <w:marLeft w:val="0"/>
              <w:marRight w:val="0"/>
              <w:marTop w:val="0"/>
              <w:marBottom w:val="0"/>
              <w:divBdr>
                <w:top w:val="none" w:sz="0" w:space="0" w:color="auto"/>
                <w:left w:val="none" w:sz="0" w:space="0" w:color="auto"/>
                <w:bottom w:val="none" w:sz="0" w:space="0" w:color="auto"/>
                <w:right w:val="none" w:sz="0" w:space="0" w:color="auto"/>
              </w:divBdr>
            </w:div>
            <w:div w:id="323631581">
              <w:marLeft w:val="0"/>
              <w:marRight w:val="0"/>
              <w:marTop w:val="0"/>
              <w:marBottom w:val="0"/>
              <w:divBdr>
                <w:top w:val="none" w:sz="0" w:space="0" w:color="auto"/>
                <w:left w:val="none" w:sz="0" w:space="0" w:color="auto"/>
                <w:bottom w:val="none" w:sz="0" w:space="0" w:color="auto"/>
                <w:right w:val="none" w:sz="0" w:space="0" w:color="auto"/>
              </w:divBdr>
            </w:div>
            <w:div w:id="2006975030">
              <w:marLeft w:val="0"/>
              <w:marRight w:val="0"/>
              <w:marTop w:val="0"/>
              <w:marBottom w:val="0"/>
              <w:divBdr>
                <w:top w:val="none" w:sz="0" w:space="0" w:color="auto"/>
                <w:left w:val="none" w:sz="0" w:space="0" w:color="auto"/>
                <w:bottom w:val="none" w:sz="0" w:space="0" w:color="auto"/>
                <w:right w:val="none" w:sz="0" w:space="0" w:color="auto"/>
              </w:divBdr>
            </w:div>
            <w:div w:id="1707177846">
              <w:marLeft w:val="0"/>
              <w:marRight w:val="0"/>
              <w:marTop w:val="0"/>
              <w:marBottom w:val="0"/>
              <w:divBdr>
                <w:top w:val="none" w:sz="0" w:space="0" w:color="auto"/>
                <w:left w:val="none" w:sz="0" w:space="0" w:color="auto"/>
                <w:bottom w:val="none" w:sz="0" w:space="0" w:color="auto"/>
                <w:right w:val="none" w:sz="0" w:space="0" w:color="auto"/>
              </w:divBdr>
            </w:div>
            <w:div w:id="260645420">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 w:id="475680576">
              <w:marLeft w:val="0"/>
              <w:marRight w:val="0"/>
              <w:marTop w:val="0"/>
              <w:marBottom w:val="0"/>
              <w:divBdr>
                <w:top w:val="none" w:sz="0" w:space="0" w:color="auto"/>
                <w:left w:val="none" w:sz="0" w:space="0" w:color="auto"/>
                <w:bottom w:val="none" w:sz="0" w:space="0" w:color="auto"/>
                <w:right w:val="none" w:sz="0" w:space="0" w:color="auto"/>
              </w:divBdr>
            </w:div>
            <w:div w:id="1899823541">
              <w:marLeft w:val="0"/>
              <w:marRight w:val="0"/>
              <w:marTop w:val="0"/>
              <w:marBottom w:val="0"/>
              <w:divBdr>
                <w:top w:val="none" w:sz="0" w:space="0" w:color="auto"/>
                <w:left w:val="none" w:sz="0" w:space="0" w:color="auto"/>
                <w:bottom w:val="none" w:sz="0" w:space="0" w:color="auto"/>
                <w:right w:val="none" w:sz="0" w:space="0" w:color="auto"/>
              </w:divBdr>
            </w:div>
            <w:div w:id="1944654736">
              <w:marLeft w:val="0"/>
              <w:marRight w:val="0"/>
              <w:marTop w:val="0"/>
              <w:marBottom w:val="0"/>
              <w:divBdr>
                <w:top w:val="none" w:sz="0" w:space="0" w:color="auto"/>
                <w:left w:val="none" w:sz="0" w:space="0" w:color="auto"/>
                <w:bottom w:val="none" w:sz="0" w:space="0" w:color="auto"/>
                <w:right w:val="none" w:sz="0" w:space="0" w:color="auto"/>
              </w:divBdr>
            </w:div>
            <w:div w:id="114839197">
              <w:marLeft w:val="0"/>
              <w:marRight w:val="0"/>
              <w:marTop w:val="0"/>
              <w:marBottom w:val="0"/>
              <w:divBdr>
                <w:top w:val="none" w:sz="0" w:space="0" w:color="auto"/>
                <w:left w:val="none" w:sz="0" w:space="0" w:color="auto"/>
                <w:bottom w:val="none" w:sz="0" w:space="0" w:color="auto"/>
                <w:right w:val="none" w:sz="0" w:space="0" w:color="auto"/>
              </w:divBdr>
            </w:div>
            <w:div w:id="178280810">
              <w:marLeft w:val="0"/>
              <w:marRight w:val="0"/>
              <w:marTop w:val="0"/>
              <w:marBottom w:val="0"/>
              <w:divBdr>
                <w:top w:val="none" w:sz="0" w:space="0" w:color="auto"/>
                <w:left w:val="none" w:sz="0" w:space="0" w:color="auto"/>
                <w:bottom w:val="none" w:sz="0" w:space="0" w:color="auto"/>
                <w:right w:val="none" w:sz="0" w:space="0" w:color="auto"/>
              </w:divBdr>
            </w:div>
            <w:div w:id="17059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1368">
      <w:bodyDiv w:val="1"/>
      <w:marLeft w:val="0"/>
      <w:marRight w:val="0"/>
      <w:marTop w:val="0"/>
      <w:marBottom w:val="0"/>
      <w:divBdr>
        <w:top w:val="none" w:sz="0" w:space="0" w:color="auto"/>
        <w:left w:val="none" w:sz="0" w:space="0" w:color="auto"/>
        <w:bottom w:val="none" w:sz="0" w:space="0" w:color="auto"/>
        <w:right w:val="none" w:sz="0" w:space="0" w:color="auto"/>
      </w:divBdr>
    </w:div>
    <w:div w:id="705906431">
      <w:bodyDiv w:val="1"/>
      <w:marLeft w:val="0"/>
      <w:marRight w:val="0"/>
      <w:marTop w:val="0"/>
      <w:marBottom w:val="0"/>
      <w:divBdr>
        <w:top w:val="none" w:sz="0" w:space="0" w:color="auto"/>
        <w:left w:val="none" w:sz="0" w:space="0" w:color="auto"/>
        <w:bottom w:val="none" w:sz="0" w:space="0" w:color="auto"/>
        <w:right w:val="none" w:sz="0" w:space="0" w:color="auto"/>
      </w:divBdr>
    </w:div>
    <w:div w:id="730811589">
      <w:bodyDiv w:val="1"/>
      <w:marLeft w:val="0"/>
      <w:marRight w:val="0"/>
      <w:marTop w:val="0"/>
      <w:marBottom w:val="0"/>
      <w:divBdr>
        <w:top w:val="none" w:sz="0" w:space="0" w:color="auto"/>
        <w:left w:val="none" w:sz="0" w:space="0" w:color="auto"/>
        <w:bottom w:val="none" w:sz="0" w:space="0" w:color="auto"/>
        <w:right w:val="none" w:sz="0" w:space="0" w:color="auto"/>
      </w:divBdr>
      <w:divsChild>
        <w:div w:id="1547445862">
          <w:marLeft w:val="0"/>
          <w:marRight w:val="0"/>
          <w:marTop w:val="0"/>
          <w:marBottom w:val="0"/>
          <w:divBdr>
            <w:top w:val="none" w:sz="0" w:space="0" w:color="auto"/>
            <w:left w:val="none" w:sz="0" w:space="0" w:color="auto"/>
            <w:bottom w:val="none" w:sz="0" w:space="0" w:color="auto"/>
            <w:right w:val="none" w:sz="0" w:space="0" w:color="auto"/>
          </w:divBdr>
          <w:divsChild>
            <w:div w:id="1396775562">
              <w:marLeft w:val="0"/>
              <w:marRight w:val="0"/>
              <w:marTop w:val="0"/>
              <w:marBottom w:val="0"/>
              <w:divBdr>
                <w:top w:val="none" w:sz="0" w:space="0" w:color="auto"/>
                <w:left w:val="none" w:sz="0" w:space="0" w:color="auto"/>
                <w:bottom w:val="none" w:sz="0" w:space="0" w:color="auto"/>
                <w:right w:val="none" w:sz="0" w:space="0" w:color="auto"/>
              </w:divBdr>
            </w:div>
            <w:div w:id="901020735">
              <w:marLeft w:val="0"/>
              <w:marRight w:val="0"/>
              <w:marTop w:val="0"/>
              <w:marBottom w:val="0"/>
              <w:divBdr>
                <w:top w:val="none" w:sz="0" w:space="0" w:color="auto"/>
                <w:left w:val="none" w:sz="0" w:space="0" w:color="auto"/>
                <w:bottom w:val="none" w:sz="0" w:space="0" w:color="auto"/>
                <w:right w:val="none" w:sz="0" w:space="0" w:color="auto"/>
              </w:divBdr>
            </w:div>
            <w:div w:id="442454488">
              <w:marLeft w:val="0"/>
              <w:marRight w:val="0"/>
              <w:marTop w:val="0"/>
              <w:marBottom w:val="0"/>
              <w:divBdr>
                <w:top w:val="none" w:sz="0" w:space="0" w:color="auto"/>
                <w:left w:val="none" w:sz="0" w:space="0" w:color="auto"/>
                <w:bottom w:val="none" w:sz="0" w:space="0" w:color="auto"/>
                <w:right w:val="none" w:sz="0" w:space="0" w:color="auto"/>
              </w:divBdr>
            </w:div>
            <w:div w:id="1925992139">
              <w:marLeft w:val="0"/>
              <w:marRight w:val="0"/>
              <w:marTop w:val="0"/>
              <w:marBottom w:val="0"/>
              <w:divBdr>
                <w:top w:val="none" w:sz="0" w:space="0" w:color="auto"/>
                <w:left w:val="none" w:sz="0" w:space="0" w:color="auto"/>
                <w:bottom w:val="none" w:sz="0" w:space="0" w:color="auto"/>
                <w:right w:val="none" w:sz="0" w:space="0" w:color="auto"/>
              </w:divBdr>
            </w:div>
            <w:div w:id="1834566569">
              <w:marLeft w:val="0"/>
              <w:marRight w:val="0"/>
              <w:marTop w:val="0"/>
              <w:marBottom w:val="0"/>
              <w:divBdr>
                <w:top w:val="none" w:sz="0" w:space="0" w:color="auto"/>
                <w:left w:val="none" w:sz="0" w:space="0" w:color="auto"/>
                <w:bottom w:val="none" w:sz="0" w:space="0" w:color="auto"/>
                <w:right w:val="none" w:sz="0" w:space="0" w:color="auto"/>
              </w:divBdr>
            </w:div>
            <w:div w:id="1000160669">
              <w:marLeft w:val="0"/>
              <w:marRight w:val="0"/>
              <w:marTop w:val="0"/>
              <w:marBottom w:val="0"/>
              <w:divBdr>
                <w:top w:val="none" w:sz="0" w:space="0" w:color="auto"/>
                <w:left w:val="none" w:sz="0" w:space="0" w:color="auto"/>
                <w:bottom w:val="none" w:sz="0" w:space="0" w:color="auto"/>
                <w:right w:val="none" w:sz="0" w:space="0" w:color="auto"/>
              </w:divBdr>
            </w:div>
            <w:div w:id="1542670448">
              <w:marLeft w:val="0"/>
              <w:marRight w:val="0"/>
              <w:marTop w:val="0"/>
              <w:marBottom w:val="0"/>
              <w:divBdr>
                <w:top w:val="none" w:sz="0" w:space="0" w:color="auto"/>
                <w:left w:val="none" w:sz="0" w:space="0" w:color="auto"/>
                <w:bottom w:val="none" w:sz="0" w:space="0" w:color="auto"/>
                <w:right w:val="none" w:sz="0" w:space="0" w:color="auto"/>
              </w:divBdr>
            </w:div>
            <w:div w:id="452140719">
              <w:marLeft w:val="0"/>
              <w:marRight w:val="0"/>
              <w:marTop w:val="0"/>
              <w:marBottom w:val="0"/>
              <w:divBdr>
                <w:top w:val="none" w:sz="0" w:space="0" w:color="auto"/>
                <w:left w:val="none" w:sz="0" w:space="0" w:color="auto"/>
                <w:bottom w:val="none" w:sz="0" w:space="0" w:color="auto"/>
                <w:right w:val="none" w:sz="0" w:space="0" w:color="auto"/>
              </w:divBdr>
            </w:div>
            <w:div w:id="865411678">
              <w:marLeft w:val="0"/>
              <w:marRight w:val="0"/>
              <w:marTop w:val="0"/>
              <w:marBottom w:val="0"/>
              <w:divBdr>
                <w:top w:val="none" w:sz="0" w:space="0" w:color="auto"/>
                <w:left w:val="none" w:sz="0" w:space="0" w:color="auto"/>
                <w:bottom w:val="none" w:sz="0" w:space="0" w:color="auto"/>
                <w:right w:val="none" w:sz="0" w:space="0" w:color="auto"/>
              </w:divBdr>
            </w:div>
            <w:div w:id="1913393434">
              <w:marLeft w:val="0"/>
              <w:marRight w:val="0"/>
              <w:marTop w:val="0"/>
              <w:marBottom w:val="0"/>
              <w:divBdr>
                <w:top w:val="none" w:sz="0" w:space="0" w:color="auto"/>
                <w:left w:val="none" w:sz="0" w:space="0" w:color="auto"/>
                <w:bottom w:val="none" w:sz="0" w:space="0" w:color="auto"/>
                <w:right w:val="none" w:sz="0" w:space="0" w:color="auto"/>
              </w:divBdr>
            </w:div>
            <w:div w:id="719012334">
              <w:marLeft w:val="0"/>
              <w:marRight w:val="0"/>
              <w:marTop w:val="0"/>
              <w:marBottom w:val="0"/>
              <w:divBdr>
                <w:top w:val="none" w:sz="0" w:space="0" w:color="auto"/>
                <w:left w:val="none" w:sz="0" w:space="0" w:color="auto"/>
                <w:bottom w:val="none" w:sz="0" w:space="0" w:color="auto"/>
                <w:right w:val="none" w:sz="0" w:space="0" w:color="auto"/>
              </w:divBdr>
            </w:div>
            <w:div w:id="1341545797">
              <w:marLeft w:val="0"/>
              <w:marRight w:val="0"/>
              <w:marTop w:val="0"/>
              <w:marBottom w:val="0"/>
              <w:divBdr>
                <w:top w:val="none" w:sz="0" w:space="0" w:color="auto"/>
                <w:left w:val="none" w:sz="0" w:space="0" w:color="auto"/>
                <w:bottom w:val="none" w:sz="0" w:space="0" w:color="auto"/>
                <w:right w:val="none" w:sz="0" w:space="0" w:color="auto"/>
              </w:divBdr>
            </w:div>
            <w:div w:id="909270979">
              <w:marLeft w:val="0"/>
              <w:marRight w:val="0"/>
              <w:marTop w:val="0"/>
              <w:marBottom w:val="0"/>
              <w:divBdr>
                <w:top w:val="none" w:sz="0" w:space="0" w:color="auto"/>
                <w:left w:val="none" w:sz="0" w:space="0" w:color="auto"/>
                <w:bottom w:val="none" w:sz="0" w:space="0" w:color="auto"/>
                <w:right w:val="none" w:sz="0" w:space="0" w:color="auto"/>
              </w:divBdr>
            </w:div>
            <w:div w:id="1485270538">
              <w:marLeft w:val="0"/>
              <w:marRight w:val="0"/>
              <w:marTop w:val="0"/>
              <w:marBottom w:val="0"/>
              <w:divBdr>
                <w:top w:val="none" w:sz="0" w:space="0" w:color="auto"/>
                <w:left w:val="none" w:sz="0" w:space="0" w:color="auto"/>
                <w:bottom w:val="none" w:sz="0" w:space="0" w:color="auto"/>
                <w:right w:val="none" w:sz="0" w:space="0" w:color="auto"/>
              </w:divBdr>
            </w:div>
            <w:div w:id="430204407">
              <w:marLeft w:val="0"/>
              <w:marRight w:val="0"/>
              <w:marTop w:val="0"/>
              <w:marBottom w:val="0"/>
              <w:divBdr>
                <w:top w:val="none" w:sz="0" w:space="0" w:color="auto"/>
                <w:left w:val="none" w:sz="0" w:space="0" w:color="auto"/>
                <w:bottom w:val="none" w:sz="0" w:space="0" w:color="auto"/>
                <w:right w:val="none" w:sz="0" w:space="0" w:color="auto"/>
              </w:divBdr>
            </w:div>
            <w:div w:id="1570843278">
              <w:marLeft w:val="0"/>
              <w:marRight w:val="0"/>
              <w:marTop w:val="0"/>
              <w:marBottom w:val="0"/>
              <w:divBdr>
                <w:top w:val="none" w:sz="0" w:space="0" w:color="auto"/>
                <w:left w:val="none" w:sz="0" w:space="0" w:color="auto"/>
                <w:bottom w:val="none" w:sz="0" w:space="0" w:color="auto"/>
                <w:right w:val="none" w:sz="0" w:space="0" w:color="auto"/>
              </w:divBdr>
            </w:div>
            <w:div w:id="211889380">
              <w:marLeft w:val="0"/>
              <w:marRight w:val="0"/>
              <w:marTop w:val="0"/>
              <w:marBottom w:val="0"/>
              <w:divBdr>
                <w:top w:val="none" w:sz="0" w:space="0" w:color="auto"/>
                <w:left w:val="none" w:sz="0" w:space="0" w:color="auto"/>
                <w:bottom w:val="none" w:sz="0" w:space="0" w:color="auto"/>
                <w:right w:val="none" w:sz="0" w:space="0" w:color="auto"/>
              </w:divBdr>
            </w:div>
            <w:div w:id="779883504">
              <w:marLeft w:val="0"/>
              <w:marRight w:val="0"/>
              <w:marTop w:val="0"/>
              <w:marBottom w:val="0"/>
              <w:divBdr>
                <w:top w:val="none" w:sz="0" w:space="0" w:color="auto"/>
                <w:left w:val="none" w:sz="0" w:space="0" w:color="auto"/>
                <w:bottom w:val="none" w:sz="0" w:space="0" w:color="auto"/>
                <w:right w:val="none" w:sz="0" w:space="0" w:color="auto"/>
              </w:divBdr>
            </w:div>
            <w:div w:id="1868133488">
              <w:marLeft w:val="0"/>
              <w:marRight w:val="0"/>
              <w:marTop w:val="0"/>
              <w:marBottom w:val="0"/>
              <w:divBdr>
                <w:top w:val="none" w:sz="0" w:space="0" w:color="auto"/>
                <w:left w:val="none" w:sz="0" w:space="0" w:color="auto"/>
                <w:bottom w:val="none" w:sz="0" w:space="0" w:color="auto"/>
                <w:right w:val="none" w:sz="0" w:space="0" w:color="auto"/>
              </w:divBdr>
            </w:div>
            <w:div w:id="159395521">
              <w:marLeft w:val="0"/>
              <w:marRight w:val="0"/>
              <w:marTop w:val="0"/>
              <w:marBottom w:val="0"/>
              <w:divBdr>
                <w:top w:val="none" w:sz="0" w:space="0" w:color="auto"/>
                <w:left w:val="none" w:sz="0" w:space="0" w:color="auto"/>
                <w:bottom w:val="none" w:sz="0" w:space="0" w:color="auto"/>
                <w:right w:val="none" w:sz="0" w:space="0" w:color="auto"/>
              </w:divBdr>
            </w:div>
            <w:div w:id="859120839">
              <w:marLeft w:val="0"/>
              <w:marRight w:val="0"/>
              <w:marTop w:val="0"/>
              <w:marBottom w:val="0"/>
              <w:divBdr>
                <w:top w:val="none" w:sz="0" w:space="0" w:color="auto"/>
                <w:left w:val="none" w:sz="0" w:space="0" w:color="auto"/>
                <w:bottom w:val="none" w:sz="0" w:space="0" w:color="auto"/>
                <w:right w:val="none" w:sz="0" w:space="0" w:color="auto"/>
              </w:divBdr>
            </w:div>
            <w:div w:id="1857112621">
              <w:marLeft w:val="0"/>
              <w:marRight w:val="0"/>
              <w:marTop w:val="0"/>
              <w:marBottom w:val="0"/>
              <w:divBdr>
                <w:top w:val="none" w:sz="0" w:space="0" w:color="auto"/>
                <w:left w:val="none" w:sz="0" w:space="0" w:color="auto"/>
                <w:bottom w:val="none" w:sz="0" w:space="0" w:color="auto"/>
                <w:right w:val="none" w:sz="0" w:space="0" w:color="auto"/>
              </w:divBdr>
            </w:div>
            <w:div w:id="886378536">
              <w:marLeft w:val="0"/>
              <w:marRight w:val="0"/>
              <w:marTop w:val="0"/>
              <w:marBottom w:val="0"/>
              <w:divBdr>
                <w:top w:val="none" w:sz="0" w:space="0" w:color="auto"/>
                <w:left w:val="none" w:sz="0" w:space="0" w:color="auto"/>
                <w:bottom w:val="none" w:sz="0" w:space="0" w:color="auto"/>
                <w:right w:val="none" w:sz="0" w:space="0" w:color="auto"/>
              </w:divBdr>
            </w:div>
            <w:div w:id="1651402391">
              <w:marLeft w:val="0"/>
              <w:marRight w:val="0"/>
              <w:marTop w:val="0"/>
              <w:marBottom w:val="0"/>
              <w:divBdr>
                <w:top w:val="none" w:sz="0" w:space="0" w:color="auto"/>
                <w:left w:val="none" w:sz="0" w:space="0" w:color="auto"/>
                <w:bottom w:val="none" w:sz="0" w:space="0" w:color="auto"/>
                <w:right w:val="none" w:sz="0" w:space="0" w:color="auto"/>
              </w:divBdr>
            </w:div>
            <w:div w:id="1722364870">
              <w:marLeft w:val="0"/>
              <w:marRight w:val="0"/>
              <w:marTop w:val="0"/>
              <w:marBottom w:val="0"/>
              <w:divBdr>
                <w:top w:val="none" w:sz="0" w:space="0" w:color="auto"/>
                <w:left w:val="none" w:sz="0" w:space="0" w:color="auto"/>
                <w:bottom w:val="none" w:sz="0" w:space="0" w:color="auto"/>
                <w:right w:val="none" w:sz="0" w:space="0" w:color="auto"/>
              </w:divBdr>
            </w:div>
            <w:div w:id="1354649313">
              <w:marLeft w:val="0"/>
              <w:marRight w:val="0"/>
              <w:marTop w:val="0"/>
              <w:marBottom w:val="0"/>
              <w:divBdr>
                <w:top w:val="none" w:sz="0" w:space="0" w:color="auto"/>
                <w:left w:val="none" w:sz="0" w:space="0" w:color="auto"/>
                <w:bottom w:val="none" w:sz="0" w:space="0" w:color="auto"/>
                <w:right w:val="none" w:sz="0" w:space="0" w:color="auto"/>
              </w:divBdr>
            </w:div>
            <w:div w:id="786200890">
              <w:marLeft w:val="0"/>
              <w:marRight w:val="0"/>
              <w:marTop w:val="0"/>
              <w:marBottom w:val="0"/>
              <w:divBdr>
                <w:top w:val="none" w:sz="0" w:space="0" w:color="auto"/>
                <w:left w:val="none" w:sz="0" w:space="0" w:color="auto"/>
                <w:bottom w:val="none" w:sz="0" w:space="0" w:color="auto"/>
                <w:right w:val="none" w:sz="0" w:space="0" w:color="auto"/>
              </w:divBdr>
            </w:div>
            <w:div w:id="1572038229">
              <w:marLeft w:val="0"/>
              <w:marRight w:val="0"/>
              <w:marTop w:val="0"/>
              <w:marBottom w:val="0"/>
              <w:divBdr>
                <w:top w:val="none" w:sz="0" w:space="0" w:color="auto"/>
                <w:left w:val="none" w:sz="0" w:space="0" w:color="auto"/>
                <w:bottom w:val="none" w:sz="0" w:space="0" w:color="auto"/>
                <w:right w:val="none" w:sz="0" w:space="0" w:color="auto"/>
              </w:divBdr>
            </w:div>
            <w:div w:id="1938752794">
              <w:marLeft w:val="0"/>
              <w:marRight w:val="0"/>
              <w:marTop w:val="0"/>
              <w:marBottom w:val="0"/>
              <w:divBdr>
                <w:top w:val="none" w:sz="0" w:space="0" w:color="auto"/>
                <w:left w:val="none" w:sz="0" w:space="0" w:color="auto"/>
                <w:bottom w:val="none" w:sz="0" w:space="0" w:color="auto"/>
                <w:right w:val="none" w:sz="0" w:space="0" w:color="auto"/>
              </w:divBdr>
            </w:div>
            <w:div w:id="1110584075">
              <w:marLeft w:val="0"/>
              <w:marRight w:val="0"/>
              <w:marTop w:val="0"/>
              <w:marBottom w:val="0"/>
              <w:divBdr>
                <w:top w:val="none" w:sz="0" w:space="0" w:color="auto"/>
                <w:left w:val="none" w:sz="0" w:space="0" w:color="auto"/>
                <w:bottom w:val="none" w:sz="0" w:space="0" w:color="auto"/>
                <w:right w:val="none" w:sz="0" w:space="0" w:color="auto"/>
              </w:divBdr>
            </w:div>
            <w:div w:id="1781562600">
              <w:marLeft w:val="0"/>
              <w:marRight w:val="0"/>
              <w:marTop w:val="0"/>
              <w:marBottom w:val="0"/>
              <w:divBdr>
                <w:top w:val="none" w:sz="0" w:space="0" w:color="auto"/>
                <w:left w:val="none" w:sz="0" w:space="0" w:color="auto"/>
                <w:bottom w:val="none" w:sz="0" w:space="0" w:color="auto"/>
                <w:right w:val="none" w:sz="0" w:space="0" w:color="auto"/>
              </w:divBdr>
            </w:div>
            <w:div w:id="33317034">
              <w:marLeft w:val="0"/>
              <w:marRight w:val="0"/>
              <w:marTop w:val="0"/>
              <w:marBottom w:val="0"/>
              <w:divBdr>
                <w:top w:val="none" w:sz="0" w:space="0" w:color="auto"/>
                <w:left w:val="none" w:sz="0" w:space="0" w:color="auto"/>
                <w:bottom w:val="none" w:sz="0" w:space="0" w:color="auto"/>
                <w:right w:val="none" w:sz="0" w:space="0" w:color="auto"/>
              </w:divBdr>
            </w:div>
            <w:div w:id="68776648">
              <w:marLeft w:val="0"/>
              <w:marRight w:val="0"/>
              <w:marTop w:val="0"/>
              <w:marBottom w:val="0"/>
              <w:divBdr>
                <w:top w:val="none" w:sz="0" w:space="0" w:color="auto"/>
                <w:left w:val="none" w:sz="0" w:space="0" w:color="auto"/>
                <w:bottom w:val="none" w:sz="0" w:space="0" w:color="auto"/>
                <w:right w:val="none" w:sz="0" w:space="0" w:color="auto"/>
              </w:divBdr>
            </w:div>
            <w:div w:id="47266049">
              <w:marLeft w:val="0"/>
              <w:marRight w:val="0"/>
              <w:marTop w:val="0"/>
              <w:marBottom w:val="0"/>
              <w:divBdr>
                <w:top w:val="none" w:sz="0" w:space="0" w:color="auto"/>
                <w:left w:val="none" w:sz="0" w:space="0" w:color="auto"/>
                <w:bottom w:val="none" w:sz="0" w:space="0" w:color="auto"/>
                <w:right w:val="none" w:sz="0" w:space="0" w:color="auto"/>
              </w:divBdr>
            </w:div>
            <w:div w:id="1793673074">
              <w:marLeft w:val="0"/>
              <w:marRight w:val="0"/>
              <w:marTop w:val="0"/>
              <w:marBottom w:val="0"/>
              <w:divBdr>
                <w:top w:val="none" w:sz="0" w:space="0" w:color="auto"/>
                <w:left w:val="none" w:sz="0" w:space="0" w:color="auto"/>
                <w:bottom w:val="none" w:sz="0" w:space="0" w:color="auto"/>
                <w:right w:val="none" w:sz="0" w:space="0" w:color="auto"/>
              </w:divBdr>
            </w:div>
            <w:div w:id="255795125">
              <w:marLeft w:val="0"/>
              <w:marRight w:val="0"/>
              <w:marTop w:val="0"/>
              <w:marBottom w:val="0"/>
              <w:divBdr>
                <w:top w:val="none" w:sz="0" w:space="0" w:color="auto"/>
                <w:left w:val="none" w:sz="0" w:space="0" w:color="auto"/>
                <w:bottom w:val="none" w:sz="0" w:space="0" w:color="auto"/>
                <w:right w:val="none" w:sz="0" w:space="0" w:color="auto"/>
              </w:divBdr>
            </w:div>
            <w:div w:id="90712320">
              <w:marLeft w:val="0"/>
              <w:marRight w:val="0"/>
              <w:marTop w:val="0"/>
              <w:marBottom w:val="0"/>
              <w:divBdr>
                <w:top w:val="none" w:sz="0" w:space="0" w:color="auto"/>
                <w:left w:val="none" w:sz="0" w:space="0" w:color="auto"/>
                <w:bottom w:val="none" w:sz="0" w:space="0" w:color="auto"/>
                <w:right w:val="none" w:sz="0" w:space="0" w:color="auto"/>
              </w:divBdr>
            </w:div>
            <w:div w:id="202789390">
              <w:marLeft w:val="0"/>
              <w:marRight w:val="0"/>
              <w:marTop w:val="0"/>
              <w:marBottom w:val="0"/>
              <w:divBdr>
                <w:top w:val="none" w:sz="0" w:space="0" w:color="auto"/>
                <w:left w:val="none" w:sz="0" w:space="0" w:color="auto"/>
                <w:bottom w:val="none" w:sz="0" w:space="0" w:color="auto"/>
                <w:right w:val="none" w:sz="0" w:space="0" w:color="auto"/>
              </w:divBdr>
            </w:div>
            <w:div w:id="62610896">
              <w:marLeft w:val="0"/>
              <w:marRight w:val="0"/>
              <w:marTop w:val="0"/>
              <w:marBottom w:val="0"/>
              <w:divBdr>
                <w:top w:val="none" w:sz="0" w:space="0" w:color="auto"/>
                <w:left w:val="none" w:sz="0" w:space="0" w:color="auto"/>
                <w:bottom w:val="none" w:sz="0" w:space="0" w:color="auto"/>
                <w:right w:val="none" w:sz="0" w:space="0" w:color="auto"/>
              </w:divBdr>
            </w:div>
            <w:div w:id="284890908">
              <w:marLeft w:val="0"/>
              <w:marRight w:val="0"/>
              <w:marTop w:val="0"/>
              <w:marBottom w:val="0"/>
              <w:divBdr>
                <w:top w:val="none" w:sz="0" w:space="0" w:color="auto"/>
                <w:left w:val="none" w:sz="0" w:space="0" w:color="auto"/>
                <w:bottom w:val="none" w:sz="0" w:space="0" w:color="auto"/>
                <w:right w:val="none" w:sz="0" w:space="0" w:color="auto"/>
              </w:divBdr>
            </w:div>
            <w:div w:id="253512415">
              <w:marLeft w:val="0"/>
              <w:marRight w:val="0"/>
              <w:marTop w:val="0"/>
              <w:marBottom w:val="0"/>
              <w:divBdr>
                <w:top w:val="none" w:sz="0" w:space="0" w:color="auto"/>
                <w:left w:val="none" w:sz="0" w:space="0" w:color="auto"/>
                <w:bottom w:val="none" w:sz="0" w:space="0" w:color="auto"/>
                <w:right w:val="none" w:sz="0" w:space="0" w:color="auto"/>
              </w:divBdr>
            </w:div>
            <w:div w:id="1622102438">
              <w:marLeft w:val="0"/>
              <w:marRight w:val="0"/>
              <w:marTop w:val="0"/>
              <w:marBottom w:val="0"/>
              <w:divBdr>
                <w:top w:val="none" w:sz="0" w:space="0" w:color="auto"/>
                <w:left w:val="none" w:sz="0" w:space="0" w:color="auto"/>
                <w:bottom w:val="none" w:sz="0" w:space="0" w:color="auto"/>
                <w:right w:val="none" w:sz="0" w:space="0" w:color="auto"/>
              </w:divBdr>
            </w:div>
            <w:div w:id="1565531669">
              <w:marLeft w:val="0"/>
              <w:marRight w:val="0"/>
              <w:marTop w:val="0"/>
              <w:marBottom w:val="0"/>
              <w:divBdr>
                <w:top w:val="none" w:sz="0" w:space="0" w:color="auto"/>
                <w:left w:val="none" w:sz="0" w:space="0" w:color="auto"/>
                <w:bottom w:val="none" w:sz="0" w:space="0" w:color="auto"/>
                <w:right w:val="none" w:sz="0" w:space="0" w:color="auto"/>
              </w:divBdr>
            </w:div>
            <w:div w:id="654453570">
              <w:marLeft w:val="0"/>
              <w:marRight w:val="0"/>
              <w:marTop w:val="0"/>
              <w:marBottom w:val="0"/>
              <w:divBdr>
                <w:top w:val="none" w:sz="0" w:space="0" w:color="auto"/>
                <w:left w:val="none" w:sz="0" w:space="0" w:color="auto"/>
                <w:bottom w:val="none" w:sz="0" w:space="0" w:color="auto"/>
                <w:right w:val="none" w:sz="0" w:space="0" w:color="auto"/>
              </w:divBdr>
            </w:div>
            <w:div w:id="521672811">
              <w:marLeft w:val="0"/>
              <w:marRight w:val="0"/>
              <w:marTop w:val="0"/>
              <w:marBottom w:val="0"/>
              <w:divBdr>
                <w:top w:val="none" w:sz="0" w:space="0" w:color="auto"/>
                <w:left w:val="none" w:sz="0" w:space="0" w:color="auto"/>
                <w:bottom w:val="none" w:sz="0" w:space="0" w:color="auto"/>
                <w:right w:val="none" w:sz="0" w:space="0" w:color="auto"/>
              </w:divBdr>
            </w:div>
            <w:div w:id="1640113185">
              <w:marLeft w:val="0"/>
              <w:marRight w:val="0"/>
              <w:marTop w:val="0"/>
              <w:marBottom w:val="0"/>
              <w:divBdr>
                <w:top w:val="none" w:sz="0" w:space="0" w:color="auto"/>
                <w:left w:val="none" w:sz="0" w:space="0" w:color="auto"/>
                <w:bottom w:val="none" w:sz="0" w:space="0" w:color="auto"/>
                <w:right w:val="none" w:sz="0" w:space="0" w:color="auto"/>
              </w:divBdr>
            </w:div>
            <w:div w:id="158084341">
              <w:marLeft w:val="0"/>
              <w:marRight w:val="0"/>
              <w:marTop w:val="0"/>
              <w:marBottom w:val="0"/>
              <w:divBdr>
                <w:top w:val="none" w:sz="0" w:space="0" w:color="auto"/>
                <w:left w:val="none" w:sz="0" w:space="0" w:color="auto"/>
                <w:bottom w:val="none" w:sz="0" w:space="0" w:color="auto"/>
                <w:right w:val="none" w:sz="0" w:space="0" w:color="auto"/>
              </w:divBdr>
            </w:div>
            <w:div w:id="920531526">
              <w:marLeft w:val="0"/>
              <w:marRight w:val="0"/>
              <w:marTop w:val="0"/>
              <w:marBottom w:val="0"/>
              <w:divBdr>
                <w:top w:val="none" w:sz="0" w:space="0" w:color="auto"/>
                <w:left w:val="none" w:sz="0" w:space="0" w:color="auto"/>
                <w:bottom w:val="none" w:sz="0" w:space="0" w:color="auto"/>
                <w:right w:val="none" w:sz="0" w:space="0" w:color="auto"/>
              </w:divBdr>
            </w:div>
            <w:div w:id="1279873729">
              <w:marLeft w:val="0"/>
              <w:marRight w:val="0"/>
              <w:marTop w:val="0"/>
              <w:marBottom w:val="0"/>
              <w:divBdr>
                <w:top w:val="none" w:sz="0" w:space="0" w:color="auto"/>
                <w:left w:val="none" w:sz="0" w:space="0" w:color="auto"/>
                <w:bottom w:val="none" w:sz="0" w:space="0" w:color="auto"/>
                <w:right w:val="none" w:sz="0" w:space="0" w:color="auto"/>
              </w:divBdr>
            </w:div>
            <w:div w:id="1150442805">
              <w:marLeft w:val="0"/>
              <w:marRight w:val="0"/>
              <w:marTop w:val="0"/>
              <w:marBottom w:val="0"/>
              <w:divBdr>
                <w:top w:val="none" w:sz="0" w:space="0" w:color="auto"/>
                <w:left w:val="none" w:sz="0" w:space="0" w:color="auto"/>
                <w:bottom w:val="none" w:sz="0" w:space="0" w:color="auto"/>
                <w:right w:val="none" w:sz="0" w:space="0" w:color="auto"/>
              </w:divBdr>
            </w:div>
            <w:div w:id="1554586153">
              <w:marLeft w:val="0"/>
              <w:marRight w:val="0"/>
              <w:marTop w:val="0"/>
              <w:marBottom w:val="0"/>
              <w:divBdr>
                <w:top w:val="none" w:sz="0" w:space="0" w:color="auto"/>
                <w:left w:val="none" w:sz="0" w:space="0" w:color="auto"/>
                <w:bottom w:val="none" w:sz="0" w:space="0" w:color="auto"/>
                <w:right w:val="none" w:sz="0" w:space="0" w:color="auto"/>
              </w:divBdr>
            </w:div>
            <w:div w:id="482157216">
              <w:marLeft w:val="0"/>
              <w:marRight w:val="0"/>
              <w:marTop w:val="0"/>
              <w:marBottom w:val="0"/>
              <w:divBdr>
                <w:top w:val="none" w:sz="0" w:space="0" w:color="auto"/>
                <w:left w:val="none" w:sz="0" w:space="0" w:color="auto"/>
                <w:bottom w:val="none" w:sz="0" w:space="0" w:color="auto"/>
                <w:right w:val="none" w:sz="0" w:space="0" w:color="auto"/>
              </w:divBdr>
            </w:div>
            <w:div w:id="1955482292">
              <w:marLeft w:val="0"/>
              <w:marRight w:val="0"/>
              <w:marTop w:val="0"/>
              <w:marBottom w:val="0"/>
              <w:divBdr>
                <w:top w:val="none" w:sz="0" w:space="0" w:color="auto"/>
                <w:left w:val="none" w:sz="0" w:space="0" w:color="auto"/>
                <w:bottom w:val="none" w:sz="0" w:space="0" w:color="auto"/>
                <w:right w:val="none" w:sz="0" w:space="0" w:color="auto"/>
              </w:divBdr>
            </w:div>
            <w:div w:id="2054578801">
              <w:marLeft w:val="0"/>
              <w:marRight w:val="0"/>
              <w:marTop w:val="0"/>
              <w:marBottom w:val="0"/>
              <w:divBdr>
                <w:top w:val="none" w:sz="0" w:space="0" w:color="auto"/>
                <w:left w:val="none" w:sz="0" w:space="0" w:color="auto"/>
                <w:bottom w:val="none" w:sz="0" w:space="0" w:color="auto"/>
                <w:right w:val="none" w:sz="0" w:space="0" w:color="auto"/>
              </w:divBdr>
            </w:div>
            <w:div w:id="857154935">
              <w:marLeft w:val="0"/>
              <w:marRight w:val="0"/>
              <w:marTop w:val="0"/>
              <w:marBottom w:val="0"/>
              <w:divBdr>
                <w:top w:val="none" w:sz="0" w:space="0" w:color="auto"/>
                <w:left w:val="none" w:sz="0" w:space="0" w:color="auto"/>
                <w:bottom w:val="none" w:sz="0" w:space="0" w:color="auto"/>
                <w:right w:val="none" w:sz="0" w:space="0" w:color="auto"/>
              </w:divBdr>
            </w:div>
            <w:div w:id="1439906460">
              <w:marLeft w:val="0"/>
              <w:marRight w:val="0"/>
              <w:marTop w:val="0"/>
              <w:marBottom w:val="0"/>
              <w:divBdr>
                <w:top w:val="none" w:sz="0" w:space="0" w:color="auto"/>
                <w:left w:val="none" w:sz="0" w:space="0" w:color="auto"/>
                <w:bottom w:val="none" w:sz="0" w:space="0" w:color="auto"/>
                <w:right w:val="none" w:sz="0" w:space="0" w:color="auto"/>
              </w:divBdr>
            </w:div>
            <w:div w:id="83235059">
              <w:marLeft w:val="0"/>
              <w:marRight w:val="0"/>
              <w:marTop w:val="0"/>
              <w:marBottom w:val="0"/>
              <w:divBdr>
                <w:top w:val="none" w:sz="0" w:space="0" w:color="auto"/>
                <w:left w:val="none" w:sz="0" w:space="0" w:color="auto"/>
                <w:bottom w:val="none" w:sz="0" w:space="0" w:color="auto"/>
                <w:right w:val="none" w:sz="0" w:space="0" w:color="auto"/>
              </w:divBdr>
            </w:div>
            <w:div w:id="1030492716">
              <w:marLeft w:val="0"/>
              <w:marRight w:val="0"/>
              <w:marTop w:val="0"/>
              <w:marBottom w:val="0"/>
              <w:divBdr>
                <w:top w:val="none" w:sz="0" w:space="0" w:color="auto"/>
                <w:left w:val="none" w:sz="0" w:space="0" w:color="auto"/>
                <w:bottom w:val="none" w:sz="0" w:space="0" w:color="auto"/>
                <w:right w:val="none" w:sz="0" w:space="0" w:color="auto"/>
              </w:divBdr>
            </w:div>
            <w:div w:id="1065496625">
              <w:marLeft w:val="0"/>
              <w:marRight w:val="0"/>
              <w:marTop w:val="0"/>
              <w:marBottom w:val="0"/>
              <w:divBdr>
                <w:top w:val="none" w:sz="0" w:space="0" w:color="auto"/>
                <w:left w:val="none" w:sz="0" w:space="0" w:color="auto"/>
                <w:bottom w:val="none" w:sz="0" w:space="0" w:color="auto"/>
                <w:right w:val="none" w:sz="0" w:space="0" w:color="auto"/>
              </w:divBdr>
            </w:div>
            <w:div w:id="1714502690">
              <w:marLeft w:val="0"/>
              <w:marRight w:val="0"/>
              <w:marTop w:val="0"/>
              <w:marBottom w:val="0"/>
              <w:divBdr>
                <w:top w:val="none" w:sz="0" w:space="0" w:color="auto"/>
                <w:left w:val="none" w:sz="0" w:space="0" w:color="auto"/>
                <w:bottom w:val="none" w:sz="0" w:space="0" w:color="auto"/>
                <w:right w:val="none" w:sz="0" w:space="0" w:color="auto"/>
              </w:divBdr>
            </w:div>
            <w:div w:id="1796176547">
              <w:marLeft w:val="0"/>
              <w:marRight w:val="0"/>
              <w:marTop w:val="0"/>
              <w:marBottom w:val="0"/>
              <w:divBdr>
                <w:top w:val="none" w:sz="0" w:space="0" w:color="auto"/>
                <w:left w:val="none" w:sz="0" w:space="0" w:color="auto"/>
                <w:bottom w:val="none" w:sz="0" w:space="0" w:color="auto"/>
                <w:right w:val="none" w:sz="0" w:space="0" w:color="auto"/>
              </w:divBdr>
            </w:div>
            <w:div w:id="1942907840">
              <w:marLeft w:val="0"/>
              <w:marRight w:val="0"/>
              <w:marTop w:val="0"/>
              <w:marBottom w:val="0"/>
              <w:divBdr>
                <w:top w:val="none" w:sz="0" w:space="0" w:color="auto"/>
                <w:left w:val="none" w:sz="0" w:space="0" w:color="auto"/>
                <w:bottom w:val="none" w:sz="0" w:space="0" w:color="auto"/>
                <w:right w:val="none" w:sz="0" w:space="0" w:color="auto"/>
              </w:divBdr>
            </w:div>
            <w:div w:id="1474059108">
              <w:marLeft w:val="0"/>
              <w:marRight w:val="0"/>
              <w:marTop w:val="0"/>
              <w:marBottom w:val="0"/>
              <w:divBdr>
                <w:top w:val="none" w:sz="0" w:space="0" w:color="auto"/>
                <w:left w:val="none" w:sz="0" w:space="0" w:color="auto"/>
                <w:bottom w:val="none" w:sz="0" w:space="0" w:color="auto"/>
                <w:right w:val="none" w:sz="0" w:space="0" w:color="auto"/>
              </w:divBdr>
            </w:div>
            <w:div w:id="1071543622">
              <w:marLeft w:val="0"/>
              <w:marRight w:val="0"/>
              <w:marTop w:val="0"/>
              <w:marBottom w:val="0"/>
              <w:divBdr>
                <w:top w:val="none" w:sz="0" w:space="0" w:color="auto"/>
                <w:left w:val="none" w:sz="0" w:space="0" w:color="auto"/>
                <w:bottom w:val="none" w:sz="0" w:space="0" w:color="auto"/>
                <w:right w:val="none" w:sz="0" w:space="0" w:color="auto"/>
              </w:divBdr>
            </w:div>
            <w:div w:id="969945885">
              <w:marLeft w:val="0"/>
              <w:marRight w:val="0"/>
              <w:marTop w:val="0"/>
              <w:marBottom w:val="0"/>
              <w:divBdr>
                <w:top w:val="none" w:sz="0" w:space="0" w:color="auto"/>
                <w:left w:val="none" w:sz="0" w:space="0" w:color="auto"/>
                <w:bottom w:val="none" w:sz="0" w:space="0" w:color="auto"/>
                <w:right w:val="none" w:sz="0" w:space="0" w:color="auto"/>
              </w:divBdr>
            </w:div>
            <w:div w:id="1688288258">
              <w:marLeft w:val="0"/>
              <w:marRight w:val="0"/>
              <w:marTop w:val="0"/>
              <w:marBottom w:val="0"/>
              <w:divBdr>
                <w:top w:val="none" w:sz="0" w:space="0" w:color="auto"/>
                <w:left w:val="none" w:sz="0" w:space="0" w:color="auto"/>
                <w:bottom w:val="none" w:sz="0" w:space="0" w:color="auto"/>
                <w:right w:val="none" w:sz="0" w:space="0" w:color="auto"/>
              </w:divBdr>
            </w:div>
            <w:div w:id="583494080">
              <w:marLeft w:val="0"/>
              <w:marRight w:val="0"/>
              <w:marTop w:val="0"/>
              <w:marBottom w:val="0"/>
              <w:divBdr>
                <w:top w:val="none" w:sz="0" w:space="0" w:color="auto"/>
                <w:left w:val="none" w:sz="0" w:space="0" w:color="auto"/>
                <w:bottom w:val="none" w:sz="0" w:space="0" w:color="auto"/>
                <w:right w:val="none" w:sz="0" w:space="0" w:color="auto"/>
              </w:divBdr>
            </w:div>
            <w:div w:id="400753519">
              <w:marLeft w:val="0"/>
              <w:marRight w:val="0"/>
              <w:marTop w:val="0"/>
              <w:marBottom w:val="0"/>
              <w:divBdr>
                <w:top w:val="none" w:sz="0" w:space="0" w:color="auto"/>
                <w:left w:val="none" w:sz="0" w:space="0" w:color="auto"/>
                <w:bottom w:val="none" w:sz="0" w:space="0" w:color="auto"/>
                <w:right w:val="none" w:sz="0" w:space="0" w:color="auto"/>
              </w:divBdr>
            </w:div>
            <w:div w:id="1079863842">
              <w:marLeft w:val="0"/>
              <w:marRight w:val="0"/>
              <w:marTop w:val="0"/>
              <w:marBottom w:val="0"/>
              <w:divBdr>
                <w:top w:val="none" w:sz="0" w:space="0" w:color="auto"/>
                <w:left w:val="none" w:sz="0" w:space="0" w:color="auto"/>
                <w:bottom w:val="none" w:sz="0" w:space="0" w:color="auto"/>
                <w:right w:val="none" w:sz="0" w:space="0" w:color="auto"/>
              </w:divBdr>
            </w:div>
            <w:div w:id="801846347">
              <w:marLeft w:val="0"/>
              <w:marRight w:val="0"/>
              <w:marTop w:val="0"/>
              <w:marBottom w:val="0"/>
              <w:divBdr>
                <w:top w:val="none" w:sz="0" w:space="0" w:color="auto"/>
                <w:left w:val="none" w:sz="0" w:space="0" w:color="auto"/>
                <w:bottom w:val="none" w:sz="0" w:space="0" w:color="auto"/>
                <w:right w:val="none" w:sz="0" w:space="0" w:color="auto"/>
              </w:divBdr>
            </w:div>
            <w:div w:id="1059866670">
              <w:marLeft w:val="0"/>
              <w:marRight w:val="0"/>
              <w:marTop w:val="0"/>
              <w:marBottom w:val="0"/>
              <w:divBdr>
                <w:top w:val="none" w:sz="0" w:space="0" w:color="auto"/>
                <w:left w:val="none" w:sz="0" w:space="0" w:color="auto"/>
                <w:bottom w:val="none" w:sz="0" w:space="0" w:color="auto"/>
                <w:right w:val="none" w:sz="0" w:space="0" w:color="auto"/>
              </w:divBdr>
            </w:div>
            <w:div w:id="602230962">
              <w:marLeft w:val="0"/>
              <w:marRight w:val="0"/>
              <w:marTop w:val="0"/>
              <w:marBottom w:val="0"/>
              <w:divBdr>
                <w:top w:val="none" w:sz="0" w:space="0" w:color="auto"/>
                <w:left w:val="none" w:sz="0" w:space="0" w:color="auto"/>
                <w:bottom w:val="none" w:sz="0" w:space="0" w:color="auto"/>
                <w:right w:val="none" w:sz="0" w:space="0" w:color="auto"/>
              </w:divBdr>
            </w:div>
            <w:div w:id="1425414991">
              <w:marLeft w:val="0"/>
              <w:marRight w:val="0"/>
              <w:marTop w:val="0"/>
              <w:marBottom w:val="0"/>
              <w:divBdr>
                <w:top w:val="none" w:sz="0" w:space="0" w:color="auto"/>
                <w:left w:val="none" w:sz="0" w:space="0" w:color="auto"/>
                <w:bottom w:val="none" w:sz="0" w:space="0" w:color="auto"/>
                <w:right w:val="none" w:sz="0" w:space="0" w:color="auto"/>
              </w:divBdr>
            </w:div>
            <w:div w:id="716126842">
              <w:marLeft w:val="0"/>
              <w:marRight w:val="0"/>
              <w:marTop w:val="0"/>
              <w:marBottom w:val="0"/>
              <w:divBdr>
                <w:top w:val="none" w:sz="0" w:space="0" w:color="auto"/>
                <w:left w:val="none" w:sz="0" w:space="0" w:color="auto"/>
                <w:bottom w:val="none" w:sz="0" w:space="0" w:color="auto"/>
                <w:right w:val="none" w:sz="0" w:space="0" w:color="auto"/>
              </w:divBdr>
            </w:div>
            <w:div w:id="2144419407">
              <w:marLeft w:val="0"/>
              <w:marRight w:val="0"/>
              <w:marTop w:val="0"/>
              <w:marBottom w:val="0"/>
              <w:divBdr>
                <w:top w:val="none" w:sz="0" w:space="0" w:color="auto"/>
                <w:left w:val="none" w:sz="0" w:space="0" w:color="auto"/>
                <w:bottom w:val="none" w:sz="0" w:space="0" w:color="auto"/>
                <w:right w:val="none" w:sz="0" w:space="0" w:color="auto"/>
              </w:divBdr>
            </w:div>
            <w:div w:id="2068142016">
              <w:marLeft w:val="0"/>
              <w:marRight w:val="0"/>
              <w:marTop w:val="0"/>
              <w:marBottom w:val="0"/>
              <w:divBdr>
                <w:top w:val="none" w:sz="0" w:space="0" w:color="auto"/>
                <w:left w:val="none" w:sz="0" w:space="0" w:color="auto"/>
                <w:bottom w:val="none" w:sz="0" w:space="0" w:color="auto"/>
                <w:right w:val="none" w:sz="0" w:space="0" w:color="auto"/>
              </w:divBdr>
            </w:div>
            <w:div w:id="272565284">
              <w:marLeft w:val="0"/>
              <w:marRight w:val="0"/>
              <w:marTop w:val="0"/>
              <w:marBottom w:val="0"/>
              <w:divBdr>
                <w:top w:val="none" w:sz="0" w:space="0" w:color="auto"/>
                <w:left w:val="none" w:sz="0" w:space="0" w:color="auto"/>
                <w:bottom w:val="none" w:sz="0" w:space="0" w:color="auto"/>
                <w:right w:val="none" w:sz="0" w:space="0" w:color="auto"/>
              </w:divBdr>
            </w:div>
            <w:div w:id="1912617565">
              <w:marLeft w:val="0"/>
              <w:marRight w:val="0"/>
              <w:marTop w:val="0"/>
              <w:marBottom w:val="0"/>
              <w:divBdr>
                <w:top w:val="none" w:sz="0" w:space="0" w:color="auto"/>
                <w:left w:val="none" w:sz="0" w:space="0" w:color="auto"/>
                <w:bottom w:val="none" w:sz="0" w:space="0" w:color="auto"/>
                <w:right w:val="none" w:sz="0" w:space="0" w:color="auto"/>
              </w:divBdr>
            </w:div>
            <w:div w:id="246808665">
              <w:marLeft w:val="0"/>
              <w:marRight w:val="0"/>
              <w:marTop w:val="0"/>
              <w:marBottom w:val="0"/>
              <w:divBdr>
                <w:top w:val="none" w:sz="0" w:space="0" w:color="auto"/>
                <w:left w:val="none" w:sz="0" w:space="0" w:color="auto"/>
                <w:bottom w:val="none" w:sz="0" w:space="0" w:color="auto"/>
                <w:right w:val="none" w:sz="0" w:space="0" w:color="auto"/>
              </w:divBdr>
            </w:div>
            <w:div w:id="1837115520">
              <w:marLeft w:val="0"/>
              <w:marRight w:val="0"/>
              <w:marTop w:val="0"/>
              <w:marBottom w:val="0"/>
              <w:divBdr>
                <w:top w:val="none" w:sz="0" w:space="0" w:color="auto"/>
                <w:left w:val="none" w:sz="0" w:space="0" w:color="auto"/>
                <w:bottom w:val="none" w:sz="0" w:space="0" w:color="auto"/>
                <w:right w:val="none" w:sz="0" w:space="0" w:color="auto"/>
              </w:divBdr>
            </w:div>
            <w:div w:id="953175783">
              <w:marLeft w:val="0"/>
              <w:marRight w:val="0"/>
              <w:marTop w:val="0"/>
              <w:marBottom w:val="0"/>
              <w:divBdr>
                <w:top w:val="none" w:sz="0" w:space="0" w:color="auto"/>
                <w:left w:val="none" w:sz="0" w:space="0" w:color="auto"/>
                <w:bottom w:val="none" w:sz="0" w:space="0" w:color="auto"/>
                <w:right w:val="none" w:sz="0" w:space="0" w:color="auto"/>
              </w:divBdr>
            </w:div>
            <w:div w:id="359664674">
              <w:marLeft w:val="0"/>
              <w:marRight w:val="0"/>
              <w:marTop w:val="0"/>
              <w:marBottom w:val="0"/>
              <w:divBdr>
                <w:top w:val="none" w:sz="0" w:space="0" w:color="auto"/>
                <w:left w:val="none" w:sz="0" w:space="0" w:color="auto"/>
                <w:bottom w:val="none" w:sz="0" w:space="0" w:color="auto"/>
                <w:right w:val="none" w:sz="0" w:space="0" w:color="auto"/>
              </w:divBdr>
            </w:div>
            <w:div w:id="118106060">
              <w:marLeft w:val="0"/>
              <w:marRight w:val="0"/>
              <w:marTop w:val="0"/>
              <w:marBottom w:val="0"/>
              <w:divBdr>
                <w:top w:val="none" w:sz="0" w:space="0" w:color="auto"/>
                <w:left w:val="none" w:sz="0" w:space="0" w:color="auto"/>
                <w:bottom w:val="none" w:sz="0" w:space="0" w:color="auto"/>
                <w:right w:val="none" w:sz="0" w:space="0" w:color="auto"/>
              </w:divBdr>
            </w:div>
            <w:div w:id="10760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56213">
      <w:bodyDiv w:val="1"/>
      <w:marLeft w:val="0"/>
      <w:marRight w:val="0"/>
      <w:marTop w:val="0"/>
      <w:marBottom w:val="0"/>
      <w:divBdr>
        <w:top w:val="none" w:sz="0" w:space="0" w:color="auto"/>
        <w:left w:val="none" w:sz="0" w:space="0" w:color="auto"/>
        <w:bottom w:val="none" w:sz="0" w:space="0" w:color="auto"/>
        <w:right w:val="none" w:sz="0" w:space="0" w:color="auto"/>
      </w:divBdr>
      <w:divsChild>
        <w:div w:id="1812598136">
          <w:marLeft w:val="0"/>
          <w:marRight w:val="0"/>
          <w:marTop w:val="0"/>
          <w:marBottom w:val="0"/>
          <w:divBdr>
            <w:top w:val="none" w:sz="0" w:space="0" w:color="auto"/>
            <w:left w:val="none" w:sz="0" w:space="0" w:color="auto"/>
            <w:bottom w:val="none" w:sz="0" w:space="0" w:color="auto"/>
            <w:right w:val="none" w:sz="0" w:space="0" w:color="auto"/>
          </w:divBdr>
          <w:divsChild>
            <w:div w:id="1700201299">
              <w:marLeft w:val="0"/>
              <w:marRight w:val="0"/>
              <w:marTop w:val="0"/>
              <w:marBottom w:val="0"/>
              <w:divBdr>
                <w:top w:val="none" w:sz="0" w:space="0" w:color="auto"/>
                <w:left w:val="none" w:sz="0" w:space="0" w:color="auto"/>
                <w:bottom w:val="none" w:sz="0" w:space="0" w:color="auto"/>
                <w:right w:val="none" w:sz="0" w:space="0" w:color="auto"/>
              </w:divBdr>
            </w:div>
            <w:div w:id="104160332">
              <w:marLeft w:val="0"/>
              <w:marRight w:val="0"/>
              <w:marTop w:val="0"/>
              <w:marBottom w:val="0"/>
              <w:divBdr>
                <w:top w:val="none" w:sz="0" w:space="0" w:color="auto"/>
                <w:left w:val="none" w:sz="0" w:space="0" w:color="auto"/>
                <w:bottom w:val="none" w:sz="0" w:space="0" w:color="auto"/>
                <w:right w:val="none" w:sz="0" w:space="0" w:color="auto"/>
              </w:divBdr>
            </w:div>
            <w:div w:id="1816411452">
              <w:marLeft w:val="0"/>
              <w:marRight w:val="0"/>
              <w:marTop w:val="0"/>
              <w:marBottom w:val="0"/>
              <w:divBdr>
                <w:top w:val="none" w:sz="0" w:space="0" w:color="auto"/>
                <w:left w:val="none" w:sz="0" w:space="0" w:color="auto"/>
                <w:bottom w:val="none" w:sz="0" w:space="0" w:color="auto"/>
                <w:right w:val="none" w:sz="0" w:space="0" w:color="auto"/>
              </w:divBdr>
            </w:div>
            <w:div w:id="839731681">
              <w:marLeft w:val="0"/>
              <w:marRight w:val="0"/>
              <w:marTop w:val="0"/>
              <w:marBottom w:val="0"/>
              <w:divBdr>
                <w:top w:val="none" w:sz="0" w:space="0" w:color="auto"/>
                <w:left w:val="none" w:sz="0" w:space="0" w:color="auto"/>
                <w:bottom w:val="none" w:sz="0" w:space="0" w:color="auto"/>
                <w:right w:val="none" w:sz="0" w:space="0" w:color="auto"/>
              </w:divBdr>
            </w:div>
            <w:div w:id="1455639855">
              <w:marLeft w:val="0"/>
              <w:marRight w:val="0"/>
              <w:marTop w:val="0"/>
              <w:marBottom w:val="0"/>
              <w:divBdr>
                <w:top w:val="none" w:sz="0" w:space="0" w:color="auto"/>
                <w:left w:val="none" w:sz="0" w:space="0" w:color="auto"/>
                <w:bottom w:val="none" w:sz="0" w:space="0" w:color="auto"/>
                <w:right w:val="none" w:sz="0" w:space="0" w:color="auto"/>
              </w:divBdr>
            </w:div>
            <w:div w:id="446238736">
              <w:marLeft w:val="0"/>
              <w:marRight w:val="0"/>
              <w:marTop w:val="0"/>
              <w:marBottom w:val="0"/>
              <w:divBdr>
                <w:top w:val="none" w:sz="0" w:space="0" w:color="auto"/>
                <w:left w:val="none" w:sz="0" w:space="0" w:color="auto"/>
                <w:bottom w:val="none" w:sz="0" w:space="0" w:color="auto"/>
                <w:right w:val="none" w:sz="0" w:space="0" w:color="auto"/>
              </w:divBdr>
            </w:div>
            <w:div w:id="1245459317">
              <w:marLeft w:val="0"/>
              <w:marRight w:val="0"/>
              <w:marTop w:val="0"/>
              <w:marBottom w:val="0"/>
              <w:divBdr>
                <w:top w:val="none" w:sz="0" w:space="0" w:color="auto"/>
                <w:left w:val="none" w:sz="0" w:space="0" w:color="auto"/>
                <w:bottom w:val="none" w:sz="0" w:space="0" w:color="auto"/>
                <w:right w:val="none" w:sz="0" w:space="0" w:color="auto"/>
              </w:divBdr>
            </w:div>
            <w:div w:id="443690867">
              <w:marLeft w:val="0"/>
              <w:marRight w:val="0"/>
              <w:marTop w:val="0"/>
              <w:marBottom w:val="0"/>
              <w:divBdr>
                <w:top w:val="none" w:sz="0" w:space="0" w:color="auto"/>
                <w:left w:val="none" w:sz="0" w:space="0" w:color="auto"/>
                <w:bottom w:val="none" w:sz="0" w:space="0" w:color="auto"/>
                <w:right w:val="none" w:sz="0" w:space="0" w:color="auto"/>
              </w:divBdr>
            </w:div>
            <w:div w:id="1957759498">
              <w:marLeft w:val="0"/>
              <w:marRight w:val="0"/>
              <w:marTop w:val="0"/>
              <w:marBottom w:val="0"/>
              <w:divBdr>
                <w:top w:val="none" w:sz="0" w:space="0" w:color="auto"/>
                <w:left w:val="none" w:sz="0" w:space="0" w:color="auto"/>
                <w:bottom w:val="none" w:sz="0" w:space="0" w:color="auto"/>
                <w:right w:val="none" w:sz="0" w:space="0" w:color="auto"/>
              </w:divBdr>
            </w:div>
            <w:div w:id="715355732">
              <w:marLeft w:val="0"/>
              <w:marRight w:val="0"/>
              <w:marTop w:val="0"/>
              <w:marBottom w:val="0"/>
              <w:divBdr>
                <w:top w:val="none" w:sz="0" w:space="0" w:color="auto"/>
                <w:left w:val="none" w:sz="0" w:space="0" w:color="auto"/>
                <w:bottom w:val="none" w:sz="0" w:space="0" w:color="auto"/>
                <w:right w:val="none" w:sz="0" w:space="0" w:color="auto"/>
              </w:divBdr>
            </w:div>
            <w:div w:id="408356727">
              <w:marLeft w:val="0"/>
              <w:marRight w:val="0"/>
              <w:marTop w:val="0"/>
              <w:marBottom w:val="0"/>
              <w:divBdr>
                <w:top w:val="none" w:sz="0" w:space="0" w:color="auto"/>
                <w:left w:val="none" w:sz="0" w:space="0" w:color="auto"/>
                <w:bottom w:val="none" w:sz="0" w:space="0" w:color="auto"/>
                <w:right w:val="none" w:sz="0" w:space="0" w:color="auto"/>
              </w:divBdr>
            </w:div>
            <w:div w:id="1651057415">
              <w:marLeft w:val="0"/>
              <w:marRight w:val="0"/>
              <w:marTop w:val="0"/>
              <w:marBottom w:val="0"/>
              <w:divBdr>
                <w:top w:val="none" w:sz="0" w:space="0" w:color="auto"/>
                <w:left w:val="none" w:sz="0" w:space="0" w:color="auto"/>
                <w:bottom w:val="none" w:sz="0" w:space="0" w:color="auto"/>
                <w:right w:val="none" w:sz="0" w:space="0" w:color="auto"/>
              </w:divBdr>
            </w:div>
            <w:div w:id="1688676423">
              <w:marLeft w:val="0"/>
              <w:marRight w:val="0"/>
              <w:marTop w:val="0"/>
              <w:marBottom w:val="0"/>
              <w:divBdr>
                <w:top w:val="none" w:sz="0" w:space="0" w:color="auto"/>
                <w:left w:val="none" w:sz="0" w:space="0" w:color="auto"/>
                <w:bottom w:val="none" w:sz="0" w:space="0" w:color="auto"/>
                <w:right w:val="none" w:sz="0" w:space="0" w:color="auto"/>
              </w:divBdr>
            </w:div>
            <w:div w:id="831027700">
              <w:marLeft w:val="0"/>
              <w:marRight w:val="0"/>
              <w:marTop w:val="0"/>
              <w:marBottom w:val="0"/>
              <w:divBdr>
                <w:top w:val="none" w:sz="0" w:space="0" w:color="auto"/>
                <w:left w:val="none" w:sz="0" w:space="0" w:color="auto"/>
                <w:bottom w:val="none" w:sz="0" w:space="0" w:color="auto"/>
                <w:right w:val="none" w:sz="0" w:space="0" w:color="auto"/>
              </w:divBdr>
            </w:div>
            <w:div w:id="764959226">
              <w:marLeft w:val="0"/>
              <w:marRight w:val="0"/>
              <w:marTop w:val="0"/>
              <w:marBottom w:val="0"/>
              <w:divBdr>
                <w:top w:val="none" w:sz="0" w:space="0" w:color="auto"/>
                <w:left w:val="none" w:sz="0" w:space="0" w:color="auto"/>
                <w:bottom w:val="none" w:sz="0" w:space="0" w:color="auto"/>
                <w:right w:val="none" w:sz="0" w:space="0" w:color="auto"/>
              </w:divBdr>
            </w:div>
            <w:div w:id="1657878214">
              <w:marLeft w:val="0"/>
              <w:marRight w:val="0"/>
              <w:marTop w:val="0"/>
              <w:marBottom w:val="0"/>
              <w:divBdr>
                <w:top w:val="none" w:sz="0" w:space="0" w:color="auto"/>
                <w:left w:val="none" w:sz="0" w:space="0" w:color="auto"/>
                <w:bottom w:val="none" w:sz="0" w:space="0" w:color="auto"/>
                <w:right w:val="none" w:sz="0" w:space="0" w:color="auto"/>
              </w:divBdr>
            </w:div>
            <w:div w:id="1803885017">
              <w:marLeft w:val="0"/>
              <w:marRight w:val="0"/>
              <w:marTop w:val="0"/>
              <w:marBottom w:val="0"/>
              <w:divBdr>
                <w:top w:val="none" w:sz="0" w:space="0" w:color="auto"/>
                <w:left w:val="none" w:sz="0" w:space="0" w:color="auto"/>
                <w:bottom w:val="none" w:sz="0" w:space="0" w:color="auto"/>
                <w:right w:val="none" w:sz="0" w:space="0" w:color="auto"/>
              </w:divBdr>
            </w:div>
            <w:div w:id="852182251">
              <w:marLeft w:val="0"/>
              <w:marRight w:val="0"/>
              <w:marTop w:val="0"/>
              <w:marBottom w:val="0"/>
              <w:divBdr>
                <w:top w:val="none" w:sz="0" w:space="0" w:color="auto"/>
                <w:left w:val="none" w:sz="0" w:space="0" w:color="auto"/>
                <w:bottom w:val="none" w:sz="0" w:space="0" w:color="auto"/>
                <w:right w:val="none" w:sz="0" w:space="0" w:color="auto"/>
              </w:divBdr>
            </w:div>
            <w:div w:id="2007441864">
              <w:marLeft w:val="0"/>
              <w:marRight w:val="0"/>
              <w:marTop w:val="0"/>
              <w:marBottom w:val="0"/>
              <w:divBdr>
                <w:top w:val="none" w:sz="0" w:space="0" w:color="auto"/>
                <w:left w:val="none" w:sz="0" w:space="0" w:color="auto"/>
                <w:bottom w:val="none" w:sz="0" w:space="0" w:color="auto"/>
                <w:right w:val="none" w:sz="0" w:space="0" w:color="auto"/>
              </w:divBdr>
            </w:div>
            <w:div w:id="115563077">
              <w:marLeft w:val="0"/>
              <w:marRight w:val="0"/>
              <w:marTop w:val="0"/>
              <w:marBottom w:val="0"/>
              <w:divBdr>
                <w:top w:val="none" w:sz="0" w:space="0" w:color="auto"/>
                <w:left w:val="none" w:sz="0" w:space="0" w:color="auto"/>
                <w:bottom w:val="none" w:sz="0" w:space="0" w:color="auto"/>
                <w:right w:val="none" w:sz="0" w:space="0" w:color="auto"/>
              </w:divBdr>
            </w:div>
            <w:div w:id="729034916">
              <w:marLeft w:val="0"/>
              <w:marRight w:val="0"/>
              <w:marTop w:val="0"/>
              <w:marBottom w:val="0"/>
              <w:divBdr>
                <w:top w:val="none" w:sz="0" w:space="0" w:color="auto"/>
                <w:left w:val="none" w:sz="0" w:space="0" w:color="auto"/>
                <w:bottom w:val="none" w:sz="0" w:space="0" w:color="auto"/>
                <w:right w:val="none" w:sz="0" w:space="0" w:color="auto"/>
              </w:divBdr>
            </w:div>
            <w:div w:id="529101745">
              <w:marLeft w:val="0"/>
              <w:marRight w:val="0"/>
              <w:marTop w:val="0"/>
              <w:marBottom w:val="0"/>
              <w:divBdr>
                <w:top w:val="none" w:sz="0" w:space="0" w:color="auto"/>
                <w:left w:val="none" w:sz="0" w:space="0" w:color="auto"/>
                <w:bottom w:val="none" w:sz="0" w:space="0" w:color="auto"/>
                <w:right w:val="none" w:sz="0" w:space="0" w:color="auto"/>
              </w:divBdr>
            </w:div>
            <w:div w:id="1787893301">
              <w:marLeft w:val="0"/>
              <w:marRight w:val="0"/>
              <w:marTop w:val="0"/>
              <w:marBottom w:val="0"/>
              <w:divBdr>
                <w:top w:val="none" w:sz="0" w:space="0" w:color="auto"/>
                <w:left w:val="none" w:sz="0" w:space="0" w:color="auto"/>
                <w:bottom w:val="none" w:sz="0" w:space="0" w:color="auto"/>
                <w:right w:val="none" w:sz="0" w:space="0" w:color="auto"/>
              </w:divBdr>
            </w:div>
            <w:div w:id="1942445522">
              <w:marLeft w:val="0"/>
              <w:marRight w:val="0"/>
              <w:marTop w:val="0"/>
              <w:marBottom w:val="0"/>
              <w:divBdr>
                <w:top w:val="none" w:sz="0" w:space="0" w:color="auto"/>
                <w:left w:val="none" w:sz="0" w:space="0" w:color="auto"/>
                <w:bottom w:val="none" w:sz="0" w:space="0" w:color="auto"/>
                <w:right w:val="none" w:sz="0" w:space="0" w:color="auto"/>
              </w:divBdr>
            </w:div>
            <w:div w:id="1508448315">
              <w:marLeft w:val="0"/>
              <w:marRight w:val="0"/>
              <w:marTop w:val="0"/>
              <w:marBottom w:val="0"/>
              <w:divBdr>
                <w:top w:val="none" w:sz="0" w:space="0" w:color="auto"/>
                <w:left w:val="none" w:sz="0" w:space="0" w:color="auto"/>
                <w:bottom w:val="none" w:sz="0" w:space="0" w:color="auto"/>
                <w:right w:val="none" w:sz="0" w:space="0" w:color="auto"/>
              </w:divBdr>
            </w:div>
            <w:div w:id="335306336">
              <w:marLeft w:val="0"/>
              <w:marRight w:val="0"/>
              <w:marTop w:val="0"/>
              <w:marBottom w:val="0"/>
              <w:divBdr>
                <w:top w:val="none" w:sz="0" w:space="0" w:color="auto"/>
                <w:left w:val="none" w:sz="0" w:space="0" w:color="auto"/>
                <w:bottom w:val="none" w:sz="0" w:space="0" w:color="auto"/>
                <w:right w:val="none" w:sz="0" w:space="0" w:color="auto"/>
              </w:divBdr>
            </w:div>
            <w:div w:id="590552621">
              <w:marLeft w:val="0"/>
              <w:marRight w:val="0"/>
              <w:marTop w:val="0"/>
              <w:marBottom w:val="0"/>
              <w:divBdr>
                <w:top w:val="none" w:sz="0" w:space="0" w:color="auto"/>
                <w:left w:val="none" w:sz="0" w:space="0" w:color="auto"/>
                <w:bottom w:val="none" w:sz="0" w:space="0" w:color="auto"/>
                <w:right w:val="none" w:sz="0" w:space="0" w:color="auto"/>
              </w:divBdr>
            </w:div>
            <w:div w:id="655955230">
              <w:marLeft w:val="0"/>
              <w:marRight w:val="0"/>
              <w:marTop w:val="0"/>
              <w:marBottom w:val="0"/>
              <w:divBdr>
                <w:top w:val="none" w:sz="0" w:space="0" w:color="auto"/>
                <w:left w:val="none" w:sz="0" w:space="0" w:color="auto"/>
                <w:bottom w:val="none" w:sz="0" w:space="0" w:color="auto"/>
                <w:right w:val="none" w:sz="0" w:space="0" w:color="auto"/>
              </w:divBdr>
            </w:div>
            <w:div w:id="706217966">
              <w:marLeft w:val="0"/>
              <w:marRight w:val="0"/>
              <w:marTop w:val="0"/>
              <w:marBottom w:val="0"/>
              <w:divBdr>
                <w:top w:val="none" w:sz="0" w:space="0" w:color="auto"/>
                <w:left w:val="none" w:sz="0" w:space="0" w:color="auto"/>
                <w:bottom w:val="none" w:sz="0" w:space="0" w:color="auto"/>
                <w:right w:val="none" w:sz="0" w:space="0" w:color="auto"/>
              </w:divBdr>
            </w:div>
            <w:div w:id="1006829774">
              <w:marLeft w:val="0"/>
              <w:marRight w:val="0"/>
              <w:marTop w:val="0"/>
              <w:marBottom w:val="0"/>
              <w:divBdr>
                <w:top w:val="none" w:sz="0" w:space="0" w:color="auto"/>
                <w:left w:val="none" w:sz="0" w:space="0" w:color="auto"/>
                <w:bottom w:val="none" w:sz="0" w:space="0" w:color="auto"/>
                <w:right w:val="none" w:sz="0" w:space="0" w:color="auto"/>
              </w:divBdr>
            </w:div>
            <w:div w:id="1817531644">
              <w:marLeft w:val="0"/>
              <w:marRight w:val="0"/>
              <w:marTop w:val="0"/>
              <w:marBottom w:val="0"/>
              <w:divBdr>
                <w:top w:val="none" w:sz="0" w:space="0" w:color="auto"/>
                <w:left w:val="none" w:sz="0" w:space="0" w:color="auto"/>
                <w:bottom w:val="none" w:sz="0" w:space="0" w:color="auto"/>
                <w:right w:val="none" w:sz="0" w:space="0" w:color="auto"/>
              </w:divBdr>
            </w:div>
            <w:div w:id="1904947624">
              <w:marLeft w:val="0"/>
              <w:marRight w:val="0"/>
              <w:marTop w:val="0"/>
              <w:marBottom w:val="0"/>
              <w:divBdr>
                <w:top w:val="none" w:sz="0" w:space="0" w:color="auto"/>
                <w:left w:val="none" w:sz="0" w:space="0" w:color="auto"/>
                <w:bottom w:val="none" w:sz="0" w:space="0" w:color="auto"/>
                <w:right w:val="none" w:sz="0" w:space="0" w:color="auto"/>
              </w:divBdr>
            </w:div>
            <w:div w:id="74012892">
              <w:marLeft w:val="0"/>
              <w:marRight w:val="0"/>
              <w:marTop w:val="0"/>
              <w:marBottom w:val="0"/>
              <w:divBdr>
                <w:top w:val="none" w:sz="0" w:space="0" w:color="auto"/>
                <w:left w:val="none" w:sz="0" w:space="0" w:color="auto"/>
                <w:bottom w:val="none" w:sz="0" w:space="0" w:color="auto"/>
                <w:right w:val="none" w:sz="0" w:space="0" w:color="auto"/>
              </w:divBdr>
            </w:div>
            <w:div w:id="213808366">
              <w:marLeft w:val="0"/>
              <w:marRight w:val="0"/>
              <w:marTop w:val="0"/>
              <w:marBottom w:val="0"/>
              <w:divBdr>
                <w:top w:val="none" w:sz="0" w:space="0" w:color="auto"/>
                <w:left w:val="none" w:sz="0" w:space="0" w:color="auto"/>
                <w:bottom w:val="none" w:sz="0" w:space="0" w:color="auto"/>
                <w:right w:val="none" w:sz="0" w:space="0" w:color="auto"/>
              </w:divBdr>
            </w:div>
            <w:div w:id="117264310">
              <w:marLeft w:val="0"/>
              <w:marRight w:val="0"/>
              <w:marTop w:val="0"/>
              <w:marBottom w:val="0"/>
              <w:divBdr>
                <w:top w:val="none" w:sz="0" w:space="0" w:color="auto"/>
                <w:left w:val="none" w:sz="0" w:space="0" w:color="auto"/>
                <w:bottom w:val="none" w:sz="0" w:space="0" w:color="auto"/>
                <w:right w:val="none" w:sz="0" w:space="0" w:color="auto"/>
              </w:divBdr>
            </w:div>
            <w:div w:id="311954736">
              <w:marLeft w:val="0"/>
              <w:marRight w:val="0"/>
              <w:marTop w:val="0"/>
              <w:marBottom w:val="0"/>
              <w:divBdr>
                <w:top w:val="none" w:sz="0" w:space="0" w:color="auto"/>
                <w:left w:val="none" w:sz="0" w:space="0" w:color="auto"/>
                <w:bottom w:val="none" w:sz="0" w:space="0" w:color="auto"/>
                <w:right w:val="none" w:sz="0" w:space="0" w:color="auto"/>
              </w:divBdr>
            </w:div>
            <w:div w:id="2132044521">
              <w:marLeft w:val="0"/>
              <w:marRight w:val="0"/>
              <w:marTop w:val="0"/>
              <w:marBottom w:val="0"/>
              <w:divBdr>
                <w:top w:val="none" w:sz="0" w:space="0" w:color="auto"/>
                <w:left w:val="none" w:sz="0" w:space="0" w:color="auto"/>
                <w:bottom w:val="none" w:sz="0" w:space="0" w:color="auto"/>
                <w:right w:val="none" w:sz="0" w:space="0" w:color="auto"/>
              </w:divBdr>
            </w:div>
            <w:div w:id="640615525">
              <w:marLeft w:val="0"/>
              <w:marRight w:val="0"/>
              <w:marTop w:val="0"/>
              <w:marBottom w:val="0"/>
              <w:divBdr>
                <w:top w:val="none" w:sz="0" w:space="0" w:color="auto"/>
                <w:left w:val="none" w:sz="0" w:space="0" w:color="auto"/>
                <w:bottom w:val="none" w:sz="0" w:space="0" w:color="auto"/>
                <w:right w:val="none" w:sz="0" w:space="0" w:color="auto"/>
              </w:divBdr>
            </w:div>
            <w:div w:id="826630206">
              <w:marLeft w:val="0"/>
              <w:marRight w:val="0"/>
              <w:marTop w:val="0"/>
              <w:marBottom w:val="0"/>
              <w:divBdr>
                <w:top w:val="none" w:sz="0" w:space="0" w:color="auto"/>
                <w:left w:val="none" w:sz="0" w:space="0" w:color="auto"/>
                <w:bottom w:val="none" w:sz="0" w:space="0" w:color="auto"/>
                <w:right w:val="none" w:sz="0" w:space="0" w:color="auto"/>
              </w:divBdr>
            </w:div>
            <w:div w:id="1548831994">
              <w:marLeft w:val="0"/>
              <w:marRight w:val="0"/>
              <w:marTop w:val="0"/>
              <w:marBottom w:val="0"/>
              <w:divBdr>
                <w:top w:val="none" w:sz="0" w:space="0" w:color="auto"/>
                <w:left w:val="none" w:sz="0" w:space="0" w:color="auto"/>
                <w:bottom w:val="none" w:sz="0" w:space="0" w:color="auto"/>
                <w:right w:val="none" w:sz="0" w:space="0" w:color="auto"/>
              </w:divBdr>
            </w:div>
            <w:div w:id="570697639">
              <w:marLeft w:val="0"/>
              <w:marRight w:val="0"/>
              <w:marTop w:val="0"/>
              <w:marBottom w:val="0"/>
              <w:divBdr>
                <w:top w:val="none" w:sz="0" w:space="0" w:color="auto"/>
                <w:left w:val="none" w:sz="0" w:space="0" w:color="auto"/>
                <w:bottom w:val="none" w:sz="0" w:space="0" w:color="auto"/>
                <w:right w:val="none" w:sz="0" w:space="0" w:color="auto"/>
              </w:divBdr>
            </w:div>
            <w:div w:id="1288507929">
              <w:marLeft w:val="0"/>
              <w:marRight w:val="0"/>
              <w:marTop w:val="0"/>
              <w:marBottom w:val="0"/>
              <w:divBdr>
                <w:top w:val="none" w:sz="0" w:space="0" w:color="auto"/>
                <w:left w:val="none" w:sz="0" w:space="0" w:color="auto"/>
                <w:bottom w:val="none" w:sz="0" w:space="0" w:color="auto"/>
                <w:right w:val="none" w:sz="0" w:space="0" w:color="auto"/>
              </w:divBdr>
            </w:div>
            <w:div w:id="1478110472">
              <w:marLeft w:val="0"/>
              <w:marRight w:val="0"/>
              <w:marTop w:val="0"/>
              <w:marBottom w:val="0"/>
              <w:divBdr>
                <w:top w:val="none" w:sz="0" w:space="0" w:color="auto"/>
                <w:left w:val="none" w:sz="0" w:space="0" w:color="auto"/>
                <w:bottom w:val="none" w:sz="0" w:space="0" w:color="auto"/>
                <w:right w:val="none" w:sz="0" w:space="0" w:color="auto"/>
              </w:divBdr>
            </w:div>
            <w:div w:id="614868140">
              <w:marLeft w:val="0"/>
              <w:marRight w:val="0"/>
              <w:marTop w:val="0"/>
              <w:marBottom w:val="0"/>
              <w:divBdr>
                <w:top w:val="none" w:sz="0" w:space="0" w:color="auto"/>
                <w:left w:val="none" w:sz="0" w:space="0" w:color="auto"/>
                <w:bottom w:val="none" w:sz="0" w:space="0" w:color="auto"/>
                <w:right w:val="none" w:sz="0" w:space="0" w:color="auto"/>
              </w:divBdr>
            </w:div>
            <w:div w:id="2031100878">
              <w:marLeft w:val="0"/>
              <w:marRight w:val="0"/>
              <w:marTop w:val="0"/>
              <w:marBottom w:val="0"/>
              <w:divBdr>
                <w:top w:val="none" w:sz="0" w:space="0" w:color="auto"/>
                <w:left w:val="none" w:sz="0" w:space="0" w:color="auto"/>
                <w:bottom w:val="none" w:sz="0" w:space="0" w:color="auto"/>
                <w:right w:val="none" w:sz="0" w:space="0" w:color="auto"/>
              </w:divBdr>
            </w:div>
            <w:div w:id="882643005">
              <w:marLeft w:val="0"/>
              <w:marRight w:val="0"/>
              <w:marTop w:val="0"/>
              <w:marBottom w:val="0"/>
              <w:divBdr>
                <w:top w:val="none" w:sz="0" w:space="0" w:color="auto"/>
                <w:left w:val="none" w:sz="0" w:space="0" w:color="auto"/>
                <w:bottom w:val="none" w:sz="0" w:space="0" w:color="auto"/>
                <w:right w:val="none" w:sz="0" w:space="0" w:color="auto"/>
              </w:divBdr>
            </w:div>
            <w:div w:id="1956401783">
              <w:marLeft w:val="0"/>
              <w:marRight w:val="0"/>
              <w:marTop w:val="0"/>
              <w:marBottom w:val="0"/>
              <w:divBdr>
                <w:top w:val="none" w:sz="0" w:space="0" w:color="auto"/>
                <w:left w:val="none" w:sz="0" w:space="0" w:color="auto"/>
                <w:bottom w:val="none" w:sz="0" w:space="0" w:color="auto"/>
                <w:right w:val="none" w:sz="0" w:space="0" w:color="auto"/>
              </w:divBdr>
            </w:div>
            <w:div w:id="886381687">
              <w:marLeft w:val="0"/>
              <w:marRight w:val="0"/>
              <w:marTop w:val="0"/>
              <w:marBottom w:val="0"/>
              <w:divBdr>
                <w:top w:val="none" w:sz="0" w:space="0" w:color="auto"/>
                <w:left w:val="none" w:sz="0" w:space="0" w:color="auto"/>
                <w:bottom w:val="none" w:sz="0" w:space="0" w:color="auto"/>
                <w:right w:val="none" w:sz="0" w:space="0" w:color="auto"/>
              </w:divBdr>
            </w:div>
            <w:div w:id="555047518">
              <w:marLeft w:val="0"/>
              <w:marRight w:val="0"/>
              <w:marTop w:val="0"/>
              <w:marBottom w:val="0"/>
              <w:divBdr>
                <w:top w:val="none" w:sz="0" w:space="0" w:color="auto"/>
                <w:left w:val="none" w:sz="0" w:space="0" w:color="auto"/>
                <w:bottom w:val="none" w:sz="0" w:space="0" w:color="auto"/>
                <w:right w:val="none" w:sz="0" w:space="0" w:color="auto"/>
              </w:divBdr>
            </w:div>
            <w:div w:id="1550922443">
              <w:marLeft w:val="0"/>
              <w:marRight w:val="0"/>
              <w:marTop w:val="0"/>
              <w:marBottom w:val="0"/>
              <w:divBdr>
                <w:top w:val="none" w:sz="0" w:space="0" w:color="auto"/>
                <w:left w:val="none" w:sz="0" w:space="0" w:color="auto"/>
                <w:bottom w:val="none" w:sz="0" w:space="0" w:color="auto"/>
                <w:right w:val="none" w:sz="0" w:space="0" w:color="auto"/>
              </w:divBdr>
            </w:div>
            <w:div w:id="1046568344">
              <w:marLeft w:val="0"/>
              <w:marRight w:val="0"/>
              <w:marTop w:val="0"/>
              <w:marBottom w:val="0"/>
              <w:divBdr>
                <w:top w:val="none" w:sz="0" w:space="0" w:color="auto"/>
                <w:left w:val="none" w:sz="0" w:space="0" w:color="auto"/>
                <w:bottom w:val="none" w:sz="0" w:space="0" w:color="auto"/>
                <w:right w:val="none" w:sz="0" w:space="0" w:color="auto"/>
              </w:divBdr>
            </w:div>
            <w:div w:id="898977515">
              <w:marLeft w:val="0"/>
              <w:marRight w:val="0"/>
              <w:marTop w:val="0"/>
              <w:marBottom w:val="0"/>
              <w:divBdr>
                <w:top w:val="none" w:sz="0" w:space="0" w:color="auto"/>
                <w:left w:val="none" w:sz="0" w:space="0" w:color="auto"/>
                <w:bottom w:val="none" w:sz="0" w:space="0" w:color="auto"/>
                <w:right w:val="none" w:sz="0" w:space="0" w:color="auto"/>
              </w:divBdr>
            </w:div>
            <w:div w:id="1065689043">
              <w:marLeft w:val="0"/>
              <w:marRight w:val="0"/>
              <w:marTop w:val="0"/>
              <w:marBottom w:val="0"/>
              <w:divBdr>
                <w:top w:val="none" w:sz="0" w:space="0" w:color="auto"/>
                <w:left w:val="none" w:sz="0" w:space="0" w:color="auto"/>
                <w:bottom w:val="none" w:sz="0" w:space="0" w:color="auto"/>
                <w:right w:val="none" w:sz="0" w:space="0" w:color="auto"/>
              </w:divBdr>
            </w:div>
            <w:div w:id="97458487">
              <w:marLeft w:val="0"/>
              <w:marRight w:val="0"/>
              <w:marTop w:val="0"/>
              <w:marBottom w:val="0"/>
              <w:divBdr>
                <w:top w:val="none" w:sz="0" w:space="0" w:color="auto"/>
                <w:left w:val="none" w:sz="0" w:space="0" w:color="auto"/>
                <w:bottom w:val="none" w:sz="0" w:space="0" w:color="auto"/>
                <w:right w:val="none" w:sz="0" w:space="0" w:color="auto"/>
              </w:divBdr>
            </w:div>
            <w:div w:id="1858689072">
              <w:marLeft w:val="0"/>
              <w:marRight w:val="0"/>
              <w:marTop w:val="0"/>
              <w:marBottom w:val="0"/>
              <w:divBdr>
                <w:top w:val="none" w:sz="0" w:space="0" w:color="auto"/>
                <w:left w:val="none" w:sz="0" w:space="0" w:color="auto"/>
                <w:bottom w:val="none" w:sz="0" w:space="0" w:color="auto"/>
                <w:right w:val="none" w:sz="0" w:space="0" w:color="auto"/>
              </w:divBdr>
            </w:div>
            <w:div w:id="1110970651">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712967197">
              <w:marLeft w:val="0"/>
              <w:marRight w:val="0"/>
              <w:marTop w:val="0"/>
              <w:marBottom w:val="0"/>
              <w:divBdr>
                <w:top w:val="none" w:sz="0" w:space="0" w:color="auto"/>
                <w:left w:val="none" w:sz="0" w:space="0" w:color="auto"/>
                <w:bottom w:val="none" w:sz="0" w:space="0" w:color="auto"/>
                <w:right w:val="none" w:sz="0" w:space="0" w:color="auto"/>
              </w:divBdr>
            </w:div>
            <w:div w:id="1413965166">
              <w:marLeft w:val="0"/>
              <w:marRight w:val="0"/>
              <w:marTop w:val="0"/>
              <w:marBottom w:val="0"/>
              <w:divBdr>
                <w:top w:val="none" w:sz="0" w:space="0" w:color="auto"/>
                <w:left w:val="none" w:sz="0" w:space="0" w:color="auto"/>
                <w:bottom w:val="none" w:sz="0" w:space="0" w:color="auto"/>
                <w:right w:val="none" w:sz="0" w:space="0" w:color="auto"/>
              </w:divBdr>
            </w:div>
            <w:div w:id="1144851936">
              <w:marLeft w:val="0"/>
              <w:marRight w:val="0"/>
              <w:marTop w:val="0"/>
              <w:marBottom w:val="0"/>
              <w:divBdr>
                <w:top w:val="none" w:sz="0" w:space="0" w:color="auto"/>
                <w:left w:val="none" w:sz="0" w:space="0" w:color="auto"/>
                <w:bottom w:val="none" w:sz="0" w:space="0" w:color="auto"/>
                <w:right w:val="none" w:sz="0" w:space="0" w:color="auto"/>
              </w:divBdr>
            </w:div>
            <w:div w:id="1524438104">
              <w:marLeft w:val="0"/>
              <w:marRight w:val="0"/>
              <w:marTop w:val="0"/>
              <w:marBottom w:val="0"/>
              <w:divBdr>
                <w:top w:val="none" w:sz="0" w:space="0" w:color="auto"/>
                <w:left w:val="none" w:sz="0" w:space="0" w:color="auto"/>
                <w:bottom w:val="none" w:sz="0" w:space="0" w:color="auto"/>
                <w:right w:val="none" w:sz="0" w:space="0" w:color="auto"/>
              </w:divBdr>
            </w:div>
            <w:div w:id="545849">
              <w:marLeft w:val="0"/>
              <w:marRight w:val="0"/>
              <w:marTop w:val="0"/>
              <w:marBottom w:val="0"/>
              <w:divBdr>
                <w:top w:val="none" w:sz="0" w:space="0" w:color="auto"/>
                <w:left w:val="none" w:sz="0" w:space="0" w:color="auto"/>
                <w:bottom w:val="none" w:sz="0" w:space="0" w:color="auto"/>
                <w:right w:val="none" w:sz="0" w:space="0" w:color="auto"/>
              </w:divBdr>
            </w:div>
            <w:div w:id="1006178573">
              <w:marLeft w:val="0"/>
              <w:marRight w:val="0"/>
              <w:marTop w:val="0"/>
              <w:marBottom w:val="0"/>
              <w:divBdr>
                <w:top w:val="none" w:sz="0" w:space="0" w:color="auto"/>
                <w:left w:val="none" w:sz="0" w:space="0" w:color="auto"/>
                <w:bottom w:val="none" w:sz="0" w:space="0" w:color="auto"/>
                <w:right w:val="none" w:sz="0" w:space="0" w:color="auto"/>
              </w:divBdr>
            </w:div>
            <w:div w:id="436490802">
              <w:marLeft w:val="0"/>
              <w:marRight w:val="0"/>
              <w:marTop w:val="0"/>
              <w:marBottom w:val="0"/>
              <w:divBdr>
                <w:top w:val="none" w:sz="0" w:space="0" w:color="auto"/>
                <w:left w:val="none" w:sz="0" w:space="0" w:color="auto"/>
                <w:bottom w:val="none" w:sz="0" w:space="0" w:color="auto"/>
                <w:right w:val="none" w:sz="0" w:space="0" w:color="auto"/>
              </w:divBdr>
            </w:div>
            <w:div w:id="1724939672">
              <w:marLeft w:val="0"/>
              <w:marRight w:val="0"/>
              <w:marTop w:val="0"/>
              <w:marBottom w:val="0"/>
              <w:divBdr>
                <w:top w:val="none" w:sz="0" w:space="0" w:color="auto"/>
                <w:left w:val="none" w:sz="0" w:space="0" w:color="auto"/>
                <w:bottom w:val="none" w:sz="0" w:space="0" w:color="auto"/>
                <w:right w:val="none" w:sz="0" w:space="0" w:color="auto"/>
              </w:divBdr>
            </w:div>
            <w:div w:id="1344749732">
              <w:marLeft w:val="0"/>
              <w:marRight w:val="0"/>
              <w:marTop w:val="0"/>
              <w:marBottom w:val="0"/>
              <w:divBdr>
                <w:top w:val="none" w:sz="0" w:space="0" w:color="auto"/>
                <w:left w:val="none" w:sz="0" w:space="0" w:color="auto"/>
                <w:bottom w:val="none" w:sz="0" w:space="0" w:color="auto"/>
                <w:right w:val="none" w:sz="0" w:space="0" w:color="auto"/>
              </w:divBdr>
            </w:div>
            <w:div w:id="1923947843">
              <w:marLeft w:val="0"/>
              <w:marRight w:val="0"/>
              <w:marTop w:val="0"/>
              <w:marBottom w:val="0"/>
              <w:divBdr>
                <w:top w:val="none" w:sz="0" w:space="0" w:color="auto"/>
                <w:left w:val="none" w:sz="0" w:space="0" w:color="auto"/>
                <w:bottom w:val="none" w:sz="0" w:space="0" w:color="auto"/>
                <w:right w:val="none" w:sz="0" w:space="0" w:color="auto"/>
              </w:divBdr>
            </w:div>
            <w:div w:id="395932062">
              <w:marLeft w:val="0"/>
              <w:marRight w:val="0"/>
              <w:marTop w:val="0"/>
              <w:marBottom w:val="0"/>
              <w:divBdr>
                <w:top w:val="none" w:sz="0" w:space="0" w:color="auto"/>
                <w:left w:val="none" w:sz="0" w:space="0" w:color="auto"/>
                <w:bottom w:val="none" w:sz="0" w:space="0" w:color="auto"/>
                <w:right w:val="none" w:sz="0" w:space="0" w:color="auto"/>
              </w:divBdr>
            </w:div>
            <w:div w:id="1862356712">
              <w:marLeft w:val="0"/>
              <w:marRight w:val="0"/>
              <w:marTop w:val="0"/>
              <w:marBottom w:val="0"/>
              <w:divBdr>
                <w:top w:val="none" w:sz="0" w:space="0" w:color="auto"/>
                <w:left w:val="none" w:sz="0" w:space="0" w:color="auto"/>
                <w:bottom w:val="none" w:sz="0" w:space="0" w:color="auto"/>
                <w:right w:val="none" w:sz="0" w:space="0" w:color="auto"/>
              </w:divBdr>
            </w:div>
            <w:div w:id="746879509">
              <w:marLeft w:val="0"/>
              <w:marRight w:val="0"/>
              <w:marTop w:val="0"/>
              <w:marBottom w:val="0"/>
              <w:divBdr>
                <w:top w:val="none" w:sz="0" w:space="0" w:color="auto"/>
                <w:left w:val="none" w:sz="0" w:space="0" w:color="auto"/>
                <w:bottom w:val="none" w:sz="0" w:space="0" w:color="auto"/>
                <w:right w:val="none" w:sz="0" w:space="0" w:color="auto"/>
              </w:divBdr>
            </w:div>
            <w:div w:id="452404367">
              <w:marLeft w:val="0"/>
              <w:marRight w:val="0"/>
              <w:marTop w:val="0"/>
              <w:marBottom w:val="0"/>
              <w:divBdr>
                <w:top w:val="none" w:sz="0" w:space="0" w:color="auto"/>
                <w:left w:val="none" w:sz="0" w:space="0" w:color="auto"/>
                <w:bottom w:val="none" w:sz="0" w:space="0" w:color="auto"/>
                <w:right w:val="none" w:sz="0" w:space="0" w:color="auto"/>
              </w:divBdr>
            </w:div>
            <w:div w:id="414013094">
              <w:marLeft w:val="0"/>
              <w:marRight w:val="0"/>
              <w:marTop w:val="0"/>
              <w:marBottom w:val="0"/>
              <w:divBdr>
                <w:top w:val="none" w:sz="0" w:space="0" w:color="auto"/>
                <w:left w:val="none" w:sz="0" w:space="0" w:color="auto"/>
                <w:bottom w:val="none" w:sz="0" w:space="0" w:color="auto"/>
                <w:right w:val="none" w:sz="0" w:space="0" w:color="auto"/>
              </w:divBdr>
            </w:div>
            <w:div w:id="1213926434">
              <w:marLeft w:val="0"/>
              <w:marRight w:val="0"/>
              <w:marTop w:val="0"/>
              <w:marBottom w:val="0"/>
              <w:divBdr>
                <w:top w:val="none" w:sz="0" w:space="0" w:color="auto"/>
                <w:left w:val="none" w:sz="0" w:space="0" w:color="auto"/>
                <w:bottom w:val="none" w:sz="0" w:space="0" w:color="auto"/>
                <w:right w:val="none" w:sz="0" w:space="0" w:color="auto"/>
              </w:divBdr>
            </w:div>
            <w:div w:id="229509105">
              <w:marLeft w:val="0"/>
              <w:marRight w:val="0"/>
              <w:marTop w:val="0"/>
              <w:marBottom w:val="0"/>
              <w:divBdr>
                <w:top w:val="none" w:sz="0" w:space="0" w:color="auto"/>
                <w:left w:val="none" w:sz="0" w:space="0" w:color="auto"/>
                <w:bottom w:val="none" w:sz="0" w:space="0" w:color="auto"/>
                <w:right w:val="none" w:sz="0" w:space="0" w:color="auto"/>
              </w:divBdr>
            </w:div>
            <w:div w:id="1090079324">
              <w:marLeft w:val="0"/>
              <w:marRight w:val="0"/>
              <w:marTop w:val="0"/>
              <w:marBottom w:val="0"/>
              <w:divBdr>
                <w:top w:val="none" w:sz="0" w:space="0" w:color="auto"/>
                <w:left w:val="none" w:sz="0" w:space="0" w:color="auto"/>
                <w:bottom w:val="none" w:sz="0" w:space="0" w:color="auto"/>
                <w:right w:val="none" w:sz="0" w:space="0" w:color="auto"/>
              </w:divBdr>
            </w:div>
            <w:div w:id="1307585653">
              <w:marLeft w:val="0"/>
              <w:marRight w:val="0"/>
              <w:marTop w:val="0"/>
              <w:marBottom w:val="0"/>
              <w:divBdr>
                <w:top w:val="none" w:sz="0" w:space="0" w:color="auto"/>
                <w:left w:val="none" w:sz="0" w:space="0" w:color="auto"/>
                <w:bottom w:val="none" w:sz="0" w:space="0" w:color="auto"/>
                <w:right w:val="none" w:sz="0" w:space="0" w:color="auto"/>
              </w:divBdr>
            </w:div>
            <w:div w:id="443378547">
              <w:marLeft w:val="0"/>
              <w:marRight w:val="0"/>
              <w:marTop w:val="0"/>
              <w:marBottom w:val="0"/>
              <w:divBdr>
                <w:top w:val="none" w:sz="0" w:space="0" w:color="auto"/>
                <w:left w:val="none" w:sz="0" w:space="0" w:color="auto"/>
                <w:bottom w:val="none" w:sz="0" w:space="0" w:color="auto"/>
                <w:right w:val="none" w:sz="0" w:space="0" w:color="auto"/>
              </w:divBdr>
            </w:div>
            <w:div w:id="1111364806">
              <w:marLeft w:val="0"/>
              <w:marRight w:val="0"/>
              <w:marTop w:val="0"/>
              <w:marBottom w:val="0"/>
              <w:divBdr>
                <w:top w:val="none" w:sz="0" w:space="0" w:color="auto"/>
                <w:left w:val="none" w:sz="0" w:space="0" w:color="auto"/>
                <w:bottom w:val="none" w:sz="0" w:space="0" w:color="auto"/>
                <w:right w:val="none" w:sz="0" w:space="0" w:color="auto"/>
              </w:divBdr>
            </w:div>
            <w:div w:id="2094739202">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81117418">
              <w:marLeft w:val="0"/>
              <w:marRight w:val="0"/>
              <w:marTop w:val="0"/>
              <w:marBottom w:val="0"/>
              <w:divBdr>
                <w:top w:val="none" w:sz="0" w:space="0" w:color="auto"/>
                <w:left w:val="none" w:sz="0" w:space="0" w:color="auto"/>
                <w:bottom w:val="none" w:sz="0" w:space="0" w:color="auto"/>
                <w:right w:val="none" w:sz="0" w:space="0" w:color="auto"/>
              </w:divBdr>
            </w:div>
            <w:div w:id="1142192323">
              <w:marLeft w:val="0"/>
              <w:marRight w:val="0"/>
              <w:marTop w:val="0"/>
              <w:marBottom w:val="0"/>
              <w:divBdr>
                <w:top w:val="none" w:sz="0" w:space="0" w:color="auto"/>
                <w:left w:val="none" w:sz="0" w:space="0" w:color="auto"/>
                <w:bottom w:val="none" w:sz="0" w:space="0" w:color="auto"/>
                <w:right w:val="none" w:sz="0" w:space="0" w:color="auto"/>
              </w:divBdr>
            </w:div>
            <w:div w:id="2044020238">
              <w:marLeft w:val="0"/>
              <w:marRight w:val="0"/>
              <w:marTop w:val="0"/>
              <w:marBottom w:val="0"/>
              <w:divBdr>
                <w:top w:val="none" w:sz="0" w:space="0" w:color="auto"/>
                <w:left w:val="none" w:sz="0" w:space="0" w:color="auto"/>
                <w:bottom w:val="none" w:sz="0" w:space="0" w:color="auto"/>
                <w:right w:val="none" w:sz="0" w:space="0" w:color="auto"/>
              </w:divBdr>
            </w:div>
            <w:div w:id="526676051">
              <w:marLeft w:val="0"/>
              <w:marRight w:val="0"/>
              <w:marTop w:val="0"/>
              <w:marBottom w:val="0"/>
              <w:divBdr>
                <w:top w:val="none" w:sz="0" w:space="0" w:color="auto"/>
                <w:left w:val="none" w:sz="0" w:space="0" w:color="auto"/>
                <w:bottom w:val="none" w:sz="0" w:space="0" w:color="auto"/>
                <w:right w:val="none" w:sz="0" w:space="0" w:color="auto"/>
              </w:divBdr>
            </w:div>
            <w:div w:id="1476023605">
              <w:marLeft w:val="0"/>
              <w:marRight w:val="0"/>
              <w:marTop w:val="0"/>
              <w:marBottom w:val="0"/>
              <w:divBdr>
                <w:top w:val="none" w:sz="0" w:space="0" w:color="auto"/>
                <w:left w:val="none" w:sz="0" w:space="0" w:color="auto"/>
                <w:bottom w:val="none" w:sz="0" w:space="0" w:color="auto"/>
                <w:right w:val="none" w:sz="0" w:space="0" w:color="auto"/>
              </w:divBdr>
            </w:div>
            <w:div w:id="83310105">
              <w:marLeft w:val="0"/>
              <w:marRight w:val="0"/>
              <w:marTop w:val="0"/>
              <w:marBottom w:val="0"/>
              <w:divBdr>
                <w:top w:val="none" w:sz="0" w:space="0" w:color="auto"/>
                <w:left w:val="none" w:sz="0" w:space="0" w:color="auto"/>
                <w:bottom w:val="none" w:sz="0" w:space="0" w:color="auto"/>
                <w:right w:val="none" w:sz="0" w:space="0" w:color="auto"/>
              </w:divBdr>
            </w:div>
            <w:div w:id="58090979">
              <w:marLeft w:val="0"/>
              <w:marRight w:val="0"/>
              <w:marTop w:val="0"/>
              <w:marBottom w:val="0"/>
              <w:divBdr>
                <w:top w:val="none" w:sz="0" w:space="0" w:color="auto"/>
                <w:left w:val="none" w:sz="0" w:space="0" w:color="auto"/>
                <w:bottom w:val="none" w:sz="0" w:space="0" w:color="auto"/>
                <w:right w:val="none" w:sz="0" w:space="0" w:color="auto"/>
              </w:divBdr>
            </w:div>
            <w:div w:id="1593970928">
              <w:marLeft w:val="0"/>
              <w:marRight w:val="0"/>
              <w:marTop w:val="0"/>
              <w:marBottom w:val="0"/>
              <w:divBdr>
                <w:top w:val="none" w:sz="0" w:space="0" w:color="auto"/>
                <w:left w:val="none" w:sz="0" w:space="0" w:color="auto"/>
                <w:bottom w:val="none" w:sz="0" w:space="0" w:color="auto"/>
                <w:right w:val="none" w:sz="0" w:space="0" w:color="auto"/>
              </w:divBdr>
            </w:div>
            <w:div w:id="1376812634">
              <w:marLeft w:val="0"/>
              <w:marRight w:val="0"/>
              <w:marTop w:val="0"/>
              <w:marBottom w:val="0"/>
              <w:divBdr>
                <w:top w:val="none" w:sz="0" w:space="0" w:color="auto"/>
                <w:left w:val="none" w:sz="0" w:space="0" w:color="auto"/>
                <w:bottom w:val="none" w:sz="0" w:space="0" w:color="auto"/>
                <w:right w:val="none" w:sz="0" w:space="0" w:color="auto"/>
              </w:divBdr>
            </w:div>
            <w:div w:id="1906064758">
              <w:marLeft w:val="0"/>
              <w:marRight w:val="0"/>
              <w:marTop w:val="0"/>
              <w:marBottom w:val="0"/>
              <w:divBdr>
                <w:top w:val="none" w:sz="0" w:space="0" w:color="auto"/>
                <w:left w:val="none" w:sz="0" w:space="0" w:color="auto"/>
                <w:bottom w:val="none" w:sz="0" w:space="0" w:color="auto"/>
                <w:right w:val="none" w:sz="0" w:space="0" w:color="auto"/>
              </w:divBdr>
            </w:div>
            <w:div w:id="2043507783">
              <w:marLeft w:val="0"/>
              <w:marRight w:val="0"/>
              <w:marTop w:val="0"/>
              <w:marBottom w:val="0"/>
              <w:divBdr>
                <w:top w:val="none" w:sz="0" w:space="0" w:color="auto"/>
                <w:left w:val="none" w:sz="0" w:space="0" w:color="auto"/>
                <w:bottom w:val="none" w:sz="0" w:space="0" w:color="auto"/>
                <w:right w:val="none" w:sz="0" w:space="0" w:color="auto"/>
              </w:divBdr>
            </w:div>
            <w:div w:id="1941795396">
              <w:marLeft w:val="0"/>
              <w:marRight w:val="0"/>
              <w:marTop w:val="0"/>
              <w:marBottom w:val="0"/>
              <w:divBdr>
                <w:top w:val="none" w:sz="0" w:space="0" w:color="auto"/>
                <w:left w:val="none" w:sz="0" w:space="0" w:color="auto"/>
                <w:bottom w:val="none" w:sz="0" w:space="0" w:color="auto"/>
                <w:right w:val="none" w:sz="0" w:space="0" w:color="auto"/>
              </w:divBdr>
            </w:div>
            <w:div w:id="1168247909">
              <w:marLeft w:val="0"/>
              <w:marRight w:val="0"/>
              <w:marTop w:val="0"/>
              <w:marBottom w:val="0"/>
              <w:divBdr>
                <w:top w:val="none" w:sz="0" w:space="0" w:color="auto"/>
                <w:left w:val="none" w:sz="0" w:space="0" w:color="auto"/>
                <w:bottom w:val="none" w:sz="0" w:space="0" w:color="auto"/>
                <w:right w:val="none" w:sz="0" w:space="0" w:color="auto"/>
              </w:divBdr>
            </w:div>
            <w:div w:id="300119938">
              <w:marLeft w:val="0"/>
              <w:marRight w:val="0"/>
              <w:marTop w:val="0"/>
              <w:marBottom w:val="0"/>
              <w:divBdr>
                <w:top w:val="none" w:sz="0" w:space="0" w:color="auto"/>
                <w:left w:val="none" w:sz="0" w:space="0" w:color="auto"/>
                <w:bottom w:val="none" w:sz="0" w:space="0" w:color="auto"/>
                <w:right w:val="none" w:sz="0" w:space="0" w:color="auto"/>
              </w:divBdr>
            </w:div>
            <w:div w:id="1543832393">
              <w:marLeft w:val="0"/>
              <w:marRight w:val="0"/>
              <w:marTop w:val="0"/>
              <w:marBottom w:val="0"/>
              <w:divBdr>
                <w:top w:val="none" w:sz="0" w:space="0" w:color="auto"/>
                <w:left w:val="none" w:sz="0" w:space="0" w:color="auto"/>
                <w:bottom w:val="none" w:sz="0" w:space="0" w:color="auto"/>
                <w:right w:val="none" w:sz="0" w:space="0" w:color="auto"/>
              </w:divBdr>
            </w:div>
            <w:div w:id="440029700">
              <w:marLeft w:val="0"/>
              <w:marRight w:val="0"/>
              <w:marTop w:val="0"/>
              <w:marBottom w:val="0"/>
              <w:divBdr>
                <w:top w:val="none" w:sz="0" w:space="0" w:color="auto"/>
                <w:left w:val="none" w:sz="0" w:space="0" w:color="auto"/>
                <w:bottom w:val="none" w:sz="0" w:space="0" w:color="auto"/>
                <w:right w:val="none" w:sz="0" w:space="0" w:color="auto"/>
              </w:divBdr>
            </w:div>
            <w:div w:id="340933412">
              <w:marLeft w:val="0"/>
              <w:marRight w:val="0"/>
              <w:marTop w:val="0"/>
              <w:marBottom w:val="0"/>
              <w:divBdr>
                <w:top w:val="none" w:sz="0" w:space="0" w:color="auto"/>
                <w:left w:val="none" w:sz="0" w:space="0" w:color="auto"/>
                <w:bottom w:val="none" w:sz="0" w:space="0" w:color="auto"/>
                <w:right w:val="none" w:sz="0" w:space="0" w:color="auto"/>
              </w:divBdr>
            </w:div>
            <w:div w:id="1610622570">
              <w:marLeft w:val="0"/>
              <w:marRight w:val="0"/>
              <w:marTop w:val="0"/>
              <w:marBottom w:val="0"/>
              <w:divBdr>
                <w:top w:val="none" w:sz="0" w:space="0" w:color="auto"/>
                <w:left w:val="none" w:sz="0" w:space="0" w:color="auto"/>
                <w:bottom w:val="none" w:sz="0" w:space="0" w:color="auto"/>
                <w:right w:val="none" w:sz="0" w:space="0" w:color="auto"/>
              </w:divBdr>
            </w:div>
            <w:div w:id="1069303541">
              <w:marLeft w:val="0"/>
              <w:marRight w:val="0"/>
              <w:marTop w:val="0"/>
              <w:marBottom w:val="0"/>
              <w:divBdr>
                <w:top w:val="none" w:sz="0" w:space="0" w:color="auto"/>
                <w:left w:val="none" w:sz="0" w:space="0" w:color="auto"/>
                <w:bottom w:val="none" w:sz="0" w:space="0" w:color="auto"/>
                <w:right w:val="none" w:sz="0" w:space="0" w:color="auto"/>
              </w:divBdr>
            </w:div>
            <w:div w:id="1018970440">
              <w:marLeft w:val="0"/>
              <w:marRight w:val="0"/>
              <w:marTop w:val="0"/>
              <w:marBottom w:val="0"/>
              <w:divBdr>
                <w:top w:val="none" w:sz="0" w:space="0" w:color="auto"/>
                <w:left w:val="none" w:sz="0" w:space="0" w:color="auto"/>
                <w:bottom w:val="none" w:sz="0" w:space="0" w:color="auto"/>
                <w:right w:val="none" w:sz="0" w:space="0" w:color="auto"/>
              </w:divBdr>
            </w:div>
            <w:div w:id="289477222">
              <w:marLeft w:val="0"/>
              <w:marRight w:val="0"/>
              <w:marTop w:val="0"/>
              <w:marBottom w:val="0"/>
              <w:divBdr>
                <w:top w:val="none" w:sz="0" w:space="0" w:color="auto"/>
                <w:left w:val="none" w:sz="0" w:space="0" w:color="auto"/>
                <w:bottom w:val="none" w:sz="0" w:space="0" w:color="auto"/>
                <w:right w:val="none" w:sz="0" w:space="0" w:color="auto"/>
              </w:divBdr>
            </w:div>
            <w:div w:id="1851093922">
              <w:marLeft w:val="0"/>
              <w:marRight w:val="0"/>
              <w:marTop w:val="0"/>
              <w:marBottom w:val="0"/>
              <w:divBdr>
                <w:top w:val="none" w:sz="0" w:space="0" w:color="auto"/>
                <w:left w:val="none" w:sz="0" w:space="0" w:color="auto"/>
                <w:bottom w:val="none" w:sz="0" w:space="0" w:color="auto"/>
                <w:right w:val="none" w:sz="0" w:space="0" w:color="auto"/>
              </w:divBdr>
            </w:div>
            <w:div w:id="724066815">
              <w:marLeft w:val="0"/>
              <w:marRight w:val="0"/>
              <w:marTop w:val="0"/>
              <w:marBottom w:val="0"/>
              <w:divBdr>
                <w:top w:val="none" w:sz="0" w:space="0" w:color="auto"/>
                <w:left w:val="none" w:sz="0" w:space="0" w:color="auto"/>
                <w:bottom w:val="none" w:sz="0" w:space="0" w:color="auto"/>
                <w:right w:val="none" w:sz="0" w:space="0" w:color="auto"/>
              </w:divBdr>
            </w:div>
            <w:div w:id="150292527">
              <w:marLeft w:val="0"/>
              <w:marRight w:val="0"/>
              <w:marTop w:val="0"/>
              <w:marBottom w:val="0"/>
              <w:divBdr>
                <w:top w:val="none" w:sz="0" w:space="0" w:color="auto"/>
                <w:left w:val="none" w:sz="0" w:space="0" w:color="auto"/>
                <w:bottom w:val="none" w:sz="0" w:space="0" w:color="auto"/>
                <w:right w:val="none" w:sz="0" w:space="0" w:color="auto"/>
              </w:divBdr>
            </w:div>
            <w:div w:id="1399085379">
              <w:marLeft w:val="0"/>
              <w:marRight w:val="0"/>
              <w:marTop w:val="0"/>
              <w:marBottom w:val="0"/>
              <w:divBdr>
                <w:top w:val="none" w:sz="0" w:space="0" w:color="auto"/>
                <w:left w:val="none" w:sz="0" w:space="0" w:color="auto"/>
                <w:bottom w:val="none" w:sz="0" w:space="0" w:color="auto"/>
                <w:right w:val="none" w:sz="0" w:space="0" w:color="auto"/>
              </w:divBdr>
            </w:div>
            <w:div w:id="315644118">
              <w:marLeft w:val="0"/>
              <w:marRight w:val="0"/>
              <w:marTop w:val="0"/>
              <w:marBottom w:val="0"/>
              <w:divBdr>
                <w:top w:val="none" w:sz="0" w:space="0" w:color="auto"/>
                <w:left w:val="none" w:sz="0" w:space="0" w:color="auto"/>
                <w:bottom w:val="none" w:sz="0" w:space="0" w:color="auto"/>
                <w:right w:val="none" w:sz="0" w:space="0" w:color="auto"/>
              </w:divBdr>
            </w:div>
            <w:div w:id="581960821">
              <w:marLeft w:val="0"/>
              <w:marRight w:val="0"/>
              <w:marTop w:val="0"/>
              <w:marBottom w:val="0"/>
              <w:divBdr>
                <w:top w:val="none" w:sz="0" w:space="0" w:color="auto"/>
                <w:left w:val="none" w:sz="0" w:space="0" w:color="auto"/>
                <w:bottom w:val="none" w:sz="0" w:space="0" w:color="auto"/>
                <w:right w:val="none" w:sz="0" w:space="0" w:color="auto"/>
              </w:divBdr>
            </w:div>
            <w:div w:id="2004428898">
              <w:marLeft w:val="0"/>
              <w:marRight w:val="0"/>
              <w:marTop w:val="0"/>
              <w:marBottom w:val="0"/>
              <w:divBdr>
                <w:top w:val="none" w:sz="0" w:space="0" w:color="auto"/>
                <w:left w:val="none" w:sz="0" w:space="0" w:color="auto"/>
                <w:bottom w:val="none" w:sz="0" w:space="0" w:color="auto"/>
                <w:right w:val="none" w:sz="0" w:space="0" w:color="auto"/>
              </w:divBdr>
            </w:div>
            <w:div w:id="1490244268">
              <w:marLeft w:val="0"/>
              <w:marRight w:val="0"/>
              <w:marTop w:val="0"/>
              <w:marBottom w:val="0"/>
              <w:divBdr>
                <w:top w:val="none" w:sz="0" w:space="0" w:color="auto"/>
                <w:left w:val="none" w:sz="0" w:space="0" w:color="auto"/>
                <w:bottom w:val="none" w:sz="0" w:space="0" w:color="auto"/>
                <w:right w:val="none" w:sz="0" w:space="0" w:color="auto"/>
              </w:divBdr>
            </w:div>
            <w:div w:id="606159962">
              <w:marLeft w:val="0"/>
              <w:marRight w:val="0"/>
              <w:marTop w:val="0"/>
              <w:marBottom w:val="0"/>
              <w:divBdr>
                <w:top w:val="none" w:sz="0" w:space="0" w:color="auto"/>
                <w:left w:val="none" w:sz="0" w:space="0" w:color="auto"/>
                <w:bottom w:val="none" w:sz="0" w:space="0" w:color="auto"/>
                <w:right w:val="none" w:sz="0" w:space="0" w:color="auto"/>
              </w:divBdr>
            </w:div>
            <w:div w:id="1278021901">
              <w:marLeft w:val="0"/>
              <w:marRight w:val="0"/>
              <w:marTop w:val="0"/>
              <w:marBottom w:val="0"/>
              <w:divBdr>
                <w:top w:val="none" w:sz="0" w:space="0" w:color="auto"/>
                <w:left w:val="none" w:sz="0" w:space="0" w:color="auto"/>
                <w:bottom w:val="none" w:sz="0" w:space="0" w:color="auto"/>
                <w:right w:val="none" w:sz="0" w:space="0" w:color="auto"/>
              </w:divBdr>
            </w:div>
            <w:div w:id="831138951">
              <w:marLeft w:val="0"/>
              <w:marRight w:val="0"/>
              <w:marTop w:val="0"/>
              <w:marBottom w:val="0"/>
              <w:divBdr>
                <w:top w:val="none" w:sz="0" w:space="0" w:color="auto"/>
                <w:left w:val="none" w:sz="0" w:space="0" w:color="auto"/>
                <w:bottom w:val="none" w:sz="0" w:space="0" w:color="auto"/>
                <w:right w:val="none" w:sz="0" w:space="0" w:color="auto"/>
              </w:divBdr>
            </w:div>
            <w:div w:id="1287540276">
              <w:marLeft w:val="0"/>
              <w:marRight w:val="0"/>
              <w:marTop w:val="0"/>
              <w:marBottom w:val="0"/>
              <w:divBdr>
                <w:top w:val="none" w:sz="0" w:space="0" w:color="auto"/>
                <w:left w:val="none" w:sz="0" w:space="0" w:color="auto"/>
                <w:bottom w:val="none" w:sz="0" w:space="0" w:color="auto"/>
                <w:right w:val="none" w:sz="0" w:space="0" w:color="auto"/>
              </w:divBdr>
            </w:div>
            <w:div w:id="761685250">
              <w:marLeft w:val="0"/>
              <w:marRight w:val="0"/>
              <w:marTop w:val="0"/>
              <w:marBottom w:val="0"/>
              <w:divBdr>
                <w:top w:val="none" w:sz="0" w:space="0" w:color="auto"/>
                <w:left w:val="none" w:sz="0" w:space="0" w:color="auto"/>
                <w:bottom w:val="none" w:sz="0" w:space="0" w:color="auto"/>
                <w:right w:val="none" w:sz="0" w:space="0" w:color="auto"/>
              </w:divBdr>
            </w:div>
            <w:div w:id="543248859">
              <w:marLeft w:val="0"/>
              <w:marRight w:val="0"/>
              <w:marTop w:val="0"/>
              <w:marBottom w:val="0"/>
              <w:divBdr>
                <w:top w:val="none" w:sz="0" w:space="0" w:color="auto"/>
                <w:left w:val="none" w:sz="0" w:space="0" w:color="auto"/>
                <w:bottom w:val="none" w:sz="0" w:space="0" w:color="auto"/>
                <w:right w:val="none" w:sz="0" w:space="0" w:color="auto"/>
              </w:divBdr>
            </w:div>
            <w:div w:id="1802961217">
              <w:marLeft w:val="0"/>
              <w:marRight w:val="0"/>
              <w:marTop w:val="0"/>
              <w:marBottom w:val="0"/>
              <w:divBdr>
                <w:top w:val="none" w:sz="0" w:space="0" w:color="auto"/>
                <w:left w:val="none" w:sz="0" w:space="0" w:color="auto"/>
                <w:bottom w:val="none" w:sz="0" w:space="0" w:color="auto"/>
                <w:right w:val="none" w:sz="0" w:space="0" w:color="auto"/>
              </w:divBdr>
            </w:div>
            <w:div w:id="797336471">
              <w:marLeft w:val="0"/>
              <w:marRight w:val="0"/>
              <w:marTop w:val="0"/>
              <w:marBottom w:val="0"/>
              <w:divBdr>
                <w:top w:val="none" w:sz="0" w:space="0" w:color="auto"/>
                <w:left w:val="none" w:sz="0" w:space="0" w:color="auto"/>
                <w:bottom w:val="none" w:sz="0" w:space="0" w:color="auto"/>
                <w:right w:val="none" w:sz="0" w:space="0" w:color="auto"/>
              </w:divBdr>
            </w:div>
            <w:div w:id="789129534">
              <w:marLeft w:val="0"/>
              <w:marRight w:val="0"/>
              <w:marTop w:val="0"/>
              <w:marBottom w:val="0"/>
              <w:divBdr>
                <w:top w:val="none" w:sz="0" w:space="0" w:color="auto"/>
                <w:left w:val="none" w:sz="0" w:space="0" w:color="auto"/>
                <w:bottom w:val="none" w:sz="0" w:space="0" w:color="auto"/>
                <w:right w:val="none" w:sz="0" w:space="0" w:color="auto"/>
              </w:divBdr>
            </w:div>
            <w:div w:id="1322349328">
              <w:marLeft w:val="0"/>
              <w:marRight w:val="0"/>
              <w:marTop w:val="0"/>
              <w:marBottom w:val="0"/>
              <w:divBdr>
                <w:top w:val="none" w:sz="0" w:space="0" w:color="auto"/>
                <w:left w:val="none" w:sz="0" w:space="0" w:color="auto"/>
                <w:bottom w:val="none" w:sz="0" w:space="0" w:color="auto"/>
                <w:right w:val="none" w:sz="0" w:space="0" w:color="auto"/>
              </w:divBdr>
            </w:div>
            <w:div w:id="1539313678">
              <w:marLeft w:val="0"/>
              <w:marRight w:val="0"/>
              <w:marTop w:val="0"/>
              <w:marBottom w:val="0"/>
              <w:divBdr>
                <w:top w:val="none" w:sz="0" w:space="0" w:color="auto"/>
                <w:left w:val="none" w:sz="0" w:space="0" w:color="auto"/>
                <w:bottom w:val="none" w:sz="0" w:space="0" w:color="auto"/>
                <w:right w:val="none" w:sz="0" w:space="0" w:color="auto"/>
              </w:divBdr>
            </w:div>
            <w:div w:id="1811357843">
              <w:marLeft w:val="0"/>
              <w:marRight w:val="0"/>
              <w:marTop w:val="0"/>
              <w:marBottom w:val="0"/>
              <w:divBdr>
                <w:top w:val="none" w:sz="0" w:space="0" w:color="auto"/>
                <w:left w:val="none" w:sz="0" w:space="0" w:color="auto"/>
                <w:bottom w:val="none" w:sz="0" w:space="0" w:color="auto"/>
                <w:right w:val="none" w:sz="0" w:space="0" w:color="auto"/>
              </w:divBdr>
            </w:div>
            <w:div w:id="1038625277">
              <w:marLeft w:val="0"/>
              <w:marRight w:val="0"/>
              <w:marTop w:val="0"/>
              <w:marBottom w:val="0"/>
              <w:divBdr>
                <w:top w:val="none" w:sz="0" w:space="0" w:color="auto"/>
                <w:left w:val="none" w:sz="0" w:space="0" w:color="auto"/>
                <w:bottom w:val="none" w:sz="0" w:space="0" w:color="auto"/>
                <w:right w:val="none" w:sz="0" w:space="0" w:color="auto"/>
              </w:divBdr>
            </w:div>
            <w:div w:id="1878816333">
              <w:marLeft w:val="0"/>
              <w:marRight w:val="0"/>
              <w:marTop w:val="0"/>
              <w:marBottom w:val="0"/>
              <w:divBdr>
                <w:top w:val="none" w:sz="0" w:space="0" w:color="auto"/>
                <w:left w:val="none" w:sz="0" w:space="0" w:color="auto"/>
                <w:bottom w:val="none" w:sz="0" w:space="0" w:color="auto"/>
                <w:right w:val="none" w:sz="0" w:space="0" w:color="auto"/>
              </w:divBdr>
            </w:div>
            <w:div w:id="557207367">
              <w:marLeft w:val="0"/>
              <w:marRight w:val="0"/>
              <w:marTop w:val="0"/>
              <w:marBottom w:val="0"/>
              <w:divBdr>
                <w:top w:val="none" w:sz="0" w:space="0" w:color="auto"/>
                <w:left w:val="none" w:sz="0" w:space="0" w:color="auto"/>
                <w:bottom w:val="none" w:sz="0" w:space="0" w:color="auto"/>
                <w:right w:val="none" w:sz="0" w:space="0" w:color="auto"/>
              </w:divBdr>
            </w:div>
            <w:div w:id="2038118618">
              <w:marLeft w:val="0"/>
              <w:marRight w:val="0"/>
              <w:marTop w:val="0"/>
              <w:marBottom w:val="0"/>
              <w:divBdr>
                <w:top w:val="none" w:sz="0" w:space="0" w:color="auto"/>
                <w:left w:val="none" w:sz="0" w:space="0" w:color="auto"/>
                <w:bottom w:val="none" w:sz="0" w:space="0" w:color="auto"/>
                <w:right w:val="none" w:sz="0" w:space="0" w:color="auto"/>
              </w:divBdr>
            </w:div>
            <w:div w:id="701975217">
              <w:marLeft w:val="0"/>
              <w:marRight w:val="0"/>
              <w:marTop w:val="0"/>
              <w:marBottom w:val="0"/>
              <w:divBdr>
                <w:top w:val="none" w:sz="0" w:space="0" w:color="auto"/>
                <w:left w:val="none" w:sz="0" w:space="0" w:color="auto"/>
                <w:bottom w:val="none" w:sz="0" w:space="0" w:color="auto"/>
                <w:right w:val="none" w:sz="0" w:space="0" w:color="auto"/>
              </w:divBdr>
            </w:div>
            <w:div w:id="233122714">
              <w:marLeft w:val="0"/>
              <w:marRight w:val="0"/>
              <w:marTop w:val="0"/>
              <w:marBottom w:val="0"/>
              <w:divBdr>
                <w:top w:val="none" w:sz="0" w:space="0" w:color="auto"/>
                <w:left w:val="none" w:sz="0" w:space="0" w:color="auto"/>
                <w:bottom w:val="none" w:sz="0" w:space="0" w:color="auto"/>
                <w:right w:val="none" w:sz="0" w:space="0" w:color="auto"/>
              </w:divBdr>
            </w:div>
            <w:div w:id="1221870469">
              <w:marLeft w:val="0"/>
              <w:marRight w:val="0"/>
              <w:marTop w:val="0"/>
              <w:marBottom w:val="0"/>
              <w:divBdr>
                <w:top w:val="none" w:sz="0" w:space="0" w:color="auto"/>
                <w:left w:val="none" w:sz="0" w:space="0" w:color="auto"/>
                <w:bottom w:val="none" w:sz="0" w:space="0" w:color="auto"/>
                <w:right w:val="none" w:sz="0" w:space="0" w:color="auto"/>
              </w:divBdr>
            </w:div>
            <w:div w:id="1732458460">
              <w:marLeft w:val="0"/>
              <w:marRight w:val="0"/>
              <w:marTop w:val="0"/>
              <w:marBottom w:val="0"/>
              <w:divBdr>
                <w:top w:val="none" w:sz="0" w:space="0" w:color="auto"/>
                <w:left w:val="none" w:sz="0" w:space="0" w:color="auto"/>
                <w:bottom w:val="none" w:sz="0" w:space="0" w:color="auto"/>
                <w:right w:val="none" w:sz="0" w:space="0" w:color="auto"/>
              </w:divBdr>
            </w:div>
            <w:div w:id="205721378">
              <w:marLeft w:val="0"/>
              <w:marRight w:val="0"/>
              <w:marTop w:val="0"/>
              <w:marBottom w:val="0"/>
              <w:divBdr>
                <w:top w:val="none" w:sz="0" w:space="0" w:color="auto"/>
                <w:left w:val="none" w:sz="0" w:space="0" w:color="auto"/>
                <w:bottom w:val="none" w:sz="0" w:space="0" w:color="auto"/>
                <w:right w:val="none" w:sz="0" w:space="0" w:color="auto"/>
              </w:divBdr>
            </w:div>
            <w:div w:id="149103829">
              <w:marLeft w:val="0"/>
              <w:marRight w:val="0"/>
              <w:marTop w:val="0"/>
              <w:marBottom w:val="0"/>
              <w:divBdr>
                <w:top w:val="none" w:sz="0" w:space="0" w:color="auto"/>
                <w:left w:val="none" w:sz="0" w:space="0" w:color="auto"/>
                <w:bottom w:val="none" w:sz="0" w:space="0" w:color="auto"/>
                <w:right w:val="none" w:sz="0" w:space="0" w:color="auto"/>
              </w:divBdr>
            </w:div>
            <w:div w:id="388384303">
              <w:marLeft w:val="0"/>
              <w:marRight w:val="0"/>
              <w:marTop w:val="0"/>
              <w:marBottom w:val="0"/>
              <w:divBdr>
                <w:top w:val="none" w:sz="0" w:space="0" w:color="auto"/>
                <w:left w:val="none" w:sz="0" w:space="0" w:color="auto"/>
                <w:bottom w:val="none" w:sz="0" w:space="0" w:color="auto"/>
                <w:right w:val="none" w:sz="0" w:space="0" w:color="auto"/>
              </w:divBdr>
            </w:div>
            <w:div w:id="231086275">
              <w:marLeft w:val="0"/>
              <w:marRight w:val="0"/>
              <w:marTop w:val="0"/>
              <w:marBottom w:val="0"/>
              <w:divBdr>
                <w:top w:val="none" w:sz="0" w:space="0" w:color="auto"/>
                <w:left w:val="none" w:sz="0" w:space="0" w:color="auto"/>
                <w:bottom w:val="none" w:sz="0" w:space="0" w:color="auto"/>
                <w:right w:val="none" w:sz="0" w:space="0" w:color="auto"/>
              </w:divBdr>
            </w:div>
            <w:div w:id="2003501865">
              <w:marLeft w:val="0"/>
              <w:marRight w:val="0"/>
              <w:marTop w:val="0"/>
              <w:marBottom w:val="0"/>
              <w:divBdr>
                <w:top w:val="none" w:sz="0" w:space="0" w:color="auto"/>
                <w:left w:val="none" w:sz="0" w:space="0" w:color="auto"/>
                <w:bottom w:val="none" w:sz="0" w:space="0" w:color="auto"/>
                <w:right w:val="none" w:sz="0" w:space="0" w:color="auto"/>
              </w:divBdr>
            </w:div>
            <w:div w:id="927079123">
              <w:marLeft w:val="0"/>
              <w:marRight w:val="0"/>
              <w:marTop w:val="0"/>
              <w:marBottom w:val="0"/>
              <w:divBdr>
                <w:top w:val="none" w:sz="0" w:space="0" w:color="auto"/>
                <w:left w:val="none" w:sz="0" w:space="0" w:color="auto"/>
                <w:bottom w:val="none" w:sz="0" w:space="0" w:color="auto"/>
                <w:right w:val="none" w:sz="0" w:space="0" w:color="auto"/>
              </w:divBdr>
            </w:div>
            <w:div w:id="354354007">
              <w:marLeft w:val="0"/>
              <w:marRight w:val="0"/>
              <w:marTop w:val="0"/>
              <w:marBottom w:val="0"/>
              <w:divBdr>
                <w:top w:val="none" w:sz="0" w:space="0" w:color="auto"/>
                <w:left w:val="none" w:sz="0" w:space="0" w:color="auto"/>
                <w:bottom w:val="none" w:sz="0" w:space="0" w:color="auto"/>
                <w:right w:val="none" w:sz="0" w:space="0" w:color="auto"/>
              </w:divBdr>
            </w:div>
            <w:div w:id="637806236">
              <w:marLeft w:val="0"/>
              <w:marRight w:val="0"/>
              <w:marTop w:val="0"/>
              <w:marBottom w:val="0"/>
              <w:divBdr>
                <w:top w:val="none" w:sz="0" w:space="0" w:color="auto"/>
                <w:left w:val="none" w:sz="0" w:space="0" w:color="auto"/>
                <w:bottom w:val="none" w:sz="0" w:space="0" w:color="auto"/>
                <w:right w:val="none" w:sz="0" w:space="0" w:color="auto"/>
              </w:divBdr>
            </w:div>
            <w:div w:id="1318847072">
              <w:marLeft w:val="0"/>
              <w:marRight w:val="0"/>
              <w:marTop w:val="0"/>
              <w:marBottom w:val="0"/>
              <w:divBdr>
                <w:top w:val="none" w:sz="0" w:space="0" w:color="auto"/>
                <w:left w:val="none" w:sz="0" w:space="0" w:color="auto"/>
                <w:bottom w:val="none" w:sz="0" w:space="0" w:color="auto"/>
                <w:right w:val="none" w:sz="0" w:space="0" w:color="auto"/>
              </w:divBdr>
            </w:div>
            <w:div w:id="345449374">
              <w:marLeft w:val="0"/>
              <w:marRight w:val="0"/>
              <w:marTop w:val="0"/>
              <w:marBottom w:val="0"/>
              <w:divBdr>
                <w:top w:val="none" w:sz="0" w:space="0" w:color="auto"/>
                <w:left w:val="none" w:sz="0" w:space="0" w:color="auto"/>
                <w:bottom w:val="none" w:sz="0" w:space="0" w:color="auto"/>
                <w:right w:val="none" w:sz="0" w:space="0" w:color="auto"/>
              </w:divBdr>
            </w:div>
            <w:div w:id="2128426543">
              <w:marLeft w:val="0"/>
              <w:marRight w:val="0"/>
              <w:marTop w:val="0"/>
              <w:marBottom w:val="0"/>
              <w:divBdr>
                <w:top w:val="none" w:sz="0" w:space="0" w:color="auto"/>
                <w:left w:val="none" w:sz="0" w:space="0" w:color="auto"/>
                <w:bottom w:val="none" w:sz="0" w:space="0" w:color="auto"/>
                <w:right w:val="none" w:sz="0" w:space="0" w:color="auto"/>
              </w:divBdr>
            </w:div>
            <w:div w:id="1171532065">
              <w:marLeft w:val="0"/>
              <w:marRight w:val="0"/>
              <w:marTop w:val="0"/>
              <w:marBottom w:val="0"/>
              <w:divBdr>
                <w:top w:val="none" w:sz="0" w:space="0" w:color="auto"/>
                <w:left w:val="none" w:sz="0" w:space="0" w:color="auto"/>
                <w:bottom w:val="none" w:sz="0" w:space="0" w:color="auto"/>
                <w:right w:val="none" w:sz="0" w:space="0" w:color="auto"/>
              </w:divBdr>
            </w:div>
            <w:div w:id="1949654177">
              <w:marLeft w:val="0"/>
              <w:marRight w:val="0"/>
              <w:marTop w:val="0"/>
              <w:marBottom w:val="0"/>
              <w:divBdr>
                <w:top w:val="none" w:sz="0" w:space="0" w:color="auto"/>
                <w:left w:val="none" w:sz="0" w:space="0" w:color="auto"/>
                <w:bottom w:val="none" w:sz="0" w:space="0" w:color="auto"/>
                <w:right w:val="none" w:sz="0" w:space="0" w:color="auto"/>
              </w:divBdr>
            </w:div>
            <w:div w:id="625547317">
              <w:marLeft w:val="0"/>
              <w:marRight w:val="0"/>
              <w:marTop w:val="0"/>
              <w:marBottom w:val="0"/>
              <w:divBdr>
                <w:top w:val="none" w:sz="0" w:space="0" w:color="auto"/>
                <w:left w:val="none" w:sz="0" w:space="0" w:color="auto"/>
                <w:bottom w:val="none" w:sz="0" w:space="0" w:color="auto"/>
                <w:right w:val="none" w:sz="0" w:space="0" w:color="auto"/>
              </w:divBdr>
            </w:div>
            <w:div w:id="675351093">
              <w:marLeft w:val="0"/>
              <w:marRight w:val="0"/>
              <w:marTop w:val="0"/>
              <w:marBottom w:val="0"/>
              <w:divBdr>
                <w:top w:val="none" w:sz="0" w:space="0" w:color="auto"/>
                <w:left w:val="none" w:sz="0" w:space="0" w:color="auto"/>
                <w:bottom w:val="none" w:sz="0" w:space="0" w:color="auto"/>
                <w:right w:val="none" w:sz="0" w:space="0" w:color="auto"/>
              </w:divBdr>
            </w:div>
            <w:div w:id="690692597">
              <w:marLeft w:val="0"/>
              <w:marRight w:val="0"/>
              <w:marTop w:val="0"/>
              <w:marBottom w:val="0"/>
              <w:divBdr>
                <w:top w:val="none" w:sz="0" w:space="0" w:color="auto"/>
                <w:left w:val="none" w:sz="0" w:space="0" w:color="auto"/>
                <w:bottom w:val="none" w:sz="0" w:space="0" w:color="auto"/>
                <w:right w:val="none" w:sz="0" w:space="0" w:color="auto"/>
              </w:divBdr>
            </w:div>
            <w:div w:id="1084498619">
              <w:marLeft w:val="0"/>
              <w:marRight w:val="0"/>
              <w:marTop w:val="0"/>
              <w:marBottom w:val="0"/>
              <w:divBdr>
                <w:top w:val="none" w:sz="0" w:space="0" w:color="auto"/>
                <w:left w:val="none" w:sz="0" w:space="0" w:color="auto"/>
                <w:bottom w:val="none" w:sz="0" w:space="0" w:color="auto"/>
                <w:right w:val="none" w:sz="0" w:space="0" w:color="auto"/>
              </w:divBdr>
            </w:div>
            <w:div w:id="1703896371">
              <w:marLeft w:val="0"/>
              <w:marRight w:val="0"/>
              <w:marTop w:val="0"/>
              <w:marBottom w:val="0"/>
              <w:divBdr>
                <w:top w:val="none" w:sz="0" w:space="0" w:color="auto"/>
                <w:left w:val="none" w:sz="0" w:space="0" w:color="auto"/>
                <w:bottom w:val="none" w:sz="0" w:space="0" w:color="auto"/>
                <w:right w:val="none" w:sz="0" w:space="0" w:color="auto"/>
              </w:divBdr>
            </w:div>
            <w:div w:id="226258700">
              <w:marLeft w:val="0"/>
              <w:marRight w:val="0"/>
              <w:marTop w:val="0"/>
              <w:marBottom w:val="0"/>
              <w:divBdr>
                <w:top w:val="none" w:sz="0" w:space="0" w:color="auto"/>
                <w:left w:val="none" w:sz="0" w:space="0" w:color="auto"/>
                <w:bottom w:val="none" w:sz="0" w:space="0" w:color="auto"/>
                <w:right w:val="none" w:sz="0" w:space="0" w:color="auto"/>
              </w:divBdr>
            </w:div>
            <w:div w:id="1449619524">
              <w:marLeft w:val="0"/>
              <w:marRight w:val="0"/>
              <w:marTop w:val="0"/>
              <w:marBottom w:val="0"/>
              <w:divBdr>
                <w:top w:val="none" w:sz="0" w:space="0" w:color="auto"/>
                <w:left w:val="none" w:sz="0" w:space="0" w:color="auto"/>
                <w:bottom w:val="none" w:sz="0" w:space="0" w:color="auto"/>
                <w:right w:val="none" w:sz="0" w:space="0" w:color="auto"/>
              </w:divBdr>
            </w:div>
            <w:div w:id="469443317">
              <w:marLeft w:val="0"/>
              <w:marRight w:val="0"/>
              <w:marTop w:val="0"/>
              <w:marBottom w:val="0"/>
              <w:divBdr>
                <w:top w:val="none" w:sz="0" w:space="0" w:color="auto"/>
                <w:left w:val="none" w:sz="0" w:space="0" w:color="auto"/>
                <w:bottom w:val="none" w:sz="0" w:space="0" w:color="auto"/>
                <w:right w:val="none" w:sz="0" w:space="0" w:color="auto"/>
              </w:divBdr>
            </w:div>
            <w:div w:id="436560232">
              <w:marLeft w:val="0"/>
              <w:marRight w:val="0"/>
              <w:marTop w:val="0"/>
              <w:marBottom w:val="0"/>
              <w:divBdr>
                <w:top w:val="none" w:sz="0" w:space="0" w:color="auto"/>
                <w:left w:val="none" w:sz="0" w:space="0" w:color="auto"/>
                <w:bottom w:val="none" w:sz="0" w:space="0" w:color="auto"/>
                <w:right w:val="none" w:sz="0" w:space="0" w:color="auto"/>
              </w:divBdr>
            </w:div>
            <w:div w:id="167672912">
              <w:marLeft w:val="0"/>
              <w:marRight w:val="0"/>
              <w:marTop w:val="0"/>
              <w:marBottom w:val="0"/>
              <w:divBdr>
                <w:top w:val="none" w:sz="0" w:space="0" w:color="auto"/>
                <w:left w:val="none" w:sz="0" w:space="0" w:color="auto"/>
                <w:bottom w:val="none" w:sz="0" w:space="0" w:color="auto"/>
                <w:right w:val="none" w:sz="0" w:space="0" w:color="auto"/>
              </w:divBdr>
            </w:div>
            <w:div w:id="765617481">
              <w:marLeft w:val="0"/>
              <w:marRight w:val="0"/>
              <w:marTop w:val="0"/>
              <w:marBottom w:val="0"/>
              <w:divBdr>
                <w:top w:val="none" w:sz="0" w:space="0" w:color="auto"/>
                <w:left w:val="none" w:sz="0" w:space="0" w:color="auto"/>
                <w:bottom w:val="none" w:sz="0" w:space="0" w:color="auto"/>
                <w:right w:val="none" w:sz="0" w:space="0" w:color="auto"/>
              </w:divBdr>
            </w:div>
            <w:div w:id="1068306007">
              <w:marLeft w:val="0"/>
              <w:marRight w:val="0"/>
              <w:marTop w:val="0"/>
              <w:marBottom w:val="0"/>
              <w:divBdr>
                <w:top w:val="none" w:sz="0" w:space="0" w:color="auto"/>
                <w:left w:val="none" w:sz="0" w:space="0" w:color="auto"/>
                <w:bottom w:val="none" w:sz="0" w:space="0" w:color="auto"/>
                <w:right w:val="none" w:sz="0" w:space="0" w:color="auto"/>
              </w:divBdr>
            </w:div>
            <w:div w:id="969285711">
              <w:marLeft w:val="0"/>
              <w:marRight w:val="0"/>
              <w:marTop w:val="0"/>
              <w:marBottom w:val="0"/>
              <w:divBdr>
                <w:top w:val="none" w:sz="0" w:space="0" w:color="auto"/>
                <w:left w:val="none" w:sz="0" w:space="0" w:color="auto"/>
                <w:bottom w:val="none" w:sz="0" w:space="0" w:color="auto"/>
                <w:right w:val="none" w:sz="0" w:space="0" w:color="auto"/>
              </w:divBdr>
            </w:div>
            <w:div w:id="251671462">
              <w:marLeft w:val="0"/>
              <w:marRight w:val="0"/>
              <w:marTop w:val="0"/>
              <w:marBottom w:val="0"/>
              <w:divBdr>
                <w:top w:val="none" w:sz="0" w:space="0" w:color="auto"/>
                <w:left w:val="none" w:sz="0" w:space="0" w:color="auto"/>
                <w:bottom w:val="none" w:sz="0" w:space="0" w:color="auto"/>
                <w:right w:val="none" w:sz="0" w:space="0" w:color="auto"/>
              </w:divBdr>
            </w:div>
            <w:div w:id="1959795513">
              <w:marLeft w:val="0"/>
              <w:marRight w:val="0"/>
              <w:marTop w:val="0"/>
              <w:marBottom w:val="0"/>
              <w:divBdr>
                <w:top w:val="none" w:sz="0" w:space="0" w:color="auto"/>
                <w:left w:val="none" w:sz="0" w:space="0" w:color="auto"/>
                <w:bottom w:val="none" w:sz="0" w:space="0" w:color="auto"/>
                <w:right w:val="none" w:sz="0" w:space="0" w:color="auto"/>
              </w:divBdr>
            </w:div>
            <w:div w:id="1847281684">
              <w:marLeft w:val="0"/>
              <w:marRight w:val="0"/>
              <w:marTop w:val="0"/>
              <w:marBottom w:val="0"/>
              <w:divBdr>
                <w:top w:val="none" w:sz="0" w:space="0" w:color="auto"/>
                <w:left w:val="none" w:sz="0" w:space="0" w:color="auto"/>
                <w:bottom w:val="none" w:sz="0" w:space="0" w:color="auto"/>
                <w:right w:val="none" w:sz="0" w:space="0" w:color="auto"/>
              </w:divBdr>
            </w:div>
            <w:div w:id="1137333398">
              <w:marLeft w:val="0"/>
              <w:marRight w:val="0"/>
              <w:marTop w:val="0"/>
              <w:marBottom w:val="0"/>
              <w:divBdr>
                <w:top w:val="none" w:sz="0" w:space="0" w:color="auto"/>
                <w:left w:val="none" w:sz="0" w:space="0" w:color="auto"/>
                <w:bottom w:val="none" w:sz="0" w:space="0" w:color="auto"/>
                <w:right w:val="none" w:sz="0" w:space="0" w:color="auto"/>
              </w:divBdr>
            </w:div>
            <w:div w:id="493567638">
              <w:marLeft w:val="0"/>
              <w:marRight w:val="0"/>
              <w:marTop w:val="0"/>
              <w:marBottom w:val="0"/>
              <w:divBdr>
                <w:top w:val="none" w:sz="0" w:space="0" w:color="auto"/>
                <w:left w:val="none" w:sz="0" w:space="0" w:color="auto"/>
                <w:bottom w:val="none" w:sz="0" w:space="0" w:color="auto"/>
                <w:right w:val="none" w:sz="0" w:space="0" w:color="auto"/>
              </w:divBdr>
            </w:div>
            <w:div w:id="385376163">
              <w:marLeft w:val="0"/>
              <w:marRight w:val="0"/>
              <w:marTop w:val="0"/>
              <w:marBottom w:val="0"/>
              <w:divBdr>
                <w:top w:val="none" w:sz="0" w:space="0" w:color="auto"/>
                <w:left w:val="none" w:sz="0" w:space="0" w:color="auto"/>
                <w:bottom w:val="none" w:sz="0" w:space="0" w:color="auto"/>
                <w:right w:val="none" w:sz="0" w:space="0" w:color="auto"/>
              </w:divBdr>
            </w:div>
            <w:div w:id="492380492">
              <w:marLeft w:val="0"/>
              <w:marRight w:val="0"/>
              <w:marTop w:val="0"/>
              <w:marBottom w:val="0"/>
              <w:divBdr>
                <w:top w:val="none" w:sz="0" w:space="0" w:color="auto"/>
                <w:left w:val="none" w:sz="0" w:space="0" w:color="auto"/>
                <w:bottom w:val="none" w:sz="0" w:space="0" w:color="auto"/>
                <w:right w:val="none" w:sz="0" w:space="0" w:color="auto"/>
              </w:divBdr>
            </w:div>
            <w:div w:id="2061591647">
              <w:marLeft w:val="0"/>
              <w:marRight w:val="0"/>
              <w:marTop w:val="0"/>
              <w:marBottom w:val="0"/>
              <w:divBdr>
                <w:top w:val="none" w:sz="0" w:space="0" w:color="auto"/>
                <w:left w:val="none" w:sz="0" w:space="0" w:color="auto"/>
                <w:bottom w:val="none" w:sz="0" w:space="0" w:color="auto"/>
                <w:right w:val="none" w:sz="0" w:space="0" w:color="auto"/>
              </w:divBdr>
            </w:div>
            <w:div w:id="1021277667">
              <w:marLeft w:val="0"/>
              <w:marRight w:val="0"/>
              <w:marTop w:val="0"/>
              <w:marBottom w:val="0"/>
              <w:divBdr>
                <w:top w:val="none" w:sz="0" w:space="0" w:color="auto"/>
                <w:left w:val="none" w:sz="0" w:space="0" w:color="auto"/>
                <w:bottom w:val="none" w:sz="0" w:space="0" w:color="auto"/>
                <w:right w:val="none" w:sz="0" w:space="0" w:color="auto"/>
              </w:divBdr>
            </w:div>
            <w:div w:id="620038636">
              <w:marLeft w:val="0"/>
              <w:marRight w:val="0"/>
              <w:marTop w:val="0"/>
              <w:marBottom w:val="0"/>
              <w:divBdr>
                <w:top w:val="none" w:sz="0" w:space="0" w:color="auto"/>
                <w:left w:val="none" w:sz="0" w:space="0" w:color="auto"/>
                <w:bottom w:val="none" w:sz="0" w:space="0" w:color="auto"/>
                <w:right w:val="none" w:sz="0" w:space="0" w:color="auto"/>
              </w:divBdr>
            </w:div>
            <w:div w:id="581453882">
              <w:marLeft w:val="0"/>
              <w:marRight w:val="0"/>
              <w:marTop w:val="0"/>
              <w:marBottom w:val="0"/>
              <w:divBdr>
                <w:top w:val="none" w:sz="0" w:space="0" w:color="auto"/>
                <w:left w:val="none" w:sz="0" w:space="0" w:color="auto"/>
                <w:bottom w:val="none" w:sz="0" w:space="0" w:color="auto"/>
                <w:right w:val="none" w:sz="0" w:space="0" w:color="auto"/>
              </w:divBdr>
            </w:div>
            <w:div w:id="1825318518">
              <w:marLeft w:val="0"/>
              <w:marRight w:val="0"/>
              <w:marTop w:val="0"/>
              <w:marBottom w:val="0"/>
              <w:divBdr>
                <w:top w:val="none" w:sz="0" w:space="0" w:color="auto"/>
                <w:left w:val="none" w:sz="0" w:space="0" w:color="auto"/>
                <w:bottom w:val="none" w:sz="0" w:space="0" w:color="auto"/>
                <w:right w:val="none" w:sz="0" w:space="0" w:color="auto"/>
              </w:divBdr>
            </w:div>
            <w:div w:id="221796117">
              <w:marLeft w:val="0"/>
              <w:marRight w:val="0"/>
              <w:marTop w:val="0"/>
              <w:marBottom w:val="0"/>
              <w:divBdr>
                <w:top w:val="none" w:sz="0" w:space="0" w:color="auto"/>
                <w:left w:val="none" w:sz="0" w:space="0" w:color="auto"/>
                <w:bottom w:val="none" w:sz="0" w:space="0" w:color="auto"/>
                <w:right w:val="none" w:sz="0" w:space="0" w:color="auto"/>
              </w:divBdr>
            </w:div>
            <w:div w:id="1527403464">
              <w:marLeft w:val="0"/>
              <w:marRight w:val="0"/>
              <w:marTop w:val="0"/>
              <w:marBottom w:val="0"/>
              <w:divBdr>
                <w:top w:val="none" w:sz="0" w:space="0" w:color="auto"/>
                <w:left w:val="none" w:sz="0" w:space="0" w:color="auto"/>
                <w:bottom w:val="none" w:sz="0" w:space="0" w:color="auto"/>
                <w:right w:val="none" w:sz="0" w:space="0" w:color="auto"/>
              </w:divBdr>
            </w:div>
            <w:div w:id="844706037">
              <w:marLeft w:val="0"/>
              <w:marRight w:val="0"/>
              <w:marTop w:val="0"/>
              <w:marBottom w:val="0"/>
              <w:divBdr>
                <w:top w:val="none" w:sz="0" w:space="0" w:color="auto"/>
                <w:left w:val="none" w:sz="0" w:space="0" w:color="auto"/>
                <w:bottom w:val="none" w:sz="0" w:space="0" w:color="auto"/>
                <w:right w:val="none" w:sz="0" w:space="0" w:color="auto"/>
              </w:divBdr>
            </w:div>
            <w:div w:id="1122460665">
              <w:marLeft w:val="0"/>
              <w:marRight w:val="0"/>
              <w:marTop w:val="0"/>
              <w:marBottom w:val="0"/>
              <w:divBdr>
                <w:top w:val="none" w:sz="0" w:space="0" w:color="auto"/>
                <w:left w:val="none" w:sz="0" w:space="0" w:color="auto"/>
                <w:bottom w:val="none" w:sz="0" w:space="0" w:color="auto"/>
                <w:right w:val="none" w:sz="0" w:space="0" w:color="auto"/>
              </w:divBdr>
            </w:div>
            <w:div w:id="1888911057">
              <w:marLeft w:val="0"/>
              <w:marRight w:val="0"/>
              <w:marTop w:val="0"/>
              <w:marBottom w:val="0"/>
              <w:divBdr>
                <w:top w:val="none" w:sz="0" w:space="0" w:color="auto"/>
                <w:left w:val="none" w:sz="0" w:space="0" w:color="auto"/>
                <w:bottom w:val="none" w:sz="0" w:space="0" w:color="auto"/>
                <w:right w:val="none" w:sz="0" w:space="0" w:color="auto"/>
              </w:divBdr>
            </w:div>
            <w:div w:id="1369338244">
              <w:marLeft w:val="0"/>
              <w:marRight w:val="0"/>
              <w:marTop w:val="0"/>
              <w:marBottom w:val="0"/>
              <w:divBdr>
                <w:top w:val="none" w:sz="0" w:space="0" w:color="auto"/>
                <w:left w:val="none" w:sz="0" w:space="0" w:color="auto"/>
                <w:bottom w:val="none" w:sz="0" w:space="0" w:color="auto"/>
                <w:right w:val="none" w:sz="0" w:space="0" w:color="auto"/>
              </w:divBdr>
            </w:div>
            <w:div w:id="2010013774">
              <w:marLeft w:val="0"/>
              <w:marRight w:val="0"/>
              <w:marTop w:val="0"/>
              <w:marBottom w:val="0"/>
              <w:divBdr>
                <w:top w:val="none" w:sz="0" w:space="0" w:color="auto"/>
                <w:left w:val="none" w:sz="0" w:space="0" w:color="auto"/>
                <w:bottom w:val="none" w:sz="0" w:space="0" w:color="auto"/>
                <w:right w:val="none" w:sz="0" w:space="0" w:color="auto"/>
              </w:divBdr>
            </w:div>
            <w:div w:id="710114333">
              <w:marLeft w:val="0"/>
              <w:marRight w:val="0"/>
              <w:marTop w:val="0"/>
              <w:marBottom w:val="0"/>
              <w:divBdr>
                <w:top w:val="none" w:sz="0" w:space="0" w:color="auto"/>
                <w:left w:val="none" w:sz="0" w:space="0" w:color="auto"/>
                <w:bottom w:val="none" w:sz="0" w:space="0" w:color="auto"/>
                <w:right w:val="none" w:sz="0" w:space="0" w:color="auto"/>
              </w:divBdr>
            </w:div>
            <w:div w:id="297492226">
              <w:marLeft w:val="0"/>
              <w:marRight w:val="0"/>
              <w:marTop w:val="0"/>
              <w:marBottom w:val="0"/>
              <w:divBdr>
                <w:top w:val="none" w:sz="0" w:space="0" w:color="auto"/>
                <w:left w:val="none" w:sz="0" w:space="0" w:color="auto"/>
                <w:bottom w:val="none" w:sz="0" w:space="0" w:color="auto"/>
                <w:right w:val="none" w:sz="0" w:space="0" w:color="auto"/>
              </w:divBdr>
            </w:div>
            <w:div w:id="1694191315">
              <w:marLeft w:val="0"/>
              <w:marRight w:val="0"/>
              <w:marTop w:val="0"/>
              <w:marBottom w:val="0"/>
              <w:divBdr>
                <w:top w:val="none" w:sz="0" w:space="0" w:color="auto"/>
                <w:left w:val="none" w:sz="0" w:space="0" w:color="auto"/>
                <w:bottom w:val="none" w:sz="0" w:space="0" w:color="auto"/>
                <w:right w:val="none" w:sz="0" w:space="0" w:color="auto"/>
              </w:divBdr>
            </w:div>
            <w:div w:id="500893250">
              <w:marLeft w:val="0"/>
              <w:marRight w:val="0"/>
              <w:marTop w:val="0"/>
              <w:marBottom w:val="0"/>
              <w:divBdr>
                <w:top w:val="none" w:sz="0" w:space="0" w:color="auto"/>
                <w:left w:val="none" w:sz="0" w:space="0" w:color="auto"/>
                <w:bottom w:val="none" w:sz="0" w:space="0" w:color="auto"/>
                <w:right w:val="none" w:sz="0" w:space="0" w:color="auto"/>
              </w:divBdr>
            </w:div>
            <w:div w:id="567351054">
              <w:marLeft w:val="0"/>
              <w:marRight w:val="0"/>
              <w:marTop w:val="0"/>
              <w:marBottom w:val="0"/>
              <w:divBdr>
                <w:top w:val="none" w:sz="0" w:space="0" w:color="auto"/>
                <w:left w:val="none" w:sz="0" w:space="0" w:color="auto"/>
                <w:bottom w:val="none" w:sz="0" w:space="0" w:color="auto"/>
                <w:right w:val="none" w:sz="0" w:space="0" w:color="auto"/>
              </w:divBdr>
            </w:div>
            <w:div w:id="296644331">
              <w:marLeft w:val="0"/>
              <w:marRight w:val="0"/>
              <w:marTop w:val="0"/>
              <w:marBottom w:val="0"/>
              <w:divBdr>
                <w:top w:val="none" w:sz="0" w:space="0" w:color="auto"/>
                <w:left w:val="none" w:sz="0" w:space="0" w:color="auto"/>
                <w:bottom w:val="none" w:sz="0" w:space="0" w:color="auto"/>
                <w:right w:val="none" w:sz="0" w:space="0" w:color="auto"/>
              </w:divBdr>
            </w:div>
            <w:div w:id="1685127267">
              <w:marLeft w:val="0"/>
              <w:marRight w:val="0"/>
              <w:marTop w:val="0"/>
              <w:marBottom w:val="0"/>
              <w:divBdr>
                <w:top w:val="none" w:sz="0" w:space="0" w:color="auto"/>
                <w:left w:val="none" w:sz="0" w:space="0" w:color="auto"/>
                <w:bottom w:val="none" w:sz="0" w:space="0" w:color="auto"/>
                <w:right w:val="none" w:sz="0" w:space="0" w:color="auto"/>
              </w:divBdr>
            </w:div>
            <w:div w:id="1819417780">
              <w:marLeft w:val="0"/>
              <w:marRight w:val="0"/>
              <w:marTop w:val="0"/>
              <w:marBottom w:val="0"/>
              <w:divBdr>
                <w:top w:val="none" w:sz="0" w:space="0" w:color="auto"/>
                <w:left w:val="none" w:sz="0" w:space="0" w:color="auto"/>
                <w:bottom w:val="none" w:sz="0" w:space="0" w:color="auto"/>
                <w:right w:val="none" w:sz="0" w:space="0" w:color="auto"/>
              </w:divBdr>
            </w:div>
            <w:div w:id="1069613694">
              <w:marLeft w:val="0"/>
              <w:marRight w:val="0"/>
              <w:marTop w:val="0"/>
              <w:marBottom w:val="0"/>
              <w:divBdr>
                <w:top w:val="none" w:sz="0" w:space="0" w:color="auto"/>
                <w:left w:val="none" w:sz="0" w:space="0" w:color="auto"/>
                <w:bottom w:val="none" w:sz="0" w:space="0" w:color="auto"/>
                <w:right w:val="none" w:sz="0" w:space="0" w:color="auto"/>
              </w:divBdr>
            </w:div>
            <w:div w:id="304245023">
              <w:marLeft w:val="0"/>
              <w:marRight w:val="0"/>
              <w:marTop w:val="0"/>
              <w:marBottom w:val="0"/>
              <w:divBdr>
                <w:top w:val="none" w:sz="0" w:space="0" w:color="auto"/>
                <w:left w:val="none" w:sz="0" w:space="0" w:color="auto"/>
                <w:bottom w:val="none" w:sz="0" w:space="0" w:color="auto"/>
                <w:right w:val="none" w:sz="0" w:space="0" w:color="auto"/>
              </w:divBdr>
            </w:div>
            <w:div w:id="1969898038">
              <w:marLeft w:val="0"/>
              <w:marRight w:val="0"/>
              <w:marTop w:val="0"/>
              <w:marBottom w:val="0"/>
              <w:divBdr>
                <w:top w:val="none" w:sz="0" w:space="0" w:color="auto"/>
                <w:left w:val="none" w:sz="0" w:space="0" w:color="auto"/>
                <w:bottom w:val="none" w:sz="0" w:space="0" w:color="auto"/>
                <w:right w:val="none" w:sz="0" w:space="0" w:color="auto"/>
              </w:divBdr>
            </w:div>
            <w:div w:id="679478003">
              <w:marLeft w:val="0"/>
              <w:marRight w:val="0"/>
              <w:marTop w:val="0"/>
              <w:marBottom w:val="0"/>
              <w:divBdr>
                <w:top w:val="none" w:sz="0" w:space="0" w:color="auto"/>
                <w:left w:val="none" w:sz="0" w:space="0" w:color="auto"/>
                <w:bottom w:val="none" w:sz="0" w:space="0" w:color="auto"/>
                <w:right w:val="none" w:sz="0" w:space="0" w:color="auto"/>
              </w:divBdr>
            </w:div>
            <w:div w:id="758329404">
              <w:marLeft w:val="0"/>
              <w:marRight w:val="0"/>
              <w:marTop w:val="0"/>
              <w:marBottom w:val="0"/>
              <w:divBdr>
                <w:top w:val="none" w:sz="0" w:space="0" w:color="auto"/>
                <w:left w:val="none" w:sz="0" w:space="0" w:color="auto"/>
                <w:bottom w:val="none" w:sz="0" w:space="0" w:color="auto"/>
                <w:right w:val="none" w:sz="0" w:space="0" w:color="auto"/>
              </w:divBdr>
            </w:div>
            <w:div w:id="2403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0297">
      <w:bodyDiv w:val="1"/>
      <w:marLeft w:val="0"/>
      <w:marRight w:val="0"/>
      <w:marTop w:val="0"/>
      <w:marBottom w:val="0"/>
      <w:divBdr>
        <w:top w:val="none" w:sz="0" w:space="0" w:color="auto"/>
        <w:left w:val="none" w:sz="0" w:space="0" w:color="auto"/>
        <w:bottom w:val="none" w:sz="0" w:space="0" w:color="auto"/>
        <w:right w:val="none" w:sz="0" w:space="0" w:color="auto"/>
      </w:divBdr>
      <w:divsChild>
        <w:div w:id="1396203821">
          <w:marLeft w:val="0"/>
          <w:marRight w:val="0"/>
          <w:marTop w:val="0"/>
          <w:marBottom w:val="0"/>
          <w:divBdr>
            <w:top w:val="none" w:sz="0" w:space="0" w:color="auto"/>
            <w:left w:val="none" w:sz="0" w:space="0" w:color="auto"/>
            <w:bottom w:val="none" w:sz="0" w:space="0" w:color="auto"/>
            <w:right w:val="none" w:sz="0" w:space="0" w:color="auto"/>
          </w:divBdr>
          <w:divsChild>
            <w:div w:id="343828424">
              <w:marLeft w:val="0"/>
              <w:marRight w:val="0"/>
              <w:marTop w:val="0"/>
              <w:marBottom w:val="0"/>
              <w:divBdr>
                <w:top w:val="none" w:sz="0" w:space="0" w:color="auto"/>
                <w:left w:val="none" w:sz="0" w:space="0" w:color="auto"/>
                <w:bottom w:val="none" w:sz="0" w:space="0" w:color="auto"/>
                <w:right w:val="none" w:sz="0" w:space="0" w:color="auto"/>
              </w:divBdr>
            </w:div>
            <w:div w:id="251161261">
              <w:marLeft w:val="0"/>
              <w:marRight w:val="0"/>
              <w:marTop w:val="0"/>
              <w:marBottom w:val="0"/>
              <w:divBdr>
                <w:top w:val="none" w:sz="0" w:space="0" w:color="auto"/>
                <w:left w:val="none" w:sz="0" w:space="0" w:color="auto"/>
                <w:bottom w:val="none" w:sz="0" w:space="0" w:color="auto"/>
                <w:right w:val="none" w:sz="0" w:space="0" w:color="auto"/>
              </w:divBdr>
            </w:div>
            <w:div w:id="549342493">
              <w:marLeft w:val="0"/>
              <w:marRight w:val="0"/>
              <w:marTop w:val="0"/>
              <w:marBottom w:val="0"/>
              <w:divBdr>
                <w:top w:val="none" w:sz="0" w:space="0" w:color="auto"/>
                <w:left w:val="none" w:sz="0" w:space="0" w:color="auto"/>
                <w:bottom w:val="none" w:sz="0" w:space="0" w:color="auto"/>
                <w:right w:val="none" w:sz="0" w:space="0" w:color="auto"/>
              </w:divBdr>
            </w:div>
            <w:div w:id="1574463920">
              <w:marLeft w:val="0"/>
              <w:marRight w:val="0"/>
              <w:marTop w:val="0"/>
              <w:marBottom w:val="0"/>
              <w:divBdr>
                <w:top w:val="none" w:sz="0" w:space="0" w:color="auto"/>
                <w:left w:val="none" w:sz="0" w:space="0" w:color="auto"/>
                <w:bottom w:val="none" w:sz="0" w:space="0" w:color="auto"/>
                <w:right w:val="none" w:sz="0" w:space="0" w:color="auto"/>
              </w:divBdr>
            </w:div>
            <w:div w:id="702053089">
              <w:marLeft w:val="0"/>
              <w:marRight w:val="0"/>
              <w:marTop w:val="0"/>
              <w:marBottom w:val="0"/>
              <w:divBdr>
                <w:top w:val="none" w:sz="0" w:space="0" w:color="auto"/>
                <w:left w:val="none" w:sz="0" w:space="0" w:color="auto"/>
                <w:bottom w:val="none" w:sz="0" w:space="0" w:color="auto"/>
                <w:right w:val="none" w:sz="0" w:space="0" w:color="auto"/>
              </w:divBdr>
            </w:div>
            <w:div w:id="1196849052">
              <w:marLeft w:val="0"/>
              <w:marRight w:val="0"/>
              <w:marTop w:val="0"/>
              <w:marBottom w:val="0"/>
              <w:divBdr>
                <w:top w:val="none" w:sz="0" w:space="0" w:color="auto"/>
                <w:left w:val="none" w:sz="0" w:space="0" w:color="auto"/>
                <w:bottom w:val="none" w:sz="0" w:space="0" w:color="auto"/>
                <w:right w:val="none" w:sz="0" w:space="0" w:color="auto"/>
              </w:divBdr>
            </w:div>
            <w:div w:id="1450053849">
              <w:marLeft w:val="0"/>
              <w:marRight w:val="0"/>
              <w:marTop w:val="0"/>
              <w:marBottom w:val="0"/>
              <w:divBdr>
                <w:top w:val="none" w:sz="0" w:space="0" w:color="auto"/>
                <w:left w:val="none" w:sz="0" w:space="0" w:color="auto"/>
                <w:bottom w:val="none" w:sz="0" w:space="0" w:color="auto"/>
                <w:right w:val="none" w:sz="0" w:space="0" w:color="auto"/>
              </w:divBdr>
            </w:div>
            <w:div w:id="1325164118">
              <w:marLeft w:val="0"/>
              <w:marRight w:val="0"/>
              <w:marTop w:val="0"/>
              <w:marBottom w:val="0"/>
              <w:divBdr>
                <w:top w:val="none" w:sz="0" w:space="0" w:color="auto"/>
                <w:left w:val="none" w:sz="0" w:space="0" w:color="auto"/>
                <w:bottom w:val="none" w:sz="0" w:space="0" w:color="auto"/>
                <w:right w:val="none" w:sz="0" w:space="0" w:color="auto"/>
              </w:divBdr>
            </w:div>
            <w:div w:id="420298051">
              <w:marLeft w:val="0"/>
              <w:marRight w:val="0"/>
              <w:marTop w:val="0"/>
              <w:marBottom w:val="0"/>
              <w:divBdr>
                <w:top w:val="none" w:sz="0" w:space="0" w:color="auto"/>
                <w:left w:val="none" w:sz="0" w:space="0" w:color="auto"/>
                <w:bottom w:val="none" w:sz="0" w:space="0" w:color="auto"/>
                <w:right w:val="none" w:sz="0" w:space="0" w:color="auto"/>
              </w:divBdr>
            </w:div>
            <w:div w:id="1119178313">
              <w:marLeft w:val="0"/>
              <w:marRight w:val="0"/>
              <w:marTop w:val="0"/>
              <w:marBottom w:val="0"/>
              <w:divBdr>
                <w:top w:val="none" w:sz="0" w:space="0" w:color="auto"/>
                <w:left w:val="none" w:sz="0" w:space="0" w:color="auto"/>
                <w:bottom w:val="none" w:sz="0" w:space="0" w:color="auto"/>
                <w:right w:val="none" w:sz="0" w:space="0" w:color="auto"/>
              </w:divBdr>
            </w:div>
            <w:div w:id="1664891604">
              <w:marLeft w:val="0"/>
              <w:marRight w:val="0"/>
              <w:marTop w:val="0"/>
              <w:marBottom w:val="0"/>
              <w:divBdr>
                <w:top w:val="none" w:sz="0" w:space="0" w:color="auto"/>
                <w:left w:val="none" w:sz="0" w:space="0" w:color="auto"/>
                <w:bottom w:val="none" w:sz="0" w:space="0" w:color="auto"/>
                <w:right w:val="none" w:sz="0" w:space="0" w:color="auto"/>
              </w:divBdr>
            </w:div>
            <w:div w:id="2093961914">
              <w:marLeft w:val="0"/>
              <w:marRight w:val="0"/>
              <w:marTop w:val="0"/>
              <w:marBottom w:val="0"/>
              <w:divBdr>
                <w:top w:val="none" w:sz="0" w:space="0" w:color="auto"/>
                <w:left w:val="none" w:sz="0" w:space="0" w:color="auto"/>
                <w:bottom w:val="none" w:sz="0" w:space="0" w:color="auto"/>
                <w:right w:val="none" w:sz="0" w:space="0" w:color="auto"/>
              </w:divBdr>
            </w:div>
            <w:div w:id="1163860350">
              <w:marLeft w:val="0"/>
              <w:marRight w:val="0"/>
              <w:marTop w:val="0"/>
              <w:marBottom w:val="0"/>
              <w:divBdr>
                <w:top w:val="none" w:sz="0" w:space="0" w:color="auto"/>
                <w:left w:val="none" w:sz="0" w:space="0" w:color="auto"/>
                <w:bottom w:val="none" w:sz="0" w:space="0" w:color="auto"/>
                <w:right w:val="none" w:sz="0" w:space="0" w:color="auto"/>
              </w:divBdr>
            </w:div>
            <w:div w:id="1976979829">
              <w:marLeft w:val="0"/>
              <w:marRight w:val="0"/>
              <w:marTop w:val="0"/>
              <w:marBottom w:val="0"/>
              <w:divBdr>
                <w:top w:val="none" w:sz="0" w:space="0" w:color="auto"/>
                <w:left w:val="none" w:sz="0" w:space="0" w:color="auto"/>
                <w:bottom w:val="none" w:sz="0" w:space="0" w:color="auto"/>
                <w:right w:val="none" w:sz="0" w:space="0" w:color="auto"/>
              </w:divBdr>
            </w:div>
            <w:div w:id="126358334">
              <w:marLeft w:val="0"/>
              <w:marRight w:val="0"/>
              <w:marTop w:val="0"/>
              <w:marBottom w:val="0"/>
              <w:divBdr>
                <w:top w:val="none" w:sz="0" w:space="0" w:color="auto"/>
                <w:left w:val="none" w:sz="0" w:space="0" w:color="auto"/>
                <w:bottom w:val="none" w:sz="0" w:space="0" w:color="auto"/>
                <w:right w:val="none" w:sz="0" w:space="0" w:color="auto"/>
              </w:divBdr>
            </w:div>
            <w:div w:id="1047725295">
              <w:marLeft w:val="0"/>
              <w:marRight w:val="0"/>
              <w:marTop w:val="0"/>
              <w:marBottom w:val="0"/>
              <w:divBdr>
                <w:top w:val="none" w:sz="0" w:space="0" w:color="auto"/>
                <w:left w:val="none" w:sz="0" w:space="0" w:color="auto"/>
                <w:bottom w:val="none" w:sz="0" w:space="0" w:color="auto"/>
                <w:right w:val="none" w:sz="0" w:space="0" w:color="auto"/>
              </w:divBdr>
            </w:div>
            <w:div w:id="1130707495">
              <w:marLeft w:val="0"/>
              <w:marRight w:val="0"/>
              <w:marTop w:val="0"/>
              <w:marBottom w:val="0"/>
              <w:divBdr>
                <w:top w:val="none" w:sz="0" w:space="0" w:color="auto"/>
                <w:left w:val="none" w:sz="0" w:space="0" w:color="auto"/>
                <w:bottom w:val="none" w:sz="0" w:space="0" w:color="auto"/>
                <w:right w:val="none" w:sz="0" w:space="0" w:color="auto"/>
              </w:divBdr>
            </w:div>
            <w:div w:id="191571668">
              <w:marLeft w:val="0"/>
              <w:marRight w:val="0"/>
              <w:marTop w:val="0"/>
              <w:marBottom w:val="0"/>
              <w:divBdr>
                <w:top w:val="none" w:sz="0" w:space="0" w:color="auto"/>
                <w:left w:val="none" w:sz="0" w:space="0" w:color="auto"/>
                <w:bottom w:val="none" w:sz="0" w:space="0" w:color="auto"/>
                <w:right w:val="none" w:sz="0" w:space="0" w:color="auto"/>
              </w:divBdr>
            </w:div>
            <w:div w:id="793792265">
              <w:marLeft w:val="0"/>
              <w:marRight w:val="0"/>
              <w:marTop w:val="0"/>
              <w:marBottom w:val="0"/>
              <w:divBdr>
                <w:top w:val="none" w:sz="0" w:space="0" w:color="auto"/>
                <w:left w:val="none" w:sz="0" w:space="0" w:color="auto"/>
                <w:bottom w:val="none" w:sz="0" w:space="0" w:color="auto"/>
                <w:right w:val="none" w:sz="0" w:space="0" w:color="auto"/>
              </w:divBdr>
            </w:div>
            <w:div w:id="598025456">
              <w:marLeft w:val="0"/>
              <w:marRight w:val="0"/>
              <w:marTop w:val="0"/>
              <w:marBottom w:val="0"/>
              <w:divBdr>
                <w:top w:val="none" w:sz="0" w:space="0" w:color="auto"/>
                <w:left w:val="none" w:sz="0" w:space="0" w:color="auto"/>
                <w:bottom w:val="none" w:sz="0" w:space="0" w:color="auto"/>
                <w:right w:val="none" w:sz="0" w:space="0" w:color="auto"/>
              </w:divBdr>
            </w:div>
            <w:div w:id="578558819">
              <w:marLeft w:val="0"/>
              <w:marRight w:val="0"/>
              <w:marTop w:val="0"/>
              <w:marBottom w:val="0"/>
              <w:divBdr>
                <w:top w:val="none" w:sz="0" w:space="0" w:color="auto"/>
                <w:left w:val="none" w:sz="0" w:space="0" w:color="auto"/>
                <w:bottom w:val="none" w:sz="0" w:space="0" w:color="auto"/>
                <w:right w:val="none" w:sz="0" w:space="0" w:color="auto"/>
              </w:divBdr>
            </w:div>
            <w:div w:id="762842876">
              <w:marLeft w:val="0"/>
              <w:marRight w:val="0"/>
              <w:marTop w:val="0"/>
              <w:marBottom w:val="0"/>
              <w:divBdr>
                <w:top w:val="none" w:sz="0" w:space="0" w:color="auto"/>
                <w:left w:val="none" w:sz="0" w:space="0" w:color="auto"/>
                <w:bottom w:val="none" w:sz="0" w:space="0" w:color="auto"/>
                <w:right w:val="none" w:sz="0" w:space="0" w:color="auto"/>
              </w:divBdr>
            </w:div>
            <w:div w:id="1942372946">
              <w:marLeft w:val="0"/>
              <w:marRight w:val="0"/>
              <w:marTop w:val="0"/>
              <w:marBottom w:val="0"/>
              <w:divBdr>
                <w:top w:val="none" w:sz="0" w:space="0" w:color="auto"/>
                <w:left w:val="none" w:sz="0" w:space="0" w:color="auto"/>
                <w:bottom w:val="none" w:sz="0" w:space="0" w:color="auto"/>
                <w:right w:val="none" w:sz="0" w:space="0" w:color="auto"/>
              </w:divBdr>
            </w:div>
            <w:div w:id="1554463931">
              <w:marLeft w:val="0"/>
              <w:marRight w:val="0"/>
              <w:marTop w:val="0"/>
              <w:marBottom w:val="0"/>
              <w:divBdr>
                <w:top w:val="none" w:sz="0" w:space="0" w:color="auto"/>
                <w:left w:val="none" w:sz="0" w:space="0" w:color="auto"/>
                <w:bottom w:val="none" w:sz="0" w:space="0" w:color="auto"/>
                <w:right w:val="none" w:sz="0" w:space="0" w:color="auto"/>
              </w:divBdr>
            </w:div>
            <w:div w:id="1863863143">
              <w:marLeft w:val="0"/>
              <w:marRight w:val="0"/>
              <w:marTop w:val="0"/>
              <w:marBottom w:val="0"/>
              <w:divBdr>
                <w:top w:val="none" w:sz="0" w:space="0" w:color="auto"/>
                <w:left w:val="none" w:sz="0" w:space="0" w:color="auto"/>
                <w:bottom w:val="none" w:sz="0" w:space="0" w:color="auto"/>
                <w:right w:val="none" w:sz="0" w:space="0" w:color="auto"/>
              </w:divBdr>
            </w:div>
            <w:div w:id="1385444109">
              <w:marLeft w:val="0"/>
              <w:marRight w:val="0"/>
              <w:marTop w:val="0"/>
              <w:marBottom w:val="0"/>
              <w:divBdr>
                <w:top w:val="none" w:sz="0" w:space="0" w:color="auto"/>
                <w:left w:val="none" w:sz="0" w:space="0" w:color="auto"/>
                <w:bottom w:val="none" w:sz="0" w:space="0" w:color="auto"/>
                <w:right w:val="none" w:sz="0" w:space="0" w:color="auto"/>
              </w:divBdr>
            </w:div>
            <w:div w:id="117841211">
              <w:marLeft w:val="0"/>
              <w:marRight w:val="0"/>
              <w:marTop w:val="0"/>
              <w:marBottom w:val="0"/>
              <w:divBdr>
                <w:top w:val="none" w:sz="0" w:space="0" w:color="auto"/>
                <w:left w:val="none" w:sz="0" w:space="0" w:color="auto"/>
                <w:bottom w:val="none" w:sz="0" w:space="0" w:color="auto"/>
                <w:right w:val="none" w:sz="0" w:space="0" w:color="auto"/>
              </w:divBdr>
            </w:div>
            <w:div w:id="1815221320">
              <w:marLeft w:val="0"/>
              <w:marRight w:val="0"/>
              <w:marTop w:val="0"/>
              <w:marBottom w:val="0"/>
              <w:divBdr>
                <w:top w:val="none" w:sz="0" w:space="0" w:color="auto"/>
                <w:left w:val="none" w:sz="0" w:space="0" w:color="auto"/>
                <w:bottom w:val="none" w:sz="0" w:space="0" w:color="auto"/>
                <w:right w:val="none" w:sz="0" w:space="0" w:color="auto"/>
              </w:divBdr>
            </w:div>
            <w:div w:id="254478322">
              <w:marLeft w:val="0"/>
              <w:marRight w:val="0"/>
              <w:marTop w:val="0"/>
              <w:marBottom w:val="0"/>
              <w:divBdr>
                <w:top w:val="none" w:sz="0" w:space="0" w:color="auto"/>
                <w:left w:val="none" w:sz="0" w:space="0" w:color="auto"/>
                <w:bottom w:val="none" w:sz="0" w:space="0" w:color="auto"/>
                <w:right w:val="none" w:sz="0" w:space="0" w:color="auto"/>
              </w:divBdr>
            </w:div>
            <w:div w:id="1279263909">
              <w:marLeft w:val="0"/>
              <w:marRight w:val="0"/>
              <w:marTop w:val="0"/>
              <w:marBottom w:val="0"/>
              <w:divBdr>
                <w:top w:val="none" w:sz="0" w:space="0" w:color="auto"/>
                <w:left w:val="none" w:sz="0" w:space="0" w:color="auto"/>
                <w:bottom w:val="none" w:sz="0" w:space="0" w:color="auto"/>
                <w:right w:val="none" w:sz="0" w:space="0" w:color="auto"/>
              </w:divBdr>
            </w:div>
            <w:div w:id="622424995">
              <w:marLeft w:val="0"/>
              <w:marRight w:val="0"/>
              <w:marTop w:val="0"/>
              <w:marBottom w:val="0"/>
              <w:divBdr>
                <w:top w:val="none" w:sz="0" w:space="0" w:color="auto"/>
                <w:left w:val="none" w:sz="0" w:space="0" w:color="auto"/>
                <w:bottom w:val="none" w:sz="0" w:space="0" w:color="auto"/>
                <w:right w:val="none" w:sz="0" w:space="0" w:color="auto"/>
              </w:divBdr>
            </w:div>
            <w:div w:id="13050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9927">
      <w:bodyDiv w:val="1"/>
      <w:marLeft w:val="0"/>
      <w:marRight w:val="0"/>
      <w:marTop w:val="0"/>
      <w:marBottom w:val="0"/>
      <w:divBdr>
        <w:top w:val="none" w:sz="0" w:space="0" w:color="auto"/>
        <w:left w:val="none" w:sz="0" w:space="0" w:color="auto"/>
        <w:bottom w:val="none" w:sz="0" w:space="0" w:color="auto"/>
        <w:right w:val="none" w:sz="0" w:space="0" w:color="auto"/>
      </w:divBdr>
    </w:div>
    <w:div w:id="851529825">
      <w:bodyDiv w:val="1"/>
      <w:marLeft w:val="0"/>
      <w:marRight w:val="0"/>
      <w:marTop w:val="0"/>
      <w:marBottom w:val="0"/>
      <w:divBdr>
        <w:top w:val="none" w:sz="0" w:space="0" w:color="auto"/>
        <w:left w:val="none" w:sz="0" w:space="0" w:color="auto"/>
        <w:bottom w:val="none" w:sz="0" w:space="0" w:color="auto"/>
        <w:right w:val="none" w:sz="0" w:space="0" w:color="auto"/>
      </w:divBdr>
    </w:div>
    <w:div w:id="959381925">
      <w:bodyDiv w:val="1"/>
      <w:marLeft w:val="0"/>
      <w:marRight w:val="0"/>
      <w:marTop w:val="0"/>
      <w:marBottom w:val="0"/>
      <w:divBdr>
        <w:top w:val="none" w:sz="0" w:space="0" w:color="auto"/>
        <w:left w:val="none" w:sz="0" w:space="0" w:color="auto"/>
        <w:bottom w:val="none" w:sz="0" w:space="0" w:color="auto"/>
        <w:right w:val="none" w:sz="0" w:space="0" w:color="auto"/>
      </w:divBdr>
      <w:divsChild>
        <w:div w:id="1752896191">
          <w:marLeft w:val="0"/>
          <w:marRight w:val="0"/>
          <w:marTop w:val="0"/>
          <w:marBottom w:val="0"/>
          <w:divBdr>
            <w:top w:val="none" w:sz="0" w:space="0" w:color="auto"/>
            <w:left w:val="none" w:sz="0" w:space="0" w:color="auto"/>
            <w:bottom w:val="none" w:sz="0" w:space="0" w:color="auto"/>
            <w:right w:val="none" w:sz="0" w:space="0" w:color="auto"/>
          </w:divBdr>
          <w:divsChild>
            <w:div w:id="1965234509">
              <w:marLeft w:val="0"/>
              <w:marRight w:val="0"/>
              <w:marTop w:val="0"/>
              <w:marBottom w:val="0"/>
              <w:divBdr>
                <w:top w:val="none" w:sz="0" w:space="0" w:color="auto"/>
                <w:left w:val="none" w:sz="0" w:space="0" w:color="auto"/>
                <w:bottom w:val="none" w:sz="0" w:space="0" w:color="auto"/>
                <w:right w:val="none" w:sz="0" w:space="0" w:color="auto"/>
              </w:divBdr>
            </w:div>
            <w:div w:id="677268623">
              <w:marLeft w:val="0"/>
              <w:marRight w:val="0"/>
              <w:marTop w:val="0"/>
              <w:marBottom w:val="0"/>
              <w:divBdr>
                <w:top w:val="none" w:sz="0" w:space="0" w:color="auto"/>
                <w:left w:val="none" w:sz="0" w:space="0" w:color="auto"/>
                <w:bottom w:val="none" w:sz="0" w:space="0" w:color="auto"/>
                <w:right w:val="none" w:sz="0" w:space="0" w:color="auto"/>
              </w:divBdr>
            </w:div>
            <w:div w:id="775636679">
              <w:marLeft w:val="0"/>
              <w:marRight w:val="0"/>
              <w:marTop w:val="0"/>
              <w:marBottom w:val="0"/>
              <w:divBdr>
                <w:top w:val="none" w:sz="0" w:space="0" w:color="auto"/>
                <w:left w:val="none" w:sz="0" w:space="0" w:color="auto"/>
                <w:bottom w:val="none" w:sz="0" w:space="0" w:color="auto"/>
                <w:right w:val="none" w:sz="0" w:space="0" w:color="auto"/>
              </w:divBdr>
            </w:div>
            <w:div w:id="1836872306">
              <w:marLeft w:val="0"/>
              <w:marRight w:val="0"/>
              <w:marTop w:val="0"/>
              <w:marBottom w:val="0"/>
              <w:divBdr>
                <w:top w:val="none" w:sz="0" w:space="0" w:color="auto"/>
                <w:left w:val="none" w:sz="0" w:space="0" w:color="auto"/>
                <w:bottom w:val="none" w:sz="0" w:space="0" w:color="auto"/>
                <w:right w:val="none" w:sz="0" w:space="0" w:color="auto"/>
              </w:divBdr>
            </w:div>
            <w:div w:id="913973437">
              <w:marLeft w:val="0"/>
              <w:marRight w:val="0"/>
              <w:marTop w:val="0"/>
              <w:marBottom w:val="0"/>
              <w:divBdr>
                <w:top w:val="none" w:sz="0" w:space="0" w:color="auto"/>
                <w:left w:val="none" w:sz="0" w:space="0" w:color="auto"/>
                <w:bottom w:val="none" w:sz="0" w:space="0" w:color="auto"/>
                <w:right w:val="none" w:sz="0" w:space="0" w:color="auto"/>
              </w:divBdr>
            </w:div>
            <w:div w:id="287660999">
              <w:marLeft w:val="0"/>
              <w:marRight w:val="0"/>
              <w:marTop w:val="0"/>
              <w:marBottom w:val="0"/>
              <w:divBdr>
                <w:top w:val="none" w:sz="0" w:space="0" w:color="auto"/>
                <w:left w:val="none" w:sz="0" w:space="0" w:color="auto"/>
                <w:bottom w:val="none" w:sz="0" w:space="0" w:color="auto"/>
                <w:right w:val="none" w:sz="0" w:space="0" w:color="auto"/>
              </w:divBdr>
            </w:div>
            <w:div w:id="77141447">
              <w:marLeft w:val="0"/>
              <w:marRight w:val="0"/>
              <w:marTop w:val="0"/>
              <w:marBottom w:val="0"/>
              <w:divBdr>
                <w:top w:val="none" w:sz="0" w:space="0" w:color="auto"/>
                <w:left w:val="none" w:sz="0" w:space="0" w:color="auto"/>
                <w:bottom w:val="none" w:sz="0" w:space="0" w:color="auto"/>
                <w:right w:val="none" w:sz="0" w:space="0" w:color="auto"/>
              </w:divBdr>
            </w:div>
            <w:div w:id="1955941952">
              <w:marLeft w:val="0"/>
              <w:marRight w:val="0"/>
              <w:marTop w:val="0"/>
              <w:marBottom w:val="0"/>
              <w:divBdr>
                <w:top w:val="none" w:sz="0" w:space="0" w:color="auto"/>
                <w:left w:val="none" w:sz="0" w:space="0" w:color="auto"/>
                <w:bottom w:val="none" w:sz="0" w:space="0" w:color="auto"/>
                <w:right w:val="none" w:sz="0" w:space="0" w:color="auto"/>
              </w:divBdr>
            </w:div>
            <w:div w:id="473452657">
              <w:marLeft w:val="0"/>
              <w:marRight w:val="0"/>
              <w:marTop w:val="0"/>
              <w:marBottom w:val="0"/>
              <w:divBdr>
                <w:top w:val="none" w:sz="0" w:space="0" w:color="auto"/>
                <w:left w:val="none" w:sz="0" w:space="0" w:color="auto"/>
                <w:bottom w:val="none" w:sz="0" w:space="0" w:color="auto"/>
                <w:right w:val="none" w:sz="0" w:space="0" w:color="auto"/>
              </w:divBdr>
            </w:div>
            <w:div w:id="660543414">
              <w:marLeft w:val="0"/>
              <w:marRight w:val="0"/>
              <w:marTop w:val="0"/>
              <w:marBottom w:val="0"/>
              <w:divBdr>
                <w:top w:val="none" w:sz="0" w:space="0" w:color="auto"/>
                <w:left w:val="none" w:sz="0" w:space="0" w:color="auto"/>
                <w:bottom w:val="none" w:sz="0" w:space="0" w:color="auto"/>
                <w:right w:val="none" w:sz="0" w:space="0" w:color="auto"/>
              </w:divBdr>
            </w:div>
            <w:div w:id="658922496">
              <w:marLeft w:val="0"/>
              <w:marRight w:val="0"/>
              <w:marTop w:val="0"/>
              <w:marBottom w:val="0"/>
              <w:divBdr>
                <w:top w:val="none" w:sz="0" w:space="0" w:color="auto"/>
                <w:left w:val="none" w:sz="0" w:space="0" w:color="auto"/>
                <w:bottom w:val="none" w:sz="0" w:space="0" w:color="auto"/>
                <w:right w:val="none" w:sz="0" w:space="0" w:color="auto"/>
              </w:divBdr>
            </w:div>
            <w:div w:id="509953260">
              <w:marLeft w:val="0"/>
              <w:marRight w:val="0"/>
              <w:marTop w:val="0"/>
              <w:marBottom w:val="0"/>
              <w:divBdr>
                <w:top w:val="none" w:sz="0" w:space="0" w:color="auto"/>
                <w:left w:val="none" w:sz="0" w:space="0" w:color="auto"/>
                <w:bottom w:val="none" w:sz="0" w:space="0" w:color="auto"/>
                <w:right w:val="none" w:sz="0" w:space="0" w:color="auto"/>
              </w:divBdr>
            </w:div>
            <w:div w:id="7977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0075">
      <w:bodyDiv w:val="1"/>
      <w:marLeft w:val="0"/>
      <w:marRight w:val="0"/>
      <w:marTop w:val="0"/>
      <w:marBottom w:val="0"/>
      <w:divBdr>
        <w:top w:val="none" w:sz="0" w:space="0" w:color="auto"/>
        <w:left w:val="none" w:sz="0" w:space="0" w:color="auto"/>
        <w:bottom w:val="none" w:sz="0" w:space="0" w:color="auto"/>
        <w:right w:val="none" w:sz="0" w:space="0" w:color="auto"/>
      </w:divBdr>
    </w:div>
    <w:div w:id="1034307451">
      <w:bodyDiv w:val="1"/>
      <w:marLeft w:val="0"/>
      <w:marRight w:val="0"/>
      <w:marTop w:val="0"/>
      <w:marBottom w:val="0"/>
      <w:divBdr>
        <w:top w:val="none" w:sz="0" w:space="0" w:color="auto"/>
        <w:left w:val="none" w:sz="0" w:space="0" w:color="auto"/>
        <w:bottom w:val="none" w:sz="0" w:space="0" w:color="auto"/>
        <w:right w:val="none" w:sz="0" w:space="0" w:color="auto"/>
      </w:divBdr>
    </w:div>
    <w:div w:id="1063984394">
      <w:bodyDiv w:val="1"/>
      <w:marLeft w:val="0"/>
      <w:marRight w:val="0"/>
      <w:marTop w:val="0"/>
      <w:marBottom w:val="0"/>
      <w:divBdr>
        <w:top w:val="none" w:sz="0" w:space="0" w:color="auto"/>
        <w:left w:val="none" w:sz="0" w:space="0" w:color="auto"/>
        <w:bottom w:val="none" w:sz="0" w:space="0" w:color="auto"/>
        <w:right w:val="none" w:sz="0" w:space="0" w:color="auto"/>
      </w:divBdr>
    </w:div>
    <w:div w:id="1111122020">
      <w:bodyDiv w:val="1"/>
      <w:marLeft w:val="0"/>
      <w:marRight w:val="0"/>
      <w:marTop w:val="0"/>
      <w:marBottom w:val="0"/>
      <w:divBdr>
        <w:top w:val="none" w:sz="0" w:space="0" w:color="auto"/>
        <w:left w:val="none" w:sz="0" w:space="0" w:color="auto"/>
        <w:bottom w:val="none" w:sz="0" w:space="0" w:color="auto"/>
        <w:right w:val="none" w:sz="0" w:space="0" w:color="auto"/>
      </w:divBdr>
    </w:div>
    <w:div w:id="1128352962">
      <w:bodyDiv w:val="1"/>
      <w:marLeft w:val="0"/>
      <w:marRight w:val="0"/>
      <w:marTop w:val="0"/>
      <w:marBottom w:val="0"/>
      <w:divBdr>
        <w:top w:val="none" w:sz="0" w:space="0" w:color="auto"/>
        <w:left w:val="none" w:sz="0" w:space="0" w:color="auto"/>
        <w:bottom w:val="none" w:sz="0" w:space="0" w:color="auto"/>
        <w:right w:val="none" w:sz="0" w:space="0" w:color="auto"/>
      </w:divBdr>
    </w:div>
    <w:div w:id="1485509761">
      <w:bodyDiv w:val="1"/>
      <w:marLeft w:val="0"/>
      <w:marRight w:val="0"/>
      <w:marTop w:val="0"/>
      <w:marBottom w:val="0"/>
      <w:divBdr>
        <w:top w:val="none" w:sz="0" w:space="0" w:color="auto"/>
        <w:left w:val="none" w:sz="0" w:space="0" w:color="auto"/>
        <w:bottom w:val="none" w:sz="0" w:space="0" w:color="auto"/>
        <w:right w:val="none" w:sz="0" w:space="0" w:color="auto"/>
      </w:divBdr>
    </w:div>
    <w:div w:id="1501039229">
      <w:bodyDiv w:val="1"/>
      <w:marLeft w:val="0"/>
      <w:marRight w:val="0"/>
      <w:marTop w:val="0"/>
      <w:marBottom w:val="0"/>
      <w:divBdr>
        <w:top w:val="none" w:sz="0" w:space="0" w:color="auto"/>
        <w:left w:val="none" w:sz="0" w:space="0" w:color="auto"/>
        <w:bottom w:val="none" w:sz="0" w:space="0" w:color="auto"/>
        <w:right w:val="none" w:sz="0" w:space="0" w:color="auto"/>
      </w:divBdr>
    </w:div>
    <w:div w:id="1502350154">
      <w:bodyDiv w:val="1"/>
      <w:marLeft w:val="0"/>
      <w:marRight w:val="0"/>
      <w:marTop w:val="0"/>
      <w:marBottom w:val="0"/>
      <w:divBdr>
        <w:top w:val="none" w:sz="0" w:space="0" w:color="auto"/>
        <w:left w:val="none" w:sz="0" w:space="0" w:color="auto"/>
        <w:bottom w:val="none" w:sz="0" w:space="0" w:color="auto"/>
        <w:right w:val="none" w:sz="0" w:space="0" w:color="auto"/>
      </w:divBdr>
    </w:div>
    <w:div w:id="1578857189">
      <w:bodyDiv w:val="1"/>
      <w:marLeft w:val="0"/>
      <w:marRight w:val="0"/>
      <w:marTop w:val="0"/>
      <w:marBottom w:val="0"/>
      <w:divBdr>
        <w:top w:val="none" w:sz="0" w:space="0" w:color="auto"/>
        <w:left w:val="none" w:sz="0" w:space="0" w:color="auto"/>
        <w:bottom w:val="none" w:sz="0" w:space="0" w:color="auto"/>
        <w:right w:val="none" w:sz="0" w:space="0" w:color="auto"/>
      </w:divBdr>
    </w:div>
    <w:div w:id="1672179566">
      <w:bodyDiv w:val="1"/>
      <w:marLeft w:val="0"/>
      <w:marRight w:val="0"/>
      <w:marTop w:val="0"/>
      <w:marBottom w:val="0"/>
      <w:divBdr>
        <w:top w:val="none" w:sz="0" w:space="0" w:color="auto"/>
        <w:left w:val="none" w:sz="0" w:space="0" w:color="auto"/>
        <w:bottom w:val="none" w:sz="0" w:space="0" w:color="auto"/>
        <w:right w:val="none" w:sz="0" w:space="0" w:color="auto"/>
      </w:divBdr>
    </w:div>
    <w:div w:id="1847741401">
      <w:bodyDiv w:val="1"/>
      <w:marLeft w:val="0"/>
      <w:marRight w:val="0"/>
      <w:marTop w:val="0"/>
      <w:marBottom w:val="0"/>
      <w:divBdr>
        <w:top w:val="none" w:sz="0" w:space="0" w:color="auto"/>
        <w:left w:val="none" w:sz="0" w:space="0" w:color="auto"/>
        <w:bottom w:val="none" w:sz="0" w:space="0" w:color="auto"/>
        <w:right w:val="none" w:sz="0" w:space="0" w:color="auto"/>
      </w:divBdr>
    </w:div>
    <w:div w:id="1878617019">
      <w:bodyDiv w:val="1"/>
      <w:marLeft w:val="0"/>
      <w:marRight w:val="0"/>
      <w:marTop w:val="0"/>
      <w:marBottom w:val="0"/>
      <w:divBdr>
        <w:top w:val="none" w:sz="0" w:space="0" w:color="auto"/>
        <w:left w:val="none" w:sz="0" w:space="0" w:color="auto"/>
        <w:bottom w:val="none" w:sz="0" w:space="0" w:color="auto"/>
        <w:right w:val="none" w:sz="0" w:space="0" w:color="auto"/>
      </w:divBdr>
    </w:div>
    <w:div w:id="1924414734">
      <w:bodyDiv w:val="1"/>
      <w:marLeft w:val="0"/>
      <w:marRight w:val="0"/>
      <w:marTop w:val="0"/>
      <w:marBottom w:val="0"/>
      <w:divBdr>
        <w:top w:val="none" w:sz="0" w:space="0" w:color="auto"/>
        <w:left w:val="none" w:sz="0" w:space="0" w:color="auto"/>
        <w:bottom w:val="none" w:sz="0" w:space="0" w:color="auto"/>
        <w:right w:val="none" w:sz="0" w:space="0" w:color="auto"/>
      </w:divBdr>
      <w:divsChild>
        <w:div w:id="2014600872">
          <w:marLeft w:val="0"/>
          <w:marRight w:val="0"/>
          <w:marTop w:val="0"/>
          <w:marBottom w:val="0"/>
          <w:divBdr>
            <w:top w:val="none" w:sz="0" w:space="0" w:color="auto"/>
            <w:left w:val="none" w:sz="0" w:space="0" w:color="auto"/>
            <w:bottom w:val="none" w:sz="0" w:space="0" w:color="auto"/>
            <w:right w:val="none" w:sz="0" w:space="0" w:color="auto"/>
          </w:divBdr>
          <w:divsChild>
            <w:div w:id="1935286777">
              <w:marLeft w:val="0"/>
              <w:marRight w:val="0"/>
              <w:marTop w:val="0"/>
              <w:marBottom w:val="0"/>
              <w:divBdr>
                <w:top w:val="none" w:sz="0" w:space="0" w:color="auto"/>
                <w:left w:val="none" w:sz="0" w:space="0" w:color="auto"/>
                <w:bottom w:val="none" w:sz="0" w:space="0" w:color="auto"/>
                <w:right w:val="none" w:sz="0" w:space="0" w:color="auto"/>
              </w:divBdr>
            </w:div>
            <w:div w:id="1648634225">
              <w:marLeft w:val="0"/>
              <w:marRight w:val="0"/>
              <w:marTop w:val="0"/>
              <w:marBottom w:val="0"/>
              <w:divBdr>
                <w:top w:val="none" w:sz="0" w:space="0" w:color="auto"/>
                <w:left w:val="none" w:sz="0" w:space="0" w:color="auto"/>
                <w:bottom w:val="none" w:sz="0" w:space="0" w:color="auto"/>
                <w:right w:val="none" w:sz="0" w:space="0" w:color="auto"/>
              </w:divBdr>
            </w:div>
            <w:div w:id="1515219898">
              <w:marLeft w:val="0"/>
              <w:marRight w:val="0"/>
              <w:marTop w:val="0"/>
              <w:marBottom w:val="0"/>
              <w:divBdr>
                <w:top w:val="none" w:sz="0" w:space="0" w:color="auto"/>
                <w:left w:val="none" w:sz="0" w:space="0" w:color="auto"/>
                <w:bottom w:val="none" w:sz="0" w:space="0" w:color="auto"/>
                <w:right w:val="none" w:sz="0" w:space="0" w:color="auto"/>
              </w:divBdr>
            </w:div>
            <w:div w:id="1727290897">
              <w:marLeft w:val="0"/>
              <w:marRight w:val="0"/>
              <w:marTop w:val="0"/>
              <w:marBottom w:val="0"/>
              <w:divBdr>
                <w:top w:val="none" w:sz="0" w:space="0" w:color="auto"/>
                <w:left w:val="none" w:sz="0" w:space="0" w:color="auto"/>
                <w:bottom w:val="none" w:sz="0" w:space="0" w:color="auto"/>
                <w:right w:val="none" w:sz="0" w:space="0" w:color="auto"/>
              </w:divBdr>
            </w:div>
            <w:div w:id="1555967479">
              <w:marLeft w:val="0"/>
              <w:marRight w:val="0"/>
              <w:marTop w:val="0"/>
              <w:marBottom w:val="0"/>
              <w:divBdr>
                <w:top w:val="none" w:sz="0" w:space="0" w:color="auto"/>
                <w:left w:val="none" w:sz="0" w:space="0" w:color="auto"/>
                <w:bottom w:val="none" w:sz="0" w:space="0" w:color="auto"/>
                <w:right w:val="none" w:sz="0" w:space="0" w:color="auto"/>
              </w:divBdr>
            </w:div>
            <w:div w:id="35741731">
              <w:marLeft w:val="0"/>
              <w:marRight w:val="0"/>
              <w:marTop w:val="0"/>
              <w:marBottom w:val="0"/>
              <w:divBdr>
                <w:top w:val="none" w:sz="0" w:space="0" w:color="auto"/>
                <w:left w:val="none" w:sz="0" w:space="0" w:color="auto"/>
                <w:bottom w:val="none" w:sz="0" w:space="0" w:color="auto"/>
                <w:right w:val="none" w:sz="0" w:space="0" w:color="auto"/>
              </w:divBdr>
            </w:div>
            <w:div w:id="1256793083">
              <w:marLeft w:val="0"/>
              <w:marRight w:val="0"/>
              <w:marTop w:val="0"/>
              <w:marBottom w:val="0"/>
              <w:divBdr>
                <w:top w:val="none" w:sz="0" w:space="0" w:color="auto"/>
                <w:left w:val="none" w:sz="0" w:space="0" w:color="auto"/>
                <w:bottom w:val="none" w:sz="0" w:space="0" w:color="auto"/>
                <w:right w:val="none" w:sz="0" w:space="0" w:color="auto"/>
              </w:divBdr>
            </w:div>
            <w:div w:id="1526401883">
              <w:marLeft w:val="0"/>
              <w:marRight w:val="0"/>
              <w:marTop w:val="0"/>
              <w:marBottom w:val="0"/>
              <w:divBdr>
                <w:top w:val="none" w:sz="0" w:space="0" w:color="auto"/>
                <w:left w:val="none" w:sz="0" w:space="0" w:color="auto"/>
                <w:bottom w:val="none" w:sz="0" w:space="0" w:color="auto"/>
                <w:right w:val="none" w:sz="0" w:space="0" w:color="auto"/>
              </w:divBdr>
            </w:div>
            <w:div w:id="483665898">
              <w:marLeft w:val="0"/>
              <w:marRight w:val="0"/>
              <w:marTop w:val="0"/>
              <w:marBottom w:val="0"/>
              <w:divBdr>
                <w:top w:val="none" w:sz="0" w:space="0" w:color="auto"/>
                <w:left w:val="none" w:sz="0" w:space="0" w:color="auto"/>
                <w:bottom w:val="none" w:sz="0" w:space="0" w:color="auto"/>
                <w:right w:val="none" w:sz="0" w:space="0" w:color="auto"/>
              </w:divBdr>
            </w:div>
            <w:div w:id="1129321904">
              <w:marLeft w:val="0"/>
              <w:marRight w:val="0"/>
              <w:marTop w:val="0"/>
              <w:marBottom w:val="0"/>
              <w:divBdr>
                <w:top w:val="none" w:sz="0" w:space="0" w:color="auto"/>
                <w:left w:val="none" w:sz="0" w:space="0" w:color="auto"/>
                <w:bottom w:val="none" w:sz="0" w:space="0" w:color="auto"/>
                <w:right w:val="none" w:sz="0" w:space="0" w:color="auto"/>
              </w:divBdr>
            </w:div>
            <w:div w:id="491222751">
              <w:marLeft w:val="0"/>
              <w:marRight w:val="0"/>
              <w:marTop w:val="0"/>
              <w:marBottom w:val="0"/>
              <w:divBdr>
                <w:top w:val="none" w:sz="0" w:space="0" w:color="auto"/>
                <w:left w:val="none" w:sz="0" w:space="0" w:color="auto"/>
                <w:bottom w:val="none" w:sz="0" w:space="0" w:color="auto"/>
                <w:right w:val="none" w:sz="0" w:space="0" w:color="auto"/>
              </w:divBdr>
            </w:div>
            <w:div w:id="122427601">
              <w:marLeft w:val="0"/>
              <w:marRight w:val="0"/>
              <w:marTop w:val="0"/>
              <w:marBottom w:val="0"/>
              <w:divBdr>
                <w:top w:val="none" w:sz="0" w:space="0" w:color="auto"/>
                <w:left w:val="none" w:sz="0" w:space="0" w:color="auto"/>
                <w:bottom w:val="none" w:sz="0" w:space="0" w:color="auto"/>
                <w:right w:val="none" w:sz="0" w:space="0" w:color="auto"/>
              </w:divBdr>
            </w:div>
            <w:div w:id="107818254">
              <w:marLeft w:val="0"/>
              <w:marRight w:val="0"/>
              <w:marTop w:val="0"/>
              <w:marBottom w:val="0"/>
              <w:divBdr>
                <w:top w:val="none" w:sz="0" w:space="0" w:color="auto"/>
                <w:left w:val="none" w:sz="0" w:space="0" w:color="auto"/>
                <w:bottom w:val="none" w:sz="0" w:space="0" w:color="auto"/>
                <w:right w:val="none" w:sz="0" w:space="0" w:color="auto"/>
              </w:divBdr>
            </w:div>
            <w:div w:id="123276244">
              <w:marLeft w:val="0"/>
              <w:marRight w:val="0"/>
              <w:marTop w:val="0"/>
              <w:marBottom w:val="0"/>
              <w:divBdr>
                <w:top w:val="none" w:sz="0" w:space="0" w:color="auto"/>
                <w:left w:val="none" w:sz="0" w:space="0" w:color="auto"/>
                <w:bottom w:val="none" w:sz="0" w:space="0" w:color="auto"/>
                <w:right w:val="none" w:sz="0" w:space="0" w:color="auto"/>
              </w:divBdr>
            </w:div>
            <w:div w:id="1252616991">
              <w:marLeft w:val="0"/>
              <w:marRight w:val="0"/>
              <w:marTop w:val="0"/>
              <w:marBottom w:val="0"/>
              <w:divBdr>
                <w:top w:val="none" w:sz="0" w:space="0" w:color="auto"/>
                <w:left w:val="none" w:sz="0" w:space="0" w:color="auto"/>
                <w:bottom w:val="none" w:sz="0" w:space="0" w:color="auto"/>
                <w:right w:val="none" w:sz="0" w:space="0" w:color="auto"/>
              </w:divBdr>
            </w:div>
            <w:div w:id="774517810">
              <w:marLeft w:val="0"/>
              <w:marRight w:val="0"/>
              <w:marTop w:val="0"/>
              <w:marBottom w:val="0"/>
              <w:divBdr>
                <w:top w:val="none" w:sz="0" w:space="0" w:color="auto"/>
                <w:left w:val="none" w:sz="0" w:space="0" w:color="auto"/>
                <w:bottom w:val="none" w:sz="0" w:space="0" w:color="auto"/>
                <w:right w:val="none" w:sz="0" w:space="0" w:color="auto"/>
              </w:divBdr>
            </w:div>
            <w:div w:id="1733652097">
              <w:marLeft w:val="0"/>
              <w:marRight w:val="0"/>
              <w:marTop w:val="0"/>
              <w:marBottom w:val="0"/>
              <w:divBdr>
                <w:top w:val="none" w:sz="0" w:space="0" w:color="auto"/>
                <w:left w:val="none" w:sz="0" w:space="0" w:color="auto"/>
                <w:bottom w:val="none" w:sz="0" w:space="0" w:color="auto"/>
                <w:right w:val="none" w:sz="0" w:space="0" w:color="auto"/>
              </w:divBdr>
            </w:div>
            <w:div w:id="1904872046">
              <w:marLeft w:val="0"/>
              <w:marRight w:val="0"/>
              <w:marTop w:val="0"/>
              <w:marBottom w:val="0"/>
              <w:divBdr>
                <w:top w:val="none" w:sz="0" w:space="0" w:color="auto"/>
                <w:left w:val="none" w:sz="0" w:space="0" w:color="auto"/>
                <w:bottom w:val="none" w:sz="0" w:space="0" w:color="auto"/>
                <w:right w:val="none" w:sz="0" w:space="0" w:color="auto"/>
              </w:divBdr>
            </w:div>
            <w:div w:id="1004894663">
              <w:marLeft w:val="0"/>
              <w:marRight w:val="0"/>
              <w:marTop w:val="0"/>
              <w:marBottom w:val="0"/>
              <w:divBdr>
                <w:top w:val="none" w:sz="0" w:space="0" w:color="auto"/>
                <w:left w:val="none" w:sz="0" w:space="0" w:color="auto"/>
                <w:bottom w:val="none" w:sz="0" w:space="0" w:color="auto"/>
                <w:right w:val="none" w:sz="0" w:space="0" w:color="auto"/>
              </w:divBdr>
            </w:div>
            <w:div w:id="1942372787">
              <w:marLeft w:val="0"/>
              <w:marRight w:val="0"/>
              <w:marTop w:val="0"/>
              <w:marBottom w:val="0"/>
              <w:divBdr>
                <w:top w:val="none" w:sz="0" w:space="0" w:color="auto"/>
                <w:left w:val="none" w:sz="0" w:space="0" w:color="auto"/>
                <w:bottom w:val="none" w:sz="0" w:space="0" w:color="auto"/>
                <w:right w:val="none" w:sz="0" w:space="0" w:color="auto"/>
              </w:divBdr>
            </w:div>
            <w:div w:id="2104953615">
              <w:marLeft w:val="0"/>
              <w:marRight w:val="0"/>
              <w:marTop w:val="0"/>
              <w:marBottom w:val="0"/>
              <w:divBdr>
                <w:top w:val="none" w:sz="0" w:space="0" w:color="auto"/>
                <w:left w:val="none" w:sz="0" w:space="0" w:color="auto"/>
                <w:bottom w:val="none" w:sz="0" w:space="0" w:color="auto"/>
                <w:right w:val="none" w:sz="0" w:space="0" w:color="auto"/>
              </w:divBdr>
            </w:div>
            <w:div w:id="997655784">
              <w:marLeft w:val="0"/>
              <w:marRight w:val="0"/>
              <w:marTop w:val="0"/>
              <w:marBottom w:val="0"/>
              <w:divBdr>
                <w:top w:val="none" w:sz="0" w:space="0" w:color="auto"/>
                <w:left w:val="none" w:sz="0" w:space="0" w:color="auto"/>
                <w:bottom w:val="none" w:sz="0" w:space="0" w:color="auto"/>
                <w:right w:val="none" w:sz="0" w:space="0" w:color="auto"/>
              </w:divBdr>
            </w:div>
            <w:div w:id="1139416010">
              <w:marLeft w:val="0"/>
              <w:marRight w:val="0"/>
              <w:marTop w:val="0"/>
              <w:marBottom w:val="0"/>
              <w:divBdr>
                <w:top w:val="none" w:sz="0" w:space="0" w:color="auto"/>
                <w:left w:val="none" w:sz="0" w:space="0" w:color="auto"/>
                <w:bottom w:val="none" w:sz="0" w:space="0" w:color="auto"/>
                <w:right w:val="none" w:sz="0" w:space="0" w:color="auto"/>
              </w:divBdr>
            </w:div>
            <w:div w:id="315571560">
              <w:marLeft w:val="0"/>
              <w:marRight w:val="0"/>
              <w:marTop w:val="0"/>
              <w:marBottom w:val="0"/>
              <w:divBdr>
                <w:top w:val="none" w:sz="0" w:space="0" w:color="auto"/>
                <w:left w:val="none" w:sz="0" w:space="0" w:color="auto"/>
                <w:bottom w:val="none" w:sz="0" w:space="0" w:color="auto"/>
                <w:right w:val="none" w:sz="0" w:space="0" w:color="auto"/>
              </w:divBdr>
            </w:div>
            <w:div w:id="1407147021">
              <w:marLeft w:val="0"/>
              <w:marRight w:val="0"/>
              <w:marTop w:val="0"/>
              <w:marBottom w:val="0"/>
              <w:divBdr>
                <w:top w:val="none" w:sz="0" w:space="0" w:color="auto"/>
                <w:left w:val="none" w:sz="0" w:space="0" w:color="auto"/>
                <w:bottom w:val="none" w:sz="0" w:space="0" w:color="auto"/>
                <w:right w:val="none" w:sz="0" w:space="0" w:color="auto"/>
              </w:divBdr>
            </w:div>
            <w:div w:id="2118676420">
              <w:marLeft w:val="0"/>
              <w:marRight w:val="0"/>
              <w:marTop w:val="0"/>
              <w:marBottom w:val="0"/>
              <w:divBdr>
                <w:top w:val="none" w:sz="0" w:space="0" w:color="auto"/>
                <w:left w:val="none" w:sz="0" w:space="0" w:color="auto"/>
                <w:bottom w:val="none" w:sz="0" w:space="0" w:color="auto"/>
                <w:right w:val="none" w:sz="0" w:space="0" w:color="auto"/>
              </w:divBdr>
            </w:div>
            <w:div w:id="1443918976">
              <w:marLeft w:val="0"/>
              <w:marRight w:val="0"/>
              <w:marTop w:val="0"/>
              <w:marBottom w:val="0"/>
              <w:divBdr>
                <w:top w:val="none" w:sz="0" w:space="0" w:color="auto"/>
                <w:left w:val="none" w:sz="0" w:space="0" w:color="auto"/>
                <w:bottom w:val="none" w:sz="0" w:space="0" w:color="auto"/>
                <w:right w:val="none" w:sz="0" w:space="0" w:color="auto"/>
              </w:divBdr>
            </w:div>
            <w:div w:id="1889758047">
              <w:marLeft w:val="0"/>
              <w:marRight w:val="0"/>
              <w:marTop w:val="0"/>
              <w:marBottom w:val="0"/>
              <w:divBdr>
                <w:top w:val="none" w:sz="0" w:space="0" w:color="auto"/>
                <w:left w:val="none" w:sz="0" w:space="0" w:color="auto"/>
                <w:bottom w:val="none" w:sz="0" w:space="0" w:color="auto"/>
                <w:right w:val="none" w:sz="0" w:space="0" w:color="auto"/>
              </w:divBdr>
            </w:div>
            <w:div w:id="852913458">
              <w:marLeft w:val="0"/>
              <w:marRight w:val="0"/>
              <w:marTop w:val="0"/>
              <w:marBottom w:val="0"/>
              <w:divBdr>
                <w:top w:val="none" w:sz="0" w:space="0" w:color="auto"/>
                <w:left w:val="none" w:sz="0" w:space="0" w:color="auto"/>
                <w:bottom w:val="none" w:sz="0" w:space="0" w:color="auto"/>
                <w:right w:val="none" w:sz="0" w:space="0" w:color="auto"/>
              </w:divBdr>
            </w:div>
            <w:div w:id="1295983653">
              <w:marLeft w:val="0"/>
              <w:marRight w:val="0"/>
              <w:marTop w:val="0"/>
              <w:marBottom w:val="0"/>
              <w:divBdr>
                <w:top w:val="none" w:sz="0" w:space="0" w:color="auto"/>
                <w:left w:val="none" w:sz="0" w:space="0" w:color="auto"/>
                <w:bottom w:val="none" w:sz="0" w:space="0" w:color="auto"/>
                <w:right w:val="none" w:sz="0" w:space="0" w:color="auto"/>
              </w:divBdr>
            </w:div>
            <w:div w:id="947084784">
              <w:marLeft w:val="0"/>
              <w:marRight w:val="0"/>
              <w:marTop w:val="0"/>
              <w:marBottom w:val="0"/>
              <w:divBdr>
                <w:top w:val="none" w:sz="0" w:space="0" w:color="auto"/>
                <w:left w:val="none" w:sz="0" w:space="0" w:color="auto"/>
                <w:bottom w:val="none" w:sz="0" w:space="0" w:color="auto"/>
                <w:right w:val="none" w:sz="0" w:space="0" w:color="auto"/>
              </w:divBdr>
            </w:div>
            <w:div w:id="1732725045">
              <w:marLeft w:val="0"/>
              <w:marRight w:val="0"/>
              <w:marTop w:val="0"/>
              <w:marBottom w:val="0"/>
              <w:divBdr>
                <w:top w:val="none" w:sz="0" w:space="0" w:color="auto"/>
                <w:left w:val="none" w:sz="0" w:space="0" w:color="auto"/>
                <w:bottom w:val="none" w:sz="0" w:space="0" w:color="auto"/>
                <w:right w:val="none" w:sz="0" w:space="0" w:color="auto"/>
              </w:divBdr>
            </w:div>
            <w:div w:id="650210658">
              <w:marLeft w:val="0"/>
              <w:marRight w:val="0"/>
              <w:marTop w:val="0"/>
              <w:marBottom w:val="0"/>
              <w:divBdr>
                <w:top w:val="none" w:sz="0" w:space="0" w:color="auto"/>
                <w:left w:val="none" w:sz="0" w:space="0" w:color="auto"/>
                <w:bottom w:val="none" w:sz="0" w:space="0" w:color="auto"/>
                <w:right w:val="none" w:sz="0" w:space="0" w:color="auto"/>
              </w:divBdr>
            </w:div>
            <w:div w:id="2127389979">
              <w:marLeft w:val="0"/>
              <w:marRight w:val="0"/>
              <w:marTop w:val="0"/>
              <w:marBottom w:val="0"/>
              <w:divBdr>
                <w:top w:val="none" w:sz="0" w:space="0" w:color="auto"/>
                <w:left w:val="none" w:sz="0" w:space="0" w:color="auto"/>
                <w:bottom w:val="none" w:sz="0" w:space="0" w:color="auto"/>
                <w:right w:val="none" w:sz="0" w:space="0" w:color="auto"/>
              </w:divBdr>
            </w:div>
            <w:div w:id="1422484276">
              <w:marLeft w:val="0"/>
              <w:marRight w:val="0"/>
              <w:marTop w:val="0"/>
              <w:marBottom w:val="0"/>
              <w:divBdr>
                <w:top w:val="none" w:sz="0" w:space="0" w:color="auto"/>
                <w:left w:val="none" w:sz="0" w:space="0" w:color="auto"/>
                <w:bottom w:val="none" w:sz="0" w:space="0" w:color="auto"/>
                <w:right w:val="none" w:sz="0" w:space="0" w:color="auto"/>
              </w:divBdr>
            </w:div>
            <w:div w:id="1752657481">
              <w:marLeft w:val="0"/>
              <w:marRight w:val="0"/>
              <w:marTop w:val="0"/>
              <w:marBottom w:val="0"/>
              <w:divBdr>
                <w:top w:val="none" w:sz="0" w:space="0" w:color="auto"/>
                <w:left w:val="none" w:sz="0" w:space="0" w:color="auto"/>
                <w:bottom w:val="none" w:sz="0" w:space="0" w:color="auto"/>
                <w:right w:val="none" w:sz="0" w:space="0" w:color="auto"/>
              </w:divBdr>
            </w:div>
            <w:div w:id="185293310">
              <w:marLeft w:val="0"/>
              <w:marRight w:val="0"/>
              <w:marTop w:val="0"/>
              <w:marBottom w:val="0"/>
              <w:divBdr>
                <w:top w:val="none" w:sz="0" w:space="0" w:color="auto"/>
                <w:left w:val="none" w:sz="0" w:space="0" w:color="auto"/>
                <w:bottom w:val="none" w:sz="0" w:space="0" w:color="auto"/>
                <w:right w:val="none" w:sz="0" w:space="0" w:color="auto"/>
              </w:divBdr>
            </w:div>
            <w:div w:id="267471918">
              <w:marLeft w:val="0"/>
              <w:marRight w:val="0"/>
              <w:marTop w:val="0"/>
              <w:marBottom w:val="0"/>
              <w:divBdr>
                <w:top w:val="none" w:sz="0" w:space="0" w:color="auto"/>
                <w:left w:val="none" w:sz="0" w:space="0" w:color="auto"/>
                <w:bottom w:val="none" w:sz="0" w:space="0" w:color="auto"/>
                <w:right w:val="none" w:sz="0" w:space="0" w:color="auto"/>
              </w:divBdr>
            </w:div>
            <w:div w:id="622006476">
              <w:marLeft w:val="0"/>
              <w:marRight w:val="0"/>
              <w:marTop w:val="0"/>
              <w:marBottom w:val="0"/>
              <w:divBdr>
                <w:top w:val="none" w:sz="0" w:space="0" w:color="auto"/>
                <w:left w:val="none" w:sz="0" w:space="0" w:color="auto"/>
                <w:bottom w:val="none" w:sz="0" w:space="0" w:color="auto"/>
                <w:right w:val="none" w:sz="0" w:space="0" w:color="auto"/>
              </w:divBdr>
            </w:div>
            <w:div w:id="1612316942">
              <w:marLeft w:val="0"/>
              <w:marRight w:val="0"/>
              <w:marTop w:val="0"/>
              <w:marBottom w:val="0"/>
              <w:divBdr>
                <w:top w:val="none" w:sz="0" w:space="0" w:color="auto"/>
                <w:left w:val="none" w:sz="0" w:space="0" w:color="auto"/>
                <w:bottom w:val="none" w:sz="0" w:space="0" w:color="auto"/>
                <w:right w:val="none" w:sz="0" w:space="0" w:color="auto"/>
              </w:divBdr>
            </w:div>
            <w:div w:id="256718267">
              <w:marLeft w:val="0"/>
              <w:marRight w:val="0"/>
              <w:marTop w:val="0"/>
              <w:marBottom w:val="0"/>
              <w:divBdr>
                <w:top w:val="none" w:sz="0" w:space="0" w:color="auto"/>
                <w:left w:val="none" w:sz="0" w:space="0" w:color="auto"/>
                <w:bottom w:val="none" w:sz="0" w:space="0" w:color="auto"/>
                <w:right w:val="none" w:sz="0" w:space="0" w:color="auto"/>
              </w:divBdr>
            </w:div>
            <w:div w:id="1881362389">
              <w:marLeft w:val="0"/>
              <w:marRight w:val="0"/>
              <w:marTop w:val="0"/>
              <w:marBottom w:val="0"/>
              <w:divBdr>
                <w:top w:val="none" w:sz="0" w:space="0" w:color="auto"/>
                <w:left w:val="none" w:sz="0" w:space="0" w:color="auto"/>
                <w:bottom w:val="none" w:sz="0" w:space="0" w:color="auto"/>
                <w:right w:val="none" w:sz="0" w:space="0" w:color="auto"/>
              </w:divBdr>
            </w:div>
            <w:div w:id="1038697991">
              <w:marLeft w:val="0"/>
              <w:marRight w:val="0"/>
              <w:marTop w:val="0"/>
              <w:marBottom w:val="0"/>
              <w:divBdr>
                <w:top w:val="none" w:sz="0" w:space="0" w:color="auto"/>
                <w:left w:val="none" w:sz="0" w:space="0" w:color="auto"/>
                <w:bottom w:val="none" w:sz="0" w:space="0" w:color="auto"/>
                <w:right w:val="none" w:sz="0" w:space="0" w:color="auto"/>
              </w:divBdr>
            </w:div>
            <w:div w:id="585265327">
              <w:marLeft w:val="0"/>
              <w:marRight w:val="0"/>
              <w:marTop w:val="0"/>
              <w:marBottom w:val="0"/>
              <w:divBdr>
                <w:top w:val="none" w:sz="0" w:space="0" w:color="auto"/>
                <w:left w:val="none" w:sz="0" w:space="0" w:color="auto"/>
                <w:bottom w:val="none" w:sz="0" w:space="0" w:color="auto"/>
                <w:right w:val="none" w:sz="0" w:space="0" w:color="auto"/>
              </w:divBdr>
            </w:div>
            <w:div w:id="526871184">
              <w:marLeft w:val="0"/>
              <w:marRight w:val="0"/>
              <w:marTop w:val="0"/>
              <w:marBottom w:val="0"/>
              <w:divBdr>
                <w:top w:val="none" w:sz="0" w:space="0" w:color="auto"/>
                <w:left w:val="none" w:sz="0" w:space="0" w:color="auto"/>
                <w:bottom w:val="none" w:sz="0" w:space="0" w:color="auto"/>
                <w:right w:val="none" w:sz="0" w:space="0" w:color="auto"/>
              </w:divBdr>
            </w:div>
            <w:div w:id="1218318641">
              <w:marLeft w:val="0"/>
              <w:marRight w:val="0"/>
              <w:marTop w:val="0"/>
              <w:marBottom w:val="0"/>
              <w:divBdr>
                <w:top w:val="none" w:sz="0" w:space="0" w:color="auto"/>
                <w:left w:val="none" w:sz="0" w:space="0" w:color="auto"/>
                <w:bottom w:val="none" w:sz="0" w:space="0" w:color="auto"/>
                <w:right w:val="none" w:sz="0" w:space="0" w:color="auto"/>
              </w:divBdr>
            </w:div>
            <w:div w:id="157695838">
              <w:marLeft w:val="0"/>
              <w:marRight w:val="0"/>
              <w:marTop w:val="0"/>
              <w:marBottom w:val="0"/>
              <w:divBdr>
                <w:top w:val="none" w:sz="0" w:space="0" w:color="auto"/>
                <w:left w:val="none" w:sz="0" w:space="0" w:color="auto"/>
                <w:bottom w:val="none" w:sz="0" w:space="0" w:color="auto"/>
                <w:right w:val="none" w:sz="0" w:space="0" w:color="auto"/>
              </w:divBdr>
            </w:div>
            <w:div w:id="21899517">
              <w:marLeft w:val="0"/>
              <w:marRight w:val="0"/>
              <w:marTop w:val="0"/>
              <w:marBottom w:val="0"/>
              <w:divBdr>
                <w:top w:val="none" w:sz="0" w:space="0" w:color="auto"/>
                <w:left w:val="none" w:sz="0" w:space="0" w:color="auto"/>
                <w:bottom w:val="none" w:sz="0" w:space="0" w:color="auto"/>
                <w:right w:val="none" w:sz="0" w:space="0" w:color="auto"/>
              </w:divBdr>
            </w:div>
            <w:div w:id="121003278">
              <w:marLeft w:val="0"/>
              <w:marRight w:val="0"/>
              <w:marTop w:val="0"/>
              <w:marBottom w:val="0"/>
              <w:divBdr>
                <w:top w:val="none" w:sz="0" w:space="0" w:color="auto"/>
                <w:left w:val="none" w:sz="0" w:space="0" w:color="auto"/>
                <w:bottom w:val="none" w:sz="0" w:space="0" w:color="auto"/>
                <w:right w:val="none" w:sz="0" w:space="0" w:color="auto"/>
              </w:divBdr>
            </w:div>
            <w:div w:id="135878556">
              <w:marLeft w:val="0"/>
              <w:marRight w:val="0"/>
              <w:marTop w:val="0"/>
              <w:marBottom w:val="0"/>
              <w:divBdr>
                <w:top w:val="none" w:sz="0" w:space="0" w:color="auto"/>
                <w:left w:val="none" w:sz="0" w:space="0" w:color="auto"/>
                <w:bottom w:val="none" w:sz="0" w:space="0" w:color="auto"/>
                <w:right w:val="none" w:sz="0" w:space="0" w:color="auto"/>
              </w:divBdr>
            </w:div>
            <w:div w:id="182474743">
              <w:marLeft w:val="0"/>
              <w:marRight w:val="0"/>
              <w:marTop w:val="0"/>
              <w:marBottom w:val="0"/>
              <w:divBdr>
                <w:top w:val="none" w:sz="0" w:space="0" w:color="auto"/>
                <w:left w:val="none" w:sz="0" w:space="0" w:color="auto"/>
                <w:bottom w:val="none" w:sz="0" w:space="0" w:color="auto"/>
                <w:right w:val="none" w:sz="0" w:space="0" w:color="auto"/>
              </w:divBdr>
            </w:div>
            <w:div w:id="890506728">
              <w:marLeft w:val="0"/>
              <w:marRight w:val="0"/>
              <w:marTop w:val="0"/>
              <w:marBottom w:val="0"/>
              <w:divBdr>
                <w:top w:val="none" w:sz="0" w:space="0" w:color="auto"/>
                <w:left w:val="none" w:sz="0" w:space="0" w:color="auto"/>
                <w:bottom w:val="none" w:sz="0" w:space="0" w:color="auto"/>
                <w:right w:val="none" w:sz="0" w:space="0" w:color="auto"/>
              </w:divBdr>
            </w:div>
            <w:div w:id="366488859">
              <w:marLeft w:val="0"/>
              <w:marRight w:val="0"/>
              <w:marTop w:val="0"/>
              <w:marBottom w:val="0"/>
              <w:divBdr>
                <w:top w:val="none" w:sz="0" w:space="0" w:color="auto"/>
                <w:left w:val="none" w:sz="0" w:space="0" w:color="auto"/>
                <w:bottom w:val="none" w:sz="0" w:space="0" w:color="auto"/>
                <w:right w:val="none" w:sz="0" w:space="0" w:color="auto"/>
              </w:divBdr>
            </w:div>
            <w:div w:id="1814131415">
              <w:marLeft w:val="0"/>
              <w:marRight w:val="0"/>
              <w:marTop w:val="0"/>
              <w:marBottom w:val="0"/>
              <w:divBdr>
                <w:top w:val="none" w:sz="0" w:space="0" w:color="auto"/>
                <w:left w:val="none" w:sz="0" w:space="0" w:color="auto"/>
                <w:bottom w:val="none" w:sz="0" w:space="0" w:color="auto"/>
                <w:right w:val="none" w:sz="0" w:space="0" w:color="auto"/>
              </w:divBdr>
            </w:div>
            <w:div w:id="1498689682">
              <w:marLeft w:val="0"/>
              <w:marRight w:val="0"/>
              <w:marTop w:val="0"/>
              <w:marBottom w:val="0"/>
              <w:divBdr>
                <w:top w:val="none" w:sz="0" w:space="0" w:color="auto"/>
                <w:left w:val="none" w:sz="0" w:space="0" w:color="auto"/>
                <w:bottom w:val="none" w:sz="0" w:space="0" w:color="auto"/>
                <w:right w:val="none" w:sz="0" w:space="0" w:color="auto"/>
              </w:divBdr>
            </w:div>
            <w:div w:id="2035496323">
              <w:marLeft w:val="0"/>
              <w:marRight w:val="0"/>
              <w:marTop w:val="0"/>
              <w:marBottom w:val="0"/>
              <w:divBdr>
                <w:top w:val="none" w:sz="0" w:space="0" w:color="auto"/>
                <w:left w:val="none" w:sz="0" w:space="0" w:color="auto"/>
                <w:bottom w:val="none" w:sz="0" w:space="0" w:color="auto"/>
                <w:right w:val="none" w:sz="0" w:space="0" w:color="auto"/>
              </w:divBdr>
            </w:div>
            <w:div w:id="68116088">
              <w:marLeft w:val="0"/>
              <w:marRight w:val="0"/>
              <w:marTop w:val="0"/>
              <w:marBottom w:val="0"/>
              <w:divBdr>
                <w:top w:val="none" w:sz="0" w:space="0" w:color="auto"/>
                <w:left w:val="none" w:sz="0" w:space="0" w:color="auto"/>
                <w:bottom w:val="none" w:sz="0" w:space="0" w:color="auto"/>
                <w:right w:val="none" w:sz="0" w:space="0" w:color="auto"/>
              </w:divBdr>
            </w:div>
            <w:div w:id="1232425099">
              <w:marLeft w:val="0"/>
              <w:marRight w:val="0"/>
              <w:marTop w:val="0"/>
              <w:marBottom w:val="0"/>
              <w:divBdr>
                <w:top w:val="none" w:sz="0" w:space="0" w:color="auto"/>
                <w:left w:val="none" w:sz="0" w:space="0" w:color="auto"/>
                <w:bottom w:val="none" w:sz="0" w:space="0" w:color="auto"/>
                <w:right w:val="none" w:sz="0" w:space="0" w:color="auto"/>
              </w:divBdr>
            </w:div>
            <w:div w:id="345786961">
              <w:marLeft w:val="0"/>
              <w:marRight w:val="0"/>
              <w:marTop w:val="0"/>
              <w:marBottom w:val="0"/>
              <w:divBdr>
                <w:top w:val="none" w:sz="0" w:space="0" w:color="auto"/>
                <w:left w:val="none" w:sz="0" w:space="0" w:color="auto"/>
                <w:bottom w:val="none" w:sz="0" w:space="0" w:color="auto"/>
                <w:right w:val="none" w:sz="0" w:space="0" w:color="auto"/>
              </w:divBdr>
            </w:div>
            <w:div w:id="750465432">
              <w:marLeft w:val="0"/>
              <w:marRight w:val="0"/>
              <w:marTop w:val="0"/>
              <w:marBottom w:val="0"/>
              <w:divBdr>
                <w:top w:val="none" w:sz="0" w:space="0" w:color="auto"/>
                <w:left w:val="none" w:sz="0" w:space="0" w:color="auto"/>
                <w:bottom w:val="none" w:sz="0" w:space="0" w:color="auto"/>
                <w:right w:val="none" w:sz="0" w:space="0" w:color="auto"/>
              </w:divBdr>
            </w:div>
            <w:div w:id="624624548">
              <w:marLeft w:val="0"/>
              <w:marRight w:val="0"/>
              <w:marTop w:val="0"/>
              <w:marBottom w:val="0"/>
              <w:divBdr>
                <w:top w:val="none" w:sz="0" w:space="0" w:color="auto"/>
                <w:left w:val="none" w:sz="0" w:space="0" w:color="auto"/>
                <w:bottom w:val="none" w:sz="0" w:space="0" w:color="auto"/>
                <w:right w:val="none" w:sz="0" w:space="0" w:color="auto"/>
              </w:divBdr>
            </w:div>
            <w:div w:id="668867412">
              <w:marLeft w:val="0"/>
              <w:marRight w:val="0"/>
              <w:marTop w:val="0"/>
              <w:marBottom w:val="0"/>
              <w:divBdr>
                <w:top w:val="none" w:sz="0" w:space="0" w:color="auto"/>
                <w:left w:val="none" w:sz="0" w:space="0" w:color="auto"/>
                <w:bottom w:val="none" w:sz="0" w:space="0" w:color="auto"/>
                <w:right w:val="none" w:sz="0" w:space="0" w:color="auto"/>
              </w:divBdr>
            </w:div>
            <w:div w:id="1656952036">
              <w:marLeft w:val="0"/>
              <w:marRight w:val="0"/>
              <w:marTop w:val="0"/>
              <w:marBottom w:val="0"/>
              <w:divBdr>
                <w:top w:val="none" w:sz="0" w:space="0" w:color="auto"/>
                <w:left w:val="none" w:sz="0" w:space="0" w:color="auto"/>
                <w:bottom w:val="none" w:sz="0" w:space="0" w:color="auto"/>
                <w:right w:val="none" w:sz="0" w:space="0" w:color="auto"/>
              </w:divBdr>
            </w:div>
            <w:div w:id="135149630">
              <w:marLeft w:val="0"/>
              <w:marRight w:val="0"/>
              <w:marTop w:val="0"/>
              <w:marBottom w:val="0"/>
              <w:divBdr>
                <w:top w:val="none" w:sz="0" w:space="0" w:color="auto"/>
                <w:left w:val="none" w:sz="0" w:space="0" w:color="auto"/>
                <w:bottom w:val="none" w:sz="0" w:space="0" w:color="auto"/>
                <w:right w:val="none" w:sz="0" w:space="0" w:color="auto"/>
              </w:divBdr>
            </w:div>
            <w:div w:id="961040308">
              <w:marLeft w:val="0"/>
              <w:marRight w:val="0"/>
              <w:marTop w:val="0"/>
              <w:marBottom w:val="0"/>
              <w:divBdr>
                <w:top w:val="none" w:sz="0" w:space="0" w:color="auto"/>
                <w:left w:val="none" w:sz="0" w:space="0" w:color="auto"/>
                <w:bottom w:val="none" w:sz="0" w:space="0" w:color="auto"/>
                <w:right w:val="none" w:sz="0" w:space="0" w:color="auto"/>
              </w:divBdr>
            </w:div>
            <w:div w:id="1407610914">
              <w:marLeft w:val="0"/>
              <w:marRight w:val="0"/>
              <w:marTop w:val="0"/>
              <w:marBottom w:val="0"/>
              <w:divBdr>
                <w:top w:val="none" w:sz="0" w:space="0" w:color="auto"/>
                <w:left w:val="none" w:sz="0" w:space="0" w:color="auto"/>
                <w:bottom w:val="none" w:sz="0" w:space="0" w:color="auto"/>
                <w:right w:val="none" w:sz="0" w:space="0" w:color="auto"/>
              </w:divBdr>
            </w:div>
            <w:div w:id="1642268710">
              <w:marLeft w:val="0"/>
              <w:marRight w:val="0"/>
              <w:marTop w:val="0"/>
              <w:marBottom w:val="0"/>
              <w:divBdr>
                <w:top w:val="none" w:sz="0" w:space="0" w:color="auto"/>
                <w:left w:val="none" w:sz="0" w:space="0" w:color="auto"/>
                <w:bottom w:val="none" w:sz="0" w:space="0" w:color="auto"/>
                <w:right w:val="none" w:sz="0" w:space="0" w:color="auto"/>
              </w:divBdr>
            </w:div>
            <w:div w:id="298733571">
              <w:marLeft w:val="0"/>
              <w:marRight w:val="0"/>
              <w:marTop w:val="0"/>
              <w:marBottom w:val="0"/>
              <w:divBdr>
                <w:top w:val="none" w:sz="0" w:space="0" w:color="auto"/>
                <w:left w:val="none" w:sz="0" w:space="0" w:color="auto"/>
                <w:bottom w:val="none" w:sz="0" w:space="0" w:color="auto"/>
                <w:right w:val="none" w:sz="0" w:space="0" w:color="auto"/>
              </w:divBdr>
            </w:div>
            <w:div w:id="501547645">
              <w:marLeft w:val="0"/>
              <w:marRight w:val="0"/>
              <w:marTop w:val="0"/>
              <w:marBottom w:val="0"/>
              <w:divBdr>
                <w:top w:val="none" w:sz="0" w:space="0" w:color="auto"/>
                <w:left w:val="none" w:sz="0" w:space="0" w:color="auto"/>
                <w:bottom w:val="none" w:sz="0" w:space="0" w:color="auto"/>
                <w:right w:val="none" w:sz="0" w:space="0" w:color="auto"/>
              </w:divBdr>
            </w:div>
            <w:div w:id="2024358704">
              <w:marLeft w:val="0"/>
              <w:marRight w:val="0"/>
              <w:marTop w:val="0"/>
              <w:marBottom w:val="0"/>
              <w:divBdr>
                <w:top w:val="none" w:sz="0" w:space="0" w:color="auto"/>
                <w:left w:val="none" w:sz="0" w:space="0" w:color="auto"/>
                <w:bottom w:val="none" w:sz="0" w:space="0" w:color="auto"/>
                <w:right w:val="none" w:sz="0" w:space="0" w:color="auto"/>
              </w:divBdr>
            </w:div>
            <w:div w:id="430972919">
              <w:marLeft w:val="0"/>
              <w:marRight w:val="0"/>
              <w:marTop w:val="0"/>
              <w:marBottom w:val="0"/>
              <w:divBdr>
                <w:top w:val="none" w:sz="0" w:space="0" w:color="auto"/>
                <w:left w:val="none" w:sz="0" w:space="0" w:color="auto"/>
                <w:bottom w:val="none" w:sz="0" w:space="0" w:color="auto"/>
                <w:right w:val="none" w:sz="0" w:space="0" w:color="auto"/>
              </w:divBdr>
            </w:div>
            <w:div w:id="1747457670">
              <w:marLeft w:val="0"/>
              <w:marRight w:val="0"/>
              <w:marTop w:val="0"/>
              <w:marBottom w:val="0"/>
              <w:divBdr>
                <w:top w:val="none" w:sz="0" w:space="0" w:color="auto"/>
                <w:left w:val="none" w:sz="0" w:space="0" w:color="auto"/>
                <w:bottom w:val="none" w:sz="0" w:space="0" w:color="auto"/>
                <w:right w:val="none" w:sz="0" w:space="0" w:color="auto"/>
              </w:divBdr>
            </w:div>
            <w:div w:id="707142001">
              <w:marLeft w:val="0"/>
              <w:marRight w:val="0"/>
              <w:marTop w:val="0"/>
              <w:marBottom w:val="0"/>
              <w:divBdr>
                <w:top w:val="none" w:sz="0" w:space="0" w:color="auto"/>
                <w:left w:val="none" w:sz="0" w:space="0" w:color="auto"/>
                <w:bottom w:val="none" w:sz="0" w:space="0" w:color="auto"/>
                <w:right w:val="none" w:sz="0" w:space="0" w:color="auto"/>
              </w:divBdr>
            </w:div>
            <w:div w:id="2114936375">
              <w:marLeft w:val="0"/>
              <w:marRight w:val="0"/>
              <w:marTop w:val="0"/>
              <w:marBottom w:val="0"/>
              <w:divBdr>
                <w:top w:val="none" w:sz="0" w:space="0" w:color="auto"/>
                <w:left w:val="none" w:sz="0" w:space="0" w:color="auto"/>
                <w:bottom w:val="none" w:sz="0" w:space="0" w:color="auto"/>
                <w:right w:val="none" w:sz="0" w:space="0" w:color="auto"/>
              </w:divBdr>
            </w:div>
            <w:div w:id="315452137">
              <w:marLeft w:val="0"/>
              <w:marRight w:val="0"/>
              <w:marTop w:val="0"/>
              <w:marBottom w:val="0"/>
              <w:divBdr>
                <w:top w:val="none" w:sz="0" w:space="0" w:color="auto"/>
                <w:left w:val="none" w:sz="0" w:space="0" w:color="auto"/>
                <w:bottom w:val="none" w:sz="0" w:space="0" w:color="auto"/>
                <w:right w:val="none" w:sz="0" w:space="0" w:color="auto"/>
              </w:divBdr>
            </w:div>
            <w:div w:id="288897229">
              <w:marLeft w:val="0"/>
              <w:marRight w:val="0"/>
              <w:marTop w:val="0"/>
              <w:marBottom w:val="0"/>
              <w:divBdr>
                <w:top w:val="none" w:sz="0" w:space="0" w:color="auto"/>
                <w:left w:val="none" w:sz="0" w:space="0" w:color="auto"/>
                <w:bottom w:val="none" w:sz="0" w:space="0" w:color="auto"/>
                <w:right w:val="none" w:sz="0" w:space="0" w:color="auto"/>
              </w:divBdr>
            </w:div>
            <w:div w:id="941496744">
              <w:marLeft w:val="0"/>
              <w:marRight w:val="0"/>
              <w:marTop w:val="0"/>
              <w:marBottom w:val="0"/>
              <w:divBdr>
                <w:top w:val="none" w:sz="0" w:space="0" w:color="auto"/>
                <w:left w:val="none" w:sz="0" w:space="0" w:color="auto"/>
                <w:bottom w:val="none" w:sz="0" w:space="0" w:color="auto"/>
                <w:right w:val="none" w:sz="0" w:space="0" w:color="auto"/>
              </w:divBdr>
            </w:div>
            <w:div w:id="1299413252">
              <w:marLeft w:val="0"/>
              <w:marRight w:val="0"/>
              <w:marTop w:val="0"/>
              <w:marBottom w:val="0"/>
              <w:divBdr>
                <w:top w:val="none" w:sz="0" w:space="0" w:color="auto"/>
                <w:left w:val="none" w:sz="0" w:space="0" w:color="auto"/>
                <w:bottom w:val="none" w:sz="0" w:space="0" w:color="auto"/>
                <w:right w:val="none" w:sz="0" w:space="0" w:color="auto"/>
              </w:divBdr>
            </w:div>
            <w:div w:id="900949383">
              <w:marLeft w:val="0"/>
              <w:marRight w:val="0"/>
              <w:marTop w:val="0"/>
              <w:marBottom w:val="0"/>
              <w:divBdr>
                <w:top w:val="none" w:sz="0" w:space="0" w:color="auto"/>
                <w:left w:val="none" w:sz="0" w:space="0" w:color="auto"/>
                <w:bottom w:val="none" w:sz="0" w:space="0" w:color="auto"/>
                <w:right w:val="none" w:sz="0" w:space="0" w:color="auto"/>
              </w:divBdr>
            </w:div>
            <w:div w:id="428358907">
              <w:marLeft w:val="0"/>
              <w:marRight w:val="0"/>
              <w:marTop w:val="0"/>
              <w:marBottom w:val="0"/>
              <w:divBdr>
                <w:top w:val="none" w:sz="0" w:space="0" w:color="auto"/>
                <w:left w:val="none" w:sz="0" w:space="0" w:color="auto"/>
                <w:bottom w:val="none" w:sz="0" w:space="0" w:color="auto"/>
                <w:right w:val="none" w:sz="0" w:space="0" w:color="auto"/>
              </w:divBdr>
            </w:div>
            <w:div w:id="1949384430">
              <w:marLeft w:val="0"/>
              <w:marRight w:val="0"/>
              <w:marTop w:val="0"/>
              <w:marBottom w:val="0"/>
              <w:divBdr>
                <w:top w:val="none" w:sz="0" w:space="0" w:color="auto"/>
                <w:left w:val="none" w:sz="0" w:space="0" w:color="auto"/>
                <w:bottom w:val="none" w:sz="0" w:space="0" w:color="auto"/>
                <w:right w:val="none" w:sz="0" w:space="0" w:color="auto"/>
              </w:divBdr>
            </w:div>
            <w:div w:id="1168709871">
              <w:marLeft w:val="0"/>
              <w:marRight w:val="0"/>
              <w:marTop w:val="0"/>
              <w:marBottom w:val="0"/>
              <w:divBdr>
                <w:top w:val="none" w:sz="0" w:space="0" w:color="auto"/>
                <w:left w:val="none" w:sz="0" w:space="0" w:color="auto"/>
                <w:bottom w:val="none" w:sz="0" w:space="0" w:color="auto"/>
                <w:right w:val="none" w:sz="0" w:space="0" w:color="auto"/>
              </w:divBdr>
            </w:div>
            <w:div w:id="606430445">
              <w:marLeft w:val="0"/>
              <w:marRight w:val="0"/>
              <w:marTop w:val="0"/>
              <w:marBottom w:val="0"/>
              <w:divBdr>
                <w:top w:val="none" w:sz="0" w:space="0" w:color="auto"/>
                <w:left w:val="none" w:sz="0" w:space="0" w:color="auto"/>
                <w:bottom w:val="none" w:sz="0" w:space="0" w:color="auto"/>
                <w:right w:val="none" w:sz="0" w:space="0" w:color="auto"/>
              </w:divBdr>
            </w:div>
            <w:div w:id="16085962">
              <w:marLeft w:val="0"/>
              <w:marRight w:val="0"/>
              <w:marTop w:val="0"/>
              <w:marBottom w:val="0"/>
              <w:divBdr>
                <w:top w:val="none" w:sz="0" w:space="0" w:color="auto"/>
                <w:left w:val="none" w:sz="0" w:space="0" w:color="auto"/>
                <w:bottom w:val="none" w:sz="0" w:space="0" w:color="auto"/>
                <w:right w:val="none" w:sz="0" w:space="0" w:color="auto"/>
              </w:divBdr>
            </w:div>
            <w:div w:id="791362126">
              <w:marLeft w:val="0"/>
              <w:marRight w:val="0"/>
              <w:marTop w:val="0"/>
              <w:marBottom w:val="0"/>
              <w:divBdr>
                <w:top w:val="none" w:sz="0" w:space="0" w:color="auto"/>
                <w:left w:val="none" w:sz="0" w:space="0" w:color="auto"/>
                <w:bottom w:val="none" w:sz="0" w:space="0" w:color="auto"/>
                <w:right w:val="none" w:sz="0" w:space="0" w:color="auto"/>
              </w:divBdr>
            </w:div>
            <w:div w:id="1720737409">
              <w:marLeft w:val="0"/>
              <w:marRight w:val="0"/>
              <w:marTop w:val="0"/>
              <w:marBottom w:val="0"/>
              <w:divBdr>
                <w:top w:val="none" w:sz="0" w:space="0" w:color="auto"/>
                <w:left w:val="none" w:sz="0" w:space="0" w:color="auto"/>
                <w:bottom w:val="none" w:sz="0" w:space="0" w:color="auto"/>
                <w:right w:val="none" w:sz="0" w:space="0" w:color="auto"/>
              </w:divBdr>
            </w:div>
            <w:div w:id="292908067">
              <w:marLeft w:val="0"/>
              <w:marRight w:val="0"/>
              <w:marTop w:val="0"/>
              <w:marBottom w:val="0"/>
              <w:divBdr>
                <w:top w:val="none" w:sz="0" w:space="0" w:color="auto"/>
                <w:left w:val="none" w:sz="0" w:space="0" w:color="auto"/>
                <w:bottom w:val="none" w:sz="0" w:space="0" w:color="auto"/>
                <w:right w:val="none" w:sz="0" w:space="0" w:color="auto"/>
              </w:divBdr>
            </w:div>
            <w:div w:id="756101770">
              <w:marLeft w:val="0"/>
              <w:marRight w:val="0"/>
              <w:marTop w:val="0"/>
              <w:marBottom w:val="0"/>
              <w:divBdr>
                <w:top w:val="none" w:sz="0" w:space="0" w:color="auto"/>
                <w:left w:val="none" w:sz="0" w:space="0" w:color="auto"/>
                <w:bottom w:val="none" w:sz="0" w:space="0" w:color="auto"/>
                <w:right w:val="none" w:sz="0" w:space="0" w:color="auto"/>
              </w:divBdr>
            </w:div>
            <w:div w:id="1554540084">
              <w:marLeft w:val="0"/>
              <w:marRight w:val="0"/>
              <w:marTop w:val="0"/>
              <w:marBottom w:val="0"/>
              <w:divBdr>
                <w:top w:val="none" w:sz="0" w:space="0" w:color="auto"/>
                <w:left w:val="none" w:sz="0" w:space="0" w:color="auto"/>
                <w:bottom w:val="none" w:sz="0" w:space="0" w:color="auto"/>
                <w:right w:val="none" w:sz="0" w:space="0" w:color="auto"/>
              </w:divBdr>
            </w:div>
            <w:div w:id="2136823846">
              <w:marLeft w:val="0"/>
              <w:marRight w:val="0"/>
              <w:marTop w:val="0"/>
              <w:marBottom w:val="0"/>
              <w:divBdr>
                <w:top w:val="none" w:sz="0" w:space="0" w:color="auto"/>
                <w:left w:val="none" w:sz="0" w:space="0" w:color="auto"/>
                <w:bottom w:val="none" w:sz="0" w:space="0" w:color="auto"/>
                <w:right w:val="none" w:sz="0" w:space="0" w:color="auto"/>
              </w:divBdr>
            </w:div>
            <w:div w:id="1009677048">
              <w:marLeft w:val="0"/>
              <w:marRight w:val="0"/>
              <w:marTop w:val="0"/>
              <w:marBottom w:val="0"/>
              <w:divBdr>
                <w:top w:val="none" w:sz="0" w:space="0" w:color="auto"/>
                <w:left w:val="none" w:sz="0" w:space="0" w:color="auto"/>
                <w:bottom w:val="none" w:sz="0" w:space="0" w:color="auto"/>
                <w:right w:val="none" w:sz="0" w:space="0" w:color="auto"/>
              </w:divBdr>
            </w:div>
            <w:div w:id="1295722414">
              <w:marLeft w:val="0"/>
              <w:marRight w:val="0"/>
              <w:marTop w:val="0"/>
              <w:marBottom w:val="0"/>
              <w:divBdr>
                <w:top w:val="none" w:sz="0" w:space="0" w:color="auto"/>
                <w:left w:val="none" w:sz="0" w:space="0" w:color="auto"/>
                <w:bottom w:val="none" w:sz="0" w:space="0" w:color="auto"/>
                <w:right w:val="none" w:sz="0" w:space="0" w:color="auto"/>
              </w:divBdr>
            </w:div>
            <w:div w:id="1200892341">
              <w:marLeft w:val="0"/>
              <w:marRight w:val="0"/>
              <w:marTop w:val="0"/>
              <w:marBottom w:val="0"/>
              <w:divBdr>
                <w:top w:val="none" w:sz="0" w:space="0" w:color="auto"/>
                <w:left w:val="none" w:sz="0" w:space="0" w:color="auto"/>
                <w:bottom w:val="none" w:sz="0" w:space="0" w:color="auto"/>
                <w:right w:val="none" w:sz="0" w:space="0" w:color="auto"/>
              </w:divBdr>
            </w:div>
            <w:div w:id="265769910">
              <w:marLeft w:val="0"/>
              <w:marRight w:val="0"/>
              <w:marTop w:val="0"/>
              <w:marBottom w:val="0"/>
              <w:divBdr>
                <w:top w:val="none" w:sz="0" w:space="0" w:color="auto"/>
                <w:left w:val="none" w:sz="0" w:space="0" w:color="auto"/>
                <w:bottom w:val="none" w:sz="0" w:space="0" w:color="auto"/>
                <w:right w:val="none" w:sz="0" w:space="0" w:color="auto"/>
              </w:divBdr>
            </w:div>
            <w:div w:id="311368282">
              <w:marLeft w:val="0"/>
              <w:marRight w:val="0"/>
              <w:marTop w:val="0"/>
              <w:marBottom w:val="0"/>
              <w:divBdr>
                <w:top w:val="none" w:sz="0" w:space="0" w:color="auto"/>
                <w:left w:val="none" w:sz="0" w:space="0" w:color="auto"/>
                <w:bottom w:val="none" w:sz="0" w:space="0" w:color="auto"/>
                <w:right w:val="none" w:sz="0" w:space="0" w:color="auto"/>
              </w:divBdr>
            </w:div>
            <w:div w:id="169680913">
              <w:marLeft w:val="0"/>
              <w:marRight w:val="0"/>
              <w:marTop w:val="0"/>
              <w:marBottom w:val="0"/>
              <w:divBdr>
                <w:top w:val="none" w:sz="0" w:space="0" w:color="auto"/>
                <w:left w:val="none" w:sz="0" w:space="0" w:color="auto"/>
                <w:bottom w:val="none" w:sz="0" w:space="0" w:color="auto"/>
                <w:right w:val="none" w:sz="0" w:space="0" w:color="auto"/>
              </w:divBdr>
            </w:div>
            <w:div w:id="887843293">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2137336082">
              <w:marLeft w:val="0"/>
              <w:marRight w:val="0"/>
              <w:marTop w:val="0"/>
              <w:marBottom w:val="0"/>
              <w:divBdr>
                <w:top w:val="none" w:sz="0" w:space="0" w:color="auto"/>
                <w:left w:val="none" w:sz="0" w:space="0" w:color="auto"/>
                <w:bottom w:val="none" w:sz="0" w:space="0" w:color="auto"/>
                <w:right w:val="none" w:sz="0" w:space="0" w:color="auto"/>
              </w:divBdr>
            </w:div>
            <w:div w:id="478689730">
              <w:marLeft w:val="0"/>
              <w:marRight w:val="0"/>
              <w:marTop w:val="0"/>
              <w:marBottom w:val="0"/>
              <w:divBdr>
                <w:top w:val="none" w:sz="0" w:space="0" w:color="auto"/>
                <w:left w:val="none" w:sz="0" w:space="0" w:color="auto"/>
                <w:bottom w:val="none" w:sz="0" w:space="0" w:color="auto"/>
                <w:right w:val="none" w:sz="0" w:space="0" w:color="auto"/>
              </w:divBdr>
            </w:div>
            <w:div w:id="1672294133">
              <w:marLeft w:val="0"/>
              <w:marRight w:val="0"/>
              <w:marTop w:val="0"/>
              <w:marBottom w:val="0"/>
              <w:divBdr>
                <w:top w:val="none" w:sz="0" w:space="0" w:color="auto"/>
                <w:left w:val="none" w:sz="0" w:space="0" w:color="auto"/>
                <w:bottom w:val="none" w:sz="0" w:space="0" w:color="auto"/>
                <w:right w:val="none" w:sz="0" w:space="0" w:color="auto"/>
              </w:divBdr>
            </w:div>
            <w:div w:id="301161825">
              <w:marLeft w:val="0"/>
              <w:marRight w:val="0"/>
              <w:marTop w:val="0"/>
              <w:marBottom w:val="0"/>
              <w:divBdr>
                <w:top w:val="none" w:sz="0" w:space="0" w:color="auto"/>
                <w:left w:val="none" w:sz="0" w:space="0" w:color="auto"/>
                <w:bottom w:val="none" w:sz="0" w:space="0" w:color="auto"/>
                <w:right w:val="none" w:sz="0" w:space="0" w:color="auto"/>
              </w:divBdr>
            </w:div>
            <w:div w:id="1659653299">
              <w:marLeft w:val="0"/>
              <w:marRight w:val="0"/>
              <w:marTop w:val="0"/>
              <w:marBottom w:val="0"/>
              <w:divBdr>
                <w:top w:val="none" w:sz="0" w:space="0" w:color="auto"/>
                <w:left w:val="none" w:sz="0" w:space="0" w:color="auto"/>
                <w:bottom w:val="none" w:sz="0" w:space="0" w:color="auto"/>
                <w:right w:val="none" w:sz="0" w:space="0" w:color="auto"/>
              </w:divBdr>
            </w:div>
            <w:div w:id="522281138">
              <w:marLeft w:val="0"/>
              <w:marRight w:val="0"/>
              <w:marTop w:val="0"/>
              <w:marBottom w:val="0"/>
              <w:divBdr>
                <w:top w:val="none" w:sz="0" w:space="0" w:color="auto"/>
                <w:left w:val="none" w:sz="0" w:space="0" w:color="auto"/>
                <w:bottom w:val="none" w:sz="0" w:space="0" w:color="auto"/>
                <w:right w:val="none" w:sz="0" w:space="0" w:color="auto"/>
              </w:divBdr>
            </w:div>
            <w:div w:id="649989558">
              <w:marLeft w:val="0"/>
              <w:marRight w:val="0"/>
              <w:marTop w:val="0"/>
              <w:marBottom w:val="0"/>
              <w:divBdr>
                <w:top w:val="none" w:sz="0" w:space="0" w:color="auto"/>
                <w:left w:val="none" w:sz="0" w:space="0" w:color="auto"/>
                <w:bottom w:val="none" w:sz="0" w:space="0" w:color="auto"/>
                <w:right w:val="none" w:sz="0" w:space="0" w:color="auto"/>
              </w:divBdr>
            </w:div>
            <w:div w:id="228199630">
              <w:marLeft w:val="0"/>
              <w:marRight w:val="0"/>
              <w:marTop w:val="0"/>
              <w:marBottom w:val="0"/>
              <w:divBdr>
                <w:top w:val="none" w:sz="0" w:space="0" w:color="auto"/>
                <w:left w:val="none" w:sz="0" w:space="0" w:color="auto"/>
                <w:bottom w:val="none" w:sz="0" w:space="0" w:color="auto"/>
                <w:right w:val="none" w:sz="0" w:space="0" w:color="auto"/>
              </w:divBdr>
            </w:div>
            <w:div w:id="1108698090">
              <w:marLeft w:val="0"/>
              <w:marRight w:val="0"/>
              <w:marTop w:val="0"/>
              <w:marBottom w:val="0"/>
              <w:divBdr>
                <w:top w:val="none" w:sz="0" w:space="0" w:color="auto"/>
                <w:left w:val="none" w:sz="0" w:space="0" w:color="auto"/>
                <w:bottom w:val="none" w:sz="0" w:space="0" w:color="auto"/>
                <w:right w:val="none" w:sz="0" w:space="0" w:color="auto"/>
              </w:divBdr>
            </w:div>
            <w:div w:id="783769190">
              <w:marLeft w:val="0"/>
              <w:marRight w:val="0"/>
              <w:marTop w:val="0"/>
              <w:marBottom w:val="0"/>
              <w:divBdr>
                <w:top w:val="none" w:sz="0" w:space="0" w:color="auto"/>
                <w:left w:val="none" w:sz="0" w:space="0" w:color="auto"/>
                <w:bottom w:val="none" w:sz="0" w:space="0" w:color="auto"/>
                <w:right w:val="none" w:sz="0" w:space="0" w:color="auto"/>
              </w:divBdr>
            </w:div>
            <w:div w:id="339507688">
              <w:marLeft w:val="0"/>
              <w:marRight w:val="0"/>
              <w:marTop w:val="0"/>
              <w:marBottom w:val="0"/>
              <w:divBdr>
                <w:top w:val="none" w:sz="0" w:space="0" w:color="auto"/>
                <w:left w:val="none" w:sz="0" w:space="0" w:color="auto"/>
                <w:bottom w:val="none" w:sz="0" w:space="0" w:color="auto"/>
                <w:right w:val="none" w:sz="0" w:space="0" w:color="auto"/>
              </w:divBdr>
            </w:div>
            <w:div w:id="14468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3.png"/><Relationship Id="rId21" Type="http://schemas.openxmlformats.org/officeDocument/2006/relationships/hyperlink" Target="http://www.graphviz.org/credits/" TargetMode="External"/><Relationship Id="rId63" Type="http://schemas.openxmlformats.org/officeDocument/2006/relationships/image" Target="media/image12.png"/><Relationship Id="rId159" Type="http://schemas.openxmlformats.org/officeDocument/2006/relationships/image" Target="media/image108.png"/><Relationship Id="rId324" Type="http://schemas.openxmlformats.org/officeDocument/2006/relationships/image" Target="media/image268.png"/><Relationship Id="rId366" Type="http://schemas.openxmlformats.org/officeDocument/2006/relationships/image" Target="media/image308.png"/><Relationship Id="rId170" Type="http://schemas.openxmlformats.org/officeDocument/2006/relationships/image" Target="media/image119.png"/><Relationship Id="rId226" Type="http://schemas.openxmlformats.org/officeDocument/2006/relationships/image" Target="media/image170.png"/><Relationship Id="rId433" Type="http://schemas.openxmlformats.org/officeDocument/2006/relationships/image" Target="media/image374.png"/><Relationship Id="rId268" Type="http://schemas.openxmlformats.org/officeDocument/2006/relationships/image" Target="media/image212.png"/><Relationship Id="rId475" Type="http://schemas.openxmlformats.org/officeDocument/2006/relationships/image" Target="media/image412.png"/><Relationship Id="rId32" Type="http://schemas.openxmlformats.org/officeDocument/2006/relationships/hyperlink" Target="https://github.com/VBA-tools/VBA-JSON/blob/master/LICENSE" TargetMode="External"/><Relationship Id="rId74" Type="http://schemas.openxmlformats.org/officeDocument/2006/relationships/image" Target="media/image23.png"/><Relationship Id="rId128" Type="http://schemas.openxmlformats.org/officeDocument/2006/relationships/image" Target="media/image77.png"/><Relationship Id="rId335" Type="http://schemas.openxmlformats.org/officeDocument/2006/relationships/image" Target="media/image279.png"/><Relationship Id="rId377" Type="http://schemas.openxmlformats.org/officeDocument/2006/relationships/hyperlink" Target="http://i.stack.imgur.com/Ka0t2.png" TargetMode="External"/><Relationship Id="rId500" Type="http://schemas.openxmlformats.org/officeDocument/2006/relationships/image" Target="media/image432.png"/><Relationship Id="rId5" Type="http://schemas.openxmlformats.org/officeDocument/2006/relationships/numbering" Target="numbering.xml"/><Relationship Id="rId181" Type="http://schemas.openxmlformats.org/officeDocument/2006/relationships/image" Target="media/image129.png"/><Relationship Id="rId237" Type="http://schemas.openxmlformats.org/officeDocument/2006/relationships/image" Target="media/image181.png"/><Relationship Id="rId402" Type="http://schemas.openxmlformats.org/officeDocument/2006/relationships/image" Target="media/image343.png"/><Relationship Id="rId279" Type="http://schemas.openxmlformats.org/officeDocument/2006/relationships/image" Target="media/image223.png"/><Relationship Id="rId444" Type="http://schemas.openxmlformats.org/officeDocument/2006/relationships/image" Target="media/image385.png"/><Relationship Id="rId486" Type="http://schemas.openxmlformats.org/officeDocument/2006/relationships/hyperlink" Target="http://www.beatlesagain.com/btsongs.html" TargetMode="External"/><Relationship Id="rId43" Type="http://schemas.openxmlformats.org/officeDocument/2006/relationships/hyperlink" Target="https://macexcel.com/" TargetMode="External"/><Relationship Id="rId139" Type="http://schemas.openxmlformats.org/officeDocument/2006/relationships/image" Target="media/image88.png"/><Relationship Id="rId290" Type="http://schemas.openxmlformats.org/officeDocument/2006/relationships/image" Target="media/image234.png"/><Relationship Id="rId304" Type="http://schemas.openxmlformats.org/officeDocument/2006/relationships/image" Target="media/image248.png"/><Relationship Id="rId346" Type="http://schemas.openxmlformats.org/officeDocument/2006/relationships/image" Target="media/image290.png"/><Relationship Id="rId388" Type="http://schemas.openxmlformats.org/officeDocument/2006/relationships/image" Target="media/image329.png"/><Relationship Id="rId85" Type="http://schemas.openxmlformats.org/officeDocument/2006/relationships/image" Target="media/image34.png"/><Relationship Id="rId150" Type="http://schemas.openxmlformats.org/officeDocument/2006/relationships/image" Target="media/image99.png"/><Relationship Id="rId192" Type="http://schemas.openxmlformats.org/officeDocument/2006/relationships/image" Target="media/image140.png"/><Relationship Id="rId206" Type="http://schemas.openxmlformats.org/officeDocument/2006/relationships/hyperlink" Target="file:///F:\Relationship%20Visualizer\published\v3.00.00\HELP_-_shapes" TargetMode="External"/><Relationship Id="rId413" Type="http://schemas.openxmlformats.org/officeDocument/2006/relationships/image" Target="media/image354.png"/><Relationship Id="rId248" Type="http://schemas.openxmlformats.org/officeDocument/2006/relationships/image" Target="media/image192.png"/><Relationship Id="rId455" Type="http://schemas.openxmlformats.org/officeDocument/2006/relationships/image" Target="media/image396.png"/><Relationship Id="rId497" Type="http://schemas.openxmlformats.org/officeDocument/2006/relationships/image" Target="media/image429.png"/><Relationship Id="rId12" Type="http://schemas.openxmlformats.org/officeDocument/2006/relationships/header" Target="header1.xml"/><Relationship Id="rId108" Type="http://schemas.openxmlformats.org/officeDocument/2006/relationships/image" Target="media/image57.png"/><Relationship Id="rId315" Type="http://schemas.openxmlformats.org/officeDocument/2006/relationships/image" Target="media/image259.png"/><Relationship Id="rId357" Type="http://schemas.openxmlformats.org/officeDocument/2006/relationships/image" Target="media/image300.png"/><Relationship Id="rId54" Type="http://schemas.openxmlformats.org/officeDocument/2006/relationships/image" Target="media/image70.gif"/><Relationship Id="rId96" Type="http://schemas.openxmlformats.org/officeDocument/2006/relationships/image" Target="media/image45.png"/><Relationship Id="rId161" Type="http://schemas.openxmlformats.org/officeDocument/2006/relationships/image" Target="media/image110.png"/><Relationship Id="rId217" Type="http://schemas.openxmlformats.org/officeDocument/2006/relationships/image" Target="media/image161.png"/><Relationship Id="rId399" Type="http://schemas.openxmlformats.org/officeDocument/2006/relationships/image" Target="media/image340.png"/><Relationship Id="rId259" Type="http://schemas.openxmlformats.org/officeDocument/2006/relationships/image" Target="media/image203.png"/><Relationship Id="rId424" Type="http://schemas.openxmlformats.org/officeDocument/2006/relationships/image" Target="media/image365.png"/><Relationship Id="rId466" Type="http://schemas.openxmlformats.org/officeDocument/2006/relationships/hyperlink" Target="https://docs.microsoft.com/en-us/previous-versions/office/developer/office2000/aa140015%28v%3doffice.10%29" TargetMode="External"/><Relationship Id="rId23" Type="http://schemas.openxmlformats.org/officeDocument/2006/relationships/hyperlink" Target="http://www.cpearson.com/excel/ShellAndWait.aspx" TargetMode="External"/><Relationship Id="rId119" Type="http://schemas.openxmlformats.org/officeDocument/2006/relationships/image" Target="media/image68.png"/><Relationship Id="rId270" Type="http://schemas.openxmlformats.org/officeDocument/2006/relationships/image" Target="media/image214.png"/><Relationship Id="rId326" Type="http://schemas.openxmlformats.org/officeDocument/2006/relationships/image" Target="media/image270.png"/><Relationship Id="rId65" Type="http://schemas.openxmlformats.org/officeDocument/2006/relationships/image" Target="media/image14.png"/><Relationship Id="rId130" Type="http://schemas.openxmlformats.org/officeDocument/2006/relationships/image" Target="media/image79.png"/><Relationship Id="rId368" Type="http://schemas.openxmlformats.org/officeDocument/2006/relationships/image" Target="media/image310.png"/><Relationship Id="rId172" Type="http://schemas.openxmlformats.org/officeDocument/2006/relationships/image" Target="media/image120.png"/><Relationship Id="rId228" Type="http://schemas.openxmlformats.org/officeDocument/2006/relationships/image" Target="media/image172.png"/><Relationship Id="rId435" Type="http://schemas.openxmlformats.org/officeDocument/2006/relationships/image" Target="media/image376.png"/><Relationship Id="rId477" Type="http://schemas.openxmlformats.org/officeDocument/2006/relationships/image" Target="media/image414.png"/><Relationship Id="rId281" Type="http://schemas.openxmlformats.org/officeDocument/2006/relationships/image" Target="media/image225.png"/><Relationship Id="rId337" Type="http://schemas.openxmlformats.org/officeDocument/2006/relationships/image" Target="media/image281.png"/><Relationship Id="rId502" Type="http://schemas.openxmlformats.org/officeDocument/2006/relationships/image" Target="media/image434.png"/><Relationship Id="rId34" Type="http://schemas.openxmlformats.org/officeDocument/2006/relationships/hyperlink" Target="https://github.com/hubisan/excel-vba-stopwatch.cls/blob/master/LICENSE" TargetMode="External"/><Relationship Id="rId76" Type="http://schemas.openxmlformats.org/officeDocument/2006/relationships/image" Target="media/image25.png"/><Relationship Id="rId141" Type="http://schemas.openxmlformats.org/officeDocument/2006/relationships/image" Target="media/image90.png"/><Relationship Id="rId379" Type="http://schemas.openxmlformats.org/officeDocument/2006/relationships/image" Target="media/image320.png"/><Relationship Id="rId7" Type="http://schemas.openxmlformats.org/officeDocument/2006/relationships/settings" Target="settings.xml"/><Relationship Id="rId183" Type="http://schemas.openxmlformats.org/officeDocument/2006/relationships/image" Target="media/image131.png"/><Relationship Id="rId239" Type="http://schemas.openxmlformats.org/officeDocument/2006/relationships/image" Target="media/image183.png"/><Relationship Id="rId390" Type="http://schemas.openxmlformats.org/officeDocument/2006/relationships/image" Target="media/image331.png"/><Relationship Id="rId404" Type="http://schemas.openxmlformats.org/officeDocument/2006/relationships/image" Target="media/image345.png"/><Relationship Id="rId446" Type="http://schemas.openxmlformats.org/officeDocument/2006/relationships/image" Target="media/image387.png"/><Relationship Id="rId250" Type="http://schemas.openxmlformats.org/officeDocument/2006/relationships/image" Target="media/image194.png"/><Relationship Id="rId292" Type="http://schemas.openxmlformats.org/officeDocument/2006/relationships/image" Target="media/image236.png"/><Relationship Id="rId306" Type="http://schemas.openxmlformats.org/officeDocument/2006/relationships/image" Target="media/image250.png"/><Relationship Id="rId488" Type="http://schemas.openxmlformats.org/officeDocument/2006/relationships/image" Target="media/image420.png"/><Relationship Id="rId45" Type="http://schemas.openxmlformats.org/officeDocument/2006/relationships/footer" Target="footer3.xml"/><Relationship Id="rId87" Type="http://schemas.openxmlformats.org/officeDocument/2006/relationships/image" Target="media/image36.png"/><Relationship Id="rId110" Type="http://schemas.openxmlformats.org/officeDocument/2006/relationships/image" Target="media/image59.png"/><Relationship Id="rId348" Type="http://schemas.openxmlformats.org/officeDocument/2006/relationships/image" Target="media/image292.png"/><Relationship Id="rId152" Type="http://schemas.openxmlformats.org/officeDocument/2006/relationships/image" Target="media/image101.png"/><Relationship Id="rId194" Type="http://schemas.openxmlformats.org/officeDocument/2006/relationships/image" Target="media/image142.png"/><Relationship Id="rId208" Type="http://schemas.openxmlformats.org/officeDocument/2006/relationships/image" Target="media/image152.png"/><Relationship Id="rId415" Type="http://schemas.openxmlformats.org/officeDocument/2006/relationships/image" Target="media/image356.png"/><Relationship Id="rId457" Type="http://schemas.openxmlformats.org/officeDocument/2006/relationships/image" Target="media/image398.png"/><Relationship Id="rId261" Type="http://schemas.openxmlformats.org/officeDocument/2006/relationships/image" Target="media/image205.png"/><Relationship Id="rId499" Type="http://schemas.openxmlformats.org/officeDocument/2006/relationships/image" Target="media/image431.png"/><Relationship Id="rId14" Type="http://schemas.openxmlformats.org/officeDocument/2006/relationships/footer" Target="footer1.xml"/><Relationship Id="rId56" Type="http://schemas.openxmlformats.org/officeDocument/2006/relationships/image" Target="media/image7.png"/><Relationship Id="rId317" Type="http://schemas.openxmlformats.org/officeDocument/2006/relationships/image" Target="media/image261.png"/><Relationship Id="rId359" Type="http://schemas.openxmlformats.org/officeDocument/2006/relationships/image" Target="media/image302.png"/><Relationship Id="rId98" Type="http://schemas.openxmlformats.org/officeDocument/2006/relationships/image" Target="media/image47.png"/><Relationship Id="rId121" Type="http://schemas.openxmlformats.org/officeDocument/2006/relationships/image" Target="media/image70.png"/><Relationship Id="rId163" Type="http://schemas.openxmlformats.org/officeDocument/2006/relationships/image" Target="media/image112.png"/><Relationship Id="rId219" Type="http://schemas.openxmlformats.org/officeDocument/2006/relationships/image" Target="media/image163.png"/><Relationship Id="rId370" Type="http://schemas.openxmlformats.org/officeDocument/2006/relationships/image" Target="media/image312.png"/><Relationship Id="rId426" Type="http://schemas.openxmlformats.org/officeDocument/2006/relationships/image" Target="media/image367.png"/><Relationship Id="rId230" Type="http://schemas.openxmlformats.org/officeDocument/2006/relationships/image" Target="media/image174.png"/><Relationship Id="rId468" Type="http://schemas.openxmlformats.org/officeDocument/2006/relationships/image" Target="media/image405.png"/><Relationship Id="rId25" Type="http://schemas.openxmlformats.org/officeDocument/2006/relationships/hyperlink" Target="http://colorbrewer.org/" TargetMode="External"/><Relationship Id="rId67" Type="http://schemas.openxmlformats.org/officeDocument/2006/relationships/image" Target="media/image16.png"/><Relationship Id="rId272" Type="http://schemas.openxmlformats.org/officeDocument/2006/relationships/image" Target="media/image216.png"/><Relationship Id="rId328" Type="http://schemas.openxmlformats.org/officeDocument/2006/relationships/image" Target="media/image272.png"/><Relationship Id="rId132" Type="http://schemas.openxmlformats.org/officeDocument/2006/relationships/image" Target="media/image81.png"/><Relationship Id="rId174" Type="http://schemas.openxmlformats.org/officeDocument/2006/relationships/image" Target="media/image122.png"/><Relationship Id="rId381" Type="http://schemas.openxmlformats.org/officeDocument/2006/relationships/image" Target="media/image322.png"/><Relationship Id="rId241" Type="http://schemas.openxmlformats.org/officeDocument/2006/relationships/image" Target="media/image185.png"/><Relationship Id="rId437" Type="http://schemas.openxmlformats.org/officeDocument/2006/relationships/image" Target="media/image378.png"/><Relationship Id="rId479" Type="http://schemas.openxmlformats.org/officeDocument/2006/relationships/hyperlink" Target="http://stamm-wilbrandt.de/GraphvizFiddle/" TargetMode="External"/><Relationship Id="rId36" Type="http://schemas.openxmlformats.org/officeDocument/2006/relationships/hyperlink" Target="https://github.com/fernandreu" TargetMode="External"/><Relationship Id="rId283" Type="http://schemas.openxmlformats.org/officeDocument/2006/relationships/image" Target="media/image227.png"/><Relationship Id="rId339" Type="http://schemas.openxmlformats.org/officeDocument/2006/relationships/image" Target="media/image283.png"/><Relationship Id="rId490" Type="http://schemas.openxmlformats.org/officeDocument/2006/relationships/image" Target="media/image422.png"/><Relationship Id="rId504" Type="http://schemas.openxmlformats.org/officeDocument/2006/relationships/image" Target="media/image436.png"/><Relationship Id="rId78" Type="http://schemas.openxmlformats.org/officeDocument/2006/relationships/image" Target="media/image27.png"/><Relationship Id="rId101" Type="http://schemas.openxmlformats.org/officeDocument/2006/relationships/image" Target="media/image50.png"/><Relationship Id="rId143" Type="http://schemas.openxmlformats.org/officeDocument/2006/relationships/image" Target="media/image92.png"/><Relationship Id="rId185" Type="http://schemas.openxmlformats.org/officeDocument/2006/relationships/image" Target="media/image133.png"/><Relationship Id="rId350" Type="http://schemas.openxmlformats.org/officeDocument/2006/relationships/image" Target="media/image294.png"/><Relationship Id="rId406" Type="http://schemas.openxmlformats.org/officeDocument/2006/relationships/image" Target="media/image347.png"/><Relationship Id="rId9" Type="http://schemas.openxmlformats.org/officeDocument/2006/relationships/footnotes" Target="footnotes.xml"/><Relationship Id="rId210" Type="http://schemas.openxmlformats.org/officeDocument/2006/relationships/image" Target="media/image154.png"/><Relationship Id="rId392" Type="http://schemas.openxmlformats.org/officeDocument/2006/relationships/image" Target="media/image333.png"/><Relationship Id="rId448" Type="http://schemas.openxmlformats.org/officeDocument/2006/relationships/image" Target="media/image389.png"/><Relationship Id="rId252" Type="http://schemas.openxmlformats.org/officeDocument/2006/relationships/image" Target="media/image196.png"/><Relationship Id="rId294" Type="http://schemas.openxmlformats.org/officeDocument/2006/relationships/image" Target="media/image238.png"/><Relationship Id="rId308" Type="http://schemas.openxmlformats.org/officeDocument/2006/relationships/image" Target="media/image252.png"/><Relationship Id="rId47" Type="http://schemas.openxmlformats.org/officeDocument/2006/relationships/hyperlink" Target="http://sourceforge.net/projects/legocharts/" TargetMode="External"/><Relationship Id="rId89" Type="http://schemas.openxmlformats.org/officeDocument/2006/relationships/image" Target="media/image38.png"/><Relationship Id="rId112" Type="http://schemas.openxmlformats.org/officeDocument/2006/relationships/image" Target="media/image61.png"/><Relationship Id="rId154" Type="http://schemas.openxmlformats.org/officeDocument/2006/relationships/image" Target="media/image103.png"/><Relationship Id="rId361" Type="http://schemas.openxmlformats.org/officeDocument/2006/relationships/image" Target="media/image304.png"/><Relationship Id="rId196" Type="http://schemas.openxmlformats.org/officeDocument/2006/relationships/image" Target="media/image144.png"/><Relationship Id="rId417" Type="http://schemas.openxmlformats.org/officeDocument/2006/relationships/image" Target="media/image358.png"/><Relationship Id="rId459" Type="http://schemas.openxmlformats.org/officeDocument/2006/relationships/image" Target="media/image400.png"/><Relationship Id="rId16" Type="http://schemas.openxmlformats.org/officeDocument/2006/relationships/header" Target="header3.xml"/><Relationship Id="rId221" Type="http://schemas.openxmlformats.org/officeDocument/2006/relationships/image" Target="media/image165.png"/><Relationship Id="rId263" Type="http://schemas.openxmlformats.org/officeDocument/2006/relationships/image" Target="media/image207.png"/><Relationship Id="rId319" Type="http://schemas.openxmlformats.org/officeDocument/2006/relationships/image" Target="media/image263.png"/><Relationship Id="rId470" Type="http://schemas.openxmlformats.org/officeDocument/2006/relationships/image" Target="media/image407.png"/><Relationship Id="rId58" Type="http://schemas.openxmlformats.org/officeDocument/2006/relationships/hyperlink" Target="https://gitlab.com/api/v4/projects/4207231/packages/generic/graphviz-releases/2.49.0/stable_windows_10_cmake_Release_Win32_graphviz-install-2.49.0-win32.exe" TargetMode="External"/><Relationship Id="rId123" Type="http://schemas.openxmlformats.org/officeDocument/2006/relationships/image" Target="media/image72.png"/><Relationship Id="rId330" Type="http://schemas.openxmlformats.org/officeDocument/2006/relationships/image" Target="media/image274.png"/><Relationship Id="rId165" Type="http://schemas.openxmlformats.org/officeDocument/2006/relationships/image" Target="media/image114.png"/><Relationship Id="rId372" Type="http://schemas.openxmlformats.org/officeDocument/2006/relationships/image" Target="media/image314.png"/><Relationship Id="rId428" Type="http://schemas.openxmlformats.org/officeDocument/2006/relationships/image" Target="media/image369.png"/><Relationship Id="rId232" Type="http://schemas.openxmlformats.org/officeDocument/2006/relationships/image" Target="media/image176.png"/><Relationship Id="rId274" Type="http://schemas.openxmlformats.org/officeDocument/2006/relationships/image" Target="media/image218.png"/><Relationship Id="rId481" Type="http://schemas.openxmlformats.org/officeDocument/2006/relationships/hyperlink" Target="http://graphs.grevian.org/graph" TargetMode="External"/><Relationship Id="rId27" Type="http://schemas.openxmlformats.org/officeDocument/2006/relationships/hyperlink" Target="https://github.com/VBA-tools/VBA-JSON/" TargetMode="External"/><Relationship Id="rId69" Type="http://schemas.openxmlformats.org/officeDocument/2006/relationships/image" Target="media/image18.png"/><Relationship Id="rId134" Type="http://schemas.openxmlformats.org/officeDocument/2006/relationships/image" Target="media/image83.png"/><Relationship Id="rId80" Type="http://schemas.openxmlformats.org/officeDocument/2006/relationships/image" Target="media/image29.png"/><Relationship Id="rId176" Type="http://schemas.openxmlformats.org/officeDocument/2006/relationships/image" Target="media/image124.png"/><Relationship Id="rId341" Type="http://schemas.openxmlformats.org/officeDocument/2006/relationships/image" Target="media/image285.png"/><Relationship Id="rId383" Type="http://schemas.openxmlformats.org/officeDocument/2006/relationships/image" Target="media/image324.png"/><Relationship Id="rId439" Type="http://schemas.openxmlformats.org/officeDocument/2006/relationships/image" Target="media/image380.png"/><Relationship Id="rId201" Type="http://schemas.openxmlformats.org/officeDocument/2006/relationships/hyperlink" Target="file:///F:\Relationship%20Visualizer\published\v3.00.00\HELP_&#8211;_attributes" TargetMode="External"/><Relationship Id="rId243" Type="http://schemas.openxmlformats.org/officeDocument/2006/relationships/image" Target="media/image187.png"/><Relationship Id="rId285" Type="http://schemas.openxmlformats.org/officeDocument/2006/relationships/image" Target="media/image229.png"/><Relationship Id="rId450" Type="http://schemas.openxmlformats.org/officeDocument/2006/relationships/image" Target="media/image391.png"/><Relationship Id="rId506" Type="http://schemas.openxmlformats.org/officeDocument/2006/relationships/image" Target="media/image438.png"/><Relationship Id="rId38" Type="http://schemas.openxmlformats.org/officeDocument/2006/relationships/hyperlink" Target="https://rubberduckvba.com/About" TargetMode="External"/><Relationship Id="rId103" Type="http://schemas.openxmlformats.org/officeDocument/2006/relationships/image" Target="media/image52.png"/><Relationship Id="rId310" Type="http://schemas.openxmlformats.org/officeDocument/2006/relationships/image" Target="media/image254.png"/><Relationship Id="rId492" Type="http://schemas.openxmlformats.org/officeDocument/2006/relationships/image" Target="media/image424.png"/><Relationship Id="rId91" Type="http://schemas.openxmlformats.org/officeDocument/2006/relationships/image" Target="media/image40.png"/><Relationship Id="rId145" Type="http://schemas.openxmlformats.org/officeDocument/2006/relationships/image" Target="media/image94.png"/><Relationship Id="rId187" Type="http://schemas.openxmlformats.org/officeDocument/2006/relationships/image" Target="media/image135.png"/><Relationship Id="rId352" Type="http://schemas.openxmlformats.org/officeDocument/2006/relationships/image" Target="media/image296.png"/><Relationship Id="rId394" Type="http://schemas.openxmlformats.org/officeDocument/2006/relationships/image" Target="media/image335.png"/><Relationship Id="rId408" Type="http://schemas.openxmlformats.org/officeDocument/2006/relationships/image" Target="media/image349.png"/><Relationship Id="rId212" Type="http://schemas.openxmlformats.org/officeDocument/2006/relationships/image" Target="media/image156.png"/><Relationship Id="rId254" Type="http://schemas.openxmlformats.org/officeDocument/2006/relationships/image" Target="media/image198.png"/><Relationship Id="rId49" Type="http://schemas.openxmlformats.org/officeDocument/2006/relationships/image" Target="media/image3.png"/><Relationship Id="rId114" Type="http://schemas.openxmlformats.org/officeDocument/2006/relationships/image" Target="media/image63.png"/><Relationship Id="rId296" Type="http://schemas.openxmlformats.org/officeDocument/2006/relationships/image" Target="media/image240.png"/><Relationship Id="rId461" Type="http://schemas.openxmlformats.org/officeDocument/2006/relationships/image" Target="media/image402.png"/><Relationship Id="rId60" Type="http://schemas.openxmlformats.org/officeDocument/2006/relationships/image" Target="media/image9.png"/><Relationship Id="rId156" Type="http://schemas.openxmlformats.org/officeDocument/2006/relationships/image" Target="media/image105.png"/><Relationship Id="rId198" Type="http://schemas.openxmlformats.org/officeDocument/2006/relationships/oleObject" Target="embeddings/oleObject2.bin"/><Relationship Id="rId321" Type="http://schemas.openxmlformats.org/officeDocument/2006/relationships/image" Target="media/image265.png"/><Relationship Id="rId363" Type="http://schemas.openxmlformats.org/officeDocument/2006/relationships/image" Target="media/image306.png"/><Relationship Id="rId419" Type="http://schemas.openxmlformats.org/officeDocument/2006/relationships/image" Target="media/image360.png"/><Relationship Id="rId223" Type="http://schemas.openxmlformats.org/officeDocument/2006/relationships/image" Target="media/image167.png"/><Relationship Id="rId430" Type="http://schemas.openxmlformats.org/officeDocument/2006/relationships/image" Target="media/image371.png"/><Relationship Id="rId18" Type="http://schemas.openxmlformats.org/officeDocument/2006/relationships/hyperlink" Target="mailto:Relationship.Visualizer@gmail.com" TargetMode="External"/><Relationship Id="rId265" Type="http://schemas.openxmlformats.org/officeDocument/2006/relationships/image" Target="media/image209.png"/><Relationship Id="rId472" Type="http://schemas.openxmlformats.org/officeDocument/2006/relationships/image" Target="media/image409.png"/><Relationship Id="rId125" Type="http://schemas.openxmlformats.org/officeDocument/2006/relationships/image" Target="media/image74.png"/><Relationship Id="rId167" Type="http://schemas.openxmlformats.org/officeDocument/2006/relationships/image" Target="media/image116.png"/><Relationship Id="rId332" Type="http://schemas.openxmlformats.org/officeDocument/2006/relationships/image" Target="media/image276.png"/><Relationship Id="rId374" Type="http://schemas.openxmlformats.org/officeDocument/2006/relationships/image" Target="media/image316.png"/><Relationship Id="rId71" Type="http://schemas.openxmlformats.org/officeDocument/2006/relationships/image" Target="media/image20.png"/><Relationship Id="rId234" Type="http://schemas.openxmlformats.org/officeDocument/2006/relationships/image" Target="media/image178.png"/><Relationship Id="rId2" Type="http://schemas.openxmlformats.org/officeDocument/2006/relationships/customXml" Target="../customXml/item2.xml"/><Relationship Id="rId29" Type="http://schemas.openxmlformats.org/officeDocument/2006/relationships/hyperlink" Target="https://github.com/VBA-tools/VBA-JSON/blob/master/LICENSE" TargetMode="External"/><Relationship Id="rId276" Type="http://schemas.openxmlformats.org/officeDocument/2006/relationships/image" Target="media/image220.png"/><Relationship Id="rId441" Type="http://schemas.openxmlformats.org/officeDocument/2006/relationships/image" Target="media/image382.png"/><Relationship Id="rId483" Type="http://schemas.openxmlformats.org/officeDocument/2006/relationships/image" Target="media/image418.png"/><Relationship Id="rId40" Type="http://schemas.openxmlformats.org/officeDocument/2006/relationships/hyperlink" Target="https://rubberduckvba.com/Attributions" TargetMode="External"/><Relationship Id="rId136" Type="http://schemas.openxmlformats.org/officeDocument/2006/relationships/image" Target="media/image85.png"/><Relationship Id="rId178" Type="http://schemas.openxmlformats.org/officeDocument/2006/relationships/image" Target="media/image126.png"/><Relationship Id="rId301" Type="http://schemas.openxmlformats.org/officeDocument/2006/relationships/image" Target="media/image245.png"/><Relationship Id="rId343" Type="http://schemas.openxmlformats.org/officeDocument/2006/relationships/image" Target="media/image287.png"/><Relationship Id="rId82" Type="http://schemas.openxmlformats.org/officeDocument/2006/relationships/image" Target="media/image31.png"/><Relationship Id="rId203" Type="http://schemas.openxmlformats.org/officeDocument/2006/relationships/hyperlink" Target="file:///F:\Relationship%20Visualizer\published\v3.00.00\HELP_-_colors" TargetMode="External"/><Relationship Id="rId385" Type="http://schemas.openxmlformats.org/officeDocument/2006/relationships/image" Target="media/image326.png"/><Relationship Id="rId245" Type="http://schemas.openxmlformats.org/officeDocument/2006/relationships/image" Target="media/image189.png"/><Relationship Id="rId287" Type="http://schemas.openxmlformats.org/officeDocument/2006/relationships/image" Target="media/image231.png"/><Relationship Id="rId410" Type="http://schemas.openxmlformats.org/officeDocument/2006/relationships/image" Target="media/image351.png"/><Relationship Id="rId452" Type="http://schemas.openxmlformats.org/officeDocument/2006/relationships/image" Target="media/image393.png"/><Relationship Id="rId494" Type="http://schemas.openxmlformats.org/officeDocument/2006/relationships/image" Target="media/image426.png"/><Relationship Id="rId508" Type="http://schemas.openxmlformats.org/officeDocument/2006/relationships/fontTable" Target="fontTable.xml"/><Relationship Id="rId105" Type="http://schemas.openxmlformats.org/officeDocument/2006/relationships/image" Target="media/image54.png"/><Relationship Id="rId147" Type="http://schemas.openxmlformats.org/officeDocument/2006/relationships/image" Target="media/image96.png"/><Relationship Id="rId312" Type="http://schemas.openxmlformats.org/officeDocument/2006/relationships/image" Target="media/image256.png"/><Relationship Id="rId354" Type="http://schemas.openxmlformats.org/officeDocument/2006/relationships/hyperlink" Target="http://www.graphviz.org/doc/info/shapes.html" TargetMode="External"/><Relationship Id="rId51" Type="http://schemas.openxmlformats.org/officeDocument/2006/relationships/image" Target="media/image5.png"/><Relationship Id="rId93" Type="http://schemas.openxmlformats.org/officeDocument/2006/relationships/image" Target="media/image42.png"/><Relationship Id="rId189" Type="http://schemas.openxmlformats.org/officeDocument/2006/relationships/image" Target="media/image137.png"/><Relationship Id="rId396" Type="http://schemas.openxmlformats.org/officeDocument/2006/relationships/image" Target="media/image337.png"/><Relationship Id="rId214" Type="http://schemas.openxmlformats.org/officeDocument/2006/relationships/image" Target="media/image158.png"/><Relationship Id="rId256" Type="http://schemas.openxmlformats.org/officeDocument/2006/relationships/image" Target="media/image200.png"/><Relationship Id="rId298" Type="http://schemas.openxmlformats.org/officeDocument/2006/relationships/image" Target="media/image242.png"/><Relationship Id="rId421" Type="http://schemas.openxmlformats.org/officeDocument/2006/relationships/image" Target="media/image362.png"/><Relationship Id="rId463" Type="http://schemas.openxmlformats.org/officeDocument/2006/relationships/hyperlink" Target="https://querysurge.zendesk.com/hc/en-us/articles/205766136-Writing-SQL-Queries-against-Excel-files" TargetMode="External"/><Relationship Id="rId116" Type="http://schemas.openxmlformats.org/officeDocument/2006/relationships/image" Target="media/image65.png"/><Relationship Id="rId158" Type="http://schemas.openxmlformats.org/officeDocument/2006/relationships/image" Target="media/image107.png"/><Relationship Id="rId323" Type="http://schemas.openxmlformats.org/officeDocument/2006/relationships/image" Target="media/image267.png"/><Relationship Id="rId20" Type="http://schemas.openxmlformats.org/officeDocument/2006/relationships/hyperlink" Target="http://www.graphviz.org" TargetMode="External"/><Relationship Id="rId62" Type="http://schemas.openxmlformats.org/officeDocument/2006/relationships/image" Target="media/image11.png"/><Relationship Id="rId365" Type="http://schemas.openxmlformats.org/officeDocument/2006/relationships/hyperlink" Target="http://stackoverflow.com/questions/2012036/graphviz-how-to-connect-subgraphs" TargetMode="External"/><Relationship Id="rId225" Type="http://schemas.openxmlformats.org/officeDocument/2006/relationships/image" Target="media/image169.png"/><Relationship Id="rId267" Type="http://schemas.openxmlformats.org/officeDocument/2006/relationships/image" Target="media/image211.png"/><Relationship Id="rId432" Type="http://schemas.openxmlformats.org/officeDocument/2006/relationships/image" Target="media/image373.png"/><Relationship Id="rId474" Type="http://schemas.openxmlformats.org/officeDocument/2006/relationships/image" Target="media/image411.png"/><Relationship Id="rId127" Type="http://schemas.openxmlformats.org/officeDocument/2006/relationships/image" Target="media/image76.png"/><Relationship Id="rId31" Type="http://schemas.openxmlformats.org/officeDocument/2006/relationships/hyperlink" Target="https://github.com/timhall" TargetMode="External"/><Relationship Id="rId73" Type="http://schemas.openxmlformats.org/officeDocument/2006/relationships/image" Target="media/image22.png"/><Relationship Id="rId169" Type="http://schemas.openxmlformats.org/officeDocument/2006/relationships/image" Target="media/image118.png"/><Relationship Id="rId334" Type="http://schemas.openxmlformats.org/officeDocument/2006/relationships/image" Target="media/image278.png"/><Relationship Id="rId376" Type="http://schemas.openxmlformats.org/officeDocument/2006/relationships/image" Target="media/image318.png"/><Relationship Id="rId4" Type="http://schemas.openxmlformats.org/officeDocument/2006/relationships/customXml" Target="../customXml/item4.xml"/><Relationship Id="rId180" Type="http://schemas.openxmlformats.org/officeDocument/2006/relationships/image" Target="media/image128.png"/><Relationship Id="rId236" Type="http://schemas.openxmlformats.org/officeDocument/2006/relationships/image" Target="media/image180.png"/><Relationship Id="rId278" Type="http://schemas.openxmlformats.org/officeDocument/2006/relationships/image" Target="media/image222.png"/><Relationship Id="rId401" Type="http://schemas.openxmlformats.org/officeDocument/2006/relationships/image" Target="media/image342.png"/><Relationship Id="rId443" Type="http://schemas.openxmlformats.org/officeDocument/2006/relationships/image" Target="media/image384.png"/><Relationship Id="rId303" Type="http://schemas.openxmlformats.org/officeDocument/2006/relationships/image" Target="media/image247.png"/><Relationship Id="rId485" Type="http://schemas.openxmlformats.org/officeDocument/2006/relationships/hyperlink" Target="https://sketchviz.com/new" TargetMode="External"/><Relationship Id="rId42" Type="http://schemas.openxmlformats.org/officeDocument/2006/relationships/hyperlink" Target="https://www.rondebruin.nl/index.htm" TargetMode="External"/><Relationship Id="rId84" Type="http://schemas.openxmlformats.org/officeDocument/2006/relationships/image" Target="media/image33.png"/><Relationship Id="rId138" Type="http://schemas.openxmlformats.org/officeDocument/2006/relationships/image" Target="media/image87.png"/><Relationship Id="rId345" Type="http://schemas.openxmlformats.org/officeDocument/2006/relationships/image" Target="media/image289.png"/><Relationship Id="rId387" Type="http://schemas.openxmlformats.org/officeDocument/2006/relationships/image" Target="media/image328.png"/><Relationship Id="rId510" Type="http://schemas.openxmlformats.org/officeDocument/2006/relationships/theme" Target="theme/theme1.xml"/><Relationship Id="rId191" Type="http://schemas.openxmlformats.org/officeDocument/2006/relationships/image" Target="media/image139.emf"/><Relationship Id="rId205" Type="http://schemas.openxmlformats.org/officeDocument/2006/relationships/image" Target="media/image150.png"/><Relationship Id="rId247" Type="http://schemas.openxmlformats.org/officeDocument/2006/relationships/image" Target="media/image191.png"/><Relationship Id="rId412" Type="http://schemas.openxmlformats.org/officeDocument/2006/relationships/image" Target="media/image353.png"/><Relationship Id="rId107" Type="http://schemas.openxmlformats.org/officeDocument/2006/relationships/image" Target="media/image56.png"/><Relationship Id="rId289" Type="http://schemas.openxmlformats.org/officeDocument/2006/relationships/image" Target="media/image233.png"/><Relationship Id="rId454" Type="http://schemas.openxmlformats.org/officeDocument/2006/relationships/image" Target="media/image395.png"/><Relationship Id="rId496" Type="http://schemas.openxmlformats.org/officeDocument/2006/relationships/image" Target="media/image428.png"/><Relationship Id="rId11" Type="http://schemas.openxmlformats.org/officeDocument/2006/relationships/image" Target="media/image1.png"/><Relationship Id="rId149" Type="http://schemas.openxmlformats.org/officeDocument/2006/relationships/image" Target="media/image98.png"/><Relationship Id="rId314" Type="http://schemas.openxmlformats.org/officeDocument/2006/relationships/image" Target="media/image258.png"/><Relationship Id="rId356" Type="http://schemas.openxmlformats.org/officeDocument/2006/relationships/image" Target="media/image299.png"/><Relationship Id="rId398" Type="http://schemas.openxmlformats.org/officeDocument/2006/relationships/image" Target="media/image339.png"/><Relationship Id="rId95" Type="http://schemas.openxmlformats.org/officeDocument/2006/relationships/image" Target="media/image44.png"/><Relationship Id="rId160" Type="http://schemas.openxmlformats.org/officeDocument/2006/relationships/image" Target="media/image109.png"/><Relationship Id="rId216" Type="http://schemas.openxmlformats.org/officeDocument/2006/relationships/image" Target="media/image160.png"/><Relationship Id="rId423" Type="http://schemas.openxmlformats.org/officeDocument/2006/relationships/image" Target="media/image364.png"/><Relationship Id="rId258" Type="http://schemas.openxmlformats.org/officeDocument/2006/relationships/image" Target="media/image202.png"/><Relationship Id="rId465" Type="http://schemas.openxmlformats.org/officeDocument/2006/relationships/hyperlink" Target="https://docs.microsoft.com/en-us/previous-versions/office/developer/office2000/aa140011%28v%3doffice.10%29" TargetMode="External"/><Relationship Id="rId22" Type="http://schemas.openxmlformats.org/officeDocument/2006/relationships/hyperlink" Target="https://graphviz.org/license/" TargetMode="External"/><Relationship Id="rId64" Type="http://schemas.openxmlformats.org/officeDocument/2006/relationships/image" Target="media/image13.png"/><Relationship Id="rId118" Type="http://schemas.openxmlformats.org/officeDocument/2006/relationships/image" Target="media/image67.png"/><Relationship Id="rId325" Type="http://schemas.openxmlformats.org/officeDocument/2006/relationships/image" Target="media/image269.png"/><Relationship Id="rId367" Type="http://schemas.openxmlformats.org/officeDocument/2006/relationships/image" Target="media/image309.png"/><Relationship Id="rId171" Type="http://schemas.openxmlformats.org/officeDocument/2006/relationships/oleObject" Target="embeddings/oleObject1.bin"/><Relationship Id="rId227" Type="http://schemas.openxmlformats.org/officeDocument/2006/relationships/image" Target="media/image171.png"/><Relationship Id="rId269" Type="http://schemas.openxmlformats.org/officeDocument/2006/relationships/image" Target="media/image213.png"/><Relationship Id="rId434" Type="http://schemas.openxmlformats.org/officeDocument/2006/relationships/image" Target="media/image375.png"/><Relationship Id="rId476" Type="http://schemas.openxmlformats.org/officeDocument/2006/relationships/image" Target="media/image413.png"/><Relationship Id="rId33" Type="http://schemas.openxmlformats.org/officeDocument/2006/relationships/hyperlink" Target="https://github.com/hubisan/excel-vba-stopwatch.cls" TargetMode="External"/><Relationship Id="rId129" Type="http://schemas.openxmlformats.org/officeDocument/2006/relationships/image" Target="media/image78.png"/><Relationship Id="rId280" Type="http://schemas.openxmlformats.org/officeDocument/2006/relationships/image" Target="media/image224.png"/><Relationship Id="rId336" Type="http://schemas.openxmlformats.org/officeDocument/2006/relationships/image" Target="media/image280.png"/><Relationship Id="rId501" Type="http://schemas.openxmlformats.org/officeDocument/2006/relationships/image" Target="media/image433.png"/><Relationship Id="rId75" Type="http://schemas.openxmlformats.org/officeDocument/2006/relationships/image" Target="media/image24.png"/><Relationship Id="rId140" Type="http://schemas.openxmlformats.org/officeDocument/2006/relationships/image" Target="media/image89.png"/><Relationship Id="rId182" Type="http://schemas.openxmlformats.org/officeDocument/2006/relationships/image" Target="media/image130.png"/><Relationship Id="rId378" Type="http://schemas.openxmlformats.org/officeDocument/2006/relationships/image" Target="media/image319.png"/><Relationship Id="rId403" Type="http://schemas.openxmlformats.org/officeDocument/2006/relationships/image" Target="media/image344.png"/><Relationship Id="rId6" Type="http://schemas.openxmlformats.org/officeDocument/2006/relationships/styles" Target="styles.xml"/><Relationship Id="rId238" Type="http://schemas.openxmlformats.org/officeDocument/2006/relationships/image" Target="media/image182.png"/><Relationship Id="rId445" Type="http://schemas.openxmlformats.org/officeDocument/2006/relationships/image" Target="media/image386.png"/><Relationship Id="rId487" Type="http://schemas.openxmlformats.org/officeDocument/2006/relationships/image" Target="media/image419.png"/><Relationship Id="rId291" Type="http://schemas.openxmlformats.org/officeDocument/2006/relationships/image" Target="media/image235.png"/><Relationship Id="rId305" Type="http://schemas.openxmlformats.org/officeDocument/2006/relationships/image" Target="media/image249.png"/><Relationship Id="rId347" Type="http://schemas.openxmlformats.org/officeDocument/2006/relationships/image" Target="media/image291.png"/><Relationship Id="rId44" Type="http://schemas.openxmlformats.org/officeDocument/2006/relationships/hyperlink" Target="https://www.youtube.com/user/KKWin31/about?app=desktop" TargetMode="External"/><Relationship Id="rId86" Type="http://schemas.openxmlformats.org/officeDocument/2006/relationships/image" Target="media/image35.png"/><Relationship Id="rId151" Type="http://schemas.openxmlformats.org/officeDocument/2006/relationships/image" Target="media/image100.png"/><Relationship Id="rId389" Type="http://schemas.openxmlformats.org/officeDocument/2006/relationships/image" Target="media/image330.png"/><Relationship Id="rId193" Type="http://schemas.openxmlformats.org/officeDocument/2006/relationships/image" Target="media/image141.png"/><Relationship Id="rId207" Type="http://schemas.openxmlformats.org/officeDocument/2006/relationships/image" Target="media/image151.png"/><Relationship Id="rId249" Type="http://schemas.openxmlformats.org/officeDocument/2006/relationships/image" Target="media/image193.png"/><Relationship Id="rId414" Type="http://schemas.openxmlformats.org/officeDocument/2006/relationships/image" Target="media/image355.png"/><Relationship Id="rId456" Type="http://schemas.openxmlformats.org/officeDocument/2006/relationships/image" Target="media/image397.png"/><Relationship Id="rId498" Type="http://schemas.openxmlformats.org/officeDocument/2006/relationships/image" Target="media/image430.png"/><Relationship Id="rId13" Type="http://schemas.openxmlformats.org/officeDocument/2006/relationships/header" Target="header2.xml"/><Relationship Id="rId109" Type="http://schemas.openxmlformats.org/officeDocument/2006/relationships/image" Target="media/image58.png"/><Relationship Id="rId260" Type="http://schemas.openxmlformats.org/officeDocument/2006/relationships/image" Target="media/image204.png"/><Relationship Id="rId316" Type="http://schemas.openxmlformats.org/officeDocument/2006/relationships/image" Target="media/image260.png"/><Relationship Id="rId55" Type="http://schemas.openxmlformats.org/officeDocument/2006/relationships/hyperlink" Target="http://graphviz.org/download/" TargetMode="External"/><Relationship Id="rId97" Type="http://schemas.openxmlformats.org/officeDocument/2006/relationships/image" Target="media/image46.png"/><Relationship Id="rId120" Type="http://schemas.openxmlformats.org/officeDocument/2006/relationships/image" Target="media/image69.png"/><Relationship Id="rId358" Type="http://schemas.openxmlformats.org/officeDocument/2006/relationships/image" Target="media/image301.png"/><Relationship Id="rId162" Type="http://schemas.openxmlformats.org/officeDocument/2006/relationships/image" Target="media/image111.png"/><Relationship Id="rId218" Type="http://schemas.openxmlformats.org/officeDocument/2006/relationships/image" Target="media/image162.png"/><Relationship Id="rId425" Type="http://schemas.openxmlformats.org/officeDocument/2006/relationships/image" Target="media/image366.png"/><Relationship Id="rId467" Type="http://schemas.openxmlformats.org/officeDocument/2006/relationships/image" Target="media/image404.png"/><Relationship Id="rId271" Type="http://schemas.openxmlformats.org/officeDocument/2006/relationships/image" Target="media/image215.png"/><Relationship Id="rId24" Type="http://schemas.openxmlformats.org/officeDocument/2006/relationships/hyperlink" Target="http://www.cpearson.com/Contact.aspx" TargetMode="External"/><Relationship Id="rId66" Type="http://schemas.openxmlformats.org/officeDocument/2006/relationships/image" Target="media/image15.png"/><Relationship Id="rId131" Type="http://schemas.openxmlformats.org/officeDocument/2006/relationships/image" Target="media/image80.png"/><Relationship Id="rId327" Type="http://schemas.openxmlformats.org/officeDocument/2006/relationships/image" Target="media/image271.png"/><Relationship Id="rId369" Type="http://schemas.openxmlformats.org/officeDocument/2006/relationships/image" Target="media/image311.png"/><Relationship Id="rId173" Type="http://schemas.openxmlformats.org/officeDocument/2006/relationships/image" Target="media/image121.png"/><Relationship Id="rId229" Type="http://schemas.openxmlformats.org/officeDocument/2006/relationships/image" Target="media/image173.emf"/><Relationship Id="rId380" Type="http://schemas.openxmlformats.org/officeDocument/2006/relationships/image" Target="media/image321.png"/><Relationship Id="rId436" Type="http://schemas.openxmlformats.org/officeDocument/2006/relationships/image" Target="media/image377.png"/><Relationship Id="rId240" Type="http://schemas.openxmlformats.org/officeDocument/2006/relationships/image" Target="media/image184.png"/><Relationship Id="rId478" Type="http://schemas.openxmlformats.org/officeDocument/2006/relationships/image" Target="media/image415.png"/><Relationship Id="rId35" Type="http://schemas.openxmlformats.org/officeDocument/2006/relationships/hyperlink" Target="https://github.com/fernandreu/office-ribbonx-editor" TargetMode="External"/><Relationship Id="rId77" Type="http://schemas.openxmlformats.org/officeDocument/2006/relationships/image" Target="media/image26.png"/><Relationship Id="rId100" Type="http://schemas.openxmlformats.org/officeDocument/2006/relationships/image" Target="media/image49.png"/><Relationship Id="rId282" Type="http://schemas.openxmlformats.org/officeDocument/2006/relationships/image" Target="media/image226.png"/><Relationship Id="rId338" Type="http://schemas.openxmlformats.org/officeDocument/2006/relationships/image" Target="media/image282.png"/><Relationship Id="rId503" Type="http://schemas.openxmlformats.org/officeDocument/2006/relationships/image" Target="media/image435.png"/><Relationship Id="rId8" Type="http://schemas.openxmlformats.org/officeDocument/2006/relationships/webSettings" Target="webSettings.xml"/><Relationship Id="rId142" Type="http://schemas.openxmlformats.org/officeDocument/2006/relationships/image" Target="media/image91.png"/><Relationship Id="rId184" Type="http://schemas.openxmlformats.org/officeDocument/2006/relationships/image" Target="media/image132.png"/><Relationship Id="rId391" Type="http://schemas.openxmlformats.org/officeDocument/2006/relationships/image" Target="media/image332.png"/><Relationship Id="rId405" Type="http://schemas.openxmlformats.org/officeDocument/2006/relationships/image" Target="media/image346.png"/><Relationship Id="rId447" Type="http://schemas.openxmlformats.org/officeDocument/2006/relationships/image" Target="media/image388.png"/><Relationship Id="rId251" Type="http://schemas.openxmlformats.org/officeDocument/2006/relationships/image" Target="media/image195.png"/><Relationship Id="rId489" Type="http://schemas.openxmlformats.org/officeDocument/2006/relationships/image" Target="media/image421.png"/><Relationship Id="rId46" Type="http://schemas.openxmlformats.org/officeDocument/2006/relationships/image" Target="media/image2.png"/><Relationship Id="rId293" Type="http://schemas.openxmlformats.org/officeDocument/2006/relationships/image" Target="media/image237.png"/><Relationship Id="rId307" Type="http://schemas.openxmlformats.org/officeDocument/2006/relationships/image" Target="media/image251.png"/><Relationship Id="rId349" Type="http://schemas.openxmlformats.org/officeDocument/2006/relationships/image" Target="media/image293.png"/><Relationship Id="rId88" Type="http://schemas.openxmlformats.org/officeDocument/2006/relationships/image" Target="media/image37.png"/><Relationship Id="rId111" Type="http://schemas.openxmlformats.org/officeDocument/2006/relationships/image" Target="media/image60.png"/><Relationship Id="rId153" Type="http://schemas.openxmlformats.org/officeDocument/2006/relationships/image" Target="media/image102.png"/><Relationship Id="rId195" Type="http://schemas.openxmlformats.org/officeDocument/2006/relationships/image" Target="media/image143.png"/><Relationship Id="rId209" Type="http://schemas.openxmlformats.org/officeDocument/2006/relationships/image" Target="media/image153.jpeg"/><Relationship Id="rId360" Type="http://schemas.openxmlformats.org/officeDocument/2006/relationships/image" Target="media/image303.png"/><Relationship Id="rId416" Type="http://schemas.openxmlformats.org/officeDocument/2006/relationships/image" Target="media/image357.png"/><Relationship Id="rId220" Type="http://schemas.openxmlformats.org/officeDocument/2006/relationships/image" Target="media/image164.png"/><Relationship Id="rId458" Type="http://schemas.openxmlformats.org/officeDocument/2006/relationships/image" Target="media/image399.png"/><Relationship Id="rId15" Type="http://schemas.openxmlformats.org/officeDocument/2006/relationships/footer" Target="footer2.xml"/><Relationship Id="rId57" Type="http://schemas.openxmlformats.org/officeDocument/2006/relationships/hyperlink" Target="https://gitlab.com/api/v4/projects/4207231/packages/generic/graphviz-releases/2.49.0/stable_windows_10_cmake_Release_x64_graphviz-install-2.49.0-win64.exe" TargetMode="External"/><Relationship Id="rId262" Type="http://schemas.openxmlformats.org/officeDocument/2006/relationships/image" Target="media/image206.png"/><Relationship Id="rId318" Type="http://schemas.openxmlformats.org/officeDocument/2006/relationships/image" Target="media/image262.png"/><Relationship Id="rId99" Type="http://schemas.openxmlformats.org/officeDocument/2006/relationships/image" Target="media/image48.png"/><Relationship Id="rId122" Type="http://schemas.openxmlformats.org/officeDocument/2006/relationships/image" Target="media/image71.png"/><Relationship Id="rId164" Type="http://schemas.openxmlformats.org/officeDocument/2006/relationships/image" Target="media/image113.png"/><Relationship Id="rId371" Type="http://schemas.openxmlformats.org/officeDocument/2006/relationships/image" Target="media/image313.png"/><Relationship Id="rId427" Type="http://schemas.openxmlformats.org/officeDocument/2006/relationships/image" Target="media/image368.png"/><Relationship Id="rId469" Type="http://schemas.openxmlformats.org/officeDocument/2006/relationships/image" Target="media/image406.png"/><Relationship Id="rId26" Type="http://schemas.openxmlformats.org/officeDocument/2006/relationships/hyperlink" Target="mailto:cbrewer@psu.edu" TargetMode="External"/><Relationship Id="rId231" Type="http://schemas.openxmlformats.org/officeDocument/2006/relationships/image" Target="media/image175.png"/><Relationship Id="rId273" Type="http://schemas.openxmlformats.org/officeDocument/2006/relationships/image" Target="media/image217.png"/><Relationship Id="rId329" Type="http://schemas.openxmlformats.org/officeDocument/2006/relationships/image" Target="media/image273.png"/><Relationship Id="rId480" Type="http://schemas.openxmlformats.org/officeDocument/2006/relationships/image" Target="media/image416.png"/><Relationship Id="rId68" Type="http://schemas.openxmlformats.org/officeDocument/2006/relationships/image" Target="media/image17.png"/><Relationship Id="rId133" Type="http://schemas.openxmlformats.org/officeDocument/2006/relationships/image" Target="media/image82.png"/><Relationship Id="rId175" Type="http://schemas.openxmlformats.org/officeDocument/2006/relationships/image" Target="media/image123.png"/><Relationship Id="rId340" Type="http://schemas.openxmlformats.org/officeDocument/2006/relationships/image" Target="media/image284.png"/><Relationship Id="rId200" Type="http://schemas.openxmlformats.org/officeDocument/2006/relationships/image" Target="media/image147.png"/><Relationship Id="rId382" Type="http://schemas.openxmlformats.org/officeDocument/2006/relationships/image" Target="media/image323.png"/><Relationship Id="rId438" Type="http://schemas.openxmlformats.org/officeDocument/2006/relationships/image" Target="media/image379.png"/><Relationship Id="rId242" Type="http://schemas.openxmlformats.org/officeDocument/2006/relationships/image" Target="media/image186.png"/><Relationship Id="rId284" Type="http://schemas.openxmlformats.org/officeDocument/2006/relationships/image" Target="media/image228.png"/><Relationship Id="rId491" Type="http://schemas.openxmlformats.org/officeDocument/2006/relationships/image" Target="media/image423.png"/><Relationship Id="rId505" Type="http://schemas.openxmlformats.org/officeDocument/2006/relationships/image" Target="media/image437.png"/><Relationship Id="rId37" Type="http://schemas.openxmlformats.org/officeDocument/2006/relationships/hyperlink" Target="https://github.com/VBA-tools/VBA-JSON/blob/master/LICENSE" TargetMode="External"/><Relationship Id="rId79" Type="http://schemas.openxmlformats.org/officeDocument/2006/relationships/image" Target="media/image28.png"/><Relationship Id="rId102" Type="http://schemas.openxmlformats.org/officeDocument/2006/relationships/image" Target="media/image51.png"/><Relationship Id="rId144" Type="http://schemas.openxmlformats.org/officeDocument/2006/relationships/image" Target="media/image93.png"/><Relationship Id="rId90" Type="http://schemas.openxmlformats.org/officeDocument/2006/relationships/image" Target="media/image39.png"/><Relationship Id="rId186" Type="http://schemas.openxmlformats.org/officeDocument/2006/relationships/image" Target="media/image134.png"/><Relationship Id="rId351" Type="http://schemas.openxmlformats.org/officeDocument/2006/relationships/image" Target="media/image295.png"/><Relationship Id="rId393" Type="http://schemas.openxmlformats.org/officeDocument/2006/relationships/image" Target="media/image334.png"/><Relationship Id="rId407" Type="http://schemas.openxmlformats.org/officeDocument/2006/relationships/image" Target="media/image348.png"/><Relationship Id="rId449" Type="http://schemas.openxmlformats.org/officeDocument/2006/relationships/image" Target="media/image390.png"/><Relationship Id="rId211" Type="http://schemas.openxmlformats.org/officeDocument/2006/relationships/image" Target="media/image155.png"/><Relationship Id="rId253" Type="http://schemas.openxmlformats.org/officeDocument/2006/relationships/image" Target="media/image197.png"/><Relationship Id="rId295" Type="http://schemas.openxmlformats.org/officeDocument/2006/relationships/image" Target="media/image239.png"/><Relationship Id="rId309" Type="http://schemas.openxmlformats.org/officeDocument/2006/relationships/image" Target="media/image253.png"/><Relationship Id="rId460" Type="http://schemas.openxmlformats.org/officeDocument/2006/relationships/image" Target="media/image401.png"/><Relationship Id="rId48" Type="http://schemas.openxmlformats.org/officeDocument/2006/relationships/hyperlink" Target="mailto:Relationship.Visualizer@gmail.com" TargetMode="External"/><Relationship Id="rId113" Type="http://schemas.openxmlformats.org/officeDocument/2006/relationships/image" Target="media/image62.png"/><Relationship Id="rId320" Type="http://schemas.openxmlformats.org/officeDocument/2006/relationships/image" Target="media/image264.png"/><Relationship Id="rId155" Type="http://schemas.openxmlformats.org/officeDocument/2006/relationships/image" Target="media/image104.png"/><Relationship Id="rId197" Type="http://schemas.openxmlformats.org/officeDocument/2006/relationships/image" Target="media/image145.png"/><Relationship Id="rId362" Type="http://schemas.openxmlformats.org/officeDocument/2006/relationships/image" Target="media/image305.png"/><Relationship Id="rId418" Type="http://schemas.openxmlformats.org/officeDocument/2006/relationships/image" Target="media/image359.png"/><Relationship Id="rId222" Type="http://schemas.openxmlformats.org/officeDocument/2006/relationships/image" Target="media/image166.png"/><Relationship Id="rId264" Type="http://schemas.openxmlformats.org/officeDocument/2006/relationships/image" Target="media/image208.png"/><Relationship Id="rId471" Type="http://schemas.openxmlformats.org/officeDocument/2006/relationships/image" Target="media/image408.png"/><Relationship Id="rId17" Type="http://schemas.openxmlformats.org/officeDocument/2006/relationships/hyperlink" Target="https://sourceforge.net/projects/relationship-visualizer/" TargetMode="External"/><Relationship Id="rId59" Type="http://schemas.openxmlformats.org/officeDocument/2006/relationships/image" Target="media/image8.png"/><Relationship Id="rId124" Type="http://schemas.openxmlformats.org/officeDocument/2006/relationships/image" Target="media/image73.png"/><Relationship Id="rId70" Type="http://schemas.openxmlformats.org/officeDocument/2006/relationships/image" Target="media/image19.png"/><Relationship Id="rId166" Type="http://schemas.openxmlformats.org/officeDocument/2006/relationships/image" Target="media/image115.png"/><Relationship Id="rId331" Type="http://schemas.openxmlformats.org/officeDocument/2006/relationships/image" Target="media/image275.png"/><Relationship Id="rId373" Type="http://schemas.openxmlformats.org/officeDocument/2006/relationships/image" Target="media/image315.png"/><Relationship Id="rId429" Type="http://schemas.openxmlformats.org/officeDocument/2006/relationships/image" Target="media/image370.png"/><Relationship Id="rId1" Type="http://schemas.openxmlformats.org/officeDocument/2006/relationships/customXml" Target="../customXml/item1.xml"/><Relationship Id="rId233" Type="http://schemas.openxmlformats.org/officeDocument/2006/relationships/image" Target="media/image177.png"/><Relationship Id="rId440" Type="http://schemas.openxmlformats.org/officeDocument/2006/relationships/image" Target="media/image381.png"/><Relationship Id="rId28" Type="http://schemas.openxmlformats.org/officeDocument/2006/relationships/hyperlink" Target="https://github.com/timhall" TargetMode="External"/><Relationship Id="rId275" Type="http://schemas.openxmlformats.org/officeDocument/2006/relationships/image" Target="media/image219.png"/><Relationship Id="rId300" Type="http://schemas.openxmlformats.org/officeDocument/2006/relationships/image" Target="media/image244.png"/><Relationship Id="rId482" Type="http://schemas.openxmlformats.org/officeDocument/2006/relationships/image" Target="media/image417.png"/><Relationship Id="rId81" Type="http://schemas.openxmlformats.org/officeDocument/2006/relationships/image" Target="media/image30.png"/><Relationship Id="rId135" Type="http://schemas.openxmlformats.org/officeDocument/2006/relationships/image" Target="media/image84.png"/><Relationship Id="rId177" Type="http://schemas.openxmlformats.org/officeDocument/2006/relationships/image" Target="media/image125.png"/><Relationship Id="rId342" Type="http://schemas.openxmlformats.org/officeDocument/2006/relationships/image" Target="media/image286.png"/><Relationship Id="rId384" Type="http://schemas.openxmlformats.org/officeDocument/2006/relationships/image" Target="media/image325.png"/><Relationship Id="rId202" Type="http://schemas.openxmlformats.org/officeDocument/2006/relationships/image" Target="media/image148.png"/><Relationship Id="rId244" Type="http://schemas.openxmlformats.org/officeDocument/2006/relationships/image" Target="media/image188.png"/><Relationship Id="rId39" Type="http://schemas.openxmlformats.org/officeDocument/2006/relationships/hyperlink" Target="https://rubberduckvba.com/" TargetMode="External"/><Relationship Id="rId286" Type="http://schemas.openxmlformats.org/officeDocument/2006/relationships/image" Target="media/image230.png"/><Relationship Id="rId451" Type="http://schemas.openxmlformats.org/officeDocument/2006/relationships/image" Target="media/image392.png"/><Relationship Id="rId493" Type="http://schemas.openxmlformats.org/officeDocument/2006/relationships/image" Target="media/image425.png"/><Relationship Id="rId507" Type="http://schemas.openxmlformats.org/officeDocument/2006/relationships/image" Target="media/image439.png"/><Relationship Id="rId50" Type="http://schemas.openxmlformats.org/officeDocument/2006/relationships/image" Target="media/image4.png"/><Relationship Id="rId104" Type="http://schemas.openxmlformats.org/officeDocument/2006/relationships/image" Target="media/image53.png"/><Relationship Id="rId146" Type="http://schemas.openxmlformats.org/officeDocument/2006/relationships/image" Target="media/image95.png"/><Relationship Id="rId188" Type="http://schemas.openxmlformats.org/officeDocument/2006/relationships/image" Target="media/image136.png"/><Relationship Id="rId311" Type="http://schemas.openxmlformats.org/officeDocument/2006/relationships/image" Target="media/image255.png"/><Relationship Id="rId353" Type="http://schemas.openxmlformats.org/officeDocument/2006/relationships/image" Target="media/image297.png"/><Relationship Id="rId395" Type="http://schemas.openxmlformats.org/officeDocument/2006/relationships/image" Target="media/image336.png"/><Relationship Id="rId409" Type="http://schemas.openxmlformats.org/officeDocument/2006/relationships/image" Target="media/image350.png"/><Relationship Id="rId92" Type="http://schemas.openxmlformats.org/officeDocument/2006/relationships/image" Target="media/image41.png"/><Relationship Id="rId213" Type="http://schemas.openxmlformats.org/officeDocument/2006/relationships/image" Target="media/image157.png"/><Relationship Id="rId420" Type="http://schemas.openxmlformats.org/officeDocument/2006/relationships/image" Target="media/image361.png"/><Relationship Id="rId255" Type="http://schemas.openxmlformats.org/officeDocument/2006/relationships/image" Target="media/image199.png"/><Relationship Id="rId297" Type="http://schemas.openxmlformats.org/officeDocument/2006/relationships/image" Target="media/image241.png"/><Relationship Id="rId462" Type="http://schemas.openxmlformats.org/officeDocument/2006/relationships/image" Target="media/image403.png"/><Relationship Id="rId115" Type="http://schemas.openxmlformats.org/officeDocument/2006/relationships/image" Target="media/image64.png"/><Relationship Id="rId157" Type="http://schemas.openxmlformats.org/officeDocument/2006/relationships/image" Target="media/image106.png"/><Relationship Id="rId322" Type="http://schemas.openxmlformats.org/officeDocument/2006/relationships/image" Target="media/image266.png"/><Relationship Id="rId364" Type="http://schemas.openxmlformats.org/officeDocument/2006/relationships/image" Target="media/image307.png"/><Relationship Id="rId61" Type="http://schemas.openxmlformats.org/officeDocument/2006/relationships/image" Target="media/image10.png"/><Relationship Id="rId199" Type="http://schemas.openxmlformats.org/officeDocument/2006/relationships/image" Target="media/image146.png"/><Relationship Id="rId19" Type="http://schemas.openxmlformats.org/officeDocument/2006/relationships/hyperlink" Target="https://github.com/jjlong150/ExcelToGraphviz/blob/main/LICENSE" TargetMode="External"/><Relationship Id="rId224" Type="http://schemas.openxmlformats.org/officeDocument/2006/relationships/image" Target="media/image168.png"/><Relationship Id="rId266" Type="http://schemas.openxmlformats.org/officeDocument/2006/relationships/image" Target="media/image210.png"/><Relationship Id="rId431" Type="http://schemas.openxmlformats.org/officeDocument/2006/relationships/image" Target="media/image372.png"/><Relationship Id="rId473" Type="http://schemas.openxmlformats.org/officeDocument/2006/relationships/image" Target="media/image410.png"/><Relationship Id="rId30" Type="http://schemas.openxmlformats.org/officeDocument/2006/relationships/hyperlink" Target="https://github.com/VBA-tools/VBA-Dictionary" TargetMode="External"/><Relationship Id="rId126" Type="http://schemas.openxmlformats.org/officeDocument/2006/relationships/image" Target="media/image75.png"/><Relationship Id="rId168" Type="http://schemas.openxmlformats.org/officeDocument/2006/relationships/image" Target="media/image117.png"/><Relationship Id="rId333" Type="http://schemas.openxmlformats.org/officeDocument/2006/relationships/image" Target="media/image277.png"/><Relationship Id="rId72" Type="http://schemas.openxmlformats.org/officeDocument/2006/relationships/image" Target="media/image21.png"/><Relationship Id="rId375" Type="http://schemas.openxmlformats.org/officeDocument/2006/relationships/image" Target="media/image317.png"/><Relationship Id="rId3" Type="http://schemas.openxmlformats.org/officeDocument/2006/relationships/customXml" Target="../customXml/item3.xml"/><Relationship Id="rId235" Type="http://schemas.openxmlformats.org/officeDocument/2006/relationships/image" Target="media/image179.png"/><Relationship Id="rId277" Type="http://schemas.openxmlformats.org/officeDocument/2006/relationships/image" Target="media/image221.png"/><Relationship Id="rId400" Type="http://schemas.openxmlformats.org/officeDocument/2006/relationships/image" Target="media/image341.png"/><Relationship Id="rId442" Type="http://schemas.openxmlformats.org/officeDocument/2006/relationships/image" Target="media/image383.png"/><Relationship Id="rId484" Type="http://schemas.openxmlformats.org/officeDocument/2006/relationships/hyperlink" Target="http://dreampuf.github.io/GraphvizOnline/" TargetMode="External"/><Relationship Id="rId137" Type="http://schemas.openxmlformats.org/officeDocument/2006/relationships/image" Target="media/image86.png"/><Relationship Id="rId302" Type="http://schemas.openxmlformats.org/officeDocument/2006/relationships/image" Target="media/image246.png"/><Relationship Id="rId344" Type="http://schemas.openxmlformats.org/officeDocument/2006/relationships/image" Target="media/image288.png"/><Relationship Id="rId41" Type="http://schemas.openxmlformats.org/officeDocument/2006/relationships/hyperlink" Target="https://github.com/rubberduck-vba/Rubberduck/blob/next/LICENSE" TargetMode="External"/><Relationship Id="rId83" Type="http://schemas.openxmlformats.org/officeDocument/2006/relationships/image" Target="media/image32.png"/><Relationship Id="rId179" Type="http://schemas.openxmlformats.org/officeDocument/2006/relationships/image" Target="media/image127.png"/><Relationship Id="rId386" Type="http://schemas.openxmlformats.org/officeDocument/2006/relationships/image" Target="media/image327.png"/><Relationship Id="rId190" Type="http://schemas.openxmlformats.org/officeDocument/2006/relationships/image" Target="media/image138.png"/><Relationship Id="rId204" Type="http://schemas.openxmlformats.org/officeDocument/2006/relationships/image" Target="media/image149.png"/><Relationship Id="rId246" Type="http://schemas.openxmlformats.org/officeDocument/2006/relationships/image" Target="media/image190.png"/><Relationship Id="rId288" Type="http://schemas.openxmlformats.org/officeDocument/2006/relationships/image" Target="media/image232.png"/><Relationship Id="rId411" Type="http://schemas.openxmlformats.org/officeDocument/2006/relationships/image" Target="media/image352.png"/><Relationship Id="rId453" Type="http://schemas.openxmlformats.org/officeDocument/2006/relationships/image" Target="media/image394.png"/><Relationship Id="rId509" Type="http://schemas.openxmlformats.org/officeDocument/2006/relationships/glossaryDocument" Target="glossary/document.xml"/><Relationship Id="rId106" Type="http://schemas.openxmlformats.org/officeDocument/2006/relationships/image" Target="media/image55.png"/><Relationship Id="rId313" Type="http://schemas.openxmlformats.org/officeDocument/2006/relationships/image" Target="media/image257.png"/><Relationship Id="rId495" Type="http://schemas.openxmlformats.org/officeDocument/2006/relationships/image" Target="media/image427.png"/><Relationship Id="rId10" Type="http://schemas.openxmlformats.org/officeDocument/2006/relationships/endnotes" Target="endnotes.xml"/><Relationship Id="rId52" Type="http://schemas.openxmlformats.org/officeDocument/2006/relationships/image" Target="media/image6.gif"/><Relationship Id="rId94" Type="http://schemas.openxmlformats.org/officeDocument/2006/relationships/image" Target="media/image43.png"/><Relationship Id="rId148" Type="http://schemas.openxmlformats.org/officeDocument/2006/relationships/image" Target="media/image97.png"/><Relationship Id="rId355" Type="http://schemas.openxmlformats.org/officeDocument/2006/relationships/image" Target="media/image298.png"/><Relationship Id="rId397" Type="http://schemas.openxmlformats.org/officeDocument/2006/relationships/image" Target="media/image338.png"/><Relationship Id="rId215" Type="http://schemas.openxmlformats.org/officeDocument/2006/relationships/image" Target="media/image159.png"/><Relationship Id="rId257" Type="http://schemas.openxmlformats.org/officeDocument/2006/relationships/image" Target="media/image201.png"/><Relationship Id="rId422" Type="http://schemas.openxmlformats.org/officeDocument/2006/relationships/image" Target="media/image363.png"/><Relationship Id="rId464" Type="http://schemas.openxmlformats.org/officeDocument/2006/relationships/hyperlink" Target="https://www.aquaclusters.com/app/home/project/public/aquadatastudio/wikibook/MS-Excel/page/SQL-Query-Reference/SQL-Query-Referen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graphviz.org/pdf/dotguide.pdf" TargetMode="External"/><Relationship Id="rId1" Type="http://schemas.openxmlformats.org/officeDocument/2006/relationships/hyperlink" Target="https://graphviz.org/docum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ong\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87972F3D264853AD80339E77DD8EB2"/>
        <w:category>
          <w:name w:val="General"/>
          <w:gallery w:val="placeholder"/>
        </w:category>
        <w:types>
          <w:type w:val="bbPlcHdr"/>
        </w:types>
        <w:behaviors>
          <w:behavior w:val="content"/>
        </w:behaviors>
        <w:guid w:val="{2EDD1EBB-AA3E-4164-92C1-379BB0B48C78}"/>
      </w:docPartPr>
      <w:docPartBody>
        <w:p w:rsidR="0018431E" w:rsidRDefault="0018431E">
          <w:pPr>
            <w:pStyle w:val="E287972F3D264853AD80339E77DD8EB2"/>
          </w:pPr>
          <w:r>
            <w:rPr>
              <w:rFonts w:asciiTheme="majorHAnsi" w:eastAsiaTheme="majorEastAsia" w:hAnsiTheme="majorHAnsi" w:cstheme="majorBidi"/>
              <w:caps/>
              <w:color w:val="44546A" w:themeColor="text2"/>
              <w:sz w:val="110"/>
              <w:szCs w:val="110"/>
            </w:rPr>
            <w:t>[Type the document title]</w:t>
          </w:r>
        </w:p>
      </w:docPartBody>
    </w:docPart>
    <w:docPart>
      <w:docPartPr>
        <w:name w:val="5238D50955894B70AD8EC8811D15C1FE"/>
        <w:category>
          <w:name w:val="General"/>
          <w:gallery w:val="placeholder"/>
        </w:category>
        <w:types>
          <w:type w:val="bbPlcHdr"/>
        </w:types>
        <w:behaviors>
          <w:behavior w:val="content"/>
        </w:behaviors>
        <w:guid w:val="{17BCF7F1-680D-4912-BDED-ADFB209D93F4}"/>
      </w:docPartPr>
      <w:docPartBody>
        <w:p w:rsidR="0018431E" w:rsidRDefault="0018431E">
          <w:pPr>
            <w:pStyle w:val="5238D50955894B70AD8EC8811D15C1FE"/>
          </w:pPr>
          <w:r>
            <w:rPr>
              <w:color w:val="FFFFFF" w:themeColor="background1"/>
              <w:sz w:val="32"/>
              <w:szCs w:val="32"/>
            </w:rPr>
            <w:t>[Pick the date]</w:t>
          </w:r>
        </w:p>
      </w:docPartBody>
    </w:docPart>
    <w:docPart>
      <w:docPartPr>
        <w:name w:val="0DC9C652A635471A81580FFBB8BC346E"/>
        <w:category>
          <w:name w:val="General"/>
          <w:gallery w:val="placeholder"/>
        </w:category>
        <w:types>
          <w:type w:val="bbPlcHdr"/>
        </w:types>
        <w:behaviors>
          <w:behavior w:val="content"/>
        </w:behaviors>
        <w:guid w:val="{BD96BACC-42DD-4316-BA2D-4019C983A216}"/>
      </w:docPartPr>
      <w:docPartBody>
        <w:p w:rsidR="0018431E" w:rsidRDefault="0018431E">
          <w:pPr>
            <w:pStyle w:val="0DC9C652A635471A81580FFBB8BC346E"/>
          </w:pPr>
          <w:r>
            <w:rPr>
              <w:color w:val="FFFFFF" w:themeColor="background1"/>
              <w:sz w:val="40"/>
              <w:szCs w:val="40"/>
            </w:rPr>
            <w:t>[Type the document subtitle]</w:t>
          </w:r>
        </w:p>
      </w:docPartBody>
    </w:docPart>
    <w:docPart>
      <w:docPartPr>
        <w:name w:val="319A8C55129E475CB874994C8D6BD272"/>
        <w:category>
          <w:name w:val="General"/>
          <w:gallery w:val="placeholder"/>
        </w:category>
        <w:types>
          <w:type w:val="bbPlcHdr"/>
        </w:types>
        <w:behaviors>
          <w:behavior w:val="content"/>
        </w:behaviors>
        <w:guid w:val="{0A7B735A-47DE-4FF8-AAA4-81515B328753}"/>
      </w:docPartPr>
      <w:docPartBody>
        <w:p w:rsidR="0018431E" w:rsidRDefault="0018431E">
          <w:pPr>
            <w:pStyle w:val="319A8C55129E475CB874994C8D6BD272"/>
          </w:pPr>
          <w:r>
            <w:t>[Type the document title]</w:t>
          </w:r>
        </w:p>
      </w:docPartBody>
    </w:docPart>
    <w:docPart>
      <w:docPartPr>
        <w:name w:val="D8AF970AB0BB4E208D9BBE7CCC899017"/>
        <w:category>
          <w:name w:val="General"/>
          <w:gallery w:val="placeholder"/>
        </w:category>
        <w:types>
          <w:type w:val="bbPlcHdr"/>
        </w:types>
        <w:behaviors>
          <w:behavior w:val="content"/>
        </w:behaviors>
        <w:guid w:val="{377209C5-D011-403D-AB62-C8DDFAC2F07C}"/>
      </w:docPartPr>
      <w:docPartBody>
        <w:p w:rsidR="0018431E" w:rsidRDefault="0018431E">
          <w:pPr>
            <w:pStyle w:val="D8AF970AB0BB4E208D9BBE7CCC899017"/>
          </w:pPr>
          <w:r>
            <w:t>[Type the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altName w:val="HGPｺﾞｼｯｸ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1E"/>
    <w:rsid w:val="000421A2"/>
    <w:rsid w:val="00091E85"/>
    <w:rsid w:val="000B0E15"/>
    <w:rsid w:val="000B7144"/>
    <w:rsid w:val="000C6986"/>
    <w:rsid w:val="000D5386"/>
    <w:rsid w:val="000E0586"/>
    <w:rsid w:val="000F5622"/>
    <w:rsid w:val="000F5ECE"/>
    <w:rsid w:val="00115EE3"/>
    <w:rsid w:val="0018431E"/>
    <w:rsid w:val="002418FC"/>
    <w:rsid w:val="002A5FD8"/>
    <w:rsid w:val="002C3851"/>
    <w:rsid w:val="00382974"/>
    <w:rsid w:val="00390B87"/>
    <w:rsid w:val="003A2CDF"/>
    <w:rsid w:val="003C2C28"/>
    <w:rsid w:val="003F0858"/>
    <w:rsid w:val="003F2B7E"/>
    <w:rsid w:val="004373FB"/>
    <w:rsid w:val="004644EC"/>
    <w:rsid w:val="00487B9D"/>
    <w:rsid w:val="004B1FA8"/>
    <w:rsid w:val="004D3185"/>
    <w:rsid w:val="0053445A"/>
    <w:rsid w:val="00557D09"/>
    <w:rsid w:val="005A3B01"/>
    <w:rsid w:val="005B068C"/>
    <w:rsid w:val="005F5A9C"/>
    <w:rsid w:val="00672FBA"/>
    <w:rsid w:val="006874E7"/>
    <w:rsid w:val="00691F71"/>
    <w:rsid w:val="00697009"/>
    <w:rsid w:val="006B1727"/>
    <w:rsid w:val="006B5FFD"/>
    <w:rsid w:val="006F6D28"/>
    <w:rsid w:val="007936F0"/>
    <w:rsid w:val="007C2BF9"/>
    <w:rsid w:val="007F2863"/>
    <w:rsid w:val="007F7245"/>
    <w:rsid w:val="008542AC"/>
    <w:rsid w:val="00886DE7"/>
    <w:rsid w:val="009204FE"/>
    <w:rsid w:val="00940570"/>
    <w:rsid w:val="00977757"/>
    <w:rsid w:val="00A60CE6"/>
    <w:rsid w:val="00A855BB"/>
    <w:rsid w:val="00A878B4"/>
    <w:rsid w:val="00AD33C3"/>
    <w:rsid w:val="00AD5FDF"/>
    <w:rsid w:val="00AF1BD3"/>
    <w:rsid w:val="00B2245C"/>
    <w:rsid w:val="00B34017"/>
    <w:rsid w:val="00B70587"/>
    <w:rsid w:val="00BA4F7D"/>
    <w:rsid w:val="00BB12CA"/>
    <w:rsid w:val="00BB5E0E"/>
    <w:rsid w:val="00BB64E0"/>
    <w:rsid w:val="00BC1814"/>
    <w:rsid w:val="00BC2604"/>
    <w:rsid w:val="00C32A02"/>
    <w:rsid w:val="00C36280"/>
    <w:rsid w:val="00C54F1D"/>
    <w:rsid w:val="00C745E2"/>
    <w:rsid w:val="00C9222E"/>
    <w:rsid w:val="00CB4075"/>
    <w:rsid w:val="00CB6FA6"/>
    <w:rsid w:val="00CD590D"/>
    <w:rsid w:val="00CF77E2"/>
    <w:rsid w:val="00D13D10"/>
    <w:rsid w:val="00D86208"/>
    <w:rsid w:val="00DE6BE2"/>
    <w:rsid w:val="00DF0632"/>
    <w:rsid w:val="00E41960"/>
    <w:rsid w:val="00EC244D"/>
    <w:rsid w:val="00F422B7"/>
    <w:rsid w:val="00F57B0D"/>
    <w:rsid w:val="00F77405"/>
    <w:rsid w:val="00F83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87972F3D264853AD80339E77DD8EB2">
    <w:name w:val="E287972F3D264853AD80339E77DD8EB2"/>
  </w:style>
  <w:style w:type="paragraph" w:customStyle="1" w:styleId="5238D50955894B70AD8EC8811D15C1FE">
    <w:name w:val="5238D50955894B70AD8EC8811D15C1FE"/>
  </w:style>
  <w:style w:type="paragraph" w:customStyle="1" w:styleId="0DC9C652A635471A81580FFBB8BC346E">
    <w:name w:val="0DC9C652A635471A81580FFBB8BC346E"/>
  </w:style>
  <w:style w:type="paragraph" w:customStyle="1" w:styleId="319A8C55129E475CB874994C8D6BD272">
    <w:name w:val="319A8C55129E475CB874994C8D6BD272"/>
  </w:style>
  <w:style w:type="paragraph" w:customStyle="1" w:styleId="D8AF970AB0BB4E208D9BBE7CCC899017">
    <w:name w:val="D8AF970AB0BB4E208D9BBE7CCC899017"/>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4472C4"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441.jpeg"/><Relationship Id="rId1" Type="http://schemas.openxmlformats.org/officeDocument/2006/relationships/image" Target="../media/image440.jpeg"/></Relationships>
</file>

<file path=word/theme/theme1.xml><?xml version="1.0" encoding="utf-8"?>
<a:theme xmlns:a="http://schemas.openxmlformats.org/drawingml/2006/main" name="Median">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4.xml><?xml version="1.0" encoding="utf-8"?>
<ds:datastoreItem xmlns:ds="http://schemas.openxmlformats.org/officeDocument/2006/customXml" ds:itemID="{E3FB4210-E598-4652-AE6F-F514D1675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Template>
  <TotalTime>131</TotalTime>
  <Pages>233</Pages>
  <Words>31513</Words>
  <Characters>159772</Characters>
  <Application>Microsoft Office Word</Application>
  <DocSecurity>0</DocSecurity>
  <Lines>4841</Lines>
  <Paragraphs>2732</Paragraphs>
  <ScaleCrop>false</ScaleCrop>
  <HeadingPairs>
    <vt:vector size="2" baseType="variant">
      <vt:variant>
        <vt:lpstr>Title</vt:lpstr>
      </vt:variant>
      <vt:variant>
        <vt:i4>1</vt:i4>
      </vt:variant>
    </vt:vector>
  </HeadingPairs>
  <TitlesOfParts>
    <vt:vector size="1" baseType="lpstr">
      <vt:lpstr>Excel to Graphviz for Win OS</vt:lpstr>
    </vt:vector>
  </TitlesOfParts>
  <Company/>
  <LinksUpToDate>false</LinksUpToDate>
  <CharactersWithSpaces>188553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Excel to Graphviz for Win OS</dc:title>
  <dc:subject>See the connections</dc:subject>
  <dc:creator>Jeff Long</dc:creator>
  <cp:keywords/>
  <cp:lastModifiedBy>Jeffrey Long</cp:lastModifiedBy>
  <cp:revision>65</cp:revision>
  <cp:lastPrinted>2022-04-10T19:12:00Z</cp:lastPrinted>
  <dcterms:created xsi:type="dcterms:W3CDTF">2018-10-28T23:31:00Z</dcterms:created>
  <dcterms:modified xsi:type="dcterms:W3CDTF">2022-04-10T19:30:00Z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MSIP_Label_924dbb1d-991d-4bbd-aad5-33bac1d8ffaf_Enabled">
    <vt:lpwstr>true</vt:lpwstr>
  </property>
  <property fmtid="{D5CDD505-2E9C-101B-9397-08002B2CF9AE}" pid="4" name="MSIP_Label_924dbb1d-991d-4bbd-aad5-33bac1d8ffaf_SetDate">
    <vt:lpwstr>2022-04-01T22:04:33Z</vt:lpwstr>
  </property>
  <property fmtid="{D5CDD505-2E9C-101B-9397-08002B2CF9AE}" pid="5" name="MSIP_Label_924dbb1d-991d-4bbd-aad5-33bac1d8ffaf_Method">
    <vt:lpwstr>Standard</vt:lpwstr>
  </property>
  <property fmtid="{D5CDD505-2E9C-101B-9397-08002B2CF9AE}" pid="6" name="MSIP_Label_924dbb1d-991d-4bbd-aad5-33bac1d8ffaf_Name">
    <vt:lpwstr>924dbb1d-991d-4bbd-aad5-33bac1d8ffaf</vt:lpwstr>
  </property>
  <property fmtid="{D5CDD505-2E9C-101B-9397-08002B2CF9AE}" pid="7" name="MSIP_Label_924dbb1d-991d-4bbd-aad5-33bac1d8ffaf_SiteId">
    <vt:lpwstr>9652d7c2-1ccf-4940-8151-4a92bd474ed0</vt:lpwstr>
  </property>
  <property fmtid="{D5CDD505-2E9C-101B-9397-08002B2CF9AE}" pid="8" name="MSIP_Label_924dbb1d-991d-4bbd-aad5-33bac1d8ffaf_ActionId">
    <vt:lpwstr>e00ec4f5-0cef-49c8-9746-ad3c7fdf2309</vt:lpwstr>
  </property>
  <property fmtid="{D5CDD505-2E9C-101B-9397-08002B2CF9AE}" pid="9" name="MSIP_Label_924dbb1d-991d-4bbd-aad5-33bac1d8ffaf_ContentBits">
    <vt:lpwstr>1</vt:lpwstr>
  </property>
</Properties>
</file>